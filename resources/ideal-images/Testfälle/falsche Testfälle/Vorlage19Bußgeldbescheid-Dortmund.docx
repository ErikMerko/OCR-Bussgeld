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CD2D" w14:textId="2D452C47" w:rsidR="00302A2C" w:rsidRPr="008E12A6" w:rsidRDefault="00AF3C44" w:rsidP="008E12A6">
      <w:pPr>
        <w:pStyle w:val="Datum"/>
        <w:rPr>
          <w:b w:val="0"/>
          <w:bCs w:val="0"/>
          <w:sz w:val="18"/>
          <w:szCs w:val="18"/>
          <w:u w:val="single"/>
        </w:rPr>
      </w:pPr>
      <w:r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A300B" wp14:editId="7FA9F3DE">
                <wp:simplePos x="0" y="0"/>
                <wp:positionH relativeFrom="column">
                  <wp:posOffset>4732020</wp:posOffset>
                </wp:positionH>
                <wp:positionV relativeFrom="paragraph">
                  <wp:posOffset>-381000</wp:posOffset>
                </wp:positionV>
                <wp:extent cx="1866900" cy="2392680"/>
                <wp:effectExtent l="0" t="0" r="0" b="762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392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95FF1F" w14:textId="55990AFA" w:rsidR="00886CC0" w:rsidRPr="004528BA" w:rsidRDefault="00886CC0" w:rsidP="00F231B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528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Rech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ts</w:t>
                            </w:r>
                            <w:r w:rsidRPr="004528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amt</w:t>
                            </w:r>
                          </w:p>
                          <w:p w14:paraId="571167BF" w14:textId="2624CCF1" w:rsidR="00886CC0" w:rsidRDefault="00886CC0" w:rsidP="00F231B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CD70021" w14:textId="0F2CF63D" w:rsidR="00886CC0" w:rsidRDefault="00886CC0" w:rsidP="00F231B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3BB329A" w14:textId="3F90FF0F" w:rsidR="00886CC0" w:rsidRDefault="00886CC0" w:rsidP="00F231BE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5C9362C" w14:textId="7A8502E0" w:rsidR="00886CC0" w:rsidRPr="00AF3C44" w:rsidRDefault="00886CC0" w:rsidP="00F231BE">
                            <w:pPr>
                              <w:spacing w:after="0"/>
                            </w:pPr>
                            <w:r w:rsidRPr="00AF3C44">
                              <w:t>Markt 6- 8</w:t>
                            </w:r>
                          </w:p>
                          <w:p w14:paraId="09EC4181" w14:textId="6ED055D7" w:rsidR="00886CC0" w:rsidRPr="00AF3C44" w:rsidRDefault="00886CC0" w:rsidP="00F231BE">
                            <w:pPr>
                              <w:spacing w:after="0"/>
                            </w:pPr>
                            <w:r w:rsidRPr="00AF3C44">
                              <w:t>Zimmer: 204</w:t>
                            </w:r>
                          </w:p>
                          <w:p w14:paraId="497A0647" w14:textId="64456AD6" w:rsidR="00886CC0" w:rsidRPr="00AF3C44" w:rsidRDefault="00886CC0" w:rsidP="00F231BE">
                            <w:pPr>
                              <w:spacing w:after="0"/>
                            </w:pPr>
                            <w:r w:rsidRPr="00AF3C44">
                              <w:t>Frau Kotoulas</w:t>
                            </w:r>
                          </w:p>
                          <w:p w14:paraId="562085EF" w14:textId="27D8D1D3" w:rsidR="00886CC0" w:rsidRPr="00AF3C44" w:rsidRDefault="00886CC0" w:rsidP="00F231BE">
                            <w:pPr>
                              <w:spacing w:after="0"/>
                            </w:pPr>
                            <w:r w:rsidRPr="00AF3C44">
                              <w:t>Tel.</w:t>
                            </w:r>
                            <w:r>
                              <w:t xml:space="preserve"> (0231) 50-2 69 47</w:t>
                            </w:r>
                          </w:p>
                          <w:p w14:paraId="59C7BDFE" w14:textId="39125FA6" w:rsidR="00886CC0" w:rsidRPr="00AF3C44" w:rsidRDefault="00886CC0" w:rsidP="00F231BE">
                            <w:pPr>
                              <w:spacing w:after="0"/>
                            </w:pPr>
                            <w:r w:rsidRPr="00AF3C44">
                              <w:t>Fax:</w:t>
                            </w:r>
                            <w:r>
                              <w:t xml:space="preserve"> (0231) 50-2 67 79</w:t>
                            </w:r>
                          </w:p>
                          <w:p w14:paraId="6B0A1C0E" w14:textId="62050813" w:rsidR="00886CC0" w:rsidRDefault="00886CC0" w:rsidP="00F231BE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7613B902" w14:textId="4B0BAACF" w:rsidR="00886CC0" w:rsidRDefault="00886CC0" w:rsidP="00F231BE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9A4AAEE" w14:textId="5D3E3D3B" w:rsidR="00886CC0" w:rsidRDefault="00886CC0" w:rsidP="00F231BE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7BFF94B" w14:textId="77777777" w:rsidR="00886CC0" w:rsidRPr="00F231BE" w:rsidRDefault="00886CC0" w:rsidP="00F231BE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E7E0683" w14:textId="094A4AD0" w:rsidR="00C15AAA" w:rsidRDefault="00C15AAA" w:rsidP="00AF3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Aktenzeichen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5D40" w:rsidRPr="00A866A3">
                              <w:rPr>
                                <w:noProof/>
                                <w:sz w:val="20"/>
                                <w:szCs w:val="20"/>
                              </w:rPr>
                              <w:t>F7W|5|E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548EE2E9" w14:textId="3C3BE962" w:rsidR="00886CC0" w:rsidRPr="00AF3C44" w:rsidRDefault="00C15AAA" w:rsidP="00C15A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Briefdatum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5D40" w:rsidRPr="00A866A3">
                              <w:rPr>
                                <w:noProof/>
                                <w:sz w:val="20"/>
                                <w:szCs w:val="20"/>
                              </w:rPr>
                              <w:t>03.10.2019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A300B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372.6pt;margin-top:-30pt;width:147pt;height:18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" fillcolor="white [3201]" stroked="f" strokeweight=".5pt">
                <v:textbox>
                  <w:txbxContent>
                    <w:p w14:paraId="4495FF1F" w14:textId="55990AFA" w:rsidR="00886CC0" w:rsidRPr="004528BA" w:rsidRDefault="00886CC0" w:rsidP="00F231B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528BA">
                        <w:rPr>
                          <w:rFonts w:ascii="Arial" w:hAnsi="Arial" w:cs="Arial"/>
                          <w:sz w:val="18"/>
                          <w:szCs w:val="18"/>
                        </w:rPr>
                        <w:t>Rech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ts</w:t>
                      </w:r>
                      <w:r w:rsidRPr="004528BA">
                        <w:rPr>
                          <w:rFonts w:ascii="Arial" w:hAnsi="Arial" w:cs="Arial"/>
                          <w:sz w:val="18"/>
                          <w:szCs w:val="18"/>
                        </w:rPr>
                        <w:t>amt</w:t>
                      </w:r>
                    </w:p>
                    <w:p w14:paraId="571167BF" w14:textId="2624CCF1" w:rsidR="00886CC0" w:rsidRDefault="00886CC0" w:rsidP="00F231B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6CD70021" w14:textId="0F2CF63D" w:rsidR="00886CC0" w:rsidRDefault="00886CC0" w:rsidP="00F231B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3BB329A" w14:textId="3F90FF0F" w:rsidR="00886CC0" w:rsidRDefault="00886CC0" w:rsidP="00F231BE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5C9362C" w14:textId="7A8502E0" w:rsidR="00886CC0" w:rsidRPr="00AF3C44" w:rsidRDefault="00886CC0" w:rsidP="00F231BE">
                      <w:pPr>
                        <w:spacing w:after="0"/>
                      </w:pPr>
                      <w:r w:rsidRPr="00AF3C44">
                        <w:t>Markt 6- 8</w:t>
                      </w:r>
                    </w:p>
                    <w:p w14:paraId="09EC4181" w14:textId="6ED055D7" w:rsidR="00886CC0" w:rsidRPr="00AF3C44" w:rsidRDefault="00886CC0" w:rsidP="00F231BE">
                      <w:pPr>
                        <w:spacing w:after="0"/>
                      </w:pPr>
                      <w:r w:rsidRPr="00AF3C44">
                        <w:t>Zimmer: 204</w:t>
                      </w:r>
                    </w:p>
                    <w:p w14:paraId="497A0647" w14:textId="64456AD6" w:rsidR="00886CC0" w:rsidRPr="00AF3C44" w:rsidRDefault="00886CC0" w:rsidP="00F231BE">
                      <w:pPr>
                        <w:spacing w:after="0"/>
                      </w:pPr>
                      <w:r w:rsidRPr="00AF3C44">
                        <w:t>Frau Kotoulas</w:t>
                      </w:r>
                    </w:p>
                    <w:p w14:paraId="562085EF" w14:textId="27D8D1D3" w:rsidR="00886CC0" w:rsidRPr="00AF3C44" w:rsidRDefault="00886CC0" w:rsidP="00F231BE">
                      <w:pPr>
                        <w:spacing w:after="0"/>
                      </w:pPr>
                      <w:r w:rsidRPr="00AF3C44">
                        <w:t>Tel.</w:t>
                      </w:r>
                      <w:r>
                        <w:t xml:space="preserve"> (0231) 50-2 69 47</w:t>
                      </w:r>
                    </w:p>
                    <w:p w14:paraId="59C7BDFE" w14:textId="39125FA6" w:rsidR="00886CC0" w:rsidRPr="00AF3C44" w:rsidRDefault="00886CC0" w:rsidP="00F231BE">
                      <w:pPr>
                        <w:spacing w:after="0"/>
                      </w:pPr>
                      <w:r w:rsidRPr="00AF3C44">
                        <w:t>Fax:</w:t>
                      </w:r>
                      <w:r>
                        <w:t xml:space="preserve"> (0231) 50-2 67 79</w:t>
                      </w:r>
                    </w:p>
                    <w:p w14:paraId="6B0A1C0E" w14:textId="62050813" w:rsidR="00886CC0" w:rsidRDefault="00886CC0" w:rsidP="00F231BE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7613B902" w14:textId="4B0BAACF" w:rsidR="00886CC0" w:rsidRDefault="00886CC0" w:rsidP="00F231BE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9A4AAEE" w14:textId="5D3E3D3B" w:rsidR="00886CC0" w:rsidRDefault="00886CC0" w:rsidP="00F231BE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7BFF94B" w14:textId="77777777" w:rsidR="00886CC0" w:rsidRPr="00F231BE" w:rsidRDefault="00886CC0" w:rsidP="00F231BE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E7E0683" w14:textId="094A4AD0" w:rsidR="00C15AAA" w:rsidRDefault="00C15AAA" w:rsidP="00AF3C4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Aktenzeichen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295D40" w:rsidRPr="00A866A3">
                        <w:rPr>
                          <w:noProof/>
                          <w:sz w:val="20"/>
                          <w:szCs w:val="20"/>
                        </w:rPr>
                        <w:t>F7W|5|E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14:paraId="548EE2E9" w14:textId="3C3BE962" w:rsidR="00886CC0" w:rsidRPr="00AF3C44" w:rsidRDefault="00C15AAA" w:rsidP="00C15AA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Briefdatum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295D40" w:rsidRPr="00A866A3">
                        <w:rPr>
                          <w:noProof/>
                          <w:sz w:val="20"/>
                          <w:szCs w:val="20"/>
                        </w:rPr>
                        <w:t>03.10.2019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4722AE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40832" behindDoc="1" locked="0" layoutInCell="1" allowOverlap="1" wp14:anchorId="169B2356" wp14:editId="0D4826FA">
                <wp:simplePos x="0" y="0"/>
                <wp:positionH relativeFrom="column">
                  <wp:posOffset>-144780</wp:posOffset>
                </wp:positionH>
                <wp:positionV relativeFrom="paragraph">
                  <wp:posOffset>335280</wp:posOffset>
                </wp:positionV>
                <wp:extent cx="3291840" cy="1920240"/>
                <wp:effectExtent l="0" t="0" r="3810" b="3810"/>
                <wp:wrapTight wrapText="bothSides">
                  <wp:wrapPolygon edited="0">
                    <wp:start x="0" y="0"/>
                    <wp:lineTo x="0" y="21429"/>
                    <wp:lineTo x="21500" y="21429"/>
                    <wp:lineTo x="21500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92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B4CA7" w14:textId="3E8AECC0" w:rsidR="00886CC0" w:rsidRPr="00E22DBA" w:rsidRDefault="00886CC0" w:rsidP="00F231BE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E22DBA">
                              <w:rPr>
                                <w:rFonts w:ascii="Arial" w:hAnsi="Arial" w:cs="Arial"/>
                                <w:color w:val="0D0D0D" w:themeColor="text1" w:themeTint="F2"/>
                                <w:sz w:val="14"/>
                                <w:szCs w:val="14"/>
                              </w:rPr>
                              <w:t>StadtDortmund</w:t>
                            </w:r>
                            <w:r w:rsidRPr="00E22DBA">
                              <w:rPr>
                                <w:rFonts w:ascii="Arial" w:hAnsi="Arial" w:cs="Arial"/>
                                <w:color w:val="0D0D0D" w:themeColor="text1" w:themeTint="F2"/>
                                <w:sz w:val="14"/>
                                <w:szCs w:val="14"/>
                              </w:rPr>
                              <w:tab/>
                              <w:t xml:space="preserve">StA30 </w:t>
                            </w:r>
                            <w:r w:rsidRPr="00E22DBA">
                              <w:rPr>
                                <w:rFonts w:ascii="Arial" w:hAnsi="Arial" w:cs="Arial"/>
                                <w:color w:val="0D0D0D" w:themeColor="text1" w:themeTint="F2"/>
                                <w:sz w:val="14"/>
                                <w:szCs w:val="14"/>
                              </w:rPr>
                              <w:tab/>
                              <w:t>44122 Dortmund</w:t>
                            </w:r>
                          </w:p>
                          <w:p w14:paraId="7A58A58D" w14:textId="3E34A855" w:rsidR="00886CC0" w:rsidRPr="00136C25" w:rsidRDefault="00886CC0" w:rsidP="00136C25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6C2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136C2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Gegen Zustellungsurkunde</w:t>
                            </w:r>
                          </w:p>
                          <w:p w14:paraId="1971720B" w14:textId="2CB7683F" w:rsidR="00886CC0" w:rsidRDefault="00886CC0" w:rsidP="00AF3C44">
                            <w:pPr>
                              <w:pStyle w:val="Adresse"/>
                              <w:spacing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30/OWi BB 538 223 278</w:t>
                            </w:r>
                          </w:p>
                          <w:p w14:paraId="132708FD" w14:textId="77777777" w:rsidR="00886CC0" w:rsidRPr="00136C25" w:rsidRDefault="00886CC0" w:rsidP="00136C25">
                            <w:pPr>
                              <w:pStyle w:val="Anrede"/>
                              <w:spacing w:before="0"/>
                            </w:pPr>
                          </w:p>
                          <w:p w14:paraId="0AE53309" w14:textId="75390D0A" w:rsidR="00C15AAA" w:rsidRDefault="00C15AAA" w:rsidP="00F231BE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Anrede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5D40" w:rsidRPr="00A866A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Frau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A9B3C23" w14:textId="2BA73299" w:rsidR="00886CC0" w:rsidRPr="00136C25" w:rsidRDefault="00C15AAA" w:rsidP="00F231BE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Vorname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5D40" w:rsidRPr="00A866A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Ben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886CC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Nachname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5D40" w:rsidRPr="00A866A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Schneider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4CE544C" w14:textId="7A68329A" w:rsidR="00886CC0" w:rsidRPr="00136C25" w:rsidRDefault="00886CC0" w:rsidP="00F231BE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Reuterstraße 12</w:t>
                            </w:r>
                          </w:p>
                          <w:p w14:paraId="1BEC4171" w14:textId="2B1A9368" w:rsidR="00886CC0" w:rsidRPr="00136C25" w:rsidRDefault="00886CC0" w:rsidP="00F231BE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6C2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48143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Berlin</w:t>
                            </w:r>
                          </w:p>
                          <w:p w14:paraId="7CEE982F" w14:textId="724D5614" w:rsidR="00886CC0" w:rsidRPr="00136C25" w:rsidRDefault="00886CC0" w:rsidP="008E12A6">
                            <w:pPr>
                              <w:pStyle w:val="Adress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F8A987" w14:textId="77777777" w:rsidR="00886CC0" w:rsidRPr="00136C25" w:rsidRDefault="00886CC0" w:rsidP="008E12A6">
                            <w:pPr>
                              <w:pStyle w:val="Anred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9E744E" w14:textId="77777777" w:rsidR="00886CC0" w:rsidRPr="00136C25" w:rsidRDefault="00886CC0" w:rsidP="004576BC">
                            <w:pPr>
                              <w:pStyle w:val="Adress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C805A4" w14:textId="510C6041" w:rsidR="00886CC0" w:rsidRPr="00136C25" w:rsidRDefault="00886CC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2356" id="Textfeld 2" o:spid="_x0000_s1027" type="#_x0000_t202" style="position:absolute;margin-left:-11.4pt;margin-top:26.4pt;width:259.2pt;height:151.2pt;z-index:-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" stroked="f">
                <v:textbox>
                  <w:txbxContent>
                    <w:p w14:paraId="5C8B4CA7" w14:textId="3E8AECC0" w:rsidR="00886CC0" w:rsidRPr="00E22DBA" w:rsidRDefault="00886CC0" w:rsidP="00F231BE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E22DBA">
                        <w:rPr>
                          <w:rFonts w:ascii="Arial" w:hAnsi="Arial" w:cs="Arial"/>
                          <w:color w:val="0D0D0D" w:themeColor="text1" w:themeTint="F2"/>
                          <w:sz w:val="14"/>
                          <w:szCs w:val="14"/>
                        </w:rPr>
                        <w:t>StadtDortmund</w:t>
                      </w:r>
                      <w:r w:rsidRPr="00E22DBA">
                        <w:rPr>
                          <w:rFonts w:ascii="Arial" w:hAnsi="Arial" w:cs="Arial"/>
                          <w:color w:val="0D0D0D" w:themeColor="text1" w:themeTint="F2"/>
                          <w:sz w:val="14"/>
                          <w:szCs w:val="14"/>
                        </w:rPr>
                        <w:tab/>
                        <w:t xml:space="preserve">StA30 </w:t>
                      </w:r>
                      <w:r w:rsidRPr="00E22DBA">
                        <w:rPr>
                          <w:rFonts w:ascii="Arial" w:hAnsi="Arial" w:cs="Arial"/>
                          <w:color w:val="0D0D0D" w:themeColor="text1" w:themeTint="F2"/>
                          <w:sz w:val="14"/>
                          <w:szCs w:val="14"/>
                        </w:rPr>
                        <w:tab/>
                        <w:t>44122 Dortmund</w:t>
                      </w:r>
                    </w:p>
                    <w:p w14:paraId="7A58A58D" w14:textId="3E34A855" w:rsidR="00886CC0" w:rsidRPr="00136C25" w:rsidRDefault="00886CC0" w:rsidP="00136C25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36C25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136C25">
                        <w:rPr>
                          <w:rFonts w:ascii="Arial" w:hAnsi="Arial" w:cs="Arial"/>
                          <w:sz w:val="20"/>
                          <w:szCs w:val="20"/>
                        </w:rPr>
                        <w:t>Gegen Zustellungsurkunde</w:t>
                      </w:r>
                    </w:p>
                    <w:p w14:paraId="1971720B" w14:textId="2CB7683F" w:rsidR="00886CC0" w:rsidRDefault="00886CC0" w:rsidP="00AF3C44">
                      <w:pPr>
                        <w:pStyle w:val="Adresse"/>
                        <w:spacing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30/OWi BB 538 223 278</w:t>
                      </w:r>
                    </w:p>
                    <w:p w14:paraId="132708FD" w14:textId="77777777" w:rsidR="00886CC0" w:rsidRPr="00136C25" w:rsidRDefault="00886CC0" w:rsidP="00136C25">
                      <w:pPr>
                        <w:pStyle w:val="Anrede"/>
                        <w:spacing w:before="0"/>
                      </w:pPr>
                    </w:p>
                    <w:p w14:paraId="0AE53309" w14:textId="75390D0A" w:rsidR="00C15AAA" w:rsidRDefault="00C15AAA" w:rsidP="00F231BE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Anrede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295D40" w:rsidRPr="00A866A3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Frau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14:paraId="3A9B3C23" w14:textId="2BA73299" w:rsidR="00886CC0" w:rsidRPr="00136C25" w:rsidRDefault="00C15AAA" w:rsidP="00F231BE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Vorname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295D40" w:rsidRPr="00A866A3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Ben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="00886CC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Nachname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295D40" w:rsidRPr="00A866A3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Schneider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14:paraId="34CE544C" w14:textId="7A68329A" w:rsidR="00886CC0" w:rsidRPr="00136C25" w:rsidRDefault="00886CC0" w:rsidP="00F231BE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Reuterstraße 12</w:t>
                      </w:r>
                    </w:p>
                    <w:p w14:paraId="1BEC4171" w14:textId="2B1A9368" w:rsidR="00886CC0" w:rsidRPr="00136C25" w:rsidRDefault="00886CC0" w:rsidP="00F231BE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36C25">
                        <w:rPr>
                          <w:rFonts w:ascii="Arial" w:hAnsi="Arial" w:cs="Arial"/>
                          <w:sz w:val="20"/>
                          <w:szCs w:val="20"/>
                        </w:rPr>
                        <w:t>48143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Berlin</w:t>
                      </w:r>
                    </w:p>
                    <w:p w14:paraId="7CEE982F" w14:textId="724D5614" w:rsidR="00886CC0" w:rsidRPr="00136C25" w:rsidRDefault="00886CC0" w:rsidP="008E12A6">
                      <w:pPr>
                        <w:pStyle w:val="Adresse"/>
                        <w:rPr>
                          <w:rFonts w:ascii="Arial" w:hAnsi="Arial" w:cs="Arial"/>
                        </w:rPr>
                      </w:pPr>
                    </w:p>
                    <w:p w14:paraId="06F8A987" w14:textId="77777777" w:rsidR="00886CC0" w:rsidRPr="00136C25" w:rsidRDefault="00886CC0" w:rsidP="008E12A6">
                      <w:pPr>
                        <w:pStyle w:val="Anrede"/>
                        <w:rPr>
                          <w:rFonts w:ascii="Arial" w:hAnsi="Arial" w:cs="Arial"/>
                        </w:rPr>
                      </w:pPr>
                    </w:p>
                    <w:p w14:paraId="199E744E" w14:textId="77777777" w:rsidR="00886CC0" w:rsidRPr="00136C25" w:rsidRDefault="00886CC0" w:rsidP="004576BC">
                      <w:pPr>
                        <w:pStyle w:val="Adresse"/>
                        <w:rPr>
                          <w:rFonts w:ascii="Arial" w:hAnsi="Arial" w:cs="Arial"/>
                        </w:rPr>
                      </w:pPr>
                    </w:p>
                    <w:p w14:paraId="10C805A4" w14:textId="510C6041" w:rsidR="00886CC0" w:rsidRPr="00136C25" w:rsidRDefault="00886CC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580043B" wp14:editId="72128363">
                <wp:simplePos x="0" y="0"/>
                <wp:positionH relativeFrom="column">
                  <wp:posOffset>-251460</wp:posOffset>
                </wp:positionH>
                <wp:positionV relativeFrom="paragraph">
                  <wp:posOffset>3550920</wp:posOffset>
                </wp:positionV>
                <wp:extent cx="6743700" cy="5455920"/>
                <wp:effectExtent l="0" t="0" r="19050" b="1143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545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AEF534" w14:textId="2CA6E87B" w:rsidR="00886CC0" w:rsidRDefault="00A53BC5" w:rsidP="00CE6FEA">
                            <w:pPr>
                              <w:spacing w:after="0"/>
                            </w:pPr>
                            <w:r>
                              <w:t xml:space="preserve">Geboren am </w:t>
                            </w:r>
                            <w:r w:rsidR="003026BF">
                              <w:fldChar w:fldCharType="begin"/>
                            </w:r>
                            <w:r w:rsidR="003026BF">
                              <w:instrText xml:space="preserve"> MERGEFIELD Geburtstag </w:instrText>
                            </w:r>
                            <w:r w:rsidR="003026BF">
                              <w:fldChar w:fldCharType="separate"/>
                            </w:r>
                            <w:r w:rsidR="00295D40">
                              <w:rPr>
                                <w:noProof/>
                              </w:rPr>
                              <w:t>20.04.2000</w:t>
                            </w:r>
                            <w:r w:rsidR="003026BF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2218404" w14:textId="77777777" w:rsidR="00A53BC5" w:rsidRDefault="00A53BC5" w:rsidP="00CE6FEA">
                            <w:pPr>
                              <w:spacing w:after="0"/>
                            </w:pPr>
                          </w:p>
                          <w:p w14:paraId="44501331" w14:textId="2310FD10" w:rsidR="00886CC0" w:rsidRPr="00CE6FEA" w:rsidRDefault="00886CC0" w:rsidP="00CE6FEA">
                            <w:pPr>
                              <w:spacing w:after="0"/>
                            </w:pPr>
                            <w:r w:rsidRPr="00CE6FEA">
                              <w:t xml:space="preserve">Sehr geehrter </w:t>
                            </w:r>
                            <w:fldSimple w:instr=" MERGEFIELD Anrede ">
                              <w:r w:rsidR="00295D40">
                                <w:rPr>
                                  <w:noProof/>
                                </w:rPr>
                                <w:t>Frau</w:t>
                              </w:r>
                            </w:fldSimple>
                            <w:r w:rsidRPr="00CE6FEA">
                              <w:t xml:space="preserve"> </w:t>
                            </w:r>
                            <w:fldSimple w:instr=" MERGEFIELD Nachname ">
                              <w:r w:rsidR="00295D40">
                                <w:rPr>
                                  <w:noProof/>
                                </w:rPr>
                                <w:t>Schneider</w:t>
                              </w:r>
                            </w:fldSimple>
                            <w:r w:rsidRPr="00CE6FEA">
                              <w:t>,</w:t>
                            </w:r>
                          </w:p>
                          <w:p w14:paraId="4EFD0921" w14:textId="77777777" w:rsidR="00886CC0" w:rsidRPr="00CE6FEA" w:rsidRDefault="00886CC0" w:rsidP="00CE6FEA">
                            <w:pPr>
                              <w:spacing w:after="0"/>
                            </w:pPr>
                          </w:p>
                          <w:p w14:paraId="4C5627F3" w14:textId="61E9B2D4" w:rsidR="00886CC0" w:rsidRDefault="00886CC0" w:rsidP="00CE6FEA">
                            <w:pPr>
                              <w:spacing w:after="0"/>
                            </w:pPr>
                            <w:r w:rsidRPr="00CE6FEA">
                              <w:t xml:space="preserve">Ihnen wird zur Last gelegt, am </w:t>
                            </w:r>
                            <w:r w:rsidR="00E32F79" w:rsidRPr="00E32F79">
                              <w:t>10/09/2019</w:t>
                            </w:r>
                            <w:r w:rsidRPr="00CE6FEA">
                              <w:t xml:space="preserve"> um </w:t>
                            </w:r>
                            <w:fldSimple w:instr=" MERGEFIELD Uhrzeit ">
                              <w:r w:rsidR="00295D40">
                                <w:rPr>
                                  <w:noProof/>
                                </w:rPr>
                                <w:t>09</w:t>
                              </w:r>
                              <w:r w:rsidR="00E32F79">
                                <w:rPr>
                                  <w:noProof/>
                                </w:rPr>
                                <w:t>.</w:t>
                              </w:r>
                              <w:r w:rsidR="00295D40">
                                <w:rPr>
                                  <w:noProof/>
                                </w:rPr>
                                <w:t>36</w:t>
                              </w:r>
                            </w:fldSimple>
                            <w:r w:rsidRPr="00CE6FEA">
                              <w:t xml:space="preserve"> Uhr in</w:t>
                            </w:r>
                            <w:r>
                              <w:t xml:space="preserve"> Dortmund, Brackeler Straße – Borsigplatz, FR West, als Führer des </w:t>
                            </w:r>
                            <w:r w:rsidRPr="00CE6FEA">
                              <w:t>PKW mit dem Kennzeiche</w:t>
                            </w:r>
                            <w:r>
                              <w:t xml:space="preserve">n </w:t>
                            </w:r>
                            <w:fldSimple w:instr=" MERGEFIELD Kennzeichen ">
                              <w:r w:rsidR="00295D40">
                                <w:rPr>
                                  <w:noProof/>
                                </w:rPr>
                                <w:t>J</w:t>
                              </w:r>
                              <w:r w:rsidR="00234BDE">
                                <w:rPr>
                                  <w:noProof/>
                                </w:rPr>
                                <w:t>0</w:t>
                              </w:r>
                              <w:r w:rsidR="00295D40">
                                <w:rPr>
                                  <w:noProof/>
                                </w:rPr>
                                <w:t xml:space="preserve"> -S 4953</w:t>
                              </w:r>
                            </w:fldSimple>
                            <w:r w:rsidRPr="00CE6FEA">
                              <w:t xml:space="preserve">, </w:t>
                            </w:r>
                            <w:r>
                              <w:t xml:space="preserve">Fabrikat Citroen, </w:t>
                            </w:r>
                            <w:r w:rsidRPr="00CE6FEA">
                              <w:t>folgende Ordnungswidrigkeit(en) begangen zu haben:</w:t>
                            </w:r>
                          </w:p>
                          <w:p w14:paraId="513F725A" w14:textId="0A12BA2B" w:rsidR="00886CC0" w:rsidRDefault="00886CC0" w:rsidP="00CE6FEA">
                            <w:pPr>
                              <w:spacing w:after="0"/>
                            </w:pPr>
                          </w:p>
                          <w:tbl>
                            <w:tblPr>
                              <w:tblStyle w:val="Tabellenraster"/>
                              <w:tblW w:w="103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2"/>
                              <w:gridCol w:w="5073"/>
                              <w:gridCol w:w="2552"/>
                              <w:gridCol w:w="1396"/>
                              <w:gridCol w:w="762"/>
                            </w:tblGrid>
                            <w:tr w:rsidR="00886CC0" w14:paraId="32FE105C" w14:textId="3C3785DD" w:rsidTr="006F15FA">
                              <w:trPr>
                                <w:trHeight w:val="178"/>
                              </w:trPr>
                              <w:tc>
                                <w:tcPr>
                                  <w:tcW w:w="592" w:type="dxa"/>
                                </w:tcPr>
                                <w:p w14:paraId="5EA7DB50" w14:textId="232645E7" w:rsidR="00886CC0" w:rsidRPr="00864A69" w:rsidRDefault="00886CC0" w:rsidP="00CE6FE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>Tat</w:t>
                                  </w:r>
                                </w:p>
                              </w:tc>
                              <w:tc>
                                <w:tcPr>
                                  <w:tcW w:w="5073" w:type="dxa"/>
                                </w:tcPr>
                                <w:p w14:paraId="446D081E" w14:textId="06B4BC48" w:rsidR="00886CC0" w:rsidRPr="00864A69" w:rsidRDefault="00886CC0" w:rsidP="00CE6FE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>Ordnungswidrigkeit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5DD39C5" w14:textId="2AC2783F" w:rsidR="00886CC0" w:rsidRPr="00864A69" w:rsidRDefault="00886CC0" w:rsidP="00CE6FE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>Verletzte Vorschriften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119BBBB8" w14:textId="14B0AD89" w:rsidR="00886CC0" w:rsidRPr="00864A69" w:rsidRDefault="00886CC0" w:rsidP="00864A6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>Buße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 w14:paraId="391754AA" w14:textId="6F773C26" w:rsidR="00886CC0" w:rsidRPr="00864A69" w:rsidRDefault="00886CC0" w:rsidP="00864A6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>Punkte</w:t>
                                  </w:r>
                                </w:p>
                              </w:tc>
                            </w:tr>
                            <w:tr w:rsidR="00886CC0" w14:paraId="54B3F6AE" w14:textId="4F17CE61" w:rsidTr="006F15FA">
                              <w:trPr>
                                <w:trHeight w:val="734"/>
                              </w:trPr>
                              <w:tc>
                                <w:tcPr>
                                  <w:tcW w:w="592" w:type="dxa"/>
                                </w:tcPr>
                                <w:p w14:paraId="4A361544" w14:textId="77777777" w:rsidR="00886CC0" w:rsidRPr="00864A69" w:rsidRDefault="00886CC0" w:rsidP="001054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3" w:type="dxa"/>
                                </w:tcPr>
                                <w:p w14:paraId="57C67270" w14:textId="43A7BCBD" w:rsidR="00886CC0" w:rsidRPr="00864A69" w:rsidRDefault="00C15AAA" w:rsidP="001054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instrText xml:space="preserve"> MERGEFIELD Vergehen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295D40" w:rsidRPr="00A866A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Sie fuhren vom Fahrbahnrand an. Es kam zum Unfall.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7321046E" w14:textId="74B4542C" w:rsidR="00886CC0" w:rsidRPr="00864A69" w:rsidRDefault="00886CC0" w:rsidP="0013104A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4A69">
                                    <w:rPr>
                                      <w:sz w:val="18"/>
                                      <w:szCs w:val="18"/>
                                    </w:rPr>
                                    <w:t xml:space="preserve">§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41 Abs. 1 iVm Anlage 2, § 49 StVO; §24 StVG; 153 BKat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14:paraId="45BB0DB8" w14:textId="3E5CBBCA" w:rsidR="00886CC0" w:rsidRPr="00864A69" w:rsidRDefault="00113110" w:rsidP="00864A6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instrText xml:space="preserve"> MERGEFIELD Verwarngeld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A866A3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1.475,00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="00886CC0">
                                    <w:rPr>
                                      <w:sz w:val="18"/>
                                      <w:szCs w:val="18"/>
                                    </w:rPr>
                                    <w:t xml:space="preserve"> EUR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 w14:paraId="5F554A29" w14:textId="6232F394" w:rsidR="00886CC0" w:rsidRPr="00864A69" w:rsidRDefault="00886CC0" w:rsidP="00864A6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B7CC470" w14:textId="008ABB90" w:rsidR="00886CC0" w:rsidRDefault="00886CC0" w:rsidP="00CE6FEA">
                            <w:pPr>
                              <w:spacing w:after="0"/>
                            </w:pPr>
                          </w:p>
                          <w:p w14:paraId="722ABA41" w14:textId="2B27CD0E" w:rsidR="00886CC0" w:rsidRDefault="00886CC0" w:rsidP="00136C25">
                            <w:pPr>
                              <w:spacing w:after="0"/>
                            </w:pPr>
                            <w:r w:rsidRPr="0013104A">
                              <w:t xml:space="preserve">Beweismittel: </w:t>
                            </w:r>
                            <w:r>
                              <w:t>Zeugenangaben</w:t>
                            </w:r>
                          </w:p>
                          <w:p w14:paraId="30F24AA8" w14:textId="5A26EE30" w:rsidR="00886CC0" w:rsidRDefault="00886CC0" w:rsidP="00136C25">
                            <w:pPr>
                              <w:spacing w:after="0"/>
                            </w:pPr>
                          </w:p>
                          <w:p w14:paraId="228C9B81" w14:textId="64C72CD4" w:rsidR="00886CC0" w:rsidRDefault="00886CC0" w:rsidP="00136C25">
                            <w:pPr>
                              <w:spacing w:after="0"/>
                            </w:pPr>
                            <w:r>
                              <w:t>Zeuge(n): Seemann, Sandra, POKin</w:t>
                            </w:r>
                          </w:p>
                          <w:p w14:paraId="4CD53E5A" w14:textId="77777777" w:rsidR="00886CC0" w:rsidRDefault="00886CC0" w:rsidP="00136C25">
                            <w:pPr>
                              <w:spacing w:after="0"/>
                            </w:pPr>
                          </w:p>
                          <w:p w14:paraId="4F7A961D" w14:textId="186CEB0E" w:rsidR="00886CC0" w:rsidRPr="00CE6FEA" w:rsidRDefault="00886CC0" w:rsidP="00CE6FEA">
                            <w:pPr>
                              <w:spacing w:after="0"/>
                            </w:pPr>
                            <w:r>
                              <w:t xml:space="preserve">Bemerkungen: </w:t>
                            </w:r>
                          </w:p>
                          <w:p w14:paraId="66F54B71" w14:textId="77777777" w:rsidR="00886CC0" w:rsidRDefault="00886CC0" w:rsidP="0013104A">
                            <w:pPr>
                              <w:spacing w:after="0"/>
                            </w:pPr>
                          </w:p>
                          <w:p w14:paraId="42485263" w14:textId="0746F4A6" w:rsidR="00886CC0" w:rsidRDefault="00886CC0" w:rsidP="00F76BDF">
                            <w:pPr>
                              <w:spacing w:after="0"/>
                            </w:pPr>
                            <w:r>
                              <w:t>Wegen dieser Ordnungswidrigkeit(en) wird gegen Sie</w:t>
                            </w:r>
                          </w:p>
                          <w:p w14:paraId="4824311D" w14:textId="2F7CF0D7" w:rsidR="00886CC0" w:rsidRDefault="00886CC0" w:rsidP="00F76BDF">
                            <w:pPr>
                              <w:spacing w:after="0"/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"/>
                              <w:gridCol w:w="5567"/>
                              <w:gridCol w:w="678"/>
                              <w:gridCol w:w="2088"/>
                              <w:gridCol w:w="1621"/>
                            </w:tblGrid>
                            <w:tr w:rsidR="00886CC0" w14:paraId="2F401361" w14:textId="77777777" w:rsidTr="00C15AAA">
                              <w:tc>
                                <w:tcPr>
                                  <w:tcW w:w="368" w:type="dxa"/>
                                </w:tcPr>
                                <w:p w14:paraId="7C9FDA7C" w14:textId="7D9318D1" w:rsidR="00886CC0" w:rsidRPr="001B6EA4" w:rsidRDefault="00886CC0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8333" w:type="dxa"/>
                                  <w:gridSpan w:val="3"/>
                                </w:tcPr>
                                <w:p w14:paraId="5495E9C4" w14:textId="2E3E2368" w:rsidR="00886CC0" w:rsidRPr="001B6EA4" w:rsidRDefault="00886CC0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 xml:space="preserve">eine </w:t>
                                  </w:r>
                                  <w:r w:rsidRPr="001B6EA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Geldbuße festgesetzt</w:t>
                                  </w: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 xml:space="preserve"> (§ 17 OWiG) in Höhe von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1635F68C" w14:textId="069D1711" w:rsidR="00886CC0" w:rsidRPr="00C5122C" w:rsidRDefault="00295D40" w:rsidP="00D74D7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instrText xml:space="preserve"> MERGEFIELD Verwarngeld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A866A3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1.475,00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="0011311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86CC0" w:rsidRPr="00C5122C">
                                    <w:rPr>
                                      <w:sz w:val="20"/>
                                      <w:szCs w:val="20"/>
                                    </w:rPr>
                                    <w:t>EUR</w:t>
                                  </w:r>
                                </w:p>
                              </w:tc>
                            </w:tr>
                            <w:tr w:rsidR="00886CC0" w14:paraId="34F81C57" w14:textId="77777777" w:rsidTr="00C15AAA">
                              <w:tc>
                                <w:tcPr>
                                  <w:tcW w:w="368" w:type="dxa"/>
                                </w:tcPr>
                                <w:p w14:paraId="2EBF287D" w14:textId="2614D69B" w:rsidR="00886CC0" w:rsidRPr="001B6EA4" w:rsidRDefault="00886CC0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8333" w:type="dxa"/>
                                  <w:gridSpan w:val="3"/>
                                </w:tcPr>
                                <w:p w14:paraId="10A54F1A" w14:textId="77777777" w:rsidR="00886CC0" w:rsidRPr="001B6EA4" w:rsidRDefault="00886CC0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 xml:space="preserve">Außerdem haben Sie die </w:t>
                                  </w:r>
                                  <w:r w:rsidRPr="001B6EA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Kosten des Verfahrens</w:t>
                                  </w: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 xml:space="preserve"> zu tragen</w:t>
                                  </w:r>
                                </w:p>
                                <w:p w14:paraId="483444C2" w14:textId="3E0A43D4" w:rsidR="00886CC0" w:rsidRPr="001B6EA4" w:rsidRDefault="00886CC0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>(§§ 103, 107 OWiG i.V.m. §§ 464 Abs.1, 465 StPO)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Pr="001B6EA4">
                                    <w:rPr>
                                      <w:sz w:val="20"/>
                                      <w:szCs w:val="20"/>
                                    </w:rPr>
                                    <w:t xml:space="preserve"> die wie folgt festgesetzt werden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183E9C1F" w14:textId="77777777" w:rsidR="00886CC0" w:rsidRPr="00C5122C" w:rsidRDefault="00886CC0" w:rsidP="00D74D7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86CC0" w14:paraId="7566AB29" w14:textId="77777777" w:rsidTr="00C15AAA">
                              <w:tc>
                                <w:tcPr>
                                  <w:tcW w:w="6613" w:type="dxa"/>
                                  <w:gridSpan w:val="3"/>
                                </w:tcPr>
                                <w:p w14:paraId="221B1E4B" w14:textId="77777777" w:rsidR="00886CC0" w:rsidRDefault="00886CC0" w:rsidP="00F76BDF"/>
                              </w:tc>
                              <w:tc>
                                <w:tcPr>
                                  <w:tcW w:w="2088" w:type="dxa"/>
                                </w:tcPr>
                                <w:p w14:paraId="2D640F99" w14:textId="48CC22B4" w:rsidR="00886CC0" w:rsidRPr="00DF752F" w:rsidRDefault="00886CC0" w:rsidP="00BE424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F752F">
                                    <w:rPr>
                                      <w:sz w:val="20"/>
                                      <w:szCs w:val="20"/>
                                    </w:rPr>
                                    <w:t>a) Gebühr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72B719D3" w14:textId="77E54E09" w:rsidR="00886CC0" w:rsidRPr="00C5122C" w:rsidRDefault="00886CC0" w:rsidP="00D74D7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5122C"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="00113110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C5122C">
                                    <w:rPr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="00113110"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Pr="00C5122C">
                                    <w:rPr>
                                      <w:sz w:val="20"/>
                                      <w:szCs w:val="20"/>
                                    </w:rPr>
                                    <w:t>0 EUR</w:t>
                                  </w:r>
                                </w:p>
                              </w:tc>
                            </w:tr>
                            <w:tr w:rsidR="00886CC0" w14:paraId="4EE7C931" w14:textId="77777777" w:rsidTr="00C15AAA">
                              <w:tc>
                                <w:tcPr>
                                  <w:tcW w:w="6613" w:type="dxa"/>
                                  <w:gridSpan w:val="3"/>
                                </w:tcPr>
                                <w:p w14:paraId="5EE7DFEA" w14:textId="77777777" w:rsidR="00886CC0" w:rsidRDefault="00886CC0" w:rsidP="00F76BDF"/>
                              </w:tc>
                              <w:tc>
                                <w:tcPr>
                                  <w:tcW w:w="2088" w:type="dxa"/>
                                </w:tcPr>
                                <w:p w14:paraId="7EC1394E" w14:textId="69F1C7AF" w:rsidR="00886CC0" w:rsidRPr="00DF752F" w:rsidRDefault="00886CC0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F752F">
                                    <w:rPr>
                                      <w:sz w:val="20"/>
                                      <w:szCs w:val="20"/>
                                    </w:rPr>
                                    <w:t>b) Auslagen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55C05773" w14:textId="5CA49B97" w:rsidR="00886CC0" w:rsidRPr="00C5122C" w:rsidRDefault="00886CC0" w:rsidP="00F7189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5122C">
                                    <w:rPr>
                                      <w:sz w:val="20"/>
                                      <w:szCs w:val="20"/>
                                    </w:rPr>
                                    <w:t>3,50 EUR</w:t>
                                  </w:r>
                                </w:p>
                              </w:tc>
                            </w:tr>
                            <w:tr w:rsidR="00886CC0" w14:paraId="49DAD068" w14:textId="77777777" w:rsidTr="00C15AAA">
                              <w:tc>
                                <w:tcPr>
                                  <w:tcW w:w="6613" w:type="dxa"/>
                                  <w:gridSpan w:val="3"/>
                                </w:tcPr>
                                <w:p w14:paraId="1287ADD1" w14:textId="77777777" w:rsidR="00886CC0" w:rsidRDefault="00886CC0" w:rsidP="00F76BDF"/>
                              </w:tc>
                              <w:tc>
                                <w:tcPr>
                                  <w:tcW w:w="2088" w:type="dxa"/>
                                </w:tcPr>
                                <w:p w14:paraId="7A23F8C6" w14:textId="1B42FAD8" w:rsidR="00886CC0" w:rsidRPr="00DF752F" w:rsidRDefault="00886CC0" w:rsidP="00F76B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F752F">
                                    <w:rPr>
                                      <w:sz w:val="20"/>
                                      <w:szCs w:val="20"/>
                                    </w:rPr>
                                    <w:t>c)Sonstige Auslagen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10BB991" w14:textId="319B47E7" w:rsidR="00886CC0" w:rsidRPr="00C5122C" w:rsidRDefault="00886CC0" w:rsidP="00F7189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5122C">
                                    <w:rPr>
                                      <w:sz w:val="20"/>
                                      <w:szCs w:val="20"/>
                                    </w:rPr>
                                    <w:t>0,00 EUR</w:t>
                                  </w:r>
                                </w:p>
                              </w:tc>
                            </w:tr>
                            <w:tr w:rsidR="00886CC0" w14:paraId="4CB49629" w14:textId="77777777" w:rsidTr="00C15AAA">
                              <w:tc>
                                <w:tcPr>
                                  <w:tcW w:w="5935" w:type="dxa"/>
                                  <w:gridSpan w:val="2"/>
                                </w:tcPr>
                                <w:p w14:paraId="2754556A" w14:textId="77777777" w:rsidR="00886CC0" w:rsidRDefault="00886CC0" w:rsidP="00F76BDF"/>
                              </w:tc>
                              <w:tc>
                                <w:tcPr>
                                  <w:tcW w:w="2766" w:type="dxa"/>
                                  <w:gridSpan w:val="2"/>
                                </w:tcPr>
                                <w:p w14:paraId="695D7F99" w14:textId="71DC444C" w:rsidR="00886CC0" w:rsidRPr="00DF752F" w:rsidRDefault="00886CC0" w:rsidP="00F76BD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F752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zu zahlender </w:t>
                                  </w:r>
                                  <w:r w:rsidRPr="00EB12A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Gesamtbetrag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42F50459" w14:textId="2BB522B5" w:rsidR="00886CC0" w:rsidRPr="00136C25" w:rsidRDefault="00295D40" w:rsidP="00F7189C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instrText xml:space="preserve"> MERGEFIELD Endbetrag </w:instrTex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A866A3">
                                    <w:rPr>
                                      <w:b/>
                                      <w:bCs/>
                                      <w:noProof/>
                                      <w:sz w:val="20"/>
                                      <w:szCs w:val="20"/>
                                    </w:rPr>
                                    <w:t>1.480,00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bookmarkStart w:id="0" w:name="_GoBack"/>
                                  <w:bookmarkEnd w:id="0"/>
                                  <w:r w:rsidR="00886CC0" w:rsidRPr="00136C2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EUR</w:t>
                                  </w:r>
                                </w:p>
                              </w:tc>
                            </w:tr>
                          </w:tbl>
                          <w:p w14:paraId="25E64BE2" w14:textId="1D508EDB" w:rsidR="00886CC0" w:rsidRDefault="00886CC0" w:rsidP="003A2943">
                            <w:pPr>
                              <w:spacing w:after="0"/>
                            </w:pPr>
                          </w:p>
                          <w:p w14:paraId="6A08BCF6" w14:textId="5CD7C2E4" w:rsidR="00886CC0" w:rsidRPr="00593ED9" w:rsidRDefault="00886CC0" w:rsidP="003A294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0043B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8" type="#_x0000_t202" style="position:absolute;margin-left:-19.8pt;margin-top:279.6pt;width:531pt;height:429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" fillcolor="white [3201]" strokecolor="white [3212]" strokeweight=".5pt">
                <v:textbox>
                  <w:txbxContent>
                    <w:p w14:paraId="4AAEF534" w14:textId="2CA6E87B" w:rsidR="00886CC0" w:rsidRDefault="00A53BC5" w:rsidP="00CE6FEA">
                      <w:pPr>
                        <w:spacing w:after="0"/>
                      </w:pPr>
                      <w:r>
                        <w:t xml:space="preserve">Geboren am </w:t>
                      </w:r>
                      <w:r w:rsidR="003026BF">
                        <w:fldChar w:fldCharType="begin"/>
                      </w:r>
                      <w:r w:rsidR="003026BF">
                        <w:instrText xml:space="preserve"> MERGEFIELD Geburtstag </w:instrText>
                      </w:r>
                      <w:r w:rsidR="003026BF">
                        <w:fldChar w:fldCharType="separate"/>
                      </w:r>
                      <w:r w:rsidR="00295D40">
                        <w:rPr>
                          <w:noProof/>
                        </w:rPr>
                        <w:t>20.04.2000</w:t>
                      </w:r>
                      <w:r w:rsidR="003026BF">
                        <w:rPr>
                          <w:noProof/>
                        </w:rPr>
                        <w:fldChar w:fldCharType="end"/>
                      </w:r>
                    </w:p>
                    <w:p w14:paraId="52218404" w14:textId="77777777" w:rsidR="00A53BC5" w:rsidRDefault="00A53BC5" w:rsidP="00CE6FEA">
                      <w:pPr>
                        <w:spacing w:after="0"/>
                      </w:pPr>
                    </w:p>
                    <w:p w14:paraId="44501331" w14:textId="2310FD10" w:rsidR="00886CC0" w:rsidRPr="00CE6FEA" w:rsidRDefault="00886CC0" w:rsidP="00CE6FEA">
                      <w:pPr>
                        <w:spacing w:after="0"/>
                      </w:pPr>
                      <w:r w:rsidRPr="00CE6FEA">
                        <w:t xml:space="preserve">Sehr geehrter </w:t>
                      </w:r>
                      <w:fldSimple w:instr=" MERGEFIELD Anrede ">
                        <w:r w:rsidR="00295D40">
                          <w:rPr>
                            <w:noProof/>
                          </w:rPr>
                          <w:t>Frau</w:t>
                        </w:r>
                      </w:fldSimple>
                      <w:r w:rsidRPr="00CE6FEA">
                        <w:t xml:space="preserve"> </w:t>
                      </w:r>
                      <w:fldSimple w:instr=" MERGEFIELD Nachname ">
                        <w:r w:rsidR="00295D40">
                          <w:rPr>
                            <w:noProof/>
                          </w:rPr>
                          <w:t>Schneider</w:t>
                        </w:r>
                      </w:fldSimple>
                      <w:r w:rsidRPr="00CE6FEA">
                        <w:t>,</w:t>
                      </w:r>
                    </w:p>
                    <w:p w14:paraId="4EFD0921" w14:textId="77777777" w:rsidR="00886CC0" w:rsidRPr="00CE6FEA" w:rsidRDefault="00886CC0" w:rsidP="00CE6FEA">
                      <w:pPr>
                        <w:spacing w:after="0"/>
                      </w:pPr>
                    </w:p>
                    <w:p w14:paraId="4C5627F3" w14:textId="61E9B2D4" w:rsidR="00886CC0" w:rsidRDefault="00886CC0" w:rsidP="00CE6FEA">
                      <w:pPr>
                        <w:spacing w:after="0"/>
                      </w:pPr>
                      <w:r w:rsidRPr="00CE6FEA">
                        <w:t xml:space="preserve">Ihnen wird zur Last gelegt, am </w:t>
                      </w:r>
                      <w:r w:rsidR="00E32F79" w:rsidRPr="00E32F79">
                        <w:t>10/09/2019</w:t>
                      </w:r>
                      <w:r w:rsidRPr="00CE6FEA">
                        <w:t xml:space="preserve"> um </w:t>
                      </w:r>
                      <w:fldSimple w:instr=" MERGEFIELD Uhrzeit ">
                        <w:r w:rsidR="00295D40">
                          <w:rPr>
                            <w:noProof/>
                          </w:rPr>
                          <w:t>09</w:t>
                        </w:r>
                        <w:r w:rsidR="00E32F79">
                          <w:rPr>
                            <w:noProof/>
                          </w:rPr>
                          <w:t>.</w:t>
                        </w:r>
                        <w:r w:rsidR="00295D40">
                          <w:rPr>
                            <w:noProof/>
                          </w:rPr>
                          <w:t>36</w:t>
                        </w:r>
                      </w:fldSimple>
                      <w:r w:rsidRPr="00CE6FEA">
                        <w:t xml:space="preserve"> Uhr in</w:t>
                      </w:r>
                      <w:r>
                        <w:t xml:space="preserve"> Dortmund, Brackeler Straße – Borsigplatz, FR West, als Führer des </w:t>
                      </w:r>
                      <w:r w:rsidRPr="00CE6FEA">
                        <w:t>PKW mit dem Kennzeiche</w:t>
                      </w:r>
                      <w:r>
                        <w:t xml:space="preserve">n </w:t>
                      </w:r>
                      <w:fldSimple w:instr=" MERGEFIELD Kennzeichen ">
                        <w:r w:rsidR="00295D40">
                          <w:rPr>
                            <w:noProof/>
                          </w:rPr>
                          <w:t>J</w:t>
                        </w:r>
                        <w:r w:rsidR="00234BDE">
                          <w:rPr>
                            <w:noProof/>
                          </w:rPr>
                          <w:t>0</w:t>
                        </w:r>
                        <w:r w:rsidR="00295D40">
                          <w:rPr>
                            <w:noProof/>
                          </w:rPr>
                          <w:t xml:space="preserve"> -S 4953</w:t>
                        </w:r>
                      </w:fldSimple>
                      <w:r w:rsidRPr="00CE6FEA">
                        <w:t xml:space="preserve">, </w:t>
                      </w:r>
                      <w:r>
                        <w:t xml:space="preserve">Fabrikat Citroen, </w:t>
                      </w:r>
                      <w:r w:rsidRPr="00CE6FEA">
                        <w:t>folgende Ordnungswidrigkeit(en) begangen zu haben:</w:t>
                      </w:r>
                    </w:p>
                    <w:p w14:paraId="513F725A" w14:textId="0A12BA2B" w:rsidR="00886CC0" w:rsidRDefault="00886CC0" w:rsidP="00CE6FEA">
                      <w:pPr>
                        <w:spacing w:after="0"/>
                      </w:pPr>
                    </w:p>
                    <w:tbl>
                      <w:tblPr>
                        <w:tblStyle w:val="Tabellenraster"/>
                        <w:tblW w:w="10375" w:type="dxa"/>
                        <w:tblLook w:val="04A0" w:firstRow="1" w:lastRow="0" w:firstColumn="1" w:lastColumn="0" w:noHBand="0" w:noVBand="1"/>
                      </w:tblPr>
                      <w:tblGrid>
                        <w:gridCol w:w="592"/>
                        <w:gridCol w:w="5073"/>
                        <w:gridCol w:w="2552"/>
                        <w:gridCol w:w="1396"/>
                        <w:gridCol w:w="762"/>
                      </w:tblGrid>
                      <w:tr w:rsidR="00886CC0" w14:paraId="32FE105C" w14:textId="3C3785DD" w:rsidTr="006F15FA">
                        <w:trPr>
                          <w:trHeight w:val="178"/>
                        </w:trPr>
                        <w:tc>
                          <w:tcPr>
                            <w:tcW w:w="592" w:type="dxa"/>
                          </w:tcPr>
                          <w:p w14:paraId="5EA7DB50" w14:textId="232645E7" w:rsidR="00886CC0" w:rsidRPr="00864A69" w:rsidRDefault="00886CC0" w:rsidP="00CE6F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>Tat</w:t>
                            </w:r>
                          </w:p>
                        </w:tc>
                        <w:tc>
                          <w:tcPr>
                            <w:tcW w:w="5073" w:type="dxa"/>
                          </w:tcPr>
                          <w:p w14:paraId="446D081E" w14:textId="06B4BC48" w:rsidR="00886CC0" w:rsidRPr="00864A69" w:rsidRDefault="00886CC0" w:rsidP="00CE6F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>Ordnungswidrigkeit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25DD39C5" w14:textId="2AC2783F" w:rsidR="00886CC0" w:rsidRPr="00864A69" w:rsidRDefault="00886CC0" w:rsidP="00CE6F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>Verletzte Vorschriften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119BBBB8" w14:textId="14B0AD89" w:rsidR="00886CC0" w:rsidRPr="00864A69" w:rsidRDefault="00886CC0" w:rsidP="00864A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>Buße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 w14:paraId="391754AA" w14:textId="6F773C26" w:rsidR="00886CC0" w:rsidRPr="00864A69" w:rsidRDefault="00886CC0" w:rsidP="00864A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>Punkte</w:t>
                            </w:r>
                          </w:p>
                        </w:tc>
                      </w:tr>
                      <w:tr w:rsidR="00886CC0" w14:paraId="54B3F6AE" w14:textId="4F17CE61" w:rsidTr="006F15FA">
                        <w:trPr>
                          <w:trHeight w:val="734"/>
                        </w:trPr>
                        <w:tc>
                          <w:tcPr>
                            <w:tcW w:w="592" w:type="dxa"/>
                          </w:tcPr>
                          <w:p w14:paraId="4A361544" w14:textId="77777777" w:rsidR="00886CC0" w:rsidRPr="00864A69" w:rsidRDefault="00886CC0" w:rsidP="001054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073" w:type="dxa"/>
                          </w:tcPr>
                          <w:p w14:paraId="57C67270" w14:textId="43A7BCBD" w:rsidR="00886CC0" w:rsidRPr="00864A69" w:rsidRDefault="00C15AAA" w:rsidP="001054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Vergehen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295D40" w:rsidRPr="00A866A3">
                              <w:rPr>
                                <w:noProof/>
                                <w:sz w:val="18"/>
                                <w:szCs w:val="18"/>
                              </w:rPr>
                              <w:t>Sie fuhren vom Fahrbahnrand an. Es kam zum Unfall.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7321046E" w14:textId="74B4542C" w:rsidR="00886CC0" w:rsidRPr="00864A69" w:rsidRDefault="00886CC0" w:rsidP="0013104A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4A69">
                              <w:rPr>
                                <w:sz w:val="18"/>
                                <w:szCs w:val="18"/>
                              </w:rPr>
                              <w:t xml:space="preserve">§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41 Abs. 1 iVm Anlage 2, § 49 StVO; §24 StVG; 153 BKat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14:paraId="45BB0DB8" w14:textId="3E5CBBCA" w:rsidR="00886CC0" w:rsidRPr="00864A69" w:rsidRDefault="00113110" w:rsidP="00864A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Verwarngeld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A866A3">
                              <w:rPr>
                                <w:noProof/>
                                <w:sz w:val="20"/>
                                <w:szCs w:val="20"/>
                              </w:rPr>
                              <w:t>1.475,00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886CC0">
                              <w:rPr>
                                <w:sz w:val="18"/>
                                <w:szCs w:val="18"/>
                              </w:rPr>
                              <w:t xml:space="preserve"> EUR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 w14:paraId="5F554A29" w14:textId="6232F394" w:rsidR="00886CC0" w:rsidRPr="00864A69" w:rsidRDefault="00886CC0" w:rsidP="00864A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0B7CC470" w14:textId="008ABB90" w:rsidR="00886CC0" w:rsidRDefault="00886CC0" w:rsidP="00CE6FEA">
                      <w:pPr>
                        <w:spacing w:after="0"/>
                      </w:pPr>
                    </w:p>
                    <w:p w14:paraId="722ABA41" w14:textId="2B27CD0E" w:rsidR="00886CC0" w:rsidRDefault="00886CC0" w:rsidP="00136C25">
                      <w:pPr>
                        <w:spacing w:after="0"/>
                      </w:pPr>
                      <w:r w:rsidRPr="0013104A">
                        <w:t xml:space="preserve">Beweismittel: </w:t>
                      </w:r>
                      <w:r>
                        <w:t>Zeugenangaben</w:t>
                      </w:r>
                    </w:p>
                    <w:p w14:paraId="30F24AA8" w14:textId="5A26EE30" w:rsidR="00886CC0" w:rsidRDefault="00886CC0" w:rsidP="00136C25">
                      <w:pPr>
                        <w:spacing w:after="0"/>
                      </w:pPr>
                    </w:p>
                    <w:p w14:paraId="228C9B81" w14:textId="64C72CD4" w:rsidR="00886CC0" w:rsidRDefault="00886CC0" w:rsidP="00136C25">
                      <w:pPr>
                        <w:spacing w:after="0"/>
                      </w:pPr>
                      <w:r>
                        <w:t>Zeuge(n): Seemann, Sandra, POKin</w:t>
                      </w:r>
                    </w:p>
                    <w:p w14:paraId="4CD53E5A" w14:textId="77777777" w:rsidR="00886CC0" w:rsidRDefault="00886CC0" w:rsidP="00136C25">
                      <w:pPr>
                        <w:spacing w:after="0"/>
                      </w:pPr>
                    </w:p>
                    <w:p w14:paraId="4F7A961D" w14:textId="186CEB0E" w:rsidR="00886CC0" w:rsidRPr="00CE6FEA" w:rsidRDefault="00886CC0" w:rsidP="00CE6FEA">
                      <w:pPr>
                        <w:spacing w:after="0"/>
                      </w:pPr>
                      <w:r>
                        <w:t xml:space="preserve">Bemerkungen: </w:t>
                      </w:r>
                    </w:p>
                    <w:p w14:paraId="66F54B71" w14:textId="77777777" w:rsidR="00886CC0" w:rsidRDefault="00886CC0" w:rsidP="0013104A">
                      <w:pPr>
                        <w:spacing w:after="0"/>
                      </w:pPr>
                    </w:p>
                    <w:p w14:paraId="42485263" w14:textId="0746F4A6" w:rsidR="00886CC0" w:rsidRDefault="00886CC0" w:rsidP="00F76BDF">
                      <w:pPr>
                        <w:spacing w:after="0"/>
                      </w:pPr>
                      <w:r>
                        <w:t>Wegen dieser Ordnungswidrigkeit(en) wird gegen Sie</w:t>
                      </w:r>
                    </w:p>
                    <w:p w14:paraId="4824311D" w14:textId="2F7CF0D7" w:rsidR="00886CC0" w:rsidRDefault="00886CC0" w:rsidP="00F76BDF">
                      <w:pPr>
                        <w:spacing w:after="0"/>
                      </w:pP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68"/>
                        <w:gridCol w:w="5567"/>
                        <w:gridCol w:w="678"/>
                        <w:gridCol w:w="2088"/>
                        <w:gridCol w:w="1621"/>
                      </w:tblGrid>
                      <w:tr w:rsidR="00886CC0" w14:paraId="2F401361" w14:textId="77777777" w:rsidTr="00C15AAA">
                        <w:tc>
                          <w:tcPr>
                            <w:tcW w:w="368" w:type="dxa"/>
                          </w:tcPr>
                          <w:p w14:paraId="7C9FDA7C" w14:textId="7D9318D1" w:rsidR="00886CC0" w:rsidRPr="001B6EA4" w:rsidRDefault="00886CC0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6EA4">
                              <w:rPr>
                                <w:sz w:val="20"/>
                                <w:szCs w:val="2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8333" w:type="dxa"/>
                            <w:gridSpan w:val="3"/>
                          </w:tcPr>
                          <w:p w14:paraId="5495E9C4" w14:textId="2E3E2368" w:rsidR="00886CC0" w:rsidRPr="001B6EA4" w:rsidRDefault="00886CC0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6EA4">
                              <w:rPr>
                                <w:sz w:val="20"/>
                                <w:szCs w:val="20"/>
                              </w:rPr>
                              <w:t xml:space="preserve">eine </w:t>
                            </w:r>
                            <w:r w:rsidRPr="001B6E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Geldbuße festgesetzt</w:t>
                            </w:r>
                            <w:r w:rsidRPr="001B6EA4">
                              <w:rPr>
                                <w:sz w:val="20"/>
                                <w:szCs w:val="20"/>
                              </w:rPr>
                              <w:t xml:space="preserve"> (§ 17 OWiG) in Höhe von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1635F68C" w14:textId="069D1711" w:rsidR="00886CC0" w:rsidRPr="00C5122C" w:rsidRDefault="00295D40" w:rsidP="00D74D7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Verwarngeld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A866A3">
                              <w:rPr>
                                <w:noProof/>
                                <w:sz w:val="20"/>
                                <w:szCs w:val="20"/>
                              </w:rPr>
                              <w:t>1.475,00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11311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86CC0" w:rsidRPr="00C5122C">
                              <w:rPr>
                                <w:sz w:val="20"/>
                                <w:szCs w:val="20"/>
                              </w:rPr>
                              <w:t>EUR</w:t>
                            </w:r>
                          </w:p>
                        </w:tc>
                      </w:tr>
                      <w:tr w:rsidR="00886CC0" w14:paraId="34F81C57" w14:textId="77777777" w:rsidTr="00C15AAA">
                        <w:tc>
                          <w:tcPr>
                            <w:tcW w:w="368" w:type="dxa"/>
                          </w:tcPr>
                          <w:p w14:paraId="2EBF287D" w14:textId="2614D69B" w:rsidR="00886CC0" w:rsidRPr="001B6EA4" w:rsidRDefault="00886CC0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6EA4">
                              <w:rPr>
                                <w:sz w:val="20"/>
                                <w:szCs w:val="20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8333" w:type="dxa"/>
                            <w:gridSpan w:val="3"/>
                          </w:tcPr>
                          <w:p w14:paraId="10A54F1A" w14:textId="77777777" w:rsidR="00886CC0" w:rsidRPr="001B6EA4" w:rsidRDefault="00886CC0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6EA4">
                              <w:rPr>
                                <w:sz w:val="20"/>
                                <w:szCs w:val="20"/>
                              </w:rPr>
                              <w:t xml:space="preserve">Außerdem haben Sie die </w:t>
                            </w:r>
                            <w:r w:rsidRPr="001B6E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Kosten des Verfahrens</w:t>
                            </w:r>
                            <w:r w:rsidRPr="001B6EA4">
                              <w:rPr>
                                <w:sz w:val="20"/>
                                <w:szCs w:val="20"/>
                              </w:rPr>
                              <w:t xml:space="preserve"> zu tragen</w:t>
                            </w:r>
                          </w:p>
                          <w:p w14:paraId="483444C2" w14:textId="3E0A43D4" w:rsidR="00886CC0" w:rsidRPr="001B6EA4" w:rsidRDefault="00886CC0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6EA4">
                              <w:rPr>
                                <w:sz w:val="20"/>
                                <w:szCs w:val="20"/>
                              </w:rPr>
                              <w:t>(§§ 103, 107 OWiG i.V.m. §§ 464 Abs.1, 465 StPO)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1B6EA4">
                              <w:rPr>
                                <w:sz w:val="20"/>
                                <w:szCs w:val="20"/>
                              </w:rPr>
                              <w:t xml:space="preserve"> die wie folgt festgesetzt werden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183E9C1F" w14:textId="77777777" w:rsidR="00886CC0" w:rsidRPr="00C5122C" w:rsidRDefault="00886CC0" w:rsidP="00D74D7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86CC0" w14:paraId="7566AB29" w14:textId="77777777" w:rsidTr="00C15AAA">
                        <w:tc>
                          <w:tcPr>
                            <w:tcW w:w="6613" w:type="dxa"/>
                            <w:gridSpan w:val="3"/>
                          </w:tcPr>
                          <w:p w14:paraId="221B1E4B" w14:textId="77777777" w:rsidR="00886CC0" w:rsidRDefault="00886CC0" w:rsidP="00F76BDF"/>
                        </w:tc>
                        <w:tc>
                          <w:tcPr>
                            <w:tcW w:w="2088" w:type="dxa"/>
                          </w:tcPr>
                          <w:p w14:paraId="2D640F99" w14:textId="48CC22B4" w:rsidR="00886CC0" w:rsidRPr="00DF752F" w:rsidRDefault="00886CC0" w:rsidP="00BE42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F752F">
                              <w:rPr>
                                <w:sz w:val="20"/>
                                <w:szCs w:val="20"/>
                              </w:rPr>
                              <w:t>a) Gebühr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72B719D3" w14:textId="77E54E09" w:rsidR="00886CC0" w:rsidRPr="00C5122C" w:rsidRDefault="00886CC0" w:rsidP="00D74D7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C5122C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113110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C5122C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113110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C5122C">
                              <w:rPr>
                                <w:sz w:val="20"/>
                                <w:szCs w:val="20"/>
                              </w:rPr>
                              <w:t>0 EUR</w:t>
                            </w:r>
                          </w:p>
                        </w:tc>
                      </w:tr>
                      <w:tr w:rsidR="00886CC0" w14:paraId="4EE7C931" w14:textId="77777777" w:rsidTr="00C15AAA">
                        <w:tc>
                          <w:tcPr>
                            <w:tcW w:w="6613" w:type="dxa"/>
                            <w:gridSpan w:val="3"/>
                          </w:tcPr>
                          <w:p w14:paraId="5EE7DFEA" w14:textId="77777777" w:rsidR="00886CC0" w:rsidRDefault="00886CC0" w:rsidP="00F76BDF"/>
                        </w:tc>
                        <w:tc>
                          <w:tcPr>
                            <w:tcW w:w="2088" w:type="dxa"/>
                          </w:tcPr>
                          <w:p w14:paraId="7EC1394E" w14:textId="69F1C7AF" w:rsidR="00886CC0" w:rsidRPr="00DF752F" w:rsidRDefault="00886CC0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F752F">
                              <w:rPr>
                                <w:sz w:val="20"/>
                                <w:szCs w:val="20"/>
                              </w:rPr>
                              <w:t>b) Auslagen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55C05773" w14:textId="5CA49B97" w:rsidR="00886CC0" w:rsidRPr="00C5122C" w:rsidRDefault="00886CC0" w:rsidP="00F7189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C5122C">
                              <w:rPr>
                                <w:sz w:val="20"/>
                                <w:szCs w:val="20"/>
                              </w:rPr>
                              <w:t>3,50 EUR</w:t>
                            </w:r>
                          </w:p>
                        </w:tc>
                      </w:tr>
                      <w:tr w:rsidR="00886CC0" w14:paraId="49DAD068" w14:textId="77777777" w:rsidTr="00C15AAA">
                        <w:tc>
                          <w:tcPr>
                            <w:tcW w:w="6613" w:type="dxa"/>
                            <w:gridSpan w:val="3"/>
                          </w:tcPr>
                          <w:p w14:paraId="1287ADD1" w14:textId="77777777" w:rsidR="00886CC0" w:rsidRDefault="00886CC0" w:rsidP="00F76BDF"/>
                        </w:tc>
                        <w:tc>
                          <w:tcPr>
                            <w:tcW w:w="2088" w:type="dxa"/>
                          </w:tcPr>
                          <w:p w14:paraId="7A23F8C6" w14:textId="1B42FAD8" w:rsidR="00886CC0" w:rsidRPr="00DF752F" w:rsidRDefault="00886CC0" w:rsidP="00F76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F752F">
                              <w:rPr>
                                <w:sz w:val="20"/>
                                <w:szCs w:val="20"/>
                              </w:rPr>
                              <w:t>c)Sonstige Auslagen</w:t>
                            </w:r>
                          </w:p>
                        </w:tc>
                        <w:tc>
                          <w:tcPr>
                            <w:tcW w:w="1621" w:type="dxa"/>
                            <w:tcBorders>
                              <w:bottom w:val="single" w:sz="4" w:space="0" w:color="auto"/>
                            </w:tcBorders>
                          </w:tcPr>
                          <w:p w14:paraId="510BB991" w14:textId="319B47E7" w:rsidR="00886CC0" w:rsidRPr="00C5122C" w:rsidRDefault="00886CC0" w:rsidP="00F7189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C5122C">
                              <w:rPr>
                                <w:sz w:val="20"/>
                                <w:szCs w:val="20"/>
                              </w:rPr>
                              <w:t>0,00 EUR</w:t>
                            </w:r>
                          </w:p>
                        </w:tc>
                      </w:tr>
                      <w:tr w:rsidR="00886CC0" w14:paraId="4CB49629" w14:textId="77777777" w:rsidTr="00C15AAA">
                        <w:tc>
                          <w:tcPr>
                            <w:tcW w:w="5935" w:type="dxa"/>
                            <w:gridSpan w:val="2"/>
                          </w:tcPr>
                          <w:p w14:paraId="2754556A" w14:textId="77777777" w:rsidR="00886CC0" w:rsidRDefault="00886CC0" w:rsidP="00F76BDF"/>
                        </w:tc>
                        <w:tc>
                          <w:tcPr>
                            <w:tcW w:w="2766" w:type="dxa"/>
                            <w:gridSpan w:val="2"/>
                          </w:tcPr>
                          <w:p w14:paraId="695D7F99" w14:textId="71DC444C" w:rsidR="00886CC0" w:rsidRPr="00DF752F" w:rsidRDefault="00886CC0" w:rsidP="00F76BD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F752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zu zahlender </w:t>
                            </w:r>
                            <w:r w:rsidRPr="00EB12A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Gesamtbetrag</w:t>
                            </w:r>
                          </w:p>
                        </w:tc>
                        <w:tc>
                          <w:tcPr>
                            <w:tcW w:w="162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42F50459" w14:textId="2BB522B5" w:rsidR="00886CC0" w:rsidRPr="00136C25" w:rsidRDefault="00295D40" w:rsidP="00F7189C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instrText xml:space="preserve"> MERGEFIELD Endbetrag </w:instrTex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A866A3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1.480,00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Start w:id="1" w:name="_GoBack"/>
                            <w:bookmarkEnd w:id="1"/>
                            <w:r w:rsidR="00886CC0" w:rsidRPr="00136C2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EUR</w:t>
                            </w:r>
                          </w:p>
                        </w:tc>
                      </w:tr>
                    </w:tbl>
                    <w:p w14:paraId="25E64BE2" w14:textId="1D508EDB" w:rsidR="00886CC0" w:rsidRDefault="00886CC0" w:rsidP="003A2943">
                      <w:pPr>
                        <w:spacing w:after="0"/>
                      </w:pPr>
                    </w:p>
                    <w:p w14:paraId="6A08BCF6" w14:textId="5CD7C2E4" w:rsidR="00886CC0" w:rsidRPr="00593ED9" w:rsidRDefault="00886CC0" w:rsidP="003A294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6C25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2BF60F" wp14:editId="5129EE90">
                <wp:simplePos x="0" y="0"/>
                <wp:positionH relativeFrom="column">
                  <wp:posOffset>4328160</wp:posOffset>
                </wp:positionH>
                <wp:positionV relativeFrom="paragraph">
                  <wp:posOffset>2217420</wp:posOffset>
                </wp:positionV>
                <wp:extent cx="2369820" cy="1333500"/>
                <wp:effectExtent l="0" t="0" r="11430" b="190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9C6240" w14:textId="156A5F5C" w:rsidR="00886CC0" w:rsidRPr="00136C25" w:rsidRDefault="00886CC0" w:rsidP="00864A6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36C25">
                              <w:rPr>
                                <w:b/>
                                <w:bCs/>
                              </w:rPr>
                              <w:t>Bußgeldbescheid</w:t>
                            </w:r>
                          </w:p>
                          <w:p w14:paraId="6ACDBC7F" w14:textId="29633119" w:rsidR="00886CC0" w:rsidRPr="00136C25" w:rsidRDefault="00886CC0" w:rsidP="00864A6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36C25">
                              <w:rPr>
                                <w:sz w:val="20"/>
                                <w:szCs w:val="20"/>
                              </w:rPr>
                              <w:t>(Ausfertigung)</w:t>
                            </w:r>
                          </w:p>
                          <w:p w14:paraId="2CD90645" w14:textId="21BAFF55" w:rsidR="00886CC0" w:rsidRPr="00136C25" w:rsidRDefault="00886CC0" w:rsidP="00864A6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36C25">
                              <w:rPr>
                                <w:sz w:val="20"/>
                                <w:szCs w:val="20"/>
                              </w:rPr>
                              <w:t xml:space="preserve">Aktenzeichen: </w:t>
                            </w:r>
                            <w:r w:rsidR="00C15AAA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C15AAA">
                              <w:rPr>
                                <w:sz w:val="20"/>
                                <w:szCs w:val="20"/>
                              </w:rPr>
                              <w:instrText xml:space="preserve"> MERGEFIELD Aktenzeichen </w:instrText>
                            </w:r>
                            <w:r w:rsidR="00C15AAA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5D40" w:rsidRPr="00A866A3">
                              <w:rPr>
                                <w:noProof/>
                                <w:sz w:val="20"/>
                                <w:szCs w:val="20"/>
                              </w:rPr>
                              <w:t>F7W|5|E</w:t>
                            </w:r>
                            <w:r w:rsidR="00C15AAA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06A7A997" w14:textId="674B74A6" w:rsidR="00886CC0" w:rsidRPr="00136C25" w:rsidRDefault="00886CC0" w:rsidP="00864A6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36C25">
                              <w:rPr>
                                <w:sz w:val="16"/>
                                <w:szCs w:val="16"/>
                              </w:rPr>
                              <w:t>(Bei Schriftwechsel bitte unbedingt angeben)</w:t>
                            </w:r>
                          </w:p>
                          <w:p w14:paraId="54C6FA3E" w14:textId="63CAE35A" w:rsidR="00886CC0" w:rsidRPr="00136C25" w:rsidRDefault="00886CC0" w:rsidP="00864A6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36C25">
                              <w:rPr>
                                <w:sz w:val="20"/>
                                <w:szCs w:val="20"/>
                              </w:rPr>
                              <w:t xml:space="preserve">Kassenzeichen: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538223278</w:t>
                            </w:r>
                          </w:p>
                          <w:p w14:paraId="2A2B1A84" w14:textId="7F472C04" w:rsidR="00886CC0" w:rsidRPr="00136C25" w:rsidRDefault="00886CC0" w:rsidP="00674D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36C25">
                              <w:rPr>
                                <w:sz w:val="16"/>
                                <w:szCs w:val="16"/>
                              </w:rPr>
                              <w:t>(Bei Zahlung bitte unbedingt angeben)</w:t>
                            </w:r>
                          </w:p>
                          <w:p w14:paraId="79B8308A" w14:textId="77777777" w:rsidR="00886CC0" w:rsidRPr="00F60F3A" w:rsidRDefault="00886CC0" w:rsidP="00864A69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BF60F" id="Textfeld 7" o:spid="_x0000_s1029" type="#_x0000_t202" style="position:absolute;margin-left:340.8pt;margin-top:174.6pt;width:186.6pt;height:1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" fillcolor="white [3201]" strokecolor="white [3212]" strokeweight=".5pt">
                <v:textbox>
                  <w:txbxContent>
                    <w:p w14:paraId="2D9C6240" w14:textId="156A5F5C" w:rsidR="00886CC0" w:rsidRPr="00136C25" w:rsidRDefault="00886CC0" w:rsidP="00864A69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36C25">
                        <w:rPr>
                          <w:b/>
                          <w:bCs/>
                        </w:rPr>
                        <w:t>Bußgeldbescheid</w:t>
                      </w:r>
                    </w:p>
                    <w:p w14:paraId="6ACDBC7F" w14:textId="29633119" w:rsidR="00886CC0" w:rsidRPr="00136C25" w:rsidRDefault="00886CC0" w:rsidP="00864A6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36C25">
                        <w:rPr>
                          <w:sz w:val="20"/>
                          <w:szCs w:val="20"/>
                        </w:rPr>
                        <w:t>(Ausfertigung)</w:t>
                      </w:r>
                    </w:p>
                    <w:p w14:paraId="2CD90645" w14:textId="21BAFF55" w:rsidR="00886CC0" w:rsidRPr="00136C25" w:rsidRDefault="00886CC0" w:rsidP="00864A6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36C25">
                        <w:rPr>
                          <w:sz w:val="20"/>
                          <w:szCs w:val="20"/>
                        </w:rPr>
                        <w:t xml:space="preserve">Aktenzeichen: </w:t>
                      </w:r>
                      <w:r w:rsidR="00C15AAA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C15AAA">
                        <w:rPr>
                          <w:sz w:val="20"/>
                          <w:szCs w:val="20"/>
                        </w:rPr>
                        <w:instrText xml:space="preserve"> MERGEFIELD Aktenzeichen </w:instrText>
                      </w:r>
                      <w:r w:rsidR="00C15AAA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295D40" w:rsidRPr="00A866A3">
                        <w:rPr>
                          <w:noProof/>
                          <w:sz w:val="20"/>
                          <w:szCs w:val="20"/>
                        </w:rPr>
                        <w:t>F7W|5|E</w:t>
                      </w:r>
                      <w:r w:rsidR="00C15AAA"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14:paraId="06A7A997" w14:textId="674B74A6" w:rsidR="00886CC0" w:rsidRPr="00136C25" w:rsidRDefault="00886CC0" w:rsidP="00864A6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36C25">
                        <w:rPr>
                          <w:sz w:val="16"/>
                          <w:szCs w:val="16"/>
                        </w:rPr>
                        <w:t>(Bei Schriftwechsel bitte unbedingt angeben)</w:t>
                      </w:r>
                    </w:p>
                    <w:p w14:paraId="54C6FA3E" w14:textId="63CAE35A" w:rsidR="00886CC0" w:rsidRPr="00136C25" w:rsidRDefault="00886CC0" w:rsidP="00864A6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36C25">
                        <w:rPr>
                          <w:sz w:val="20"/>
                          <w:szCs w:val="20"/>
                        </w:rPr>
                        <w:t xml:space="preserve">Kassenzeichen: </w:t>
                      </w:r>
                      <w:r>
                        <w:rPr>
                          <w:sz w:val="20"/>
                          <w:szCs w:val="20"/>
                        </w:rPr>
                        <w:t>538223278</w:t>
                      </w:r>
                    </w:p>
                    <w:p w14:paraId="2A2B1A84" w14:textId="7F472C04" w:rsidR="00886CC0" w:rsidRPr="00136C25" w:rsidRDefault="00886CC0" w:rsidP="00674D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36C25">
                        <w:rPr>
                          <w:sz w:val="16"/>
                          <w:szCs w:val="16"/>
                        </w:rPr>
                        <w:t>(Bei Zahlung bitte unbedingt angeben)</w:t>
                      </w:r>
                    </w:p>
                    <w:p w14:paraId="79B8308A" w14:textId="77777777" w:rsidR="00886CC0" w:rsidRPr="00F60F3A" w:rsidRDefault="00886CC0" w:rsidP="00864A69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68FC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C15EC16" wp14:editId="7960B9A2">
                <wp:simplePos x="0" y="0"/>
                <wp:positionH relativeFrom="column">
                  <wp:posOffset>-53340</wp:posOffset>
                </wp:positionH>
                <wp:positionV relativeFrom="paragraph">
                  <wp:posOffset>2346960</wp:posOffset>
                </wp:positionV>
                <wp:extent cx="2956560" cy="518160"/>
                <wp:effectExtent l="0" t="0" r="15240" b="1524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CC44B6" w14:textId="00BDEAF4" w:rsidR="00886CC0" w:rsidRDefault="00886CC0" w:rsidP="00D42CF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Geburtsname: von der Leyen</w:t>
                            </w:r>
                          </w:p>
                          <w:p w14:paraId="70D893DA" w14:textId="4859AB8C" w:rsidR="00886CC0" w:rsidRPr="00C73193" w:rsidRDefault="00886CC0" w:rsidP="00AF3C4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geboren am: </w:t>
                            </w:r>
                            <w:r w:rsidR="00C15AAA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C15AAA">
                              <w:rPr>
                                <w:sz w:val="18"/>
                                <w:szCs w:val="18"/>
                              </w:rPr>
                              <w:instrText xml:space="preserve"> MERGEFIELD Geburtstag </w:instrText>
                            </w:r>
                            <w:r w:rsidR="00C15AAA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295D40" w:rsidRPr="00A866A3">
                              <w:rPr>
                                <w:noProof/>
                                <w:sz w:val="18"/>
                                <w:szCs w:val="18"/>
                              </w:rPr>
                              <w:t>20.04.2000</w:t>
                            </w:r>
                            <w:r w:rsidR="00C15AAA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C15AA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 Hannover</w:t>
                            </w:r>
                          </w:p>
                          <w:p w14:paraId="61E3375B" w14:textId="10EC294A" w:rsidR="00886CC0" w:rsidRPr="00C73193" w:rsidRDefault="00886CC0" w:rsidP="00D42CF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EC16" id="Textfeld 4" o:spid="_x0000_s1030" type="#_x0000_t202" style="position:absolute;margin-left:-4.2pt;margin-top:184.8pt;width:232.8pt;height:40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" fillcolor="white [3201]" strokecolor="white [3212]" strokeweight=".5pt">
                <v:textbox>
                  <w:txbxContent>
                    <w:p w14:paraId="2CCC44B6" w14:textId="00BDEAF4" w:rsidR="00886CC0" w:rsidRDefault="00886CC0" w:rsidP="00D42CF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Geburtsname: von der Leyen</w:t>
                      </w:r>
                    </w:p>
                    <w:p w14:paraId="70D893DA" w14:textId="4859AB8C" w:rsidR="00886CC0" w:rsidRPr="00C73193" w:rsidRDefault="00886CC0" w:rsidP="00AF3C4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geboren am: </w:t>
                      </w:r>
                      <w:r w:rsidR="00C15AAA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="00C15AAA">
                        <w:rPr>
                          <w:sz w:val="18"/>
                          <w:szCs w:val="18"/>
                        </w:rPr>
                        <w:instrText xml:space="preserve"> MERGEFIELD Geburtstag </w:instrText>
                      </w:r>
                      <w:r w:rsidR="00C15AAA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295D40" w:rsidRPr="00A866A3">
                        <w:rPr>
                          <w:noProof/>
                          <w:sz w:val="18"/>
                          <w:szCs w:val="18"/>
                        </w:rPr>
                        <w:t>20.04.2000</w:t>
                      </w:r>
                      <w:r w:rsidR="00C15AAA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="00C15AA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in Hannover</w:t>
                      </w:r>
                    </w:p>
                    <w:p w14:paraId="61E3375B" w14:textId="10EC294A" w:rsidR="00886CC0" w:rsidRPr="00C73193" w:rsidRDefault="00886CC0" w:rsidP="00D42CF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7B11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CBD9AD" wp14:editId="07AEE409">
                <wp:simplePos x="0" y="0"/>
                <wp:positionH relativeFrom="column">
                  <wp:posOffset>5935980</wp:posOffset>
                </wp:positionH>
                <wp:positionV relativeFrom="paragraph">
                  <wp:posOffset>-845820</wp:posOffset>
                </wp:positionV>
                <wp:extent cx="845820" cy="1143000"/>
                <wp:effectExtent l="0" t="0" r="11430" b="190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DF8EF5" w14:textId="55054E55" w:rsidR="00886CC0" w:rsidRDefault="00886C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BD9AD" id="_x0000_s1031" type="#_x0000_t202" style="position:absolute;margin-left:467.4pt;margin-top:-66.6pt;width:66.6pt;height:9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" fillcolor="white [3201]" strokecolor="white [3212]" strokeweight=".5pt">
                <v:textbox>
                  <w:txbxContent>
                    <w:p w14:paraId="6BDF8EF5" w14:textId="55054E55" w:rsidR="00886CC0" w:rsidRDefault="00886CC0"/>
                  </w:txbxContent>
                </v:textbox>
              </v:shape>
            </w:pict>
          </mc:Fallback>
        </mc:AlternateContent>
      </w:r>
    </w:p>
    <w:sectPr w:rsidR="00302A2C" w:rsidRPr="008E12A6" w:rsidSect="003A06CA">
      <w:footerReference w:type="default" r:id="rId9"/>
      <w:headerReference w:type="first" r:id="rId10"/>
      <w:footerReference w:type="first" r:id="rId11"/>
      <w:pgSz w:w="11907" w:h="16839" w:code="9"/>
      <w:pgMar w:top="1008" w:right="1152" w:bottom="1152" w:left="1152" w:header="720" w:footer="49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E10B5" w14:textId="77777777" w:rsidR="00886CC0" w:rsidRDefault="00886CC0">
      <w:pPr>
        <w:spacing w:after="0"/>
      </w:pPr>
      <w:r>
        <w:separator/>
      </w:r>
    </w:p>
  </w:endnote>
  <w:endnote w:type="continuationSeparator" w:id="0">
    <w:p w14:paraId="57064DF1" w14:textId="77777777" w:rsidR="00886CC0" w:rsidRDefault="00886C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C9F2" w14:textId="77777777" w:rsidR="00886CC0" w:rsidRDefault="00886CC0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>
      <w:rPr>
        <w:noProof/>
        <w:lang w:bidi="de-DE"/>
      </w:rPr>
      <w:t>1</w:t>
    </w:r>
    <w:r>
      <w:rPr>
        <w:noProof/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235AB" w14:textId="0E56BF41" w:rsidR="00886CC0" w:rsidRPr="00AF3C44" w:rsidRDefault="00886CC0" w:rsidP="00F664C5">
    <w:pPr>
      <w:spacing w:after="0"/>
      <w:rPr>
        <w:color w:val="auto"/>
        <w:sz w:val="16"/>
        <w:szCs w:val="16"/>
      </w:rPr>
    </w:pPr>
    <w:r w:rsidRPr="00AF3C44">
      <w:rPr>
        <w:b/>
        <w:bCs/>
        <w:color w:val="auto"/>
        <w:sz w:val="18"/>
        <w:szCs w:val="18"/>
      </w:rPr>
      <w:t>Sie können mit uns sprechen</w:t>
    </w:r>
    <w:r>
      <w:rPr>
        <w:color w:val="auto"/>
        <w:sz w:val="16"/>
        <w:szCs w:val="16"/>
      </w:rPr>
      <w:t xml:space="preserve">: </w:t>
    </w:r>
    <w:r>
      <w:rPr>
        <w:color w:val="auto"/>
        <w:sz w:val="16"/>
        <w:szCs w:val="16"/>
      </w:rPr>
      <w:tab/>
    </w:r>
    <w:r w:rsidRPr="00AF3C44">
      <w:rPr>
        <w:color w:val="auto"/>
        <w:sz w:val="16"/>
        <w:szCs w:val="16"/>
      </w:rPr>
      <w:t>montags und dienstags 8.00 -12.00 / 13.00 -15.30 Uhr</w:t>
    </w:r>
  </w:p>
  <w:p w14:paraId="05A7046C" w14:textId="65006946" w:rsidR="00886CC0" w:rsidRPr="00AF3C44" w:rsidRDefault="00886CC0" w:rsidP="00277AAE">
    <w:pPr>
      <w:pStyle w:val="Fuzeile"/>
      <w:jc w:val="left"/>
      <w:rPr>
        <w:color w:val="auto"/>
        <w:sz w:val="16"/>
        <w:szCs w:val="16"/>
      </w:rPr>
    </w:pPr>
    <w:r w:rsidRPr="00AF3C44">
      <w:rPr>
        <w:color w:val="auto"/>
        <w:sz w:val="16"/>
        <w:szCs w:val="16"/>
      </w:rPr>
      <w:tab/>
    </w:r>
    <w:r w:rsidRPr="00AF3C44">
      <w:rPr>
        <w:color w:val="auto"/>
        <w:sz w:val="16"/>
        <w:szCs w:val="16"/>
      </w:rPr>
      <w:tab/>
    </w:r>
    <w:r w:rsidRPr="00AF3C44">
      <w:rPr>
        <w:color w:val="auto"/>
        <w:sz w:val="16"/>
        <w:szCs w:val="16"/>
      </w:rPr>
      <w:tab/>
    </w:r>
    <w:r w:rsidRPr="00AF3C44">
      <w:rPr>
        <w:color w:val="auto"/>
        <w:sz w:val="16"/>
        <w:szCs w:val="16"/>
      </w:rPr>
      <w:tab/>
      <w:t>donnerstags 8.00 – 12.00 / 13.00 – 17.00</w:t>
    </w:r>
  </w:p>
  <w:p w14:paraId="26C9C9F4" w14:textId="337517F5" w:rsidR="00886CC0" w:rsidRDefault="00886CC0" w:rsidP="00277AAE">
    <w:pPr>
      <w:pStyle w:val="Fuzeile"/>
      <w:jc w:val="left"/>
      <w:rPr>
        <w:color w:val="auto"/>
        <w:sz w:val="16"/>
        <w:szCs w:val="16"/>
      </w:rPr>
    </w:pPr>
    <w:r w:rsidRPr="00AF3C44">
      <w:rPr>
        <w:color w:val="auto"/>
        <w:sz w:val="16"/>
        <w:szCs w:val="16"/>
      </w:rPr>
      <w:tab/>
    </w:r>
    <w:r w:rsidRPr="00AF3C44">
      <w:rPr>
        <w:color w:val="auto"/>
        <w:sz w:val="16"/>
        <w:szCs w:val="16"/>
      </w:rPr>
      <w:tab/>
    </w:r>
    <w:r w:rsidRPr="00AF3C44">
      <w:rPr>
        <w:color w:val="auto"/>
        <w:sz w:val="16"/>
        <w:szCs w:val="16"/>
      </w:rPr>
      <w:tab/>
    </w:r>
    <w:r w:rsidRPr="00AF3C44">
      <w:rPr>
        <w:color w:val="auto"/>
        <w:sz w:val="16"/>
        <w:szCs w:val="16"/>
      </w:rPr>
      <w:tab/>
      <w:t>mittwochs und freitags 8.00 bis 12.00 Uhr und nach Vereinbarung</w:t>
    </w:r>
  </w:p>
  <w:p w14:paraId="66799355" w14:textId="3E65E86B" w:rsidR="00886CC0" w:rsidRPr="003A06CA" w:rsidRDefault="00886CC0" w:rsidP="00277AAE">
    <w:pPr>
      <w:pStyle w:val="Fuzeile"/>
      <w:jc w:val="left"/>
      <w:rPr>
        <w:b/>
        <w:bCs/>
        <w:color w:val="auto"/>
        <w:sz w:val="16"/>
        <w:szCs w:val="16"/>
      </w:rPr>
    </w:pPr>
    <w:r w:rsidRPr="003A06CA">
      <w:rPr>
        <w:b/>
        <w:bCs/>
        <w:color w:val="auto"/>
        <w:sz w:val="18"/>
        <w:szCs w:val="18"/>
      </w:rPr>
      <w:t xml:space="preserve">Im Internet </w:t>
    </w:r>
    <w:r w:rsidR="003A06CA" w:rsidRPr="003A06CA">
      <w:rPr>
        <w:b/>
        <w:bCs/>
        <w:color w:val="auto"/>
        <w:sz w:val="18"/>
        <w:szCs w:val="18"/>
      </w:rPr>
      <w:t>u</w:t>
    </w:r>
    <w:r w:rsidRPr="003A06CA">
      <w:rPr>
        <w:b/>
        <w:bCs/>
        <w:color w:val="auto"/>
        <w:sz w:val="18"/>
        <w:szCs w:val="18"/>
      </w:rPr>
      <w:t>nter:</w:t>
    </w:r>
    <w:r w:rsidRPr="003A06CA">
      <w:rPr>
        <w:b/>
        <w:bCs/>
        <w:color w:val="auto"/>
        <w:sz w:val="18"/>
        <w:szCs w:val="18"/>
      </w:rPr>
      <w:tab/>
    </w:r>
    <w:r>
      <w:rPr>
        <w:b/>
        <w:bCs/>
        <w:color w:val="auto"/>
        <w:sz w:val="16"/>
        <w:szCs w:val="16"/>
      </w:rPr>
      <w:tab/>
    </w:r>
    <w:r w:rsidRPr="00886CC0">
      <w:rPr>
        <w:rFonts w:asciiTheme="majorHAnsi" w:hAnsiTheme="majorHAnsi" w:cs="Arial"/>
        <w:color w:val="auto"/>
        <w:sz w:val="16"/>
        <w:szCs w:val="16"/>
      </w:rPr>
      <w:t>www.dortmund.de</w:t>
    </w:r>
    <w:r w:rsidRPr="00886CC0">
      <w:rPr>
        <w:rFonts w:asciiTheme="majorHAnsi" w:hAnsiTheme="majorHAnsi"/>
        <w:color w:val="auto"/>
        <w:sz w:val="16"/>
        <w:szCs w:val="16"/>
      </w:rPr>
      <w:t>/rechtsamt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CD3AE" w14:textId="77777777" w:rsidR="00886CC0" w:rsidRDefault="00886CC0">
      <w:pPr>
        <w:spacing w:after="0"/>
      </w:pPr>
      <w:r>
        <w:separator/>
      </w:r>
    </w:p>
  </w:footnote>
  <w:footnote w:type="continuationSeparator" w:id="0">
    <w:p w14:paraId="7B3F546F" w14:textId="77777777" w:rsidR="00886CC0" w:rsidRDefault="00886C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31673" w14:textId="7202D796" w:rsidR="00886CC0" w:rsidRPr="00AF3C44" w:rsidRDefault="00886CC0">
    <w:pPr>
      <w:pStyle w:val="Kopfzeile"/>
      <w:rPr>
        <w:b/>
        <w:bCs/>
      </w:rPr>
    </w:pPr>
    <w:r w:rsidRPr="00AF3C44">
      <w:rPr>
        <w:b/>
        <w:bCs/>
      </w:rPr>
      <w:t>StadtDortmund</w:t>
    </w:r>
  </w:p>
  <w:p w14:paraId="58764A7F" w14:textId="4D14C65F" w:rsidR="00886CC0" w:rsidRDefault="00886CC0">
    <w:pPr>
      <w:pStyle w:val="Kopfzeile"/>
    </w:pPr>
    <w:r>
      <w:t>Der Oberbürgermeister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360A9D"/>
    <w:multiLevelType w:val="hybridMultilevel"/>
    <w:tmpl w:val="D2021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27E1F"/>
    <w:multiLevelType w:val="hybridMultilevel"/>
    <w:tmpl w:val="72803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137DAC"/>
    <w:multiLevelType w:val="hybridMultilevel"/>
    <w:tmpl w:val="0CCEB2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2725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8B21096"/>
    <w:multiLevelType w:val="hybridMultilevel"/>
    <w:tmpl w:val="0F2A26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8"/>
  </w:num>
  <w:num w:numId="15">
    <w:abstractNumId w:val="16"/>
  </w:num>
  <w:num w:numId="16">
    <w:abstractNumId w:val="10"/>
  </w:num>
  <w:num w:numId="17">
    <w:abstractNumId w:val="12"/>
  </w:num>
  <w:num w:numId="18">
    <w:abstractNumId w:val="11"/>
  </w:num>
  <w:num w:numId="19">
    <w:abstractNumId w:val="17"/>
  </w:num>
  <w:num w:numId="20">
    <w:abstractNumId w:val="14"/>
  </w:num>
  <w:num w:numId="21">
    <w:abstractNumId w:val="1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8844494"/>
  </wne:recipientData>
  <wne:recipientData>
    <wne:active wne:val="1"/>
    <wne:hash wne:val="-916536046"/>
  </wne:recipientData>
  <wne:recipientData>
    <wne:active wne:val="1"/>
    <wne:hash wne:val="-2096043971"/>
  </wne:recipientData>
  <wne:recipientData>
    <wne:active wne:val="1"/>
    <wne:hash wne:val="-1571581290"/>
  </wne:recipientData>
  <wne:recipientData>
    <wne:active wne:val="1"/>
    <wne:hash wne:val="543640265"/>
  </wne:recipientData>
  <wne:recipientData>
    <wne:active wne:val="1"/>
    <wne:hash wne:val="1391049299"/>
  </wne:recipientData>
  <wne:recipientData>
    <wne:active wne:val="1"/>
    <wne:hash wne:val="-1907463334"/>
  </wne:recipientData>
  <wne:recipientData>
    <wne:active wne:val="1"/>
    <wne:hash wne:val="1230095584"/>
  </wne:recipientData>
  <wne:recipientData>
    <wne:active wne:val="1"/>
    <wne:hash wne:val="2025992920"/>
  </wne:recipientData>
  <wne:recipientData>
    <wne:active wne:val="1"/>
    <wne:hash wne:val="1793785610"/>
  </wne:recipientData>
  <wne:recipientData>
    <wne:active wne:val="1"/>
    <wne:hash wne:val="-2064750062"/>
  </wne:recipientData>
  <wne:recipientData>
    <wne:active wne:val="1"/>
    <wne:hash wne:val="-1434570239"/>
  </wne:recipientData>
  <wne:recipientData>
    <wne:active wne:val="1"/>
    <wne:hash wne:val="-704762321"/>
  </wne:recipientData>
  <wne:recipientData>
    <wne:active wne:val="1"/>
    <wne:hash wne:val="1836373549"/>
  </wne:recipientData>
  <wne:recipientData>
    <wne:active wne:val="1"/>
    <wne:hash wne:val="-738124037"/>
  </wne:recipientData>
  <wne:recipientData>
    <wne:active wne:val="1"/>
    <wne:hash wne:val="-1187378000"/>
  </wne:recipientData>
  <wne:recipientData>
    <wne:active wne:val="1"/>
    <wne:hash wne:val="-858188911"/>
  </wne:recipientData>
  <wne:recipientData>
    <wne:active wne:val="1"/>
    <wne:hash wne:val="-1777248856"/>
  </wne:recipientData>
  <wne:recipientData>
    <wne:active wne:val="1"/>
    <wne:hash wne:val="728779412"/>
  </wne:recipientData>
  <wne:recipientData>
    <wne:active wne:val="1"/>
    <wne:hash wne:val="-1149620874"/>
  </wne:recipientData>
  <wne:recipientData>
    <wne:active wne:val="1"/>
    <wne:hash wne:val="635703026"/>
  </wne:recipientData>
  <wne:recipientData>
    <wne:active wne:val="1"/>
    <wne:hash wne:val="645190950"/>
  </wne:recipientData>
  <wne:recipientData>
    <wne:active wne:val="1"/>
    <wne:hash wne:val="1668508684"/>
  </wne:recipientData>
  <wne:recipientData>
    <wne:active wne:val="1"/>
    <wne:hash wne:val="1420791259"/>
  </wne:recipientData>
  <wne:recipientData>
    <wne:active wne:val="1"/>
    <wne:hash wne:val="-1342931598"/>
  </wne:recipientData>
  <wne:recipientData>
    <wne:active wne:val="1"/>
    <wne:hash wne:val="-1303710995"/>
  </wne:recipientData>
  <wne:recipientData>
    <wne:active wne:val="1"/>
    <wne:hash wne:val="806669987"/>
  </wne:recipientData>
  <wne:recipientData>
    <wne:active wne:val="1"/>
    <wne:hash wne:val="-2019508707"/>
  </wne:recipientData>
  <wne:recipientData>
    <wne:active wne:val="1"/>
    <wne:hash wne:val="1526742761"/>
  </wne:recipientData>
  <wne:recipientData>
    <wne:active wne:val="1"/>
    <wne:hash wne:val="196966162"/>
  </wne:recipientData>
  <wne:recipientData>
    <wne:active wne:val="1"/>
    <wne:hash wne:val="-877937301"/>
  </wne:recipientData>
  <wne:recipientData>
    <wne:active wne:val="1"/>
    <wne:hash wne:val="-413004254"/>
  </wne:recipientData>
  <wne:recipientData>
    <wne:active wne:val="1"/>
    <wne:hash wne:val="529742611"/>
  </wne:recipientData>
  <wne:recipientData>
    <wne:active wne:val="1"/>
    <wne:hash wne:val="-1748101694"/>
  </wne:recipientData>
  <wne:recipientData>
    <wne:active wne:val="1"/>
    <wne:hash wne:val="-796792077"/>
  </wne:recipientData>
  <wne:recipientData>
    <wne:active wne:val="1"/>
    <wne:hash wne:val="-1895315640"/>
  </wne:recipientData>
  <wne:recipientData>
    <wne:active wne:val="1"/>
    <wne:hash wne:val="1927280690"/>
  </wne:recipientData>
  <wne:recipientData>
    <wne:active wne:val="1"/>
    <wne:hash wne:val="260789632"/>
  </wne:recipientData>
  <wne:recipientData>
    <wne:active wne:val="1"/>
    <wne:hash wne:val="244520226"/>
  </wne:recipientData>
  <wne:recipientData>
    <wne:active wne:val="1"/>
    <wne:hash wne:val="1020992081"/>
  </wne:recipientData>
  <wne:recipientData>
    <wne:active wne:val="1"/>
    <wne:hash wne:val="-233396189"/>
  </wne:recipientData>
  <wne:recipientData>
    <wne:active wne:val="1"/>
    <wne:hash wne:val="1933717738"/>
  </wne:recipientData>
  <wne:recipientData>
    <wne:active wne:val="1"/>
    <wne:hash wne:val="1200320916"/>
  </wne:recipientData>
  <wne:recipientData>
    <wne:active wne:val="1"/>
    <wne:hash wne:val="-1184322560"/>
  </wne:recipientData>
  <wne:recipientData>
    <wne:active wne:val="1"/>
    <wne:hash wne:val="1825390824"/>
  </wne:recipientData>
  <wne:recipientData>
    <wne:active wne:val="1"/>
    <wne:hash wne:val="-290718019"/>
  </wne:recipientData>
  <wne:recipientData>
    <wne:active wne:val="1"/>
    <wne:hash wne:val="-1151427217"/>
  </wne:recipientData>
  <wne:recipientData>
    <wne:active wne:val="1"/>
    <wne:hash wne:val="1853738387"/>
  </wne:recipientData>
  <wne:recipientData>
    <wne:active wne:val="1"/>
    <wne:hash wne:val="752430155"/>
  </wne:recipientData>
  <wne:recipientData>
    <wne:active wne:val="1"/>
    <wne:hash wne:val="137925155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mailMerge>
    <w:mainDocumentType w:val="formLetters"/>
    <w:linkToQuery/>
    <w:dataType w:val="native"/>
    <w:connectString w:val="Provider=Microsoft.ACE.OLEDB.12.0;User ID=Admin;Data Source=C:\Users\MO\Documents\Meine Datenquellen\DatenSerienbrief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2$` "/>
    <w:viewMergedData/>
    <w:activeRecord w:val="2"/>
    <w:odso>
      <w:udl w:val="Provider=Microsoft.ACE.OLEDB.12.0;User ID=Admin;Data Source=C:\Users\soc4real\AppData\Local\Temp;Mode=Read;Extended Properties=&quot;HDR=YES;&quot;;Jet OLEDB:System database=&quot;&quot;;Jet OLEDB:Registry Path=&quot;&quot;;Jet OLEDB:Engine Type=9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2$"/>
      <w:src r:id="rId2"/>
      <w:colDelim w:val="9"/>
      <w:type w:val="text"/>
      <w:fHdr/>
      <w:fieldMapData>
        <w:column w:val="0"/>
        <w:lid w:val="de-DE"/>
      </w:fieldMapData>
      <w:fieldMapData>
        <w:type w:val="dbColumn"/>
        <w:name w:val="Anrede"/>
        <w:mappedName w:val="Anrede"/>
        <w:column w:val="6"/>
        <w:lid w:val="de-DE"/>
      </w:fieldMapData>
      <w:fieldMapData>
        <w:type w:val="dbColumn"/>
        <w:name w:val="Vorname"/>
        <w:mappedName w:val="Vorname"/>
        <w:column w:val="9"/>
        <w:lid w:val="de-DE"/>
      </w:fieldMapData>
      <w:fieldMapData>
        <w:column w:val="0"/>
        <w:lid w:val="de-DE"/>
      </w:fieldMapData>
      <w:fieldMapData>
        <w:type w:val="dbColumn"/>
        <w:name w:val="Nachname"/>
        <w:mappedName w:val="Nachname"/>
        <w:column w:val="1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11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Telefon"/>
        <w:mappedName w:val="Telefon Büro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9"/>
    <w:rsid w:val="00027A6C"/>
    <w:rsid w:val="00030BD4"/>
    <w:rsid w:val="0003477C"/>
    <w:rsid w:val="00035F7E"/>
    <w:rsid w:val="00046936"/>
    <w:rsid w:val="00091A45"/>
    <w:rsid w:val="000D516D"/>
    <w:rsid w:val="000D5AB1"/>
    <w:rsid w:val="000F747E"/>
    <w:rsid w:val="000F7E3C"/>
    <w:rsid w:val="00105436"/>
    <w:rsid w:val="00113110"/>
    <w:rsid w:val="001261E9"/>
    <w:rsid w:val="0013104A"/>
    <w:rsid w:val="00136C25"/>
    <w:rsid w:val="00150CC4"/>
    <w:rsid w:val="001711EA"/>
    <w:rsid w:val="00180069"/>
    <w:rsid w:val="00183439"/>
    <w:rsid w:val="00195C9A"/>
    <w:rsid w:val="001B16D5"/>
    <w:rsid w:val="001B6EA4"/>
    <w:rsid w:val="001C4069"/>
    <w:rsid w:val="001D1430"/>
    <w:rsid w:val="001E3667"/>
    <w:rsid w:val="001E743A"/>
    <w:rsid w:val="001F7C53"/>
    <w:rsid w:val="00200C81"/>
    <w:rsid w:val="002045EB"/>
    <w:rsid w:val="00216370"/>
    <w:rsid w:val="00234BDE"/>
    <w:rsid w:val="0023707D"/>
    <w:rsid w:val="00252C02"/>
    <w:rsid w:val="00272AB3"/>
    <w:rsid w:val="00277AAE"/>
    <w:rsid w:val="00281891"/>
    <w:rsid w:val="00293B83"/>
    <w:rsid w:val="00295D40"/>
    <w:rsid w:val="002A15BA"/>
    <w:rsid w:val="002A50F1"/>
    <w:rsid w:val="002C15EC"/>
    <w:rsid w:val="003026BF"/>
    <w:rsid w:val="00302A2C"/>
    <w:rsid w:val="00310F61"/>
    <w:rsid w:val="00347330"/>
    <w:rsid w:val="003557C0"/>
    <w:rsid w:val="00381669"/>
    <w:rsid w:val="003A06CA"/>
    <w:rsid w:val="003A10CB"/>
    <w:rsid w:val="003A2943"/>
    <w:rsid w:val="003A5B5E"/>
    <w:rsid w:val="003C211F"/>
    <w:rsid w:val="003D61AD"/>
    <w:rsid w:val="003F334E"/>
    <w:rsid w:val="00410F10"/>
    <w:rsid w:val="004528BA"/>
    <w:rsid w:val="004576BC"/>
    <w:rsid w:val="004722AE"/>
    <w:rsid w:val="00476CDE"/>
    <w:rsid w:val="0048339B"/>
    <w:rsid w:val="004C1FDA"/>
    <w:rsid w:val="004C5E16"/>
    <w:rsid w:val="0052105A"/>
    <w:rsid w:val="005341ED"/>
    <w:rsid w:val="00547BBD"/>
    <w:rsid w:val="0055089F"/>
    <w:rsid w:val="0056485A"/>
    <w:rsid w:val="00593ED9"/>
    <w:rsid w:val="0059450A"/>
    <w:rsid w:val="005A0123"/>
    <w:rsid w:val="005F6A8B"/>
    <w:rsid w:val="00633515"/>
    <w:rsid w:val="00646DCE"/>
    <w:rsid w:val="00647B11"/>
    <w:rsid w:val="00654B4E"/>
    <w:rsid w:val="00673C35"/>
    <w:rsid w:val="00674DFF"/>
    <w:rsid w:val="00675905"/>
    <w:rsid w:val="006A3CE7"/>
    <w:rsid w:val="006A57CC"/>
    <w:rsid w:val="006B650C"/>
    <w:rsid w:val="006F15FA"/>
    <w:rsid w:val="00707981"/>
    <w:rsid w:val="00745DDD"/>
    <w:rsid w:val="0076387D"/>
    <w:rsid w:val="007A4599"/>
    <w:rsid w:val="007E32C7"/>
    <w:rsid w:val="00841031"/>
    <w:rsid w:val="00845859"/>
    <w:rsid w:val="008613F6"/>
    <w:rsid w:val="00864A69"/>
    <w:rsid w:val="00886CC0"/>
    <w:rsid w:val="0089732B"/>
    <w:rsid w:val="00897A61"/>
    <w:rsid w:val="008A2847"/>
    <w:rsid w:val="008A2BD3"/>
    <w:rsid w:val="008A4F75"/>
    <w:rsid w:val="008A7C44"/>
    <w:rsid w:val="008B2162"/>
    <w:rsid w:val="008C2A3D"/>
    <w:rsid w:val="008E12A6"/>
    <w:rsid w:val="008E50AA"/>
    <w:rsid w:val="008F15C5"/>
    <w:rsid w:val="008F7455"/>
    <w:rsid w:val="00916E48"/>
    <w:rsid w:val="00920901"/>
    <w:rsid w:val="00920C93"/>
    <w:rsid w:val="00923B25"/>
    <w:rsid w:val="00924FA3"/>
    <w:rsid w:val="00926EE6"/>
    <w:rsid w:val="00953BF9"/>
    <w:rsid w:val="00965D17"/>
    <w:rsid w:val="009868FC"/>
    <w:rsid w:val="009A3D35"/>
    <w:rsid w:val="009D18EA"/>
    <w:rsid w:val="009E4B61"/>
    <w:rsid w:val="009F0C19"/>
    <w:rsid w:val="00A017AA"/>
    <w:rsid w:val="00A12573"/>
    <w:rsid w:val="00A27383"/>
    <w:rsid w:val="00A46C1E"/>
    <w:rsid w:val="00A53BC5"/>
    <w:rsid w:val="00A556B5"/>
    <w:rsid w:val="00A64503"/>
    <w:rsid w:val="00A736B0"/>
    <w:rsid w:val="00A75EEE"/>
    <w:rsid w:val="00AB48A2"/>
    <w:rsid w:val="00AF3C44"/>
    <w:rsid w:val="00B031B7"/>
    <w:rsid w:val="00B27F44"/>
    <w:rsid w:val="00B92696"/>
    <w:rsid w:val="00B95BD4"/>
    <w:rsid w:val="00BB53B5"/>
    <w:rsid w:val="00BD1A89"/>
    <w:rsid w:val="00BE4240"/>
    <w:rsid w:val="00BF05EA"/>
    <w:rsid w:val="00C15AAA"/>
    <w:rsid w:val="00C20D8D"/>
    <w:rsid w:val="00C27AA9"/>
    <w:rsid w:val="00C428A0"/>
    <w:rsid w:val="00C50D96"/>
    <w:rsid w:val="00C5122C"/>
    <w:rsid w:val="00C62A05"/>
    <w:rsid w:val="00C64705"/>
    <w:rsid w:val="00C73193"/>
    <w:rsid w:val="00C83E3C"/>
    <w:rsid w:val="00C86E14"/>
    <w:rsid w:val="00CC082A"/>
    <w:rsid w:val="00CC3A54"/>
    <w:rsid w:val="00CE6FEA"/>
    <w:rsid w:val="00D02A74"/>
    <w:rsid w:val="00D0512A"/>
    <w:rsid w:val="00D42CF8"/>
    <w:rsid w:val="00D74D73"/>
    <w:rsid w:val="00D87BD2"/>
    <w:rsid w:val="00D905F1"/>
    <w:rsid w:val="00D96840"/>
    <w:rsid w:val="00DB2464"/>
    <w:rsid w:val="00DB393A"/>
    <w:rsid w:val="00DC5B8E"/>
    <w:rsid w:val="00DF56DD"/>
    <w:rsid w:val="00DF752F"/>
    <w:rsid w:val="00E22DBA"/>
    <w:rsid w:val="00E25C04"/>
    <w:rsid w:val="00E32F79"/>
    <w:rsid w:val="00E45709"/>
    <w:rsid w:val="00E51CD7"/>
    <w:rsid w:val="00E66CFC"/>
    <w:rsid w:val="00E82DA7"/>
    <w:rsid w:val="00EA24E8"/>
    <w:rsid w:val="00EB12A2"/>
    <w:rsid w:val="00EB2941"/>
    <w:rsid w:val="00EB5EB9"/>
    <w:rsid w:val="00F02DDB"/>
    <w:rsid w:val="00F03BA5"/>
    <w:rsid w:val="00F231BE"/>
    <w:rsid w:val="00F253D0"/>
    <w:rsid w:val="00F32712"/>
    <w:rsid w:val="00F4570E"/>
    <w:rsid w:val="00F522A5"/>
    <w:rsid w:val="00F55731"/>
    <w:rsid w:val="00F60F3A"/>
    <w:rsid w:val="00F64C6B"/>
    <w:rsid w:val="00F664C5"/>
    <w:rsid w:val="00F7189C"/>
    <w:rsid w:val="00F76BDF"/>
    <w:rsid w:val="00FA371C"/>
    <w:rsid w:val="00FC189B"/>
    <w:rsid w:val="00FC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5F56789"/>
  <w15:chartTrackingRefBased/>
  <w15:docId w15:val="{20EFF8D9-D8BD-43DC-A606-2710F036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4A69"/>
  </w:style>
  <w:style w:type="paragraph" w:styleId="berschrift1">
    <w:name w:val="heading 1"/>
    <w:basedOn w:val="Standard"/>
    <w:link w:val="berschrift1Zch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Standard"/>
    <w:next w:val="Adresse"/>
    <w:link w:val="DatumZch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Zchn">
    <w:name w:val="Datum Zchn"/>
    <w:basedOn w:val="Absatz-Standardschriftart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Standard"/>
    <w:next w:val="Anrede"/>
    <w:uiPriority w:val="3"/>
    <w:qFormat/>
    <w:rsid w:val="00965D17"/>
    <w:pPr>
      <w:spacing w:line="336" w:lineRule="auto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D5AB1"/>
    <w:rPr>
      <w:rFonts w:eastAsiaTheme="minorEastAsia"/>
      <w:color w:val="2A7B88" w:themeColor="accent1" w:themeShade="BF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AB1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tzhaltertext">
    <w:name w:val="Placeholder Text"/>
    <w:basedOn w:val="Absatz-Standardschriftart"/>
    <w:uiPriority w:val="99"/>
    <w:semiHidden/>
    <w:rsid w:val="00DF56DD"/>
    <w:rPr>
      <w:color w:val="3A3836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F56DD"/>
    <w:rPr>
      <w:i/>
      <w:iCs/>
      <w:color w:val="2A7B88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DF56DD"/>
    <w:rPr>
      <w:color w:val="2A7B88" w:themeColor="accent1" w:themeShade="BF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F56DD"/>
    <w:rPr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F56DD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36B0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F56DD"/>
    <w:rPr>
      <w:rFonts w:ascii="Segoe UI" w:hAnsi="Segoe UI" w:cs="Segoe UI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B0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36B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36B0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36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36B0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6B0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6B0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36B0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736B0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736B0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0CC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51C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unhideWhenUsed/>
    <w:qFormat/>
    <w:rsid w:val="00E8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c4real\TesseractData\GitRepo\ocr-bussgeld\data.csv" TargetMode="External"/><Relationship Id="rId1" Type="http://schemas.openxmlformats.org/officeDocument/2006/relationships/attachedTemplate" Target="file:///C:\Users\MO\AppData\Roaming\Microsoft\Templates\Anschreiben%20(bla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65F811-C3A5-4537-B1B9-E6CAD2F51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(blau).dotx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Ingo Speckens</cp:lastModifiedBy>
  <cp:revision>10</cp:revision>
  <cp:lastPrinted>2019-11-19T16:19:00Z</cp:lastPrinted>
  <dcterms:created xsi:type="dcterms:W3CDTF">2019-11-27T09:51:00Z</dcterms:created>
  <dcterms:modified xsi:type="dcterms:W3CDTF">2019-12-02T09:18:00Z</dcterms:modified>
</cp:coreProperties>
</file>