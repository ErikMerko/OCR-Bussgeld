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752E948C" w:rsidR="00302A2C" w:rsidRPr="008E12A6" w:rsidRDefault="000A3ED9" w:rsidP="008E12A6">
      <w:pPr>
        <w:pStyle w:val="Datum"/>
        <w:rPr>
          <w:b w:val="0"/>
          <w:bCs w:val="0"/>
          <w:sz w:val="18"/>
          <w:szCs w:val="18"/>
          <w:u w:val="single"/>
        </w:rPr>
      </w:pP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415E9284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190500</wp:posOffset>
                </wp:positionV>
                <wp:extent cx="3124200" cy="2278380"/>
                <wp:effectExtent l="0" t="0" r="0" b="7620"/>
                <wp:wrapTight wrapText="bothSides">
                  <wp:wrapPolygon edited="0">
                    <wp:start x="0" y="0"/>
                    <wp:lineTo x="0" y="21492"/>
                    <wp:lineTo x="21468" y="21492"/>
                    <wp:lineTo x="2146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14F895C9" w:rsidR="00B57D5C" w:rsidRPr="001F2F19" w:rsidRDefault="000A3ED9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Stadtverwaltung, Postfach 111731, 60052 Frankfurt a.M.</w:t>
                            </w:r>
                          </w:p>
                          <w:p w14:paraId="2F0922E0" w14:textId="6BE8A595" w:rsidR="008600B5" w:rsidRDefault="008600B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0EE3AEB0" w:rsidR="00B57D5C" w:rsidRPr="001F2F19" w:rsidRDefault="008600B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Julia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="00406F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Fischer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385DBF37" w:rsidR="00B57D5C" w:rsidRPr="001F2F19" w:rsidRDefault="00406FE6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Hellbusch 22</w:t>
                            </w:r>
                          </w:p>
                          <w:p w14:paraId="1BEC4171" w14:textId="044046F9" w:rsidR="00B57D5C" w:rsidRPr="001F2F19" w:rsidRDefault="00FB6AD8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49232</w:t>
                            </w:r>
                            <w:r w:rsidR="00406F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Hamburg</w:t>
                            </w:r>
                          </w:p>
                          <w:p w14:paraId="7CEE982F" w14:textId="43DDC9FE" w:rsidR="00B57D5C" w:rsidRPr="001F2F19" w:rsidRDefault="00B57D5C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B57D5C" w:rsidRPr="001F2F19" w:rsidRDefault="00B57D5C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B57D5C" w:rsidRPr="001F2F19" w:rsidRDefault="00B57D5C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B57D5C" w:rsidRPr="001F2F19" w:rsidRDefault="00B57D5C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B57D5C" w:rsidRPr="001F2F19" w:rsidRDefault="00B57D5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pt;margin-top:15pt;width:246pt;height:179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" stroked="f">
                <v:textbox>
                  <w:txbxContent>
                    <w:p w14:paraId="413F41B0" w14:textId="14F895C9" w:rsidR="00B57D5C" w:rsidRPr="001F2F19" w:rsidRDefault="000A3ED9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Stadtverwaltung, Postfach 111731, 60052 Frankfurt a.M.</w:t>
                      </w:r>
                    </w:p>
                    <w:p w14:paraId="2F0922E0" w14:textId="6BE8A595" w:rsidR="008600B5" w:rsidRDefault="008600B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Frau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0EE3AEB0" w:rsidR="00B57D5C" w:rsidRPr="001F2F19" w:rsidRDefault="008600B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Julia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 w:rsidR="00406FE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Fischer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385DBF37" w:rsidR="00B57D5C" w:rsidRPr="001F2F19" w:rsidRDefault="00406FE6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Hellbusch 22</w:t>
                      </w:r>
                    </w:p>
                    <w:p w14:paraId="1BEC4171" w14:textId="044046F9" w:rsidR="00B57D5C" w:rsidRPr="001F2F19" w:rsidRDefault="00FB6AD8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49232</w:t>
                      </w:r>
                      <w:r w:rsidR="00406FE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Hamburg</w:t>
                      </w:r>
                    </w:p>
                    <w:p w14:paraId="7CEE982F" w14:textId="43DDC9FE" w:rsidR="00B57D5C" w:rsidRPr="001F2F19" w:rsidRDefault="00B57D5C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B57D5C" w:rsidRPr="001F2F19" w:rsidRDefault="00B57D5C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B57D5C" w:rsidRPr="001F2F19" w:rsidRDefault="00B57D5C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B57D5C" w:rsidRPr="001F2F19" w:rsidRDefault="00B57D5C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B57D5C" w:rsidRPr="001F2F19" w:rsidRDefault="00B57D5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F0428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22E50988">
                <wp:simplePos x="0" y="0"/>
                <wp:positionH relativeFrom="column">
                  <wp:posOffset>-251460</wp:posOffset>
                </wp:positionH>
                <wp:positionV relativeFrom="paragraph">
                  <wp:posOffset>2644140</wp:posOffset>
                </wp:positionV>
                <wp:extent cx="2676525" cy="281940"/>
                <wp:effectExtent l="0" t="0" r="28575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55983F03" w:rsidR="00B57D5C" w:rsidRDefault="00B57D5C">
                            <w:r w:rsidRPr="008600B5">
                              <w:rPr>
                                <w:rFonts w:ascii="Arial" w:hAnsi="Arial" w:cs="Arial"/>
                              </w:rPr>
                              <w:t>Geboren</w:t>
                            </w:r>
                            <w:r>
                              <w:t xml:space="preserve"> am </w:t>
                            </w:r>
                            <w:fldSimple w:instr=" MERGEFIELD Geburtstag ">
                              <w:r w:rsidR="00B6234E">
                                <w:rPr>
                                  <w:noProof/>
                                </w:rPr>
                                <w:t>07</w:t>
                              </w:r>
                              <w:r w:rsidR="00326CDC">
                                <w:rPr>
                                  <w:noProof/>
                                </w:rPr>
                                <w:t>|</w:t>
                              </w:r>
                              <w:r w:rsidR="00B6234E">
                                <w:rPr>
                                  <w:noProof/>
                                </w:rPr>
                                <w:t>04</w:t>
                              </w:r>
                              <w:r w:rsidR="00326CDC">
                                <w:rPr>
                                  <w:noProof/>
                                </w:rPr>
                                <w:t>|</w:t>
                              </w:r>
                              <w:r w:rsidR="00B6234E">
                                <w:rPr>
                                  <w:noProof/>
                                </w:rPr>
                                <w:t>1999</w:t>
                              </w:r>
                            </w:fldSimple>
                            <w:r w:rsidR="008600B5">
                              <w:t xml:space="preserve"> </w:t>
                            </w:r>
                            <w:r>
                              <w:t xml:space="preserve">in </w:t>
                            </w:r>
                            <w:r w:rsidR="00AB1564">
                              <w:t>Darmstadt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0E6" id="Textfeld 9" o:spid="_x0000_s1027" type="#_x0000_t202" style="position:absolute;margin-left:-19.8pt;margin-top:208.2pt;width:210.7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" fillcolor="white [3201]" strokecolor="white [3212]" strokeweight=".5pt">
                <v:textbox>
                  <w:txbxContent>
                    <w:p w14:paraId="6CE6558A" w14:textId="55983F03" w:rsidR="00B57D5C" w:rsidRDefault="00B57D5C">
                      <w:r w:rsidRPr="008600B5">
                        <w:rPr>
                          <w:rFonts w:ascii="Arial" w:hAnsi="Arial" w:cs="Arial"/>
                        </w:rPr>
                        <w:t>Geboren</w:t>
                      </w:r>
                      <w:r>
                        <w:t xml:space="preserve"> am </w:t>
                      </w:r>
                      <w:fldSimple w:instr=" MERGEFIELD Geburtstag ">
                        <w:r w:rsidR="00B6234E">
                          <w:rPr>
                            <w:noProof/>
                          </w:rPr>
                          <w:t>07</w:t>
                        </w:r>
                        <w:r w:rsidR="00326CDC">
                          <w:rPr>
                            <w:noProof/>
                          </w:rPr>
                          <w:t>|</w:t>
                        </w:r>
                        <w:r w:rsidR="00B6234E">
                          <w:rPr>
                            <w:noProof/>
                          </w:rPr>
                          <w:t>04</w:t>
                        </w:r>
                        <w:r w:rsidR="00326CDC">
                          <w:rPr>
                            <w:noProof/>
                          </w:rPr>
                          <w:t>|</w:t>
                        </w:r>
                        <w:r w:rsidR="00B6234E">
                          <w:rPr>
                            <w:noProof/>
                          </w:rPr>
                          <w:t>1999</w:t>
                        </w:r>
                      </w:fldSimple>
                      <w:r w:rsidR="008600B5">
                        <w:t xml:space="preserve"> </w:t>
                      </w:r>
                      <w:r>
                        <w:t xml:space="preserve">in </w:t>
                      </w:r>
                      <w:r w:rsidR="00AB1564">
                        <w:t>Darmstadt</w:t>
                      </w:r>
                    </w:p>
                  </w:txbxContent>
                </v:textbox>
              </v:shape>
            </w:pict>
          </mc:Fallback>
        </mc:AlternateContent>
      </w:r>
      <w:r w:rsidR="00AB156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04B19AFD">
                <wp:simplePos x="0" y="0"/>
                <wp:positionH relativeFrom="column">
                  <wp:posOffset>3086100</wp:posOffset>
                </wp:positionH>
                <wp:positionV relativeFrom="paragraph">
                  <wp:posOffset>1836420</wp:posOffset>
                </wp:positionV>
                <wp:extent cx="2857500" cy="327660"/>
                <wp:effectExtent l="0" t="0" r="19050" b="1524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E49D6" w14:textId="58BF9119" w:rsidR="00B57D5C" w:rsidRPr="00AB1564" w:rsidRDefault="00B57D5C" w:rsidP="007D19D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F.V6|13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7A2" id="Textfeld 8" o:spid="_x0000_s1028" type="#_x0000_t202" style="position:absolute;margin-left:243pt;margin-top:144.6pt;width:22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" fillcolor="#d8d8d8 [2732]" strokecolor="white [3212]" strokeweight=".5pt">
                <v:textbox>
                  <w:txbxContent>
                    <w:p w14:paraId="5F3E49D6" w14:textId="58BF9119" w:rsidR="00B57D5C" w:rsidRPr="00AB1564" w:rsidRDefault="00B57D5C" w:rsidP="007D19D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Aktenzeichen: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F.V6|13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156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7C72B0D">
                <wp:simplePos x="0" y="0"/>
                <wp:positionH relativeFrom="column">
                  <wp:posOffset>-251460</wp:posOffset>
                </wp:positionH>
                <wp:positionV relativeFrom="paragraph">
                  <wp:posOffset>2979420</wp:posOffset>
                </wp:positionV>
                <wp:extent cx="6446520" cy="6143625"/>
                <wp:effectExtent l="0" t="0" r="1143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663F9266" w:rsidR="00B57D5C" w:rsidRPr="00AB1564" w:rsidRDefault="00B57D5C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  <w:t>Bußgeldbescheid</w:t>
                            </w:r>
                            <w:r w:rsidR="00AB156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  <w:t xml:space="preserve"> mit Fahrverbot</w:t>
                            </w:r>
                          </w:p>
                          <w:p w14:paraId="12436216" w14:textId="77777777" w:rsidR="00B57D5C" w:rsidRPr="00AB1564" w:rsidRDefault="00B57D5C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040289DA" w14:textId="7149933C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>Sehr geehrte</w:t>
                            </w:r>
                            <w:r w:rsidR="008F545B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 Frau Fischer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7586AC" w14:textId="447C5BB0" w:rsidR="00CA754B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 w:rsidR="002024B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|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  <w:r w:rsidR="002024B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|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19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 w:rsidR="00633B70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|1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Michelau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Böblinger Straße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als</w:t>
                            </w:r>
                            <w:r w:rsidRPr="00AB15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</w:t>
                            </w:r>
                          </w:p>
                          <w:p w14:paraId="054C53C9" w14:textId="35AC6D46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PKW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="009F76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|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="009F76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|</w:t>
                            </w:r>
                            <w:r w:rsidR="00CA75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folgende Ordnungswidrigkeit begangen zu haben:</w:t>
                            </w:r>
                          </w:p>
                          <w:p w14:paraId="652F439C" w14:textId="3DCCF280" w:rsidR="00B57D5C" w:rsidRDefault="008600B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verursachten aufgrund nicht angepasster Geschwinigkeit einen Unfal</w:t>
                            </w:r>
                            <w:r w:rsidR="00783C46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704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|</w:t>
                            </w:r>
                            <w:bookmarkStart w:id="0" w:name="_GoBack"/>
                            <w:bookmarkEnd w:id="0"/>
                          </w:p>
                          <w:p w14:paraId="4CAAF8DA" w14:textId="77777777" w:rsidR="008600B5" w:rsidRPr="00AB1564" w:rsidRDefault="008600B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41A6F0" w14:textId="1F2A7F95" w:rsidR="00B57D5C" w:rsidRPr="00AB1564" w:rsidRDefault="00B57D5C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Beweismittel: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Gutachten</w:t>
                            </w:r>
                          </w:p>
                          <w:p w14:paraId="2EAE3B47" w14:textId="5F5E04FC" w:rsidR="00B57D5C" w:rsidRPr="00AB1564" w:rsidRDefault="00B57D5C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POM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Seehofer</w:t>
                            </w:r>
                          </w:p>
                          <w:p w14:paraId="6D24D075" w14:textId="77777777" w:rsidR="00B57D5C" w:rsidRPr="00AB1564" w:rsidRDefault="00B57D5C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B0C831" w14:textId="49CE3E2D" w:rsidR="00B57D5C" w:rsidRPr="00AB1564" w:rsidRDefault="00B57D5C" w:rsidP="00996966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828"/>
                              <w:gridCol w:w="1860"/>
                            </w:tblGrid>
                            <w:tr w:rsidR="00D6421B" w:rsidRPr="00AB1564" w14:paraId="2F9ACC57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624269A6" w14:textId="77777777" w:rsidR="00D6421B" w:rsidRPr="00AB1564" w:rsidRDefault="00D6421B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Deshalb wird gegen Sie gemäß § 17 des Gesetzes über Ordnungswidrigkeiten (OWiG)</w:t>
                                  </w:r>
                                </w:p>
                                <w:p w14:paraId="28DBE3DE" w14:textId="77777777" w:rsidR="00D6421B" w:rsidRPr="00AB1564" w:rsidRDefault="00D6421B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eine Geldbuße festgesetzt von: </w:t>
                                  </w:r>
                                </w:p>
                                <w:p w14:paraId="2221D829" w14:textId="77777777" w:rsidR="00D6421B" w:rsidRPr="00AB1564" w:rsidRDefault="00D6421B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6BB4A22" w14:textId="77777777" w:rsidR="000A3ED9" w:rsidRDefault="000A3ED9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6E5AB7" w14:textId="2F9B2DD3" w:rsidR="00D6421B" w:rsidRPr="00AB1564" w:rsidRDefault="005B2C0C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775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,00 €</w:t>
                                  </w:r>
                                </w:p>
                              </w:tc>
                            </w:tr>
                            <w:tr w:rsidR="00996966" w:rsidRPr="00AB1564" w14:paraId="66D08062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4ABFB088" w14:textId="6446873A" w:rsidR="00996966" w:rsidRPr="00AB1564" w:rsidRDefault="00996966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Außerdem haben Sie die Kosten des Verfahrens gemäß §§ 105 und 107 OWiG, 464 (1)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 465 Strafprozessordnung (StPO) zu tragen, und zwar</w:t>
                                  </w:r>
                                </w:p>
                                <w:p w14:paraId="6FB6DE4B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57AE5D8" w14:textId="77777777" w:rsidR="00996966" w:rsidRPr="00AB1564" w:rsidRDefault="00996966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96966" w:rsidRPr="00AB1564" w14:paraId="1793600D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9926655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702BF3AE" w14:textId="6C56D0BA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61305E02" w14:textId="35CD25A3" w:rsidR="00996966" w:rsidRPr="00AB1564" w:rsidRDefault="005B2C0C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,00 €</w:t>
                                  </w:r>
                                </w:p>
                              </w:tc>
                            </w:tr>
                            <w:tr w:rsidR="00996966" w:rsidRPr="00AB1564" w14:paraId="20E37727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42683EFB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0BD886BA" w14:textId="20FB0C3C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CB5434C" w14:textId="4D9AE1DA" w:rsidR="00996966" w:rsidRPr="00AB1564" w:rsidRDefault="005B2C0C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0 €</w:t>
                                  </w:r>
                                </w:p>
                              </w:tc>
                            </w:tr>
                            <w:tr w:rsidR="00D6421B" w:rsidRPr="00AB1564" w14:paraId="0FD18EA2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6D3C5D78" w14:textId="77777777" w:rsidR="00D6421B" w:rsidRPr="00AB1564" w:rsidRDefault="00D6421B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FDAA6C0" w14:textId="77777777" w:rsidR="00D6421B" w:rsidRPr="00AB1564" w:rsidRDefault="00D6421B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23BEBCA" w14:textId="4266D60E" w:rsidR="00D6421B" w:rsidRPr="00AB1564" w:rsidRDefault="00D6421B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996966" w:rsidRPr="00AB1564" w14:paraId="7BD37A90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57BC890E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515EE404" w14:textId="2802162A" w:rsidR="00996966" w:rsidRPr="00AB1564" w:rsidRDefault="00AB1564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Die </w:t>
                                  </w:r>
                                  <w:r w:rsidR="00996966" w:rsidRPr="00AB156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Gesamtforderung</w:t>
                                  </w: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beträgt somit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05E46EB" w14:textId="2BCFB0E9" w:rsidR="00996966" w:rsidRPr="00AB1564" w:rsidRDefault="008600B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B6234E" w:rsidRPr="00D508F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779</w:t>
                                  </w:r>
                                  <w:r w:rsidR="00AB2F78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|</w:t>
                                  </w:r>
                                  <w:r w:rsidR="00952BF6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B6234E" w:rsidRPr="00D508F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952BF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1A21CB39" w14:textId="539DD31A" w:rsidR="00B57D5C" w:rsidRPr="00AB1564" w:rsidRDefault="00B57D5C" w:rsidP="0099696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9.8pt;margin-top:234.6pt;width:507.6pt;height:4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" fillcolor="white [3201]" strokecolor="white [3212]" strokeweight=".5pt">
                <v:textbox>
                  <w:txbxContent>
                    <w:p w14:paraId="5E80E7A4" w14:textId="663F9266" w:rsidR="00B57D5C" w:rsidRPr="00AB1564" w:rsidRDefault="00B57D5C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</w:pPr>
                      <w:r w:rsidRPr="00AB156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  <w:t>Bußgeldbescheid</w:t>
                      </w:r>
                      <w:r w:rsidR="00AB156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  <w:t xml:space="preserve"> mit Fahrverbot</w:t>
                      </w:r>
                    </w:p>
                    <w:p w14:paraId="12436216" w14:textId="77777777" w:rsidR="00B57D5C" w:rsidRPr="00AB1564" w:rsidRDefault="00B57D5C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040289DA" w14:textId="7149933C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>Sehr geehrte</w:t>
                      </w:r>
                      <w:r w:rsidR="008F545B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 Frau Fischer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7586AC" w14:textId="447C5BB0" w:rsidR="00CA754B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</w:t>
                      </w:r>
                      <w:r w:rsidR="002024B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|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09</w:t>
                      </w:r>
                      <w:r w:rsidR="002024B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|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19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</w:t>
                      </w:r>
                      <w:r w:rsidR="00633B70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|1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Michelau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Böblinger Straße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als</w:t>
                      </w:r>
                      <w:r w:rsidRPr="00AB15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</w:t>
                      </w:r>
                    </w:p>
                    <w:p w14:paraId="054C53C9" w14:textId="35AC6D46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PKW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 w:rsidR="009F76A2">
                        <w:rPr>
                          <w:rFonts w:ascii="Arial" w:hAnsi="Arial" w:cs="Arial"/>
                          <w:sz w:val="20"/>
                          <w:szCs w:val="20"/>
                        </w:rPr>
                        <w:t>|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="009F76A2">
                        <w:rPr>
                          <w:rFonts w:ascii="Arial" w:hAnsi="Arial" w:cs="Arial"/>
                          <w:sz w:val="20"/>
                          <w:szCs w:val="20"/>
                        </w:rPr>
                        <w:t>|</w:t>
                      </w:r>
                      <w:r w:rsidR="00CA754B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folgende Ordnungswidrigkeit begangen zu haben:</w:t>
                      </w:r>
                    </w:p>
                    <w:p w14:paraId="652F439C" w14:textId="3DCCF280" w:rsidR="00B57D5C" w:rsidRDefault="008600B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verursachten aufgrund nicht angepasster Geschwinigkeit einen Unfal</w:t>
                      </w:r>
                      <w:r w:rsidR="00783C46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47049E">
                        <w:rPr>
                          <w:rFonts w:ascii="Arial" w:hAnsi="Arial" w:cs="Arial"/>
                          <w:sz w:val="20"/>
                          <w:szCs w:val="20"/>
                        </w:rPr>
                        <w:t>|</w:t>
                      </w:r>
                      <w:bookmarkStart w:id="1" w:name="_GoBack"/>
                      <w:bookmarkEnd w:id="1"/>
                    </w:p>
                    <w:p w14:paraId="4CAAF8DA" w14:textId="77777777" w:rsidR="008600B5" w:rsidRPr="00AB1564" w:rsidRDefault="008600B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41A6F0" w14:textId="1F2A7F95" w:rsidR="00B57D5C" w:rsidRPr="00AB1564" w:rsidRDefault="00B57D5C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Beweismittel: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Gutachten</w:t>
                      </w:r>
                    </w:p>
                    <w:p w14:paraId="2EAE3B47" w14:textId="5F5E04FC" w:rsidR="00B57D5C" w:rsidRPr="00AB1564" w:rsidRDefault="00B57D5C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POM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Seehofer</w:t>
                      </w:r>
                    </w:p>
                    <w:p w14:paraId="6D24D075" w14:textId="77777777" w:rsidR="00B57D5C" w:rsidRPr="00AB1564" w:rsidRDefault="00B57D5C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B0C831" w14:textId="49CE3E2D" w:rsidR="00B57D5C" w:rsidRPr="00AB1564" w:rsidRDefault="00B57D5C" w:rsidP="00996966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828"/>
                        <w:gridCol w:w="1860"/>
                      </w:tblGrid>
                      <w:tr w:rsidR="00D6421B" w:rsidRPr="00AB1564" w14:paraId="2F9ACC57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624269A6" w14:textId="77777777" w:rsidR="00D6421B" w:rsidRPr="00AB1564" w:rsidRDefault="00D6421B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28DBE3DE" w14:textId="77777777" w:rsidR="00D6421B" w:rsidRPr="00AB1564" w:rsidRDefault="00D6421B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221D829" w14:textId="77777777" w:rsidR="00D6421B" w:rsidRPr="00AB1564" w:rsidRDefault="00D6421B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06BB4A22" w14:textId="77777777" w:rsidR="000A3ED9" w:rsidRDefault="000A3ED9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6E5AB7" w14:textId="2F9B2DD3" w:rsidR="00D6421B" w:rsidRPr="00AB1564" w:rsidRDefault="005B2C0C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775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,00 €</w:t>
                            </w:r>
                          </w:p>
                        </w:tc>
                      </w:tr>
                      <w:tr w:rsidR="00996966" w:rsidRPr="00AB1564" w14:paraId="66D08062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4ABFB088" w14:textId="6446873A" w:rsidR="00996966" w:rsidRPr="00AB1564" w:rsidRDefault="00996966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FB6DE4B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557AE5D8" w14:textId="77777777" w:rsidR="00996966" w:rsidRPr="00AB1564" w:rsidRDefault="00996966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96966" w:rsidRPr="00AB1564" w14:paraId="1793600D" w14:textId="77777777" w:rsidTr="00D6421B">
                        <w:tc>
                          <w:tcPr>
                            <w:tcW w:w="4111" w:type="dxa"/>
                          </w:tcPr>
                          <w:p w14:paraId="59926655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702BF3AE" w14:textId="6C56D0BA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61305E02" w14:textId="35CD25A3" w:rsidR="00996966" w:rsidRPr="00AB1564" w:rsidRDefault="005B2C0C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,00 €</w:t>
                            </w:r>
                          </w:p>
                        </w:tc>
                      </w:tr>
                      <w:tr w:rsidR="00996966" w:rsidRPr="00AB1564" w14:paraId="20E37727" w14:textId="77777777" w:rsidTr="00AB1564">
                        <w:tc>
                          <w:tcPr>
                            <w:tcW w:w="4111" w:type="dxa"/>
                          </w:tcPr>
                          <w:p w14:paraId="42683EFB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0BD886BA" w14:textId="20FB0C3C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0CB5434C" w14:textId="4D9AE1DA" w:rsidR="00996966" w:rsidRPr="00AB1564" w:rsidRDefault="005B2C0C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0 €</w:t>
                            </w:r>
                          </w:p>
                        </w:tc>
                      </w:tr>
                      <w:tr w:rsidR="00D6421B" w:rsidRPr="00AB1564" w14:paraId="0FD18EA2" w14:textId="77777777" w:rsidTr="00AB1564">
                        <w:tc>
                          <w:tcPr>
                            <w:tcW w:w="4111" w:type="dxa"/>
                          </w:tcPr>
                          <w:p w14:paraId="6D3C5D78" w14:textId="77777777" w:rsidR="00D6421B" w:rsidRPr="00AB1564" w:rsidRDefault="00D6421B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3FDAA6C0" w14:textId="77777777" w:rsidR="00D6421B" w:rsidRPr="00AB1564" w:rsidRDefault="00D6421B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bottom w:val="single" w:sz="4" w:space="0" w:color="auto"/>
                            </w:tcBorders>
                          </w:tcPr>
                          <w:p w14:paraId="423BEBCA" w14:textId="4266D60E" w:rsidR="00D6421B" w:rsidRPr="00AB1564" w:rsidRDefault="00D6421B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c>
                      </w:tr>
                      <w:tr w:rsidR="00996966" w:rsidRPr="00AB1564" w14:paraId="7BD37A90" w14:textId="77777777" w:rsidTr="00AB1564">
                        <w:tc>
                          <w:tcPr>
                            <w:tcW w:w="4111" w:type="dxa"/>
                          </w:tcPr>
                          <w:p w14:paraId="57BC890E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515EE404" w14:textId="2802162A" w:rsidR="00996966" w:rsidRPr="00AB1564" w:rsidRDefault="00AB1564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Die </w:t>
                            </w:r>
                            <w:r w:rsidR="00996966" w:rsidRPr="00AB15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Gesamtforderung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beträgt somit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4" w:space="0" w:color="auto"/>
                            </w:tcBorders>
                          </w:tcPr>
                          <w:p w14:paraId="405E46EB" w14:textId="2BCFB0E9" w:rsidR="00996966" w:rsidRPr="00AB1564" w:rsidRDefault="008600B5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779</w:t>
                            </w:r>
                            <w:r w:rsidR="00AB2F7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|</w:t>
                            </w:r>
                            <w:r w:rsidR="00952BF6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 w:rsidR="00B6234E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952BF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1A21CB39" w14:textId="539DD31A" w:rsidR="00B57D5C" w:rsidRPr="00AB1564" w:rsidRDefault="00B57D5C" w:rsidP="00996966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6FE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08D65B0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3560445" cy="1813560"/>
                <wp:effectExtent l="0" t="0" r="20955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DBD3A7" w14:textId="24BBDDA3" w:rsidR="00406FE6" w:rsidRPr="001A7774" w:rsidRDefault="001A777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77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Die Oberbürgermeisterin</w:t>
                            </w:r>
                          </w:p>
                          <w:p w14:paraId="56327B4C" w14:textId="51C3E2B1" w:rsidR="001A7774" w:rsidRPr="001A7774" w:rsidRDefault="001A777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A777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Ordnungsamt</w:t>
                            </w:r>
                          </w:p>
                          <w:p w14:paraId="384047F7" w14:textId="5A46CD94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Auskunft erteilt: Herr </w:t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Öztürk</w:t>
                            </w:r>
                          </w:p>
                          <w:p w14:paraId="6924E3B9" w14:textId="668F8965" w:rsidR="008600B5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Telefon: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8600B5" w:rsidRP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231 5026073</w:t>
                            </w:r>
                          </w:p>
                          <w:p w14:paraId="19FA147A" w14:textId="1DC696AF" w:rsidR="00406FE6" w:rsidRPr="00406FE6" w:rsidRDefault="00406FE6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Telefax: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 w:rsidRP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0231 50-24919</w:t>
                            </w:r>
                          </w:p>
                          <w:p w14:paraId="0B2254F3" w14:textId="77C685C1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owi.</w:t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bussgeld@</w:t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stadt-Frankfurt</w:t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.de</w:t>
                            </w:r>
                          </w:p>
                          <w:p w14:paraId="4B2C82FB" w14:textId="5303D49C" w:rsid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B6AD8" w:rsidRPr="000A3E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www.ordnungsamt.frankfurt.de</w:t>
                            </w:r>
                          </w:p>
                          <w:p w14:paraId="32752BB5" w14:textId="77777777" w:rsidR="00AB1564" w:rsidRPr="00406FE6" w:rsidRDefault="00AB156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8A1936B" w14:textId="687782F7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863F1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8.10.2019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304" id="Textfeld 7" o:spid="_x0000_s1030" type="#_x0000_t202" style="position:absolute;margin-left:243pt;margin-top:1.8pt;width:280.35pt;height:1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" fillcolor="white [3201]" strokecolor="white [3212]" strokeweight=".5pt">
                <v:textbox>
                  <w:txbxContent>
                    <w:p w14:paraId="34DBD3A7" w14:textId="24BBDDA3" w:rsidR="00406FE6" w:rsidRPr="001A7774" w:rsidRDefault="001A7774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A77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Die Oberbürgermeisterin</w:t>
                      </w:r>
                    </w:p>
                    <w:p w14:paraId="56327B4C" w14:textId="51C3E2B1" w:rsidR="001A7774" w:rsidRPr="001A7774" w:rsidRDefault="001A7774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A7774">
                        <w:rPr>
                          <w:rFonts w:ascii="Arial" w:hAnsi="Arial" w:cs="Arial"/>
                          <w:b/>
                          <w:bCs/>
                        </w:rPr>
                        <w:t>Ordnungsamt</w:t>
                      </w:r>
                    </w:p>
                    <w:p w14:paraId="384047F7" w14:textId="5A46CD94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Auskunft erteilt: Herr </w:t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Öztürk</w:t>
                      </w:r>
                    </w:p>
                    <w:p w14:paraId="6924E3B9" w14:textId="668F8965" w:rsidR="008600B5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Telefon: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8600B5" w:rsidRP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231 5026073</w:t>
                      </w:r>
                    </w:p>
                    <w:p w14:paraId="19FA147A" w14:textId="1DC696AF" w:rsidR="00406FE6" w:rsidRPr="00406FE6" w:rsidRDefault="00406FE6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Telefax: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 w:rsidRP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0231 50-24919</w:t>
                      </w:r>
                    </w:p>
                    <w:p w14:paraId="0B2254F3" w14:textId="77C685C1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E-Mail: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owi.</w:t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bussgeld@</w:t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stadt-Frankfurt</w:t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.de</w:t>
                      </w:r>
                    </w:p>
                    <w:p w14:paraId="4B2C82FB" w14:textId="5303D49C" w:rsid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B6AD8" w:rsidRPr="000A3ED9">
                        <w:rPr>
                          <w:rFonts w:ascii="Arial" w:hAnsi="Arial" w:cs="Arial"/>
                          <w:sz w:val="20"/>
                          <w:szCs w:val="20"/>
                        </w:rPr>
                        <w:t>www.ordnungsamt.frankfurt.de</w:t>
                      </w:r>
                    </w:p>
                    <w:p w14:paraId="32752BB5" w14:textId="77777777" w:rsidR="00AB1564" w:rsidRPr="00406FE6" w:rsidRDefault="00AB1564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8A1936B" w14:textId="687782F7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Datum: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Briefdatum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D863F1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5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8.10.2019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8E12A6" w:rsidSect="00FB6AD8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4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91A4" w14:textId="77777777" w:rsidR="005773EB" w:rsidRDefault="005773EB">
      <w:pPr>
        <w:spacing w:after="0"/>
      </w:pPr>
      <w:r>
        <w:separator/>
      </w:r>
    </w:p>
  </w:endnote>
  <w:endnote w:type="continuationSeparator" w:id="0">
    <w:p w14:paraId="00F1CC08" w14:textId="77777777" w:rsidR="005773EB" w:rsidRDefault="00577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B57D5C" w:rsidRDefault="00B57D5C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48FF2" w14:textId="77777777" w:rsidR="00FB6AD8" w:rsidRDefault="00FB6AD8" w:rsidP="00FB6AD8">
    <w:pPr>
      <w:pStyle w:val="Fuzeile"/>
      <w:pBdr>
        <w:top w:val="single" w:sz="4" w:space="1" w:color="auto"/>
      </w:pBdr>
      <w:jc w:val="center"/>
      <w:rPr>
        <w:rFonts w:ascii="Arial" w:hAnsi="Arial" w:cs="Arial"/>
        <w:color w:val="auto"/>
        <w:sz w:val="16"/>
        <w:szCs w:val="16"/>
      </w:rPr>
    </w:pPr>
  </w:p>
  <w:p w14:paraId="05A7046C" w14:textId="52B30E6E" w:rsidR="00B57D5C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Bankverbindung der Bußgeldstelle</w:t>
    </w:r>
  </w:p>
  <w:p w14:paraId="4764486F" w14:textId="2A3A3C6A" w:rsidR="00AB1564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Hausanschrift: Mainzer Landstraße 315-323, 60326 Frankfurt am Main</w:t>
    </w:r>
  </w:p>
  <w:p w14:paraId="172C6F53" w14:textId="3D4887D9" w:rsidR="00AB1564" w:rsidRPr="001F2F19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Sprechzeiten: Montag, Mittwoch und Freitag 7.30 bis 12.30 Uhr, Donnerstag 13.00 bis 18.00 Uhr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CA99" w14:textId="77777777" w:rsidR="005773EB" w:rsidRDefault="005773EB">
      <w:pPr>
        <w:spacing w:after="0"/>
      </w:pPr>
      <w:r>
        <w:separator/>
      </w:r>
    </w:p>
  </w:footnote>
  <w:footnote w:type="continuationSeparator" w:id="0">
    <w:p w14:paraId="3E33CD13" w14:textId="77777777" w:rsidR="005773EB" w:rsidRDefault="005773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38D8" w14:textId="6CCB5DC1" w:rsidR="00406FE6" w:rsidRPr="00406FE6" w:rsidRDefault="001A7774">
    <w:pPr>
      <w:pStyle w:val="Kopfzeile"/>
      <w:rPr>
        <w:b/>
        <w:bCs/>
      </w:rPr>
    </w:pPr>
    <w:r w:rsidRPr="001A7774">
      <w:rPr>
        <w:noProof/>
      </w:rPr>
      <w:drawing>
        <wp:anchor distT="0" distB="0" distL="114300" distR="114300" simplePos="0" relativeHeight="251658240" behindDoc="0" locked="0" layoutInCell="1" allowOverlap="1" wp14:anchorId="50D8A2E2" wp14:editId="74B77166">
          <wp:simplePos x="0" y="0"/>
          <wp:positionH relativeFrom="column">
            <wp:posOffset>-228600</wp:posOffset>
          </wp:positionH>
          <wp:positionV relativeFrom="paragraph">
            <wp:posOffset>-1165860</wp:posOffset>
          </wp:positionV>
          <wp:extent cx="2689860" cy="2550386"/>
          <wp:effectExtent l="0" t="0" r="0" b="254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9860" cy="2550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4458425"/>
  </wne:recipientData>
  <wne:recipientData>
    <wne:active wne:val="1"/>
    <wne:hash wne:val="-177085747"/>
  </wne:recipientData>
  <wne:recipientData>
    <wne:active wne:val="1"/>
    <wne:hash wne:val="787560802"/>
  </wne:recipientData>
  <wne:recipientData>
    <wne:active wne:val="1"/>
    <wne:hash wne:val="-77409725"/>
  </wne:recipientData>
  <wne:recipientData>
    <wne:active wne:val="1"/>
    <wne:hash wne:val="-628902940"/>
  </wne:recipientData>
  <wne:recipientData>
    <wne:active wne:val="1"/>
    <wne:hash wne:val="-829158716"/>
  </wne:recipientData>
  <wne:recipientData>
    <wne:active wne:val="1"/>
    <wne:hash wne:val="1451822732"/>
  </wne:recipientData>
  <wne:recipientData>
    <wne:active wne:val="1"/>
    <wne:hash wne:val="-826713051"/>
  </wne:recipientData>
  <wne:recipientData>
    <wne:active wne:val="1"/>
    <wne:hash wne:val="1347403042"/>
  </wne:recipientData>
  <wne:recipientData>
    <wne:active wne:val="1"/>
    <wne:hash wne:val="1565721565"/>
  </wne:recipientData>
  <wne:recipientData>
    <wne:active wne:val="1"/>
    <wne:hash wne:val="-926401213"/>
  </wne:recipientData>
  <wne:recipientData>
    <wne:active wne:val="1"/>
    <wne:hash wne:val="452366275"/>
  </wne:recipientData>
  <wne:recipientData>
    <wne:active wne:val="1"/>
    <wne:hash wne:val="1273863956"/>
  </wne:recipientData>
  <wne:recipientData>
    <wne:active wne:val="1"/>
    <wne:hash wne:val="-1626531018"/>
  </wne:recipientData>
  <wne:recipientData>
    <wne:active wne:val="1"/>
    <wne:hash wne:val="-1949447436"/>
  </wne:recipientData>
  <wne:recipientData>
    <wne:active wne:val="1"/>
    <wne:hash wne:val="1062067287"/>
  </wne:recipientData>
  <wne:recipientData>
    <wne:active wne:val="1"/>
    <wne:hash wne:val="-494873155"/>
  </wne:recipientData>
  <wne:recipientData>
    <wne:active wne:val="1"/>
    <wne:hash wne:val="-786023713"/>
  </wne:recipientData>
  <wne:recipientData>
    <wne:active wne:val="1"/>
    <wne:hash wne:val="351466396"/>
  </wne:recipientData>
  <wne:recipientData>
    <wne:active wne:val="1"/>
    <wne:hash wne:val="-1149620874"/>
  </wne:recipientData>
  <wne:recipientData>
    <wne:active wne:val="1"/>
    <wne:hash wne:val="-1712165760"/>
  </wne:recipientData>
  <wne:recipientData>
    <wne:active wne:val="1"/>
    <wne:hash wne:val="-191577905"/>
  </wne:recipientData>
  <wne:recipientData>
    <wne:active wne:val="1"/>
    <wne:hash wne:val="1285034706"/>
  </wne:recipientData>
  <wne:recipientData>
    <wne:active wne:val="1"/>
    <wne:hash wne:val="-1259103662"/>
  </wne:recipientData>
  <wne:recipientData>
    <wne:active wne:val="1"/>
    <wne:hash wne:val="1364601955"/>
  </wne:recipientData>
  <wne:recipientData>
    <wne:active wne:val="1"/>
    <wne:hash wne:val="735174328"/>
  </wne:recipientData>
  <wne:recipientData>
    <wne:active wne:val="1"/>
    <wne:hash wne:val="27206982"/>
  </wne:recipientData>
  <wne:recipientData>
    <wne:active wne:val="1"/>
    <wne:hash wne:val="231345570"/>
  </wne:recipientData>
  <wne:recipientData>
    <wne:active wne:val="1"/>
    <wne:hash wne:val="1247734834"/>
  </wne:recipientData>
  <wne:recipientData>
    <wne:active wne:val="1"/>
    <wne:hash wne:val="-1135637251"/>
  </wne:recipientData>
  <wne:recipientData>
    <wne:active wne:val="1"/>
    <wne:hash wne:val="925149048"/>
  </wne:recipientData>
  <wne:recipientData>
    <wne:active wne:val="1"/>
    <wne:hash wne:val="-1279305568"/>
  </wne:recipientData>
  <wne:recipientData>
    <wne:active wne:val="1"/>
    <wne:hash wne:val="-75432640"/>
  </wne:recipientData>
  <wne:recipientData>
    <wne:active wne:val="1"/>
    <wne:hash wne:val="869818316"/>
  </wne:recipientData>
  <wne:recipientData>
    <wne:active wne:val="1"/>
    <wne:hash wne:val="-1389850086"/>
  </wne:recipientData>
  <wne:recipientData>
    <wne:active wne:val="1"/>
    <wne:hash wne:val="-126960232"/>
  </wne:recipientData>
  <wne:recipientData>
    <wne:active wne:val="1"/>
    <wne:hash wne:val="170494562"/>
  </wne:recipientData>
  <wne:recipientData>
    <wne:active wne:val="1"/>
    <wne:hash wne:val="260789632"/>
  </wne:recipientData>
  <wne:recipientData>
    <wne:active wne:val="1"/>
    <wne:hash wne:val="-722730668"/>
  </wne:recipientData>
  <wne:recipientData>
    <wne:active wne:val="1"/>
    <wne:hash wne:val="928833496"/>
  </wne:recipientData>
  <wne:recipientData>
    <wne:active wne:val="1"/>
    <wne:hash wne:val="797705442"/>
  </wne:recipientData>
  <wne:recipientData>
    <wne:active wne:val="1"/>
    <wne:hash wne:val="-327951721"/>
  </wne:recipientData>
  <wne:recipientData>
    <wne:active wne:val="1"/>
    <wne:hash wne:val="516219804"/>
  </wne:recipientData>
  <wne:recipientData>
    <wne:active wne:val="1"/>
    <wne:hash wne:val="-1184322560"/>
  </wne:recipientData>
  <wne:recipientData>
    <wne:active wne:val="1"/>
    <wne:hash wne:val="1590233668"/>
  </wne:recipientData>
  <wne:recipientData>
    <wne:active wne:val="1"/>
    <wne:hash wne:val="1397622268"/>
  </wne:recipientData>
  <wne:recipientData>
    <wne:active wne:val="1"/>
    <wne:hash wne:val="813053209"/>
  </wne:recipientData>
  <wne:recipientData>
    <wne:active wne:val="1"/>
    <wne:hash wne:val="-686026680"/>
  </wne:recipientData>
  <wne:recipientData>
    <wne:active wne:val="1"/>
    <wne:hash wne:val="-1951678348"/>
  </wne:recipientData>
  <wne:recipientData>
    <wne:active wne:val="1"/>
    <wne:hash wne:val="10088816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textFile"/>
    <w:connectString w:val=""/>
    <w:query w:val="SELECT * FROM C:\Users\soc4real\TesseractData\GitRepo\ocr-bussgeld\data.csv"/>
    <w:dataSource r:id="rId2"/>
    <w:viewMergedData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:\Users\soc4real\TesseractData\GitRepo\ocr-bussgeld\data.cs"/>
      <w:src r:id="rId3"/>
      <w:colDelim w:val="9"/>
      <w:type w:val="text"/>
      <w:fHdr/>
      <w:fieldMapData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10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1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Ort"/>
        <w:mappedName w:val="Ort"/>
        <w:column w:val="1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47B60"/>
    <w:rsid w:val="000A3ED9"/>
    <w:rsid w:val="000B4022"/>
    <w:rsid w:val="000D5AB1"/>
    <w:rsid w:val="000F0D59"/>
    <w:rsid w:val="00101AE3"/>
    <w:rsid w:val="001318D8"/>
    <w:rsid w:val="00150CC4"/>
    <w:rsid w:val="001711EA"/>
    <w:rsid w:val="00184704"/>
    <w:rsid w:val="00197030"/>
    <w:rsid w:val="001A7774"/>
    <w:rsid w:val="001E3667"/>
    <w:rsid w:val="001F2F19"/>
    <w:rsid w:val="001F65EF"/>
    <w:rsid w:val="002024B7"/>
    <w:rsid w:val="002045EB"/>
    <w:rsid w:val="0023517F"/>
    <w:rsid w:val="00252C02"/>
    <w:rsid w:val="002656C6"/>
    <w:rsid w:val="00293B83"/>
    <w:rsid w:val="002C15EC"/>
    <w:rsid w:val="00302A2C"/>
    <w:rsid w:val="00310F61"/>
    <w:rsid w:val="00326CDC"/>
    <w:rsid w:val="00347330"/>
    <w:rsid w:val="00381669"/>
    <w:rsid w:val="003B0923"/>
    <w:rsid w:val="003D61AD"/>
    <w:rsid w:val="00406FE6"/>
    <w:rsid w:val="00423F71"/>
    <w:rsid w:val="00427FA3"/>
    <w:rsid w:val="00437201"/>
    <w:rsid w:val="004576BC"/>
    <w:rsid w:val="0046799A"/>
    <w:rsid w:val="0047049E"/>
    <w:rsid w:val="00471F32"/>
    <w:rsid w:val="004722AE"/>
    <w:rsid w:val="00476CDE"/>
    <w:rsid w:val="0048339B"/>
    <w:rsid w:val="004A4368"/>
    <w:rsid w:val="004B2937"/>
    <w:rsid w:val="004E509F"/>
    <w:rsid w:val="004F38BD"/>
    <w:rsid w:val="005155E7"/>
    <w:rsid w:val="0052105A"/>
    <w:rsid w:val="0055089F"/>
    <w:rsid w:val="00557780"/>
    <w:rsid w:val="005773EB"/>
    <w:rsid w:val="0059450A"/>
    <w:rsid w:val="005A0123"/>
    <w:rsid w:val="005B2C0C"/>
    <w:rsid w:val="005F6A8B"/>
    <w:rsid w:val="00633B70"/>
    <w:rsid w:val="00654B4E"/>
    <w:rsid w:val="00673C35"/>
    <w:rsid w:val="00676140"/>
    <w:rsid w:val="006A3CE7"/>
    <w:rsid w:val="00707981"/>
    <w:rsid w:val="00724463"/>
    <w:rsid w:val="00731BBB"/>
    <w:rsid w:val="00745DDD"/>
    <w:rsid w:val="007566AD"/>
    <w:rsid w:val="0076387D"/>
    <w:rsid w:val="00783C46"/>
    <w:rsid w:val="00791FB0"/>
    <w:rsid w:val="007D19DD"/>
    <w:rsid w:val="00841031"/>
    <w:rsid w:val="008600B5"/>
    <w:rsid w:val="00867C0D"/>
    <w:rsid w:val="008A4F75"/>
    <w:rsid w:val="008A7DC9"/>
    <w:rsid w:val="008C2A3D"/>
    <w:rsid w:val="008E12A6"/>
    <w:rsid w:val="008F15C5"/>
    <w:rsid w:val="008F545B"/>
    <w:rsid w:val="00920901"/>
    <w:rsid w:val="00926EE6"/>
    <w:rsid w:val="00936143"/>
    <w:rsid w:val="00940230"/>
    <w:rsid w:val="00952BF6"/>
    <w:rsid w:val="00965D17"/>
    <w:rsid w:val="00967CAC"/>
    <w:rsid w:val="00996966"/>
    <w:rsid w:val="009C01A9"/>
    <w:rsid w:val="009F15A5"/>
    <w:rsid w:val="009F76A2"/>
    <w:rsid w:val="00A1026F"/>
    <w:rsid w:val="00A12573"/>
    <w:rsid w:val="00A27383"/>
    <w:rsid w:val="00A4300D"/>
    <w:rsid w:val="00A451A7"/>
    <w:rsid w:val="00A736B0"/>
    <w:rsid w:val="00AB1564"/>
    <w:rsid w:val="00AB2F78"/>
    <w:rsid w:val="00AB48A2"/>
    <w:rsid w:val="00B20FE5"/>
    <w:rsid w:val="00B50E78"/>
    <w:rsid w:val="00B57D5C"/>
    <w:rsid w:val="00B6234E"/>
    <w:rsid w:val="00B64720"/>
    <w:rsid w:val="00B66A05"/>
    <w:rsid w:val="00B90BEB"/>
    <w:rsid w:val="00B95BD4"/>
    <w:rsid w:val="00BB53B5"/>
    <w:rsid w:val="00BF0428"/>
    <w:rsid w:val="00C27AA9"/>
    <w:rsid w:val="00C443ED"/>
    <w:rsid w:val="00C83E3C"/>
    <w:rsid w:val="00CA754B"/>
    <w:rsid w:val="00D02A74"/>
    <w:rsid w:val="00D25796"/>
    <w:rsid w:val="00D559F9"/>
    <w:rsid w:val="00D60600"/>
    <w:rsid w:val="00D6421B"/>
    <w:rsid w:val="00D863F1"/>
    <w:rsid w:val="00D905F1"/>
    <w:rsid w:val="00D96840"/>
    <w:rsid w:val="00DB393A"/>
    <w:rsid w:val="00DC07D8"/>
    <w:rsid w:val="00DD22FF"/>
    <w:rsid w:val="00DE20EE"/>
    <w:rsid w:val="00DF56DD"/>
    <w:rsid w:val="00E51CD7"/>
    <w:rsid w:val="00E82DA7"/>
    <w:rsid w:val="00EB5EB9"/>
    <w:rsid w:val="00F02DDB"/>
    <w:rsid w:val="00F4584C"/>
    <w:rsid w:val="00F522A5"/>
    <w:rsid w:val="00F64C6B"/>
    <w:rsid w:val="00F75C13"/>
    <w:rsid w:val="00FA371C"/>
    <w:rsid w:val="00F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oc4real\TesseractData\GitRepo\ocr-bussgeld\data.csv" TargetMode="Externa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D8E7A-1FCE-4969-A2A8-5E6E96B0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15</cp:revision>
  <cp:lastPrinted>2019-11-27T08:22:00Z</cp:lastPrinted>
  <dcterms:created xsi:type="dcterms:W3CDTF">2019-12-02T09:04:00Z</dcterms:created>
  <dcterms:modified xsi:type="dcterms:W3CDTF">2019-12-02T09:10:00Z</dcterms:modified>
</cp:coreProperties>
</file>