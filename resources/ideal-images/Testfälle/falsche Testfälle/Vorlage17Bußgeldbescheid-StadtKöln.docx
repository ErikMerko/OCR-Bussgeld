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BCD2D" w14:textId="18529E22" w:rsidR="00302A2C" w:rsidRPr="008E12A6" w:rsidRDefault="00C110F5" w:rsidP="008E12A6">
      <w:pPr>
        <w:pStyle w:val="Datum"/>
        <w:rPr>
          <w:b w:val="0"/>
          <w:bCs w:val="0"/>
          <w:sz w:val="18"/>
          <w:szCs w:val="18"/>
          <w:u w:val="single"/>
        </w:rPr>
      </w:pPr>
      <w:r w:rsidRPr="004722AE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69B2356" wp14:editId="773E3B93">
                <wp:simplePos x="0" y="0"/>
                <wp:positionH relativeFrom="column">
                  <wp:posOffset>-228600</wp:posOffset>
                </wp:positionH>
                <wp:positionV relativeFrom="paragraph">
                  <wp:posOffset>0</wp:posOffset>
                </wp:positionV>
                <wp:extent cx="2994660" cy="1592580"/>
                <wp:effectExtent l="0" t="0" r="0" b="7620"/>
                <wp:wrapTight wrapText="bothSides">
                  <wp:wrapPolygon edited="0">
                    <wp:start x="0" y="0"/>
                    <wp:lineTo x="0" y="21445"/>
                    <wp:lineTo x="21435" y="21445"/>
                    <wp:lineTo x="21435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660" cy="159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49E5D" w14:textId="194C726C" w:rsidR="00A61EA7" w:rsidRPr="00D90F0D" w:rsidRDefault="00A61EA7" w:rsidP="0092366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90F0D">
                              <w:rPr>
                                <w:sz w:val="16"/>
                                <w:szCs w:val="16"/>
                              </w:rPr>
                              <w:t>Postanschrift Stadt</w:t>
                            </w:r>
                            <w:r w:rsidR="00857749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r w:rsidRPr="00D90F0D">
                              <w:rPr>
                                <w:sz w:val="16"/>
                                <w:szCs w:val="16"/>
                              </w:rPr>
                              <w:t>Köln – Abt. 325 – Stadthaus – 50605 Köln</w:t>
                            </w:r>
                          </w:p>
                          <w:p w14:paraId="3557C835" w14:textId="77777777" w:rsidR="00A61EA7" w:rsidRPr="0092366B" w:rsidRDefault="00A61EA7" w:rsidP="0092366B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675905A" w14:textId="3221D5FB" w:rsidR="00A61EA7" w:rsidRDefault="007A0499" w:rsidP="00D90F0D">
                            <w:pPr>
                              <w:pStyle w:val="Adresse"/>
                            </w:pPr>
                            <w:fldSimple w:instr=" MERGEFIELD Anrede ">
                              <w:r>
                                <w:rPr>
                                  <w:noProof/>
                                </w:rPr>
                                <w:t>Frau</w:t>
                              </w:r>
                            </w:fldSimple>
                          </w:p>
                          <w:p w14:paraId="3A9B3C23" w14:textId="337497E5" w:rsidR="00A61EA7" w:rsidRDefault="007A0499" w:rsidP="00D90F0D">
                            <w:pPr>
                              <w:pStyle w:val="Adresse"/>
                            </w:pPr>
                            <w:fldSimple w:instr=" MERGEFIELD Vorname ">
                              <w:r>
                                <w:rPr>
                                  <w:noProof/>
                                </w:rPr>
                                <w:t>Lena</w:t>
                              </w:r>
                            </w:fldSimple>
                            <w:r w:rsidR="00A61EA7">
                              <w:t xml:space="preserve"> </w:t>
                            </w:r>
                            <w:fldSimple w:instr=" MERGEFIELD Nachname ">
                              <w:r>
                                <w:rPr>
                                  <w:noProof/>
                                </w:rPr>
                                <w:t>Schneider</w:t>
                              </w:r>
                            </w:fldSimple>
                          </w:p>
                          <w:p w14:paraId="34CE544C" w14:textId="3CBDA4AB" w:rsidR="00A61EA7" w:rsidRDefault="00A61EA7" w:rsidP="00D90F0D">
                            <w:pPr>
                              <w:pStyle w:val="Adresse"/>
                            </w:pPr>
                            <w:r>
                              <w:t>Domstraße 11</w:t>
                            </w:r>
                          </w:p>
                          <w:p w14:paraId="1BEC4171" w14:textId="361A76A3" w:rsidR="00A61EA7" w:rsidRDefault="00A61EA7" w:rsidP="00D90F0D">
                            <w:pPr>
                              <w:pStyle w:val="Adresse"/>
                            </w:pPr>
                            <w:r>
                              <w:t>50677 Köln</w:t>
                            </w:r>
                          </w:p>
                          <w:p w14:paraId="7CEE982F" w14:textId="724D5614" w:rsidR="00A61EA7" w:rsidRPr="008E12A6" w:rsidRDefault="00A61EA7" w:rsidP="008E12A6">
                            <w:pPr>
                              <w:pStyle w:val="Adresse"/>
                            </w:pPr>
                          </w:p>
                          <w:p w14:paraId="06F8A987" w14:textId="77777777" w:rsidR="00A61EA7" w:rsidRPr="008E12A6" w:rsidRDefault="00A61EA7" w:rsidP="008E12A6">
                            <w:pPr>
                              <w:pStyle w:val="Anrede"/>
                            </w:pPr>
                          </w:p>
                          <w:p w14:paraId="199E744E" w14:textId="77777777" w:rsidR="00A61EA7" w:rsidRPr="004576BC" w:rsidRDefault="00A61EA7" w:rsidP="004576BC">
                            <w:pPr>
                              <w:pStyle w:val="Adresse"/>
                            </w:pPr>
                          </w:p>
                          <w:p w14:paraId="10C805A4" w14:textId="510C6041" w:rsidR="00A61EA7" w:rsidRDefault="00A61E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B235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18pt;margin-top:0;width:235.8pt;height:125.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" stroked="f">
                <v:textbox>
                  <w:txbxContent>
                    <w:p w14:paraId="1B949E5D" w14:textId="194C726C" w:rsidR="00A61EA7" w:rsidRPr="00D90F0D" w:rsidRDefault="00A61EA7" w:rsidP="0092366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90F0D">
                        <w:rPr>
                          <w:sz w:val="16"/>
                          <w:szCs w:val="16"/>
                        </w:rPr>
                        <w:t>Postanschrift Stadt</w:t>
                      </w:r>
                      <w:r w:rsidR="00857749">
                        <w:rPr>
                          <w:sz w:val="16"/>
                          <w:szCs w:val="16"/>
                        </w:rPr>
                        <w:t>/</w:t>
                      </w:r>
                      <w:r w:rsidRPr="00D90F0D">
                        <w:rPr>
                          <w:sz w:val="16"/>
                          <w:szCs w:val="16"/>
                        </w:rPr>
                        <w:t>Köln – Abt. 325 – Stadthaus – 50605 Köln</w:t>
                      </w:r>
                    </w:p>
                    <w:p w14:paraId="3557C835" w14:textId="77777777" w:rsidR="00A61EA7" w:rsidRPr="0092366B" w:rsidRDefault="00A61EA7" w:rsidP="0092366B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675905A" w14:textId="3221D5FB" w:rsidR="00A61EA7" w:rsidRDefault="007A0499" w:rsidP="00D90F0D">
                      <w:pPr>
                        <w:pStyle w:val="Adresse"/>
                      </w:pPr>
                      <w:fldSimple w:instr=" MERGEFIELD Anrede ">
                        <w:r>
                          <w:rPr>
                            <w:noProof/>
                          </w:rPr>
                          <w:t>Frau</w:t>
                        </w:r>
                      </w:fldSimple>
                    </w:p>
                    <w:p w14:paraId="3A9B3C23" w14:textId="337497E5" w:rsidR="00A61EA7" w:rsidRDefault="007A0499" w:rsidP="00D90F0D">
                      <w:pPr>
                        <w:pStyle w:val="Adresse"/>
                      </w:pPr>
                      <w:fldSimple w:instr=" MERGEFIELD Vorname ">
                        <w:r>
                          <w:rPr>
                            <w:noProof/>
                          </w:rPr>
                          <w:t>Lena</w:t>
                        </w:r>
                      </w:fldSimple>
                      <w:r w:rsidR="00A61EA7">
                        <w:t xml:space="preserve"> </w:t>
                      </w:r>
                      <w:fldSimple w:instr=" MERGEFIELD Nachname ">
                        <w:r>
                          <w:rPr>
                            <w:noProof/>
                          </w:rPr>
                          <w:t>Schneider</w:t>
                        </w:r>
                      </w:fldSimple>
                    </w:p>
                    <w:p w14:paraId="34CE544C" w14:textId="3CBDA4AB" w:rsidR="00A61EA7" w:rsidRDefault="00A61EA7" w:rsidP="00D90F0D">
                      <w:pPr>
                        <w:pStyle w:val="Adresse"/>
                      </w:pPr>
                      <w:r>
                        <w:t>Domstraße 11</w:t>
                      </w:r>
                    </w:p>
                    <w:p w14:paraId="1BEC4171" w14:textId="361A76A3" w:rsidR="00A61EA7" w:rsidRDefault="00A61EA7" w:rsidP="00D90F0D">
                      <w:pPr>
                        <w:pStyle w:val="Adresse"/>
                      </w:pPr>
                      <w:r>
                        <w:t>50677 Köln</w:t>
                      </w:r>
                    </w:p>
                    <w:p w14:paraId="7CEE982F" w14:textId="724D5614" w:rsidR="00A61EA7" w:rsidRPr="008E12A6" w:rsidRDefault="00A61EA7" w:rsidP="008E12A6">
                      <w:pPr>
                        <w:pStyle w:val="Adresse"/>
                      </w:pPr>
                    </w:p>
                    <w:p w14:paraId="06F8A987" w14:textId="77777777" w:rsidR="00A61EA7" w:rsidRPr="008E12A6" w:rsidRDefault="00A61EA7" w:rsidP="008E12A6">
                      <w:pPr>
                        <w:pStyle w:val="Anrede"/>
                      </w:pPr>
                    </w:p>
                    <w:p w14:paraId="199E744E" w14:textId="77777777" w:rsidR="00A61EA7" w:rsidRPr="004576BC" w:rsidRDefault="00A61EA7" w:rsidP="004576BC">
                      <w:pPr>
                        <w:pStyle w:val="Adresse"/>
                      </w:pPr>
                    </w:p>
                    <w:p w14:paraId="10C805A4" w14:textId="510C6041" w:rsidR="00A61EA7" w:rsidRDefault="00A61EA7"/>
                  </w:txbxContent>
                </v:textbox>
                <w10:wrap type="tight"/>
              </v:shape>
            </w:pict>
          </mc:Fallback>
        </mc:AlternateContent>
      </w:r>
      <w:r w:rsidR="00661002">
        <w:rPr>
          <w:rFonts w:ascii="Times New Roman" w:hAnsi="Times New Roman" w:cs="Times New Roman"/>
          <w:noProof/>
          <w:color w:val="auto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1742A2" wp14:editId="2B3D0AFD">
                <wp:simplePos x="0" y="0"/>
                <wp:positionH relativeFrom="column">
                  <wp:posOffset>3733800</wp:posOffset>
                </wp:positionH>
                <wp:positionV relativeFrom="paragraph">
                  <wp:posOffset>-114300</wp:posOffset>
                </wp:positionV>
                <wp:extent cx="2834640" cy="1897380"/>
                <wp:effectExtent l="0" t="0" r="3810" b="762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1897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642481" w14:textId="77777777" w:rsidR="00A61EA7" w:rsidRDefault="00A61EA7" w:rsidP="000F1B3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Amt für öffentliche Ordnung</w:t>
                            </w:r>
                          </w:p>
                          <w:p w14:paraId="6ED95907" w14:textId="77777777" w:rsidR="00A61EA7" w:rsidRDefault="00A61EA7" w:rsidP="000F1B3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Bußgeldstelle</w:t>
                            </w:r>
                          </w:p>
                          <w:p w14:paraId="23395E9A" w14:textId="77777777" w:rsidR="00A61EA7" w:rsidRDefault="00A61EA7" w:rsidP="000F1B3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Willy-Brandt-Platz 3, 50679 Köln</w:t>
                            </w:r>
                          </w:p>
                          <w:p w14:paraId="6AEEF390" w14:textId="77777777" w:rsidR="00A61EA7" w:rsidRDefault="00A61EA7" w:rsidP="000F1B31">
                            <w:pPr>
                              <w:spacing w:after="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6C02CF4D" w14:textId="2A30EEF7" w:rsidR="00A61EA7" w:rsidRDefault="00A61EA7" w:rsidP="000F1B31">
                            <w:pPr>
                              <w:spacing w:after="0"/>
                              <w:ind w:left="1440" w:hanging="144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Sprechzeiten: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  <w:t>Montag bis Freitag von 8 bis 12 Uhr und nach Vereinbarung</w:t>
                            </w:r>
                          </w:p>
                          <w:p w14:paraId="324C51B3" w14:textId="34E6FCF2" w:rsidR="00A61EA7" w:rsidRDefault="00A61EA7" w:rsidP="000F1B31">
                            <w:pPr>
                              <w:spacing w:after="0"/>
                              <w:ind w:left="1440" w:hanging="144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1C829D3E" w14:textId="59D71862" w:rsidR="00A61EA7" w:rsidRDefault="00A61EA7" w:rsidP="000F1B31">
                            <w:pPr>
                              <w:spacing w:after="0"/>
                              <w:ind w:left="1440" w:hanging="144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BCF3EAB" w14:textId="77777777" w:rsidR="00A61EA7" w:rsidRDefault="00A61EA7" w:rsidP="000F1B31">
                            <w:pPr>
                              <w:spacing w:after="0"/>
                              <w:ind w:left="1440" w:hanging="144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42D79DB5" w14:textId="3166573D" w:rsidR="00A61EA7" w:rsidRDefault="00A61EA7" w:rsidP="000F1B31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6100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Auskunft erteilt:</w:t>
                            </w:r>
                          </w:p>
                          <w:p w14:paraId="3E2D9088" w14:textId="63FC460A" w:rsidR="00A61EA7" w:rsidRPr="00661002" w:rsidRDefault="00A61EA7" w:rsidP="000F1B31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6100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Gebäude</w:t>
                            </w:r>
                          </w:p>
                          <w:p w14:paraId="64C9EF69" w14:textId="77777777" w:rsidR="00A61EA7" w:rsidRPr="00661002" w:rsidRDefault="00A61EA7" w:rsidP="000F1B31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6100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Zimmer:</w:t>
                            </w:r>
                            <w:r w:rsidRPr="0066100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52</w:t>
                            </w:r>
                          </w:p>
                          <w:p w14:paraId="3D58EA35" w14:textId="5FC88141" w:rsidR="00A61EA7" w:rsidRPr="00661002" w:rsidRDefault="00A61EA7" w:rsidP="00661002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6100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Telefon:</w:t>
                            </w:r>
                            <w:r w:rsidRPr="0066100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A13755A" w14:textId="461B25D4" w:rsidR="00A61EA7" w:rsidRPr="00661002" w:rsidRDefault="00A61EA7" w:rsidP="00661002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6100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Fax:</w:t>
                            </w:r>
                          </w:p>
                          <w:p w14:paraId="09E0A1B4" w14:textId="34AE39B8" w:rsidR="00A61EA7" w:rsidRPr="00661002" w:rsidRDefault="00A61EA7" w:rsidP="00661002">
                            <w:pPr>
                              <w:spacing w:after="0"/>
                              <w:ind w:left="1440" w:hanging="144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eMail-Adresse</w:t>
                            </w:r>
                            <w:r w:rsidRPr="0066100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>ordnungs-undverkehrsdienst</w:t>
                            </w:r>
                            <w:r w:rsidRPr="0066100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@stadt-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koeln</w:t>
                            </w:r>
                            <w:r w:rsidRPr="0066100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.de</w:t>
                            </w:r>
                          </w:p>
                          <w:p w14:paraId="55E6697C" w14:textId="77777777" w:rsidR="00A61EA7" w:rsidRDefault="00A61EA7" w:rsidP="000F1B3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742A2" id="Textfeld 7" o:spid="_x0000_s1027" type="#_x0000_t202" style="position:absolute;margin-left:294pt;margin-top:-9pt;width:223.2pt;height:14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" fillcolor="white [3201]" stroked="f" strokeweight=".5pt">
                <v:textbox>
                  <w:txbxContent>
                    <w:p w14:paraId="7A642481" w14:textId="77777777" w:rsidR="00A61EA7" w:rsidRDefault="00A61EA7" w:rsidP="000F1B3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Amt für öffentliche Ordnung</w:t>
                      </w:r>
                    </w:p>
                    <w:p w14:paraId="6ED95907" w14:textId="77777777" w:rsidR="00A61EA7" w:rsidRDefault="00A61EA7" w:rsidP="000F1B3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Bußgeldstelle</w:t>
                      </w:r>
                    </w:p>
                    <w:p w14:paraId="23395E9A" w14:textId="77777777" w:rsidR="00A61EA7" w:rsidRDefault="00A61EA7" w:rsidP="000F1B3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>Willy-Brandt-Platz 3, 50679 Köln</w:t>
                      </w:r>
                    </w:p>
                    <w:p w14:paraId="6AEEF390" w14:textId="77777777" w:rsidR="00A61EA7" w:rsidRDefault="00A61EA7" w:rsidP="000F1B31">
                      <w:pPr>
                        <w:spacing w:after="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6C02CF4D" w14:textId="2A30EEF7" w:rsidR="00A61EA7" w:rsidRDefault="00A61EA7" w:rsidP="000F1B31">
                      <w:pPr>
                        <w:spacing w:after="0"/>
                        <w:ind w:left="1440" w:hanging="144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Sprechzeiten: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  <w:t>Montag bis Freitag von 8 bis 12 Uhr und nach Vereinbarung</w:t>
                      </w:r>
                    </w:p>
                    <w:p w14:paraId="324C51B3" w14:textId="34E6FCF2" w:rsidR="00A61EA7" w:rsidRDefault="00A61EA7" w:rsidP="000F1B31">
                      <w:pPr>
                        <w:spacing w:after="0"/>
                        <w:ind w:left="1440" w:hanging="144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1C829D3E" w14:textId="59D71862" w:rsidR="00A61EA7" w:rsidRDefault="00A61EA7" w:rsidP="000F1B31">
                      <w:pPr>
                        <w:spacing w:after="0"/>
                        <w:ind w:left="1440" w:hanging="144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BCF3EAB" w14:textId="77777777" w:rsidR="00A61EA7" w:rsidRDefault="00A61EA7" w:rsidP="000F1B31">
                      <w:pPr>
                        <w:spacing w:after="0"/>
                        <w:ind w:left="1440" w:hanging="144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42D79DB5" w14:textId="3166573D" w:rsidR="00A61EA7" w:rsidRDefault="00A61EA7" w:rsidP="000F1B31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61002">
                        <w:rPr>
                          <w:rFonts w:ascii="Arial" w:hAnsi="Arial" w:cs="Arial"/>
                          <w:sz w:val="16"/>
                          <w:szCs w:val="16"/>
                        </w:rPr>
                        <w:t>Auskunft erteilt:</w:t>
                      </w:r>
                    </w:p>
                    <w:p w14:paraId="3E2D9088" w14:textId="63FC460A" w:rsidR="00A61EA7" w:rsidRPr="00661002" w:rsidRDefault="00A61EA7" w:rsidP="000F1B31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61002">
                        <w:rPr>
                          <w:rFonts w:ascii="Arial" w:hAnsi="Arial" w:cs="Arial"/>
                          <w:sz w:val="16"/>
                          <w:szCs w:val="16"/>
                        </w:rPr>
                        <w:t>Gebäude</w:t>
                      </w:r>
                    </w:p>
                    <w:p w14:paraId="64C9EF69" w14:textId="77777777" w:rsidR="00A61EA7" w:rsidRPr="00661002" w:rsidRDefault="00A61EA7" w:rsidP="000F1B31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61002">
                        <w:rPr>
                          <w:rFonts w:ascii="Arial" w:hAnsi="Arial" w:cs="Arial"/>
                          <w:sz w:val="16"/>
                          <w:szCs w:val="16"/>
                        </w:rPr>
                        <w:t>Zimmer:</w:t>
                      </w:r>
                      <w:r w:rsidRPr="00661002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52</w:t>
                      </w:r>
                    </w:p>
                    <w:p w14:paraId="3D58EA35" w14:textId="5FC88141" w:rsidR="00A61EA7" w:rsidRPr="00661002" w:rsidRDefault="00A61EA7" w:rsidP="00661002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61002">
                        <w:rPr>
                          <w:rFonts w:ascii="Arial" w:hAnsi="Arial" w:cs="Arial"/>
                          <w:sz w:val="16"/>
                          <w:szCs w:val="16"/>
                        </w:rPr>
                        <w:t>Telefon:</w:t>
                      </w:r>
                      <w:r w:rsidRPr="00661002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</w:p>
                    <w:p w14:paraId="2A13755A" w14:textId="461B25D4" w:rsidR="00A61EA7" w:rsidRPr="00661002" w:rsidRDefault="00A61EA7" w:rsidP="00661002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61002">
                        <w:rPr>
                          <w:rFonts w:ascii="Arial" w:hAnsi="Arial" w:cs="Arial"/>
                          <w:sz w:val="16"/>
                          <w:szCs w:val="16"/>
                        </w:rPr>
                        <w:t>Fax:</w:t>
                      </w:r>
                    </w:p>
                    <w:p w14:paraId="09E0A1B4" w14:textId="34AE39B8" w:rsidR="00A61EA7" w:rsidRPr="00661002" w:rsidRDefault="00A61EA7" w:rsidP="00661002">
                      <w:pPr>
                        <w:spacing w:after="0"/>
                        <w:ind w:left="1440" w:hanging="144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eMail-Adresse</w:t>
                      </w:r>
                      <w:r w:rsidRPr="00661002">
                        <w:rPr>
                          <w:rFonts w:ascii="Arial" w:hAnsi="Arial" w:cs="Arial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>ordnungs-undverkehrsdienst</w:t>
                      </w:r>
                      <w:r w:rsidRPr="00661002">
                        <w:rPr>
                          <w:rFonts w:ascii="Arial" w:hAnsi="Arial" w:cs="Arial"/>
                          <w:sz w:val="16"/>
                          <w:szCs w:val="16"/>
                        </w:rPr>
                        <w:t>@stadt-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koeln</w:t>
                      </w:r>
                      <w:r w:rsidRPr="00661002">
                        <w:rPr>
                          <w:rFonts w:ascii="Arial" w:hAnsi="Arial" w:cs="Arial"/>
                          <w:sz w:val="16"/>
                          <w:szCs w:val="16"/>
                        </w:rPr>
                        <w:t>.de</w:t>
                      </w:r>
                    </w:p>
                    <w:p w14:paraId="55E6697C" w14:textId="77777777" w:rsidR="00A61EA7" w:rsidRDefault="00A61EA7" w:rsidP="000F1B3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F0D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80043B" wp14:editId="393ED61E">
                <wp:simplePos x="0" y="0"/>
                <wp:positionH relativeFrom="column">
                  <wp:posOffset>-232410</wp:posOffset>
                </wp:positionH>
                <wp:positionV relativeFrom="paragraph">
                  <wp:posOffset>2326005</wp:posOffset>
                </wp:positionV>
                <wp:extent cx="6743700" cy="5734050"/>
                <wp:effectExtent l="0" t="0" r="19050" b="1905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573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AE21E5" w14:textId="6B5AC36B" w:rsidR="00A61EA7" w:rsidRPr="00D90F0D" w:rsidRDefault="00A61EA7" w:rsidP="00CE6FE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90F0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Verkehrsordnungswidrigkeit vom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instrText xml:space="preserve"> MERGEFIELD Tatdatum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A0499" w:rsidRPr="00C579EA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09.09.2019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13B8A04C" w14:textId="77777777" w:rsidR="00A61EA7" w:rsidRPr="00D90F0D" w:rsidRDefault="00A61EA7" w:rsidP="00CE6FE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4501331" w14:textId="085FDDF6" w:rsidR="00A61EA7" w:rsidRPr="00D90F0D" w:rsidRDefault="00A61EA7" w:rsidP="00CE6FE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90F0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Sehr geehrter </w:t>
                            </w:r>
                            <w:r w:rsidR="00C85C1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C85C1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 xml:space="preserve"> MERGEFIELD Anrede </w:instrText>
                            </w:r>
                            <w:r w:rsidR="00C85C1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A0499" w:rsidRPr="00C579EA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Frau</w:t>
                            </w:r>
                            <w:r w:rsidR="00C85C1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D90F0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85C1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C85C1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 xml:space="preserve"> MERGEFIELD Nachname </w:instrText>
                            </w:r>
                            <w:r w:rsidR="00C85C1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A0499" w:rsidRPr="00C579EA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Schneider</w:t>
                            </w:r>
                            <w:r w:rsidR="00C85C1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D90F0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4EFD0921" w14:textId="77777777" w:rsidR="00A61EA7" w:rsidRPr="00D90F0D" w:rsidRDefault="00A61EA7" w:rsidP="00CE6FE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C5627F3" w14:textId="33B6865F" w:rsidR="00A61EA7" w:rsidRPr="00D90F0D" w:rsidRDefault="00A61EA7" w:rsidP="00CE6FE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90F0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Ihnen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wird zu Last gelegt, am </w:t>
                            </w:r>
                            <w:r w:rsidR="008E21E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 xml:space="preserve"> MERGEFIELD Tatdatum </w:instrTex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A0499" w:rsidRPr="00C579EA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09.09.2019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von 12:12 Uhr bis 12:20 in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 xml:space="preserve"> MERGEFIELD Ort </w:instrTex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A0499" w:rsidRPr="00C579EA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Engelade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-13L Neustadt Süd</w:t>
                            </w:r>
                            <w:r w:rsidRPr="00D90F0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TEUTOBURGER STR., ECKE MAINZER STR., als Führer und Halter des PKW mit dem Kennzeichen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 xml:space="preserve"> MERGEFIELD Kennzeichen </w:instrTex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A0499" w:rsidRPr="00C579EA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FT YF 9646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 Fabrikat AUDI folgenden Ordnungswidrigkeit(en) begangen zu haben:</w:t>
                            </w:r>
                          </w:p>
                          <w:p w14:paraId="513F725A" w14:textId="1C74322F" w:rsidR="00A61EA7" w:rsidRPr="00D90F0D" w:rsidRDefault="00A61EA7" w:rsidP="00CE6FE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382"/>
                              <w:gridCol w:w="4678"/>
                            </w:tblGrid>
                            <w:tr w:rsidR="00A61EA7" w:rsidRPr="00D90F0D" w14:paraId="32FE105C" w14:textId="77777777" w:rsidTr="00D90F0D">
                              <w:tc>
                                <w:tcPr>
                                  <w:tcW w:w="5382" w:type="dxa"/>
                                </w:tcPr>
                                <w:p w14:paraId="111302F2" w14:textId="225266B3" w:rsidR="00A61EA7" w:rsidRPr="00D90F0D" w:rsidRDefault="00A61EA7" w:rsidP="00CE6FEA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D90F0D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Ordnungswidrigkeit</w:t>
                                  </w:r>
                                </w:p>
                                <w:p w14:paraId="446D081E" w14:textId="230BA704" w:rsidR="00A61EA7" w:rsidRPr="00D90F0D" w:rsidRDefault="00A61EA7" w:rsidP="00CE6FEA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14:paraId="25DD39C5" w14:textId="2AC2783F" w:rsidR="00A61EA7" w:rsidRPr="00D90F0D" w:rsidRDefault="00A61EA7" w:rsidP="00CE6FEA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D90F0D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Verletzte Vorschriften</w:t>
                                  </w:r>
                                </w:p>
                              </w:tc>
                            </w:tr>
                            <w:tr w:rsidR="00A61EA7" w:rsidRPr="00D90F0D" w14:paraId="54B3F6AE" w14:textId="77777777" w:rsidTr="00D90F0D">
                              <w:tc>
                                <w:tcPr>
                                  <w:tcW w:w="5382" w:type="dxa"/>
                                </w:tcPr>
                                <w:p w14:paraId="57C67270" w14:textId="5DE40613" w:rsidR="00A61EA7" w:rsidRPr="00D90F0D" w:rsidRDefault="005A34DA" w:rsidP="00105436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="00A61EA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="00A61EA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instrText xml:space="preserve"> MERGEFIELD Vergehen </w:instrText>
                                  </w:r>
                                  <w:r w:rsidR="00A61EA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="007A0499" w:rsidRPr="00C579EA">
                                    <w:rPr>
                                      <w:rFonts w:ascii="Arial" w:hAnsi="Arial" w:cs="Arial"/>
                                      <w:noProof/>
                                      <w:sz w:val="18"/>
                                      <w:szCs w:val="18"/>
                                    </w:rPr>
                                    <w:t>Sie nahmen das Fahrzeug in Betrieb, obwohl die Betriebserlaubnis erloschen war.</w:t>
                                  </w:r>
                                  <w:r w:rsidR="00A61EA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14:paraId="7321046E" w14:textId="46FCBDDA" w:rsidR="00A61EA7" w:rsidRPr="00D90F0D" w:rsidRDefault="00A61EA7" w:rsidP="0013104A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D90F0D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§ 41 Abs. 1 iVm Anlage 2, § 49 StVO; § 24 StVG; 11.3.4 BKat</w:t>
                                  </w:r>
                                </w:p>
                              </w:tc>
                            </w:tr>
                          </w:tbl>
                          <w:p w14:paraId="6759B7E8" w14:textId="77F13A76" w:rsidR="00A61EA7" w:rsidRPr="00D90F0D" w:rsidRDefault="00A61EA7" w:rsidP="00D9684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7C5CB261" w14:textId="18236195" w:rsidR="00A61EA7" w:rsidRPr="00D90F0D" w:rsidRDefault="00A61EA7" w:rsidP="008121F3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Mit f</w:t>
                            </w:r>
                            <w:r w:rsidRPr="00D90F0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reundliche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</w:t>
                            </w:r>
                            <w:r w:rsidRPr="00D90F0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Grüße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  <w:p w14:paraId="0A58C5B7" w14:textId="53638917" w:rsidR="00A61EA7" w:rsidRPr="00D90F0D" w:rsidRDefault="00A61EA7" w:rsidP="008121F3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90F0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Im Auftrag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0043B" id="Textfeld 1" o:spid="_x0000_s1028" type="#_x0000_t202" style="position:absolute;margin-left:-18.3pt;margin-top:183.15pt;width:531pt;height:45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" fillcolor="white [3201]" strokecolor="white [3212]" strokeweight=".5pt">
                <v:textbox>
                  <w:txbxContent>
                    <w:p w14:paraId="59AE21E5" w14:textId="6B5AC36B" w:rsidR="00A61EA7" w:rsidRPr="00D90F0D" w:rsidRDefault="00A61EA7" w:rsidP="00CE6FE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90F0D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Verkehrsordnungswidrigkeit vom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instrText xml:space="preserve"> MERGEFIELD Tatdatum </w:instrTex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fldChar w:fldCharType="separate"/>
                      </w:r>
                      <w:r w:rsidR="007A0499" w:rsidRPr="00C579EA"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4"/>
                        </w:rPr>
                        <w:t>09.09.2019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fldChar w:fldCharType="end"/>
                      </w:r>
                    </w:p>
                    <w:p w14:paraId="13B8A04C" w14:textId="77777777" w:rsidR="00A61EA7" w:rsidRPr="00D90F0D" w:rsidRDefault="00A61EA7" w:rsidP="00CE6FE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4501331" w14:textId="085FDDF6" w:rsidR="00A61EA7" w:rsidRPr="00D90F0D" w:rsidRDefault="00A61EA7" w:rsidP="00CE6FE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90F0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Sehr geehrter </w:t>
                      </w:r>
                      <w:r w:rsidR="00C85C13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begin"/>
                      </w:r>
                      <w:r w:rsidR="00C85C13">
                        <w:rPr>
                          <w:rFonts w:ascii="Arial" w:hAnsi="Arial" w:cs="Arial"/>
                          <w:sz w:val="18"/>
                          <w:szCs w:val="18"/>
                        </w:rPr>
                        <w:instrText xml:space="preserve"> MERGEFIELD Anrede </w:instrText>
                      </w:r>
                      <w:r w:rsidR="00C85C13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separate"/>
                      </w:r>
                      <w:r w:rsidR="007A0499" w:rsidRPr="00C579EA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Frau</w:t>
                      </w:r>
                      <w:r w:rsidR="00C85C13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end"/>
                      </w:r>
                      <w:r w:rsidRPr="00D90F0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C85C13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begin"/>
                      </w:r>
                      <w:r w:rsidR="00C85C13">
                        <w:rPr>
                          <w:rFonts w:ascii="Arial" w:hAnsi="Arial" w:cs="Arial"/>
                          <w:sz w:val="18"/>
                          <w:szCs w:val="18"/>
                        </w:rPr>
                        <w:instrText xml:space="preserve"> MERGEFIELD Nachname </w:instrText>
                      </w:r>
                      <w:r w:rsidR="00C85C13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separate"/>
                      </w:r>
                      <w:r w:rsidR="007A0499" w:rsidRPr="00C579EA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Schneider</w:t>
                      </w:r>
                      <w:r w:rsidR="00C85C13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end"/>
                      </w:r>
                      <w:r w:rsidRPr="00D90F0D">
                        <w:rPr>
                          <w:rFonts w:ascii="Arial" w:hAnsi="Arial" w:cs="Arial"/>
                          <w:sz w:val="18"/>
                          <w:szCs w:val="18"/>
                        </w:rPr>
                        <w:t>,</w:t>
                      </w:r>
                    </w:p>
                    <w:p w14:paraId="4EFD0921" w14:textId="77777777" w:rsidR="00A61EA7" w:rsidRPr="00D90F0D" w:rsidRDefault="00A61EA7" w:rsidP="00CE6FE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C5627F3" w14:textId="33B6865F" w:rsidR="00A61EA7" w:rsidRPr="00D90F0D" w:rsidRDefault="00A61EA7" w:rsidP="00CE6FE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90F0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Ihnen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wird zu Last gelegt, am </w:t>
                      </w:r>
                      <w:r w:rsidR="008E21E0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instrText xml:space="preserve"> MERGEFIELD Tatdatum </w:instrTex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separate"/>
                      </w:r>
                      <w:r w:rsidR="007A0499" w:rsidRPr="00C579EA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09.09.2019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von 12:12 Uhr bis 12:20 in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instrText xml:space="preserve"> MERGEFIELD Ort </w:instrTex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separate"/>
                      </w:r>
                      <w:r w:rsidR="007A0499" w:rsidRPr="00C579EA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Engelade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-13L Neustadt Süd</w:t>
                      </w:r>
                      <w:r w:rsidRPr="00D90F0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TEUTOBURGER STR., ECKE MAINZER STR., als Führer und Halter des PKW mit dem Kennzeichen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instrText xml:space="preserve"> MERGEFIELD Kennzeichen </w:instrTex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separate"/>
                      </w:r>
                      <w:r w:rsidR="007A0499" w:rsidRPr="00C579EA">
                        <w:rPr>
                          <w:rFonts w:ascii="Arial" w:hAnsi="Arial" w:cs="Arial"/>
                          <w:noProof/>
                          <w:sz w:val="18"/>
                          <w:szCs w:val="18"/>
                        </w:rPr>
                        <w:t>FT YF 9646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, Fabrikat AUDI folgenden Ordnungswidrigkeit(en) begangen zu haben:</w:t>
                      </w:r>
                    </w:p>
                    <w:p w14:paraId="513F725A" w14:textId="1C74322F" w:rsidR="00A61EA7" w:rsidRPr="00D90F0D" w:rsidRDefault="00A61EA7" w:rsidP="00CE6FE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382"/>
                        <w:gridCol w:w="4678"/>
                      </w:tblGrid>
                      <w:tr w:rsidR="00A61EA7" w:rsidRPr="00D90F0D" w14:paraId="32FE105C" w14:textId="77777777" w:rsidTr="00D90F0D">
                        <w:tc>
                          <w:tcPr>
                            <w:tcW w:w="5382" w:type="dxa"/>
                          </w:tcPr>
                          <w:p w14:paraId="111302F2" w14:textId="225266B3" w:rsidR="00A61EA7" w:rsidRPr="00D90F0D" w:rsidRDefault="00A61EA7" w:rsidP="00CE6FE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90F0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Ordnungswidrigkeit</w:t>
                            </w:r>
                          </w:p>
                          <w:p w14:paraId="446D081E" w14:textId="230BA704" w:rsidR="00A61EA7" w:rsidRPr="00D90F0D" w:rsidRDefault="00A61EA7" w:rsidP="00CE6FE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678" w:type="dxa"/>
                          </w:tcPr>
                          <w:p w14:paraId="25DD39C5" w14:textId="2AC2783F" w:rsidR="00A61EA7" w:rsidRPr="00D90F0D" w:rsidRDefault="00A61EA7" w:rsidP="00CE6FE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90F0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Verletzte Vorschriften</w:t>
                            </w:r>
                          </w:p>
                        </w:tc>
                      </w:tr>
                      <w:tr w:rsidR="00A61EA7" w:rsidRPr="00D90F0D" w14:paraId="54B3F6AE" w14:textId="77777777" w:rsidTr="00D90F0D">
                        <w:tc>
                          <w:tcPr>
                            <w:tcW w:w="5382" w:type="dxa"/>
                          </w:tcPr>
                          <w:p w14:paraId="57C67270" w14:textId="5DE40613" w:rsidR="00A61EA7" w:rsidRPr="00D90F0D" w:rsidRDefault="005A34DA" w:rsidP="00105436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="00A61EA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A61EA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 xml:space="preserve"> MERGEFIELD Vergehen </w:instrText>
                            </w:r>
                            <w:r w:rsidR="00A61EA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A0499" w:rsidRPr="00C579EA"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</w:rPr>
                              <w:t>Sie nahmen das Fahrzeug in Betrieb, obwohl die Betriebserlaubnis erloschen war.</w:t>
                            </w:r>
                            <w:r w:rsidR="00A61EA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678" w:type="dxa"/>
                          </w:tcPr>
                          <w:p w14:paraId="7321046E" w14:textId="46FCBDDA" w:rsidR="00A61EA7" w:rsidRPr="00D90F0D" w:rsidRDefault="00A61EA7" w:rsidP="0013104A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90F0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§ 41 Abs. 1 iVm Anlage 2, § 49 StVO; § 24 StVG; 11.3.4 BKat</w:t>
                            </w:r>
                          </w:p>
                        </w:tc>
                      </w:tr>
                    </w:tbl>
                    <w:p w14:paraId="6759B7E8" w14:textId="77F13A76" w:rsidR="00A61EA7" w:rsidRPr="00D90F0D" w:rsidRDefault="00A61EA7" w:rsidP="00D96840">
                      <w:pPr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</w:pPr>
                    </w:p>
                    <w:p w14:paraId="7C5CB261" w14:textId="18236195" w:rsidR="00A61EA7" w:rsidRPr="00D90F0D" w:rsidRDefault="00A61EA7" w:rsidP="008121F3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Mit f</w:t>
                      </w:r>
                      <w:r w:rsidRPr="00D90F0D">
                        <w:rPr>
                          <w:rFonts w:ascii="Arial" w:hAnsi="Arial" w:cs="Arial"/>
                          <w:sz w:val="20"/>
                          <w:szCs w:val="20"/>
                        </w:rPr>
                        <w:t>reundliche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</w:t>
                      </w:r>
                      <w:r w:rsidRPr="00D90F0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Grüße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</w:t>
                      </w:r>
                    </w:p>
                    <w:p w14:paraId="0A58C5B7" w14:textId="53638917" w:rsidR="00A61EA7" w:rsidRPr="00D90F0D" w:rsidRDefault="00A61EA7" w:rsidP="008121F3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90F0D">
                        <w:rPr>
                          <w:rFonts w:ascii="Arial" w:hAnsi="Arial" w:cs="Arial"/>
                          <w:sz w:val="20"/>
                          <w:szCs w:val="20"/>
                        </w:rPr>
                        <w:t>Im Auftrag</w:t>
                      </w:r>
                    </w:p>
                  </w:txbxContent>
                </v:textbox>
              </v:shape>
            </w:pict>
          </mc:Fallback>
        </mc:AlternateContent>
      </w:r>
      <w:r w:rsidR="00D90F0D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15EC16" wp14:editId="0DF26F5B">
                <wp:simplePos x="0" y="0"/>
                <wp:positionH relativeFrom="column">
                  <wp:posOffset>-228600</wp:posOffset>
                </wp:positionH>
                <wp:positionV relativeFrom="paragraph">
                  <wp:posOffset>1781175</wp:posOffset>
                </wp:positionV>
                <wp:extent cx="7056120" cy="411480"/>
                <wp:effectExtent l="0" t="0" r="11430" b="2667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1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9603" w:type="dxa"/>
                              <w:tblBorders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95"/>
                              <w:gridCol w:w="3211"/>
                              <w:gridCol w:w="3197"/>
                            </w:tblGrid>
                            <w:tr w:rsidR="00A61EA7" w:rsidRPr="004F5737" w14:paraId="77402A3E" w14:textId="77777777" w:rsidTr="004F5737">
                              <w:tc>
                                <w:tcPr>
                                  <w:tcW w:w="3195" w:type="dxa"/>
                                  <w:hideMark/>
                                </w:tcPr>
                                <w:p w14:paraId="3AEC8AD3" w14:textId="37513784" w:rsidR="00A61EA7" w:rsidRPr="004F5737" w:rsidRDefault="00A61EA7" w:rsidP="004F573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4F5737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Ihr Schreiben/Gespräch</w:t>
                                  </w:r>
                                </w:p>
                              </w:tc>
                              <w:tc>
                                <w:tcPr>
                                  <w:tcW w:w="3211" w:type="dxa"/>
                                  <w:hideMark/>
                                </w:tcPr>
                                <w:p w14:paraId="1F96A3C9" w14:textId="24250611" w:rsidR="00A61EA7" w:rsidRPr="004F5737" w:rsidRDefault="00A61EA7" w:rsidP="004F573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4F5737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Mein Zeichen </w:t>
                                  </w:r>
                                </w:p>
                              </w:tc>
                              <w:tc>
                                <w:tcPr>
                                  <w:tcW w:w="3197" w:type="dxa"/>
                                  <w:hideMark/>
                                </w:tcPr>
                                <w:p w14:paraId="71161568" w14:textId="6D676DFD" w:rsidR="00A61EA7" w:rsidRPr="004F5737" w:rsidRDefault="00A61EA7" w:rsidP="004F5737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4F5737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Tag</w:t>
                                  </w:r>
                                </w:p>
                              </w:tc>
                            </w:tr>
                            <w:tr w:rsidR="00A61EA7" w:rsidRPr="004F5737" w14:paraId="2BC30FAC" w14:textId="77777777" w:rsidTr="004F5737">
                              <w:tc>
                                <w:tcPr>
                                  <w:tcW w:w="3195" w:type="dxa"/>
                                </w:tcPr>
                                <w:p w14:paraId="73A18947" w14:textId="77777777" w:rsidR="00A61EA7" w:rsidRPr="004F5737" w:rsidRDefault="00A61EA7" w:rsidP="004F573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11" w:type="dxa"/>
                                </w:tcPr>
                                <w:p w14:paraId="34B335E4" w14:textId="4AF12AED" w:rsidR="00A61EA7" w:rsidRPr="004F5737" w:rsidRDefault="00A61EA7" w:rsidP="004F573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instrText xml:space="preserve"> MERGEFIELD Aktenzeichen </w:instrTex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fldChar w:fldCharType="separate"/>
                                  </w:r>
                                  <w:r w:rsidR="007A0499" w:rsidRPr="00C579EA">
                                    <w:rPr>
                                      <w:rFonts w:ascii="Arial" w:hAnsi="Arial" w:cs="Arial"/>
                                      <w:noProof/>
                                    </w:rPr>
                                    <w:t>W8.MJZ-9EC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197" w:type="dxa"/>
                                </w:tcPr>
                                <w:p w14:paraId="5A272BAA" w14:textId="72DAD662" w:rsidR="00A61EA7" w:rsidRPr="004F5737" w:rsidRDefault="00A61EA7" w:rsidP="004F573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instrText xml:space="preserve"> MERGEFIELD Briefdatum </w:instrTex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="007A0499" w:rsidRPr="00C579EA">
                                    <w:rPr>
                                      <w:rFonts w:ascii="Arial" w:hAnsi="Arial" w:cs="Arial"/>
                                      <w:noProof/>
                                      <w:sz w:val="16"/>
                                      <w:szCs w:val="16"/>
                                    </w:rPr>
                                    <w:t>19.10.19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14:paraId="70D893DA" w14:textId="5794F6ED" w:rsidR="00A61EA7" w:rsidRPr="008121F3" w:rsidRDefault="00A61EA7" w:rsidP="00D42CF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5EC16" id="Textfeld 4" o:spid="_x0000_s1029" type="#_x0000_t202" style="position:absolute;margin-left:-18pt;margin-top:140.25pt;width:555.6pt;height:3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" fillcolor="white [3201]" strokecolor="white [3212]" strokeweight=".5pt">
                <v:textbox>
                  <w:txbxContent>
                    <w:tbl>
                      <w:tblPr>
                        <w:tblStyle w:val="Tabellenraster"/>
                        <w:tblW w:w="9603" w:type="dxa"/>
                        <w:tblBorders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95"/>
                        <w:gridCol w:w="3211"/>
                        <w:gridCol w:w="3197"/>
                      </w:tblGrid>
                      <w:tr w:rsidR="00A61EA7" w:rsidRPr="004F5737" w14:paraId="77402A3E" w14:textId="77777777" w:rsidTr="004F5737">
                        <w:tc>
                          <w:tcPr>
                            <w:tcW w:w="3195" w:type="dxa"/>
                            <w:hideMark/>
                          </w:tcPr>
                          <w:p w14:paraId="3AEC8AD3" w14:textId="37513784" w:rsidR="00A61EA7" w:rsidRPr="004F5737" w:rsidRDefault="00A61EA7" w:rsidP="004F573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F573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Ihr Schreiben/Gespräch</w:t>
                            </w:r>
                          </w:p>
                        </w:tc>
                        <w:tc>
                          <w:tcPr>
                            <w:tcW w:w="3211" w:type="dxa"/>
                            <w:hideMark/>
                          </w:tcPr>
                          <w:p w14:paraId="1F96A3C9" w14:textId="24250611" w:rsidR="00A61EA7" w:rsidRPr="004F5737" w:rsidRDefault="00A61EA7" w:rsidP="004F573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F573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Mein Zeichen </w:t>
                            </w:r>
                          </w:p>
                        </w:tc>
                        <w:tc>
                          <w:tcPr>
                            <w:tcW w:w="3197" w:type="dxa"/>
                            <w:hideMark/>
                          </w:tcPr>
                          <w:p w14:paraId="71161568" w14:textId="6D676DFD" w:rsidR="00A61EA7" w:rsidRPr="004F5737" w:rsidRDefault="00A61EA7" w:rsidP="004F573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F573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Tag</w:t>
                            </w:r>
                          </w:p>
                        </w:tc>
                      </w:tr>
                      <w:tr w:rsidR="00A61EA7" w:rsidRPr="004F5737" w14:paraId="2BC30FAC" w14:textId="77777777" w:rsidTr="004F5737">
                        <w:tc>
                          <w:tcPr>
                            <w:tcW w:w="3195" w:type="dxa"/>
                          </w:tcPr>
                          <w:p w14:paraId="73A18947" w14:textId="77777777" w:rsidR="00A61EA7" w:rsidRPr="004F5737" w:rsidRDefault="00A61EA7" w:rsidP="004F573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3211" w:type="dxa"/>
                          </w:tcPr>
                          <w:p w14:paraId="34B335E4" w14:textId="4AF12AED" w:rsidR="00A61EA7" w:rsidRPr="004F5737" w:rsidRDefault="00A61EA7" w:rsidP="004F573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</w:rPr>
                              <w:instrText xml:space="preserve"> MERGEFIELD Aktenzeichen </w:instrTex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7A0499" w:rsidRPr="00C579EA">
                              <w:rPr>
                                <w:rFonts w:ascii="Arial" w:hAnsi="Arial" w:cs="Arial"/>
                                <w:noProof/>
                              </w:rPr>
                              <w:t>W8.MJZ-9EC</w:t>
                            </w:r>
                            <w:r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197" w:type="dxa"/>
                          </w:tcPr>
                          <w:p w14:paraId="5A272BAA" w14:textId="72DAD662" w:rsidR="00A61EA7" w:rsidRPr="004F5737" w:rsidRDefault="00A61EA7" w:rsidP="004F573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instrText xml:space="preserve"> MERGEFIELD Briefdatum </w:instrTex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7A0499" w:rsidRPr="00C579EA"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</w:rPr>
                              <w:t>19.10.19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14:paraId="70D893DA" w14:textId="5794F6ED" w:rsidR="00A61EA7" w:rsidRPr="008121F3" w:rsidRDefault="00A61EA7" w:rsidP="00D42CF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1B31">
        <w:rPr>
          <w:rFonts w:ascii="Times New Roman" w:hAnsi="Times New Roman" w:cs="Times New Roman"/>
          <w:noProof/>
          <w:color w:val="auto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3FEB5D" wp14:editId="20AA1606">
                <wp:simplePos x="0" y="0"/>
                <wp:positionH relativeFrom="column">
                  <wp:posOffset>4011930</wp:posOffset>
                </wp:positionH>
                <wp:positionV relativeFrom="paragraph">
                  <wp:posOffset>-587375</wp:posOffset>
                </wp:positionV>
                <wp:extent cx="2705100" cy="472440"/>
                <wp:effectExtent l="0" t="0" r="19050" b="2286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351A02" w14:textId="345D69AF" w:rsidR="00A61EA7" w:rsidRDefault="00A61EA7" w:rsidP="000F1B31">
                            <w:pPr>
                              <w:shd w:val="clear" w:color="auto" w:fill="ADA9A7" w:themeFill="background2" w:themeFillShade="BF"/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Stadt</w:t>
                            </w:r>
                            <w:r w:rsidR="001C382B"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/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Köln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FEB5D" id="Textfeld 6" o:spid="_x0000_s1030" type="#_x0000_t202" style="position:absolute;margin-left:315.9pt;margin-top:-46.25pt;width:213pt;height:3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" fillcolor="white [3201]" strokecolor="white [3212]" strokeweight=".5pt">
                <v:textbox>
                  <w:txbxContent>
                    <w:p w14:paraId="7E351A02" w14:textId="345D69AF" w:rsidR="00A61EA7" w:rsidRDefault="00A61EA7" w:rsidP="000F1B31">
                      <w:pPr>
                        <w:shd w:val="clear" w:color="auto" w:fill="ADA9A7" w:themeFill="background2" w:themeFillShade="BF"/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</w:rPr>
                        <w:t>Stadt</w:t>
                      </w:r>
                      <w:r w:rsidR="001C382B"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</w:rPr>
                        <w:t>/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</w:rPr>
                        <w:t>Köln</w:t>
                      </w:r>
                    </w:p>
                  </w:txbxContent>
                </v:textbox>
              </v:shape>
            </w:pict>
          </mc:Fallback>
        </mc:AlternateContent>
      </w:r>
      <w:r w:rsidR="00647B11">
        <w:rPr>
          <w:b w:val="0"/>
          <w:bCs w:val="0"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CBD9AD" wp14:editId="55443F9C">
                <wp:simplePos x="0" y="0"/>
                <wp:positionH relativeFrom="column">
                  <wp:posOffset>5935980</wp:posOffset>
                </wp:positionH>
                <wp:positionV relativeFrom="paragraph">
                  <wp:posOffset>-845820</wp:posOffset>
                </wp:positionV>
                <wp:extent cx="845820" cy="1143000"/>
                <wp:effectExtent l="0" t="0" r="11430" b="1905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DF8EF5" w14:textId="55054E55" w:rsidR="00A61EA7" w:rsidRDefault="00A61E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BD9AD" id="_x0000_s1031" type="#_x0000_t202" style="position:absolute;margin-left:467.4pt;margin-top:-66.6pt;width:66.6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" fillcolor="white [3201]" strokecolor="white [3212]" strokeweight=".5pt">
                <v:textbox>
                  <w:txbxContent>
                    <w:p w14:paraId="6BDF8EF5" w14:textId="55054E55" w:rsidR="00A61EA7" w:rsidRDefault="00A61EA7"/>
                  </w:txbxContent>
                </v:textbox>
              </v:shape>
            </w:pict>
          </mc:Fallback>
        </mc:AlternateContent>
      </w:r>
    </w:p>
    <w:sectPr w:rsidR="00302A2C" w:rsidRPr="008E12A6" w:rsidSect="00617CC8">
      <w:footerReference w:type="default" r:id="rId9"/>
      <w:footerReference w:type="first" r:id="rId10"/>
      <w:pgSz w:w="11907" w:h="16839" w:code="9"/>
      <w:pgMar w:top="1008" w:right="1152" w:bottom="1152" w:left="1152" w:header="720" w:footer="1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E1787" w14:textId="77777777" w:rsidR="00A61EA7" w:rsidRDefault="00A61EA7">
      <w:pPr>
        <w:spacing w:after="0"/>
      </w:pPr>
      <w:r>
        <w:separator/>
      </w:r>
    </w:p>
  </w:endnote>
  <w:endnote w:type="continuationSeparator" w:id="0">
    <w:p w14:paraId="633A4D60" w14:textId="77777777" w:rsidR="00A61EA7" w:rsidRDefault="00A61E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8C9F2" w14:textId="77777777" w:rsidR="00A61EA7" w:rsidRDefault="00A61EA7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 \* MERGEFORMAT </w:instrText>
    </w:r>
    <w:r>
      <w:rPr>
        <w:lang w:bidi="de-DE"/>
      </w:rPr>
      <w:fldChar w:fldCharType="separate"/>
    </w:r>
    <w:r>
      <w:rPr>
        <w:noProof/>
        <w:lang w:bidi="de-DE"/>
      </w:rPr>
      <w:t>1</w:t>
    </w:r>
    <w:r>
      <w:rPr>
        <w:noProof/>
        <w:lang w:bidi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7046C" w14:textId="365EEEE4" w:rsidR="00A61EA7" w:rsidRDefault="00A61EA7" w:rsidP="00E62AE0">
    <w:pPr>
      <w:pStyle w:val="Fuzeile"/>
      <w:jc w:val="left"/>
      <w:rPr>
        <w:color w:val="auto"/>
        <w:sz w:val="18"/>
        <w:szCs w:val="18"/>
      </w:rPr>
    </w:pPr>
    <w:r w:rsidRPr="00E62AE0">
      <w:rPr>
        <w:color w:val="auto"/>
        <w:sz w:val="18"/>
        <w:szCs w:val="18"/>
      </w:rPr>
      <w:t>Sie erreichen uns:</w:t>
    </w:r>
  </w:p>
  <w:p w14:paraId="72FF7053" w14:textId="797D221A" w:rsidR="00A61EA7" w:rsidRDefault="00A61EA7" w:rsidP="00E62AE0">
    <w:pPr>
      <w:pStyle w:val="Fuzeile"/>
      <w:jc w:val="left"/>
      <w:rPr>
        <w:color w:val="auto"/>
        <w:sz w:val="18"/>
        <w:szCs w:val="18"/>
      </w:rPr>
    </w:pPr>
    <w:r>
      <w:rPr>
        <w:color w:val="auto"/>
        <w:sz w:val="18"/>
        <w:szCs w:val="18"/>
      </w:rPr>
      <w:t>Montag</w:t>
    </w:r>
    <w:r>
      <w:rPr>
        <w:color w:val="auto"/>
        <w:sz w:val="18"/>
        <w:szCs w:val="18"/>
      </w:rPr>
      <w:tab/>
    </w:r>
    <w:r>
      <w:rPr>
        <w:color w:val="auto"/>
        <w:sz w:val="18"/>
        <w:szCs w:val="18"/>
      </w:rPr>
      <w:tab/>
    </w:r>
    <w:r>
      <w:rPr>
        <w:color w:val="auto"/>
        <w:sz w:val="18"/>
        <w:szCs w:val="18"/>
      </w:rPr>
      <w:tab/>
      <w:t>8:00 bis 11:00 Uhr</w:t>
    </w:r>
  </w:p>
  <w:p w14:paraId="50923588" w14:textId="37FFE1BB" w:rsidR="00A61EA7" w:rsidRDefault="00A61EA7" w:rsidP="00E62AE0">
    <w:pPr>
      <w:pStyle w:val="Fuzeile"/>
      <w:jc w:val="left"/>
      <w:rPr>
        <w:color w:val="auto"/>
        <w:sz w:val="18"/>
        <w:szCs w:val="18"/>
      </w:rPr>
    </w:pPr>
    <w:r>
      <w:rPr>
        <w:color w:val="auto"/>
        <w:sz w:val="18"/>
        <w:szCs w:val="18"/>
      </w:rPr>
      <w:t xml:space="preserve">Dienstag und Donnerstag </w:t>
    </w:r>
    <w:r>
      <w:rPr>
        <w:color w:val="auto"/>
        <w:sz w:val="18"/>
        <w:szCs w:val="18"/>
      </w:rPr>
      <w:tab/>
      <w:t>8:00 bis 11:30 Uhr</w:t>
    </w:r>
  </w:p>
  <w:p w14:paraId="6E8399EC" w14:textId="7F0CEE4B" w:rsidR="00A61EA7" w:rsidRDefault="00A61EA7" w:rsidP="006743C7">
    <w:pPr>
      <w:pStyle w:val="Fuzeile"/>
      <w:jc w:val="left"/>
      <w:rPr>
        <w:color w:val="auto"/>
        <w:sz w:val="18"/>
        <w:szCs w:val="18"/>
      </w:rPr>
    </w:pPr>
    <w:r>
      <w:rPr>
        <w:color w:val="auto"/>
        <w:sz w:val="18"/>
        <w:szCs w:val="18"/>
      </w:rPr>
      <w:t>und</w:t>
    </w:r>
    <w:r>
      <w:rPr>
        <w:color w:val="auto"/>
        <w:sz w:val="18"/>
        <w:szCs w:val="18"/>
      </w:rPr>
      <w:tab/>
    </w:r>
    <w:r>
      <w:rPr>
        <w:color w:val="auto"/>
        <w:sz w:val="18"/>
        <w:szCs w:val="18"/>
      </w:rPr>
      <w:tab/>
    </w:r>
    <w:r>
      <w:rPr>
        <w:color w:val="auto"/>
        <w:sz w:val="18"/>
        <w:szCs w:val="18"/>
      </w:rPr>
      <w:tab/>
      <w:t>12:30 bis 15:30 Uhr</w:t>
    </w:r>
  </w:p>
  <w:p w14:paraId="2E1EBB64" w14:textId="42A27ADC" w:rsidR="00A61EA7" w:rsidRPr="00E62AE0" w:rsidRDefault="00A61EA7" w:rsidP="006743C7">
    <w:pPr>
      <w:pStyle w:val="Fuzeile"/>
      <w:jc w:val="left"/>
      <w:rPr>
        <w:color w:val="auto"/>
        <w:sz w:val="18"/>
        <w:szCs w:val="18"/>
      </w:rPr>
    </w:pPr>
    <w:r>
      <w:rPr>
        <w:color w:val="auto"/>
        <w:sz w:val="18"/>
        <w:szCs w:val="18"/>
      </w:rPr>
      <w:t>sowie nach Vereinbarung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AAF6A" w14:textId="77777777" w:rsidR="00A61EA7" w:rsidRDefault="00A61EA7">
      <w:pPr>
        <w:spacing w:after="0"/>
      </w:pPr>
      <w:r>
        <w:separator/>
      </w:r>
    </w:p>
  </w:footnote>
  <w:footnote w:type="continuationSeparator" w:id="0">
    <w:p w14:paraId="124DD3A7" w14:textId="77777777" w:rsidR="00A61EA7" w:rsidRDefault="00A61E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5360A9D"/>
    <w:multiLevelType w:val="hybridMultilevel"/>
    <w:tmpl w:val="D2021A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27E1F"/>
    <w:multiLevelType w:val="hybridMultilevel"/>
    <w:tmpl w:val="728033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6C52B42"/>
    <w:multiLevelType w:val="multilevel"/>
    <w:tmpl w:val="38101482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 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8B21096"/>
    <w:multiLevelType w:val="hybridMultilevel"/>
    <w:tmpl w:val="0F2A26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4"/>
  </w:num>
  <w:num w:numId="16">
    <w:abstractNumId w:val="10"/>
  </w:num>
  <w:num w:numId="17">
    <w:abstractNumId w:val="12"/>
  </w:num>
  <w:num w:numId="18">
    <w:abstractNumId w:val="11"/>
  </w:num>
  <w:num w:numId="19">
    <w:abstractNumId w:val="15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8844494"/>
  </wne:recipientData>
  <wne:recipientData>
    <wne:active wne:val="1"/>
    <wne:hash wne:val="-916536046"/>
  </wne:recipientData>
  <wne:recipientData>
    <wne:active wne:val="1"/>
    <wne:hash wne:val="-2096043971"/>
  </wne:recipientData>
  <wne:recipientData>
    <wne:active wne:val="1"/>
    <wne:hash wne:val="-1571581290"/>
  </wne:recipientData>
  <wne:recipientData>
    <wne:active wne:val="1"/>
    <wne:hash wne:val="543640265"/>
  </wne:recipientData>
  <wne:recipientData>
    <wne:active wne:val="1"/>
    <wne:hash wne:val="1391049299"/>
  </wne:recipientData>
  <wne:recipientData>
    <wne:active wne:val="1"/>
    <wne:hash wne:val="-1907463334"/>
  </wne:recipientData>
  <wne:recipientData>
    <wne:active wne:val="1"/>
    <wne:hash wne:val="1230095584"/>
  </wne:recipientData>
  <wne:recipientData>
    <wne:active wne:val="1"/>
    <wne:hash wne:val="2025992920"/>
  </wne:recipientData>
  <wne:recipientData>
    <wne:active wne:val="1"/>
    <wne:hash wne:val="1793785610"/>
  </wne:recipientData>
  <wne:recipientData>
    <wne:active wne:val="1"/>
    <wne:hash wne:val="-2064750062"/>
  </wne:recipientData>
  <wne:recipientData>
    <wne:active wne:val="1"/>
    <wne:hash wne:val="-1434570239"/>
  </wne:recipientData>
  <wne:recipientData>
    <wne:active wne:val="1"/>
    <wne:hash wne:val="-704762321"/>
  </wne:recipientData>
  <wne:recipientData>
    <wne:active wne:val="1"/>
    <wne:hash wne:val="1836373549"/>
  </wne:recipientData>
  <wne:recipientData>
    <wne:active wne:val="1"/>
    <wne:hash wne:val="-738124037"/>
  </wne:recipientData>
  <wne:recipientData>
    <wne:active wne:val="1"/>
    <wne:hash wne:val="-1187378000"/>
  </wne:recipientData>
  <wne:recipientData>
    <wne:active wne:val="1"/>
    <wne:hash wne:val="-858188911"/>
  </wne:recipientData>
  <wne:recipientData>
    <wne:active wne:val="1"/>
    <wne:hash wne:val="-1777248856"/>
  </wne:recipientData>
  <wne:recipientData>
    <wne:active wne:val="1"/>
    <wne:hash wne:val="728779412"/>
  </wne:recipientData>
  <wne:recipientData>
    <wne:active wne:val="1"/>
    <wne:hash wne:val="-1149620874"/>
  </wne:recipientData>
  <wne:recipientData>
    <wne:active wne:val="1"/>
    <wne:hash wne:val="635703026"/>
  </wne:recipientData>
  <wne:recipientData>
    <wne:active wne:val="1"/>
    <wne:hash wne:val="645190950"/>
  </wne:recipientData>
  <wne:recipientData>
    <wne:active wne:val="1"/>
    <wne:hash wne:val="1668508684"/>
  </wne:recipientData>
  <wne:recipientData>
    <wne:active wne:val="1"/>
    <wne:hash wne:val="1420791259"/>
  </wne:recipientData>
  <wne:recipientData>
    <wne:active wne:val="1"/>
    <wne:hash wne:val="-1342931598"/>
  </wne:recipientData>
  <wne:recipientData>
    <wne:active wne:val="1"/>
    <wne:hash wne:val="-1303710995"/>
  </wne:recipientData>
  <wne:recipientData>
    <wne:active wne:val="1"/>
    <wne:hash wne:val="806669987"/>
  </wne:recipientData>
  <wne:recipientData>
    <wne:active wne:val="1"/>
    <wne:hash wne:val="-2019508707"/>
  </wne:recipientData>
  <wne:recipientData>
    <wne:active wne:val="1"/>
    <wne:hash wne:val="1526742761"/>
  </wne:recipientData>
  <wne:recipientData>
    <wne:active wne:val="1"/>
    <wne:hash wne:val="196966162"/>
  </wne:recipientData>
  <wne:recipientData>
    <wne:active wne:val="1"/>
    <wne:hash wne:val="-877937301"/>
  </wne:recipientData>
  <wne:recipientData>
    <wne:active wne:val="1"/>
    <wne:hash wne:val="-413004254"/>
  </wne:recipientData>
  <wne:recipientData>
    <wne:active wne:val="1"/>
    <wne:hash wne:val="529742611"/>
  </wne:recipientData>
  <wne:recipientData>
    <wne:active wne:val="1"/>
    <wne:hash wne:val="-1748101694"/>
  </wne:recipientData>
  <wne:recipientData>
    <wne:active wne:val="1"/>
    <wne:hash wne:val="-796792077"/>
  </wne:recipientData>
  <wne:recipientData>
    <wne:active wne:val="1"/>
    <wne:hash wne:val="-1895315640"/>
  </wne:recipientData>
  <wne:recipientData>
    <wne:active wne:val="1"/>
    <wne:hash wne:val="1927280690"/>
  </wne:recipientData>
  <wne:recipientData>
    <wne:active wne:val="1"/>
    <wne:hash wne:val="260789632"/>
  </wne:recipientData>
  <wne:recipientData>
    <wne:active wne:val="1"/>
    <wne:hash wne:val="244520226"/>
  </wne:recipientData>
  <wne:recipientData>
    <wne:active wne:val="1"/>
    <wne:hash wne:val="1020992081"/>
  </wne:recipientData>
  <wne:recipientData>
    <wne:active wne:val="1"/>
    <wne:hash wne:val="-233396189"/>
  </wne:recipientData>
  <wne:recipientData>
    <wne:active wne:val="1"/>
    <wne:hash wne:val="1933717738"/>
  </wne:recipientData>
  <wne:recipientData>
    <wne:active wne:val="1"/>
    <wne:hash wne:val="1200320916"/>
  </wne:recipientData>
  <wne:recipientData>
    <wne:active wne:val="1"/>
    <wne:hash wne:val="-1184322560"/>
  </wne:recipientData>
  <wne:recipientData>
    <wne:active wne:val="1"/>
    <wne:hash wne:val="1825390824"/>
  </wne:recipientData>
  <wne:recipientData>
    <wne:active wne:val="1"/>
    <wne:hash wne:val="-290718019"/>
  </wne:recipientData>
  <wne:recipientData>
    <wne:active wne:val="1"/>
    <wne:hash wne:val="-1151427217"/>
  </wne:recipientData>
  <wne:recipientData>
    <wne:active wne:val="1"/>
    <wne:hash wne:val="1853738387"/>
  </wne:recipientData>
  <wne:recipientData>
    <wne:active wne:val="1"/>
    <wne:hash wne:val="752430155"/>
  </wne:recipientData>
  <wne:recipientData>
    <wne:active wne:val="1"/>
    <wne:hash wne:val="1379251556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mailMerge>
    <w:mainDocumentType w:val="formLetters"/>
    <w:linkToQuery/>
    <w:dataType w:val="native"/>
    <w:connectString w:val="Provider=Microsoft.ACE.OLEDB.12.0;User ID=Admin;Data Source=C:\Users\MO\Documents\Meine Datenquellen\DatenSerienbrief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elle2$` "/>
    <w:viewMergedData/>
    <w:activeRecord w:val="44"/>
    <w:odso>
      <w:udl w:val="Provider=Microsoft.ACE.OLEDB.12.0;User ID=Admin;Data Source=C:\Users\soc4real\AppData\Local\Temp;Mode=Read;Extended Properties=&quot;HDR=YES;&quot;;Jet OLEDB:System database=&quot;&quot;;Jet OLEDB:Registry Path=&quot;&quot;;Jet OLEDB:Engine Type=9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elle2$"/>
      <w:src r:id="rId2"/>
      <w:colDelim w:val="9"/>
      <w:type w:val="text"/>
      <w:fHdr/>
      <w:fieldMapData>
        <w:column w:val="0"/>
        <w:lid w:val="de-DE"/>
      </w:fieldMapData>
      <w:fieldMapData>
        <w:type w:val="dbColumn"/>
        <w:name w:val="Anrede"/>
        <w:mappedName w:val="Anrede"/>
        <w:column w:val="6"/>
        <w:lid w:val="de-DE"/>
      </w:fieldMapData>
      <w:fieldMapData>
        <w:type w:val="dbColumn"/>
        <w:name w:val="Vorname"/>
        <w:mappedName w:val="Vorname"/>
        <w:column w:val="9"/>
        <w:lid w:val="de-DE"/>
      </w:fieldMapData>
      <w:fieldMapData>
        <w:column w:val="0"/>
        <w:lid w:val="de-DE"/>
      </w:fieldMapData>
      <w:fieldMapData>
        <w:type w:val="dbColumn"/>
        <w:name w:val="Nachname"/>
        <w:mappedName w:val="Nachname"/>
        <w:column w:val="1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11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Telefon"/>
        <w:mappedName w:val="Telefon Büro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3"/>
    </w:odso>
  </w:mailMerge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B9"/>
    <w:rsid w:val="00030BD4"/>
    <w:rsid w:val="00030C0B"/>
    <w:rsid w:val="0003477C"/>
    <w:rsid w:val="00035F7E"/>
    <w:rsid w:val="0003730E"/>
    <w:rsid w:val="00046936"/>
    <w:rsid w:val="000930C6"/>
    <w:rsid w:val="000D516D"/>
    <w:rsid w:val="000D5AB1"/>
    <w:rsid w:val="000F1B31"/>
    <w:rsid w:val="00105436"/>
    <w:rsid w:val="0013104A"/>
    <w:rsid w:val="00150CC4"/>
    <w:rsid w:val="0016070B"/>
    <w:rsid w:val="00166BCA"/>
    <w:rsid w:val="001711EA"/>
    <w:rsid w:val="00180069"/>
    <w:rsid w:val="001C382B"/>
    <w:rsid w:val="001E3667"/>
    <w:rsid w:val="001F7C53"/>
    <w:rsid w:val="002045EB"/>
    <w:rsid w:val="00252C02"/>
    <w:rsid w:val="00293B83"/>
    <w:rsid w:val="002A15BA"/>
    <w:rsid w:val="002A1E15"/>
    <w:rsid w:val="002C15EC"/>
    <w:rsid w:val="00302A2C"/>
    <w:rsid w:val="00310F61"/>
    <w:rsid w:val="00347330"/>
    <w:rsid w:val="00360824"/>
    <w:rsid w:val="00381669"/>
    <w:rsid w:val="003A5B5E"/>
    <w:rsid w:val="003A685E"/>
    <w:rsid w:val="003D61AD"/>
    <w:rsid w:val="004576BC"/>
    <w:rsid w:val="004722AE"/>
    <w:rsid w:val="00476CDE"/>
    <w:rsid w:val="0048339B"/>
    <w:rsid w:val="004F5737"/>
    <w:rsid w:val="0052105A"/>
    <w:rsid w:val="0053006A"/>
    <w:rsid w:val="0055089F"/>
    <w:rsid w:val="0056685A"/>
    <w:rsid w:val="0059450A"/>
    <w:rsid w:val="005A0123"/>
    <w:rsid w:val="005A34DA"/>
    <w:rsid w:val="005F6A8B"/>
    <w:rsid w:val="00617CC8"/>
    <w:rsid w:val="00647B11"/>
    <w:rsid w:val="00654B4E"/>
    <w:rsid w:val="00661002"/>
    <w:rsid w:val="00665E21"/>
    <w:rsid w:val="00673C35"/>
    <w:rsid w:val="006743C7"/>
    <w:rsid w:val="00692F4B"/>
    <w:rsid w:val="006A3CE7"/>
    <w:rsid w:val="00707981"/>
    <w:rsid w:val="00711B86"/>
    <w:rsid w:val="00711E6B"/>
    <w:rsid w:val="007258B0"/>
    <w:rsid w:val="007330FA"/>
    <w:rsid w:val="00745DDD"/>
    <w:rsid w:val="0076387D"/>
    <w:rsid w:val="00776771"/>
    <w:rsid w:val="007850F7"/>
    <w:rsid w:val="007A0499"/>
    <w:rsid w:val="007A4599"/>
    <w:rsid w:val="008121F3"/>
    <w:rsid w:val="00836B65"/>
    <w:rsid w:val="00841031"/>
    <w:rsid w:val="00845859"/>
    <w:rsid w:val="00854780"/>
    <w:rsid w:val="00857749"/>
    <w:rsid w:val="00880B68"/>
    <w:rsid w:val="00897262"/>
    <w:rsid w:val="0089732B"/>
    <w:rsid w:val="00897A61"/>
    <w:rsid w:val="008A2847"/>
    <w:rsid w:val="008A4F75"/>
    <w:rsid w:val="008C2A3D"/>
    <w:rsid w:val="008D7905"/>
    <w:rsid w:val="008E12A6"/>
    <w:rsid w:val="008E21E0"/>
    <w:rsid w:val="008F15C5"/>
    <w:rsid w:val="00916E48"/>
    <w:rsid w:val="00920901"/>
    <w:rsid w:val="0092366B"/>
    <w:rsid w:val="00926EE6"/>
    <w:rsid w:val="00935708"/>
    <w:rsid w:val="00965D17"/>
    <w:rsid w:val="009A3D35"/>
    <w:rsid w:val="009C3D15"/>
    <w:rsid w:val="009F305A"/>
    <w:rsid w:val="00A07AD3"/>
    <w:rsid w:val="00A12573"/>
    <w:rsid w:val="00A27383"/>
    <w:rsid w:val="00A30CFD"/>
    <w:rsid w:val="00A556B5"/>
    <w:rsid w:val="00A61EA7"/>
    <w:rsid w:val="00A62C06"/>
    <w:rsid w:val="00A64503"/>
    <w:rsid w:val="00A736B0"/>
    <w:rsid w:val="00AA5A4D"/>
    <w:rsid w:val="00AB48A2"/>
    <w:rsid w:val="00B5796C"/>
    <w:rsid w:val="00B70458"/>
    <w:rsid w:val="00B95BD4"/>
    <w:rsid w:val="00BB53B5"/>
    <w:rsid w:val="00BC079D"/>
    <w:rsid w:val="00BF7016"/>
    <w:rsid w:val="00C110F5"/>
    <w:rsid w:val="00C13158"/>
    <w:rsid w:val="00C27AA9"/>
    <w:rsid w:val="00C62A05"/>
    <w:rsid w:val="00C64705"/>
    <w:rsid w:val="00C8274E"/>
    <w:rsid w:val="00C83E3C"/>
    <w:rsid w:val="00C85C13"/>
    <w:rsid w:val="00CE6FEA"/>
    <w:rsid w:val="00D02A74"/>
    <w:rsid w:val="00D0512A"/>
    <w:rsid w:val="00D23DF1"/>
    <w:rsid w:val="00D368E7"/>
    <w:rsid w:val="00D42CF8"/>
    <w:rsid w:val="00D8354D"/>
    <w:rsid w:val="00D87BD2"/>
    <w:rsid w:val="00D905F1"/>
    <w:rsid w:val="00D90F0D"/>
    <w:rsid w:val="00D96840"/>
    <w:rsid w:val="00DB393A"/>
    <w:rsid w:val="00DF56DD"/>
    <w:rsid w:val="00E12D57"/>
    <w:rsid w:val="00E334E4"/>
    <w:rsid w:val="00E45709"/>
    <w:rsid w:val="00E51CD7"/>
    <w:rsid w:val="00E6099B"/>
    <w:rsid w:val="00E62AE0"/>
    <w:rsid w:val="00E82DA7"/>
    <w:rsid w:val="00EA24E8"/>
    <w:rsid w:val="00EB5EB9"/>
    <w:rsid w:val="00F02DDB"/>
    <w:rsid w:val="00F522A5"/>
    <w:rsid w:val="00F64C6B"/>
    <w:rsid w:val="00F8539A"/>
    <w:rsid w:val="00FA371C"/>
    <w:rsid w:val="00FC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5F56789"/>
  <w15:chartTrackingRefBased/>
  <w15:docId w15:val="{20EFF8D9-D8BD-43DC-A606-2710F036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de-DE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F5737"/>
  </w:style>
  <w:style w:type="paragraph" w:styleId="berschrift1">
    <w:name w:val="heading 1"/>
    <w:basedOn w:val="Standard"/>
    <w:link w:val="berschrift1Zchn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elZchn">
    <w:name w:val="Titel Zchn"/>
    <w:basedOn w:val="Absatz-Standardschriftart"/>
    <w:link w:val="Titel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um">
    <w:name w:val="Date"/>
    <w:basedOn w:val="Standard"/>
    <w:next w:val="Adresse"/>
    <w:link w:val="DatumZchn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umZchn">
    <w:name w:val="Datum Zchn"/>
    <w:basedOn w:val="Absatz-Standardschriftart"/>
    <w:link w:val="Datum"/>
    <w:uiPriority w:val="2"/>
    <w:rsid w:val="00673C35"/>
    <w:rPr>
      <w:b/>
      <w:bCs/>
      <w:color w:val="0D0D0D" w:themeColor="text1" w:themeTint="F2"/>
    </w:rPr>
  </w:style>
  <w:style w:type="paragraph" w:customStyle="1" w:styleId="Adresse">
    <w:name w:val="Adresse"/>
    <w:basedOn w:val="Standard"/>
    <w:next w:val="Anrede"/>
    <w:uiPriority w:val="3"/>
    <w:qFormat/>
    <w:rsid w:val="00965D17"/>
    <w:pPr>
      <w:spacing w:line="336" w:lineRule="auto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uzeileZchn">
    <w:name w:val="Fußzeile Zchn"/>
    <w:basedOn w:val="Absatz-Standardschriftart"/>
    <w:link w:val="Fuzeile"/>
    <w:uiPriority w:val="99"/>
    <w:rsid w:val="000D5AB1"/>
    <w:rPr>
      <w:rFonts w:eastAsiaTheme="minorEastAsia"/>
      <w:color w:val="2A7B88" w:themeColor="accent1" w:themeShade="BF"/>
    </w:rPr>
  </w:style>
  <w:style w:type="paragraph" w:styleId="Anrede">
    <w:name w:val="Salutation"/>
    <w:basedOn w:val="Standard"/>
    <w:next w:val="Standard"/>
    <w:link w:val="AnredeZchn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nredeZchn">
    <w:name w:val="Anrede Zchn"/>
    <w:basedOn w:val="Absatz-Standardschriftart"/>
    <w:link w:val="Anrede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Gruformel">
    <w:name w:val="Closing"/>
    <w:basedOn w:val="Standard"/>
    <w:next w:val="Unterschrift"/>
    <w:link w:val="GruformelZchn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GruformelZchn">
    <w:name w:val="Grußformel Zchn"/>
    <w:basedOn w:val="Absatz-Standardschriftart"/>
    <w:link w:val="Gruformel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Unterschrift">
    <w:name w:val="Signature"/>
    <w:basedOn w:val="Standard"/>
    <w:next w:val="Standard"/>
    <w:link w:val="UnterschriftZchn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UnterschriftZchn">
    <w:name w:val="Unterschrift Zchn"/>
    <w:basedOn w:val="Absatz-Standardschriftart"/>
    <w:link w:val="Unterschrift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KopfzeileZchn">
    <w:name w:val="Kopfzeile Zchn"/>
    <w:basedOn w:val="Absatz-Standardschriftart"/>
    <w:link w:val="Kopfzeile"/>
    <w:uiPriority w:val="99"/>
    <w:rsid w:val="000D5AB1"/>
    <w:rPr>
      <w:rFonts w:eastAsiaTheme="minorEastAsi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tzhaltertext">
    <w:name w:val="Placeholder Text"/>
    <w:basedOn w:val="Absatz-Standardschriftart"/>
    <w:uiPriority w:val="99"/>
    <w:semiHidden/>
    <w:rsid w:val="00DF56DD"/>
    <w:rPr>
      <w:color w:val="3A3836" w:themeColor="background2" w:themeShade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DF56DD"/>
    <w:rPr>
      <w:i/>
      <w:iCs/>
      <w:color w:val="2A7B88" w:themeColor="accent1" w:themeShade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Standard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DF56DD"/>
    <w:rPr>
      <w:color w:val="2A7B88" w:themeColor="accent1" w:themeShade="BF"/>
      <w:u w:val="single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DF56DD"/>
    <w:rPr>
      <w:szCs w:val="16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F56DD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736B0"/>
    <w:rPr>
      <w:sz w:val="22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F56DD"/>
    <w:rPr>
      <w:rFonts w:ascii="Segoe UI" w:hAnsi="Segoe UI" w:cs="Segoe UI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6B0"/>
    <w:rPr>
      <w:rFonts w:ascii="Segoe UI" w:hAnsi="Segoe UI" w:cs="Segoe UI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736B0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736B0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736B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736B0"/>
    <w:rPr>
      <w:b/>
      <w:bCs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736B0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736B0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736B0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736B0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736B0"/>
    <w:rPr>
      <w:rFonts w:ascii="Consolas" w:hAnsi="Consolas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50CC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E51CD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unhideWhenUsed/>
    <w:qFormat/>
    <w:rsid w:val="00E82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7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oc4real\TesseractData\GitRepo\ocr-bussgeld\data.csv" TargetMode="External"/><Relationship Id="rId1" Type="http://schemas.openxmlformats.org/officeDocument/2006/relationships/attachedTemplate" Target="file:///C:\Users\MO\AppData\Roaming\Microsoft\Templates\Anschreiben%20(blau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39DA10-0BB4-492D-BA78-E7377A44B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Anschreiben (blau).dotx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Ingo Speckens</cp:lastModifiedBy>
  <cp:revision>13</cp:revision>
  <cp:lastPrinted>2019-11-30T22:12:00Z</cp:lastPrinted>
  <dcterms:created xsi:type="dcterms:W3CDTF">2019-11-27T10:08:00Z</dcterms:created>
  <dcterms:modified xsi:type="dcterms:W3CDTF">2019-11-30T22:16:00Z</dcterms:modified>
</cp:coreProperties>
</file>