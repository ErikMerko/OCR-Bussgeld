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BCD2D" w14:textId="17786B20" w:rsidR="00302A2C" w:rsidRPr="008E12A6" w:rsidRDefault="009F1BDF" w:rsidP="008E12A6">
      <w:pPr>
        <w:pStyle w:val="Datum"/>
        <w:rPr>
          <w:b w:val="0"/>
          <w:bCs w:val="0"/>
          <w:sz w:val="18"/>
          <w:szCs w:val="18"/>
          <w:u w:val="single"/>
        </w:rPr>
      </w:pPr>
      <w:r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487A2" wp14:editId="5B616F76">
                <wp:simplePos x="0" y="0"/>
                <wp:positionH relativeFrom="column">
                  <wp:posOffset>3101339</wp:posOffset>
                </wp:positionH>
                <wp:positionV relativeFrom="paragraph">
                  <wp:posOffset>1935480</wp:posOffset>
                </wp:positionV>
                <wp:extent cx="3469005" cy="447675"/>
                <wp:effectExtent l="0" t="0" r="17145" b="2857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900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E6E42" w14:textId="55C1DCB5" w:rsidR="00857BA5" w:rsidRPr="000A3497" w:rsidRDefault="00857BA5" w:rsidP="007D19DD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</w:rPr>
                              <w:t xml:space="preserve">Aktenzeichen: 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Aktenzeichen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</w:rPr>
                              <w:t>4.F-I4|9.8-5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5F3E49D6" w14:textId="12009442" w:rsidR="00857BA5" w:rsidRPr="000A3497" w:rsidRDefault="00857BA5" w:rsidP="007D19D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Bei Zahlung / Schriftwechsel bitte angeben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487A2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244.2pt;margin-top:152.4pt;width:273.1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" fillcolor="white [3201]" strokeweight=".5pt">
                <v:textbox>
                  <w:txbxContent>
                    <w:p w14:paraId="00EE6E42" w14:textId="55C1DCB5" w:rsidR="00857BA5" w:rsidRPr="000A3497" w:rsidRDefault="00857BA5" w:rsidP="007D19DD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0A3497">
                        <w:rPr>
                          <w:rFonts w:ascii="Arial" w:hAnsi="Arial" w:cs="Arial"/>
                        </w:rPr>
                        <w:t xml:space="preserve">Aktenzeichen: </w:t>
                      </w: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Aktenzeichen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="00AA4216" w:rsidRPr="00C579EA">
                        <w:rPr>
                          <w:rFonts w:ascii="Arial" w:hAnsi="Arial" w:cs="Arial"/>
                          <w:noProof/>
                        </w:rPr>
                        <w:t>4.F-I4|9.8-5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5F3E49D6" w14:textId="12009442" w:rsidR="00857BA5" w:rsidRPr="000A3497" w:rsidRDefault="00857BA5" w:rsidP="007D19D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0A3497">
                        <w:rPr>
                          <w:rFonts w:ascii="Arial" w:hAnsi="Arial" w:cs="Arial"/>
                          <w:b/>
                          <w:bCs/>
                        </w:rPr>
                        <w:t>Bei Zahlung / Schriftwechsel bitte angeben</w:t>
                      </w:r>
                    </w:p>
                  </w:txbxContent>
                </v:textbox>
              </v:shape>
            </w:pict>
          </mc:Fallback>
        </mc:AlternateContent>
      </w:r>
      <w:r w:rsidR="005527E8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34F0E6" wp14:editId="3F4DF7B6">
                <wp:simplePos x="0" y="0"/>
                <wp:positionH relativeFrom="column">
                  <wp:posOffset>-251460</wp:posOffset>
                </wp:positionH>
                <wp:positionV relativeFrom="paragraph">
                  <wp:posOffset>2750820</wp:posOffset>
                </wp:positionV>
                <wp:extent cx="2676525" cy="281940"/>
                <wp:effectExtent l="0" t="0" r="28575" b="2286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E6558A" w14:textId="0135B863" w:rsidR="00857BA5" w:rsidRDefault="00857BA5">
                            <w:r>
                              <w:t xml:space="preserve">Geboren am </w:t>
                            </w:r>
                            <w:r w:rsidR="00AA4216">
                              <w:fldChar w:fldCharType="begin"/>
                            </w:r>
                            <w:r w:rsidR="00AA4216">
                              <w:instrText xml:space="preserve"> MERGEFIELD Geburtstag </w:instrText>
                            </w:r>
                            <w:r w:rsidR="00AA4216">
                              <w:fldChar w:fldCharType="separate"/>
                            </w:r>
                            <w:r w:rsidR="00AA4216">
                              <w:rPr>
                                <w:noProof/>
                              </w:rPr>
                              <w:t>27.02.98</w:t>
                            </w:r>
                            <w:r w:rsidR="00AA421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in Tübingen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4F0E6" id="Textfeld 9" o:spid="_x0000_s1027" type="#_x0000_t202" style="position:absolute;margin-left:-19.8pt;margin-top:216.6pt;width:210.75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" fillcolor="white [3201]" strokecolor="white [3212]" strokeweight=".5pt">
                <v:textbox>
                  <w:txbxContent>
                    <w:p w14:paraId="6CE6558A" w14:textId="0135B863" w:rsidR="00857BA5" w:rsidRDefault="00857BA5">
                      <w:r>
                        <w:t xml:space="preserve">Geboren am </w:t>
                      </w:r>
                      <w:r w:rsidR="00AA4216">
                        <w:fldChar w:fldCharType="begin"/>
                      </w:r>
                      <w:r w:rsidR="00AA4216">
                        <w:instrText xml:space="preserve"> MERGEFIELD Geburtstag </w:instrText>
                      </w:r>
                      <w:r w:rsidR="00AA4216">
                        <w:fldChar w:fldCharType="separate"/>
                      </w:r>
                      <w:r w:rsidR="00AA4216">
                        <w:rPr>
                          <w:noProof/>
                        </w:rPr>
                        <w:t>27.02.98</w:t>
                      </w:r>
                      <w:r w:rsidR="00AA4216">
                        <w:rPr>
                          <w:noProof/>
                        </w:rPr>
                        <w:fldChar w:fldCharType="end"/>
                      </w:r>
                      <w:r>
                        <w:t xml:space="preserve"> in Tübingen</w:t>
                      </w:r>
                    </w:p>
                  </w:txbxContent>
                </v:textbox>
              </v:shape>
            </w:pict>
          </mc:Fallback>
        </mc:AlternateContent>
      </w:r>
      <w:r w:rsidR="000A3497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BE304" wp14:editId="0D86DE67">
                <wp:simplePos x="0" y="0"/>
                <wp:positionH relativeFrom="column">
                  <wp:posOffset>3011805</wp:posOffset>
                </wp:positionH>
                <wp:positionV relativeFrom="paragraph">
                  <wp:posOffset>379095</wp:posOffset>
                </wp:positionV>
                <wp:extent cx="3560445" cy="1600200"/>
                <wp:effectExtent l="0" t="0" r="20955" b="1905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D2860E" w14:textId="590CBD3A" w:rsidR="00857BA5" w:rsidRPr="000A3497" w:rsidRDefault="00857BA5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Landratsamt </w:t>
                            </w:r>
                            <w:bookmarkStart w:id="0" w:name="_GoBack"/>
                            <w:bookmarkEnd w:id="0"/>
                            <w:proofErr w:type="spellStart"/>
                            <w:r w:rsidRPr="000A349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Tübin</w:t>
                            </w:r>
                            <w:r w:rsidR="002A1FE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y</w:t>
                            </w:r>
                            <w:r w:rsidRPr="000A349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en</w:t>
                            </w:r>
                            <w:proofErr w:type="spellEnd"/>
                          </w:p>
                          <w:p w14:paraId="6C3396B6" w14:textId="41BC0291" w:rsidR="00857BA5" w:rsidRPr="000A3497" w:rsidRDefault="00857BA5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Abteilung Recht, Bußgeldstelle</w:t>
                            </w:r>
                          </w:p>
                          <w:p w14:paraId="64BB43F3" w14:textId="77777777" w:rsidR="00857BA5" w:rsidRPr="000A3497" w:rsidRDefault="00857BA5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84047F7" w14:textId="4699603A" w:rsidR="00857BA5" w:rsidRPr="000A3497" w:rsidRDefault="00857BA5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</w:rPr>
                              <w:t xml:space="preserve">Auskunft erteilt: Herr Auer, </w:t>
                            </w:r>
                            <w:proofErr w:type="spellStart"/>
                            <w:r w:rsidRPr="000A3497">
                              <w:rPr>
                                <w:rFonts w:ascii="Arial" w:hAnsi="Arial" w:cs="Arial"/>
                              </w:rPr>
                              <w:t>Zi</w:t>
                            </w:r>
                            <w:proofErr w:type="spellEnd"/>
                            <w:r w:rsidRPr="000A3497">
                              <w:rPr>
                                <w:rFonts w:ascii="Arial" w:hAnsi="Arial" w:cs="Arial"/>
                              </w:rPr>
                              <w:t>. B012</w:t>
                            </w:r>
                          </w:p>
                          <w:p w14:paraId="55888FF2" w14:textId="42FA5CEA" w:rsidR="00857BA5" w:rsidRPr="000A3497" w:rsidRDefault="00857BA5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</w:rPr>
                              <w:t>Telefon: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B2254F3" w14:textId="76C3EDD9" w:rsidR="00857BA5" w:rsidRPr="000A3497" w:rsidRDefault="00857BA5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</w:rPr>
                              <w:t>E-Mail: bussgeldstelle«@LRAKN.de</w:t>
                            </w:r>
                          </w:p>
                          <w:p w14:paraId="59133E00" w14:textId="1DA9E9A8" w:rsidR="00857BA5" w:rsidRPr="000A3497" w:rsidRDefault="00857BA5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</w:rPr>
                              <w:t>Internet: www.ilrakn.de</w:t>
                            </w:r>
                          </w:p>
                          <w:p w14:paraId="78A1936B" w14:textId="619349C6" w:rsidR="00857BA5" w:rsidRPr="000A3497" w:rsidRDefault="00857BA5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</w:rPr>
                              <w:t xml:space="preserve">Datum: 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Briefdatum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</w:rPr>
                              <w:t>18.10.2019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E304" id="Textfeld 7" o:spid="_x0000_s1028" type="#_x0000_t202" style="position:absolute;margin-left:237.15pt;margin-top:29.85pt;width:280.35pt;height:1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" fillcolor="white [3201]" strokecolor="white [3212]" strokeweight=".5pt">
                <v:textbox>
                  <w:txbxContent>
                    <w:p w14:paraId="57D2860E" w14:textId="590CBD3A" w:rsidR="00857BA5" w:rsidRPr="000A3497" w:rsidRDefault="00857BA5" w:rsidP="00047B60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0A3497">
                        <w:rPr>
                          <w:rFonts w:ascii="Arial" w:hAnsi="Arial" w:cs="Arial"/>
                          <w:b/>
                          <w:bCs/>
                        </w:rPr>
                        <w:t xml:space="preserve">Landratsamt </w:t>
                      </w:r>
                      <w:bookmarkStart w:id="1" w:name="_GoBack"/>
                      <w:bookmarkEnd w:id="1"/>
                      <w:proofErr w:type="spellStart"/>
                      <w:r w:rsidRPr="000A3497">
                        <w:rPr>
                          <w:rFonts w:ascii="Arial" w:hAnsi="Arial" w:cs="Arial"/>
                          <w:b/>
                          <w:bCs/>
                        </w:rPr>
                        <w:t>Tübin</w:t>
                      </w:r>
                      <w:r w:rsidR="002A1FEF">
                        <w:rPr>
                          <w:rFonts w:ascii="Arial" w:hAnsi="Arial" w:cs="Arial"/>
                          <w:b/>
                          <w:bCs/>
                        </w:rPr>
                        <w:t>y</w:t>
                      </w:r>
                      <w:r w:rsidRPr="000A3497">
                        <w:rPr>
                          <w:rFonts w:ascii="Arial" w:hAnsi="Arial" w:cs="Arial"/>
                          <w:b/>
                          <w:bCs/>
                        </w:rPr>
                        <w:t>en</w:t>
                      </w:r>
                      <w:proofErr w:type="spellEnd"/>
                    </w:p>
                    <w:p w14:paraId="6C3396B6" w14:textId="41BC0291" w:rsidR="00857BA5" w:rsidRPr="000A3497" w:rsidRDefault="00857BA5" w:rsidP="00047B60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Abteilung Recht, Bußgeldstelle</w:t>
                      </w:r>
                    </w:p>
                    <w:p w14:paraId="64BB43F3" w14:textId="77777777" w:rsidR="00857BA5" w:rsidRPr="000A3497" w:rsidRDefault="00857BA5" w:rsidP="00047B60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84047F7" w14:textId="4699603A" w:rsidR="00857BA5" w:rsidRPr="000A3497" w:rsidRDefault="00857BA5" w:rsidP="00047B60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0A3497">
                        <w:rPr>
                          <w:rFonts w:ascii="Arial" w:hAnsi="Arial" w:cs="Arial"/>
                        </w:rPr>
                        <w:t xml:space="preserve">Auskunft erteilt: Herr Auer, </w:t>
                      </w:r>
                      <w:proofErr w:type="spellStart"/>
                      <w:r w:rsidRPr="000A3497">
                        <w:rPr>
                          <w:rFonts w:ascii="Arial" w:hAnsi="Arial" w:cs="Arial"/>
                        </w:rPr>
                        <w:t>Zi</w:t>
                      </w:r>
                      <w:proofErr w:type="spellEnd"/>
                      <w:r w:rsidRPr="000A3497">
                        <w:rPr>
                          <w:rFonts w:ascii="Arial" w:hAnsi="Arial" w:cs="Arial"/>
                        </w:rPr>
                        <w:t>. B012</w:t>
                      </w:r>
                    </w:p>
                    <w:p w14:paraId="55888FF2" w14:textId="42FA5CEA" w:rsidR="00857BA5" w:rsidRPr="000A3497" w:rsidRDefault="00857BA5" w:rsidP="00047B60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0A3497">
                        <w:rPr>
                          <w:rFonts w:ascii="Arial" w:hAnsi="Arial" w:cs="Arial"/>
                        </w:rPr>
                        <w:t>Telefon: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B2254F3" w14:textId="76C3EDD9" w:rsidR="00857BA5" w:rsidRPr="000A3497" w:rsidRDefault="00857BA5" w:rsidP="00047B60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0A3497">
                        <w:rPr>
                          <w:rFonts w:ascii="Arial" w:hAnsi="Arial" w:cs="Arial"/>
                        </w:rPr>
                        <w:t>E-Mail: bussgeldstelle«@LRAKN.de</w:t>
                      </w:r>
                    </w:p>
                    <w:p w14:paraId="59133E00" w14:textId="1DA9E9A8" w:rsidR="00857BA5" w:rsidRPr="000A3497" w:rsidRDefault="00857BA5" w:rsidP="00047B60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0A3497">
                        <w:rPr>
                          <w:rFonts w:ascii="Arial" w:hAnsi="Arial" w:cs="Arial"/>
                        </w:rPr>
                        <w:t>Internet: www.ilrakn.de</w:t>
                      </w:r>
                    </w:p>
                    <w:p w14:paraId="78A1936B" w14:textId="619349C6" w:rsidR="00857BA5" w:rsidRPr="000A3497" w:rsidRDefault="00857BA5" w:rsidP="00047B60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0A3497">
                        <w:rPr>
                          <w:rFonts w:ascii="Arial" w:hAnsi="Arial" w:cs="Arial"/>
                        </w:rPr>
                        <w:t xml:space="preserve">Datum: </w:t>
                      </w: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Briefdatum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="00AA4216" w:rsidRPr="00C579EA">
                        <w:rPr>
                          <w:rFonts w:ascii="Arial" w:hAnsi="Arial" w:cs="Arial"/>
                          <w:noProof/>
                        </w:rPr>
                        <w:t>18.10.2019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A3497" w:rsidRPr="004722AE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69B2356" wp14:editId="6332A6CA">
                <wp:simplePos x="0" y="0"/>
                <wp:positionH relativeFrom="column">
                  <wp:posOffset>-228600</wp:posOffset>
                </wp:positionH>
                <wp:positionV relativeFrom="paragraph">
                  <wp:posOffset>190500</wp:posOffset>
                </wp:positionV>
                <wp:extent cx="2964180" cy="2278380"/>
                <wp:effectExtent l="0" t="0" r="7620" b="7620"/>
                <wp:wrapTight wrapText="bothSides">
                  <wp:wrapPolygon edited="0">
                    <wp:start x="0" y="0"/>
                    <wp:lineTo x="0" y="21492"/>
                    <wp:lineTo x="21517" y="21492"/>
                    <wp:lineTo x="21517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F41B0" w14:textId="10E98606" w:rsidR="00857BA5" w:rsidRPr="000A3497" w:rsidRDefault="00857BA5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color w:val="0D0D0D" w:themeColor="text1" w:themeTint="F2"/>
                                <w:sz w:val="16"/>
                                <w:szCs w:val="16"/>
                                <w:u w:val="single"/>
                              </w:rPr>
                              <w:t>Landratsamt Tübingen Postfach 1929 72009 Tübingen</w:t>
                            </w:r>
                          </w:p>
                          <w:p w14:paraId="39EA3ACA" w14:textId="77212671" w:rsidR="00857BA5" w:rsidRDefault="00857BA5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Anrede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</w:rPr>
                              <w:t>Frau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3A9B3C23" w14:textId="0E959A7A" w:rsidR="00857BA5" w:rsidRPr="000A3497" w:rsidRDefault="00857BA5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Vorname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</w:rPr>
                              <w:t>Lisa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Nachname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</w:rPr>
                              <w:t>Schulz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1A7C504D" w14:textId="62CC4C16" w:rsidR="00857BA5" w:rsidRPr="000A3497" w:rsidRDefault="00857BA5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Alter Postweg 2001</w:t>
                            </w:r>
                          </w:p>
                          <w:p w14:paraId="1BEC4171" w14:textId="589332C3" w:rsidR="00857BA5" w:rsidRPr="000A3497" w:rsidRDefault="00857BA5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72009 Tübingen</w:t>
                            </w:r>
                          </w:p>
                          <w:p w14:paraId="7CEE982F" w14:textId="43DDC9FE" w:rsidR="00857BA5" w:rsidRPr="000A3497" w:rsidRDefault="00857BA5" w:rsidP="008E12A6">
                            <w:pPr>
                              <w:pStyle w:val="Adress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E9AE0BA" w14:textId="77777777" w:rsidR="00857BA5" w:rsidRPr="000A3497" w:rsidRDefault="00857BA5" w:rsidP="008A7DC9">
                            <w:pPr>
                              <w:pStyle w:val="Anred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F8A987" w14:textId="77777777" w:rsidR="00857BA5" w:rsidRPr="000A3497" w:rsidRDefault="00857BA5" w:rsidP="008E12A6">
                            <w:pPr>
                              <w:pStyle w:val="Anred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9E744E" w14:textId="77777777" w:rsidR="00857BA5" w:rsidRPr="000A3497" w:rsidRDefault="00857BA5" w:rsidP="004576BC">
                            <w:pPr>
                              <w:pStyle w:val="Adress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C805A4" w14:textId="510C6041" w:rsidR="00857BA5" w:rsidRPr="000A3497" w:rsidRDefault="00857BA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2356" id="Textfeld 2" o:spid="_x0000_s1029" type="#_x0000_t202" style="position:absolute;margin-left:-18pt;margin-top:15pt;width:233.4pt;height:179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" stroked="f">
                <v:textbox>
                  <w:txbxContent>
                    <w:p w14:paraId="413F41B0" w14:textId="10E98606" w:rsidR="00857BA5" w:rsidRPr="000A3497" w:rsidRDefault="00857BA5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</w:pPr>
                      <w:r w:rsidRPr="000A3497">
                        <w:rPr>
                          <w:rFonts w:ascii="Arial" w:hAnsi="Arial" w:cs="Arial"/>
                          <w:color w:val="0D0D0D" w:themeColor="text1" w:themeTint="F2"/>
                          <w:sz w:val="16"/>
                          <w:szCs w:val="16"/>
                          <w:u w:val="single"/>
                        </w:rPr>
                        <w:t>Landratsamt Tübingen Postfach 1929 72009 Tübingen</w:t>
                      </w:r>
                    </w:p>
                    <w:p w14:paraId="39EA3ACA" w14:textId="77212671" w:rsidR="00857BA5" w:rsidRDefault="00857BA5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Anrede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="00AA4216" w:rsidRPr="00C579EA">
                        <w:rPr>
                          <w:rFonts w:ascii="Arial" w:hAnsi="Arial" w:cs="Arial"/>
                          <w:noProof/>
                        </w:rPr>
                        <w:t>Frau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3A9B3C23" w14:textId="0E959A7A" w:rsidR="00857BA5" w:rsidRPr="000A3497" w:rsidRDefault="00857BA5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Vorname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="00AA4216" w:rsidRPr="00C579EA">
                        <w:rPr>
                          <w:rFonts w:ascii="Arial" w:hAnsi="Arial" w:cs="Arial"/>
                          <w:noProof/>
                        </w:rPr>
                        <w:t>Lisa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Nachname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="00AA4216" w:rsidRPr="00C579EA">
                        <w:rPr>
                          <w:rFonts w:ascii="Arial" w:hAnsi="Arial" w:cs="Arial"/>
                          <w:noProof/>
                        </w:rPr>
                        <w:t>Schulz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1A7C504D" w14:textId="62CC4C16" w:rsidR="00857BA5" w:rsidRPr="000A3497" w:rsidRDefault="00857BA5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Alter Postweg 2001</w:t>
                      </w:r>
                    </w:p>
                    <w:p w14:paraId="1BEC4171" w14:textId="589332C3" w:rsidR="00857BA5" w:rsidRPr="000A3497" w:rsidRDefault="00857BA5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72009 Tübingen</w:t>
                      </w:r>
                    </w:p>
                    <w:p w14:paraId="7CEE982F" w14:textId="43DDC9FE" w:rsidR="00857BA5" w:rsidRPr="000A3497" w:rsidRDefault="00857BA5" w:rsidP="008E12A6">
                      <w:pPr>
                        <w:pStyle w:val="Adresse"/>
                        <w:rPr>
                          <w:rFonts w:ascii="Arial" w:hAnsi="Arial" w:cs="Arial"/>
                        </w:rPr>
                      </w:pPr>
                    </w:p>
                    <w:p w14:paraId="2E9AE0BA" w14:textId="77777777" w:rsidR="00857BA5" w:rsidRPr="000A3497" w:rsidRDefault="00857BA5" w:rsidP="008A7DC9">
                      <w:pPr>
                        <w:pStyle w:val="Anrede"/>
                        <w:rPr>
                          <w:rFonts w:ascii="Arial" w:hAnsi="Arial" w:cs="Arial"/>
                        </w:rPr>
                      </w:pPr>
                    </w:p>
                    <w:p w14:paraId="06F8A987" w14:textId="77777777" w:rsidR="00857BA5" w:rsidRPr="000A3497" w:rsidRDefault="00857BA5" w:rsidP="008E12A6">
                      <w:pPr>
                        <w:pStyle w:val="Anrede"/>
                        <w:rPr>
                          <w:rFonts w:ascii="Arial" w:hAnsi="Arial" w:cs="Arial"/>
                        </w:rPr>
                      </w:pPr>
                    </w:p>
                    <w:p w14:paraId="199E744E" w14:textId="77777777" w:rsidR="00857BA5" w:rsidRPr="000A3497" w:rsidRDefault="00857BA5" w:rsidP="004576BC">
                      <w:pPr>
                        <w:pStyle w:val="Adresse"/>
                        <w:rPr>
                          <w:rFonts w:ascii="Arial" w:hAnsi="Arial" w:cs="Arial"/>
                        </w:rPr>
                      </w:pPr>
                    </w:p>
                    <w:p w14:paraId="10C805A4" w14:textId="510C6041" w:rsidR="00857BA5" w:rsidRPr="000A3497" w:rsidRDefault="00857BA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D96840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0043B" wp14:editId="5D23A53F">
                <wp:simplePos x="0" y="0"/>
                <wp:positionH relativeFrom="column">
                  <wp:posOffset>-255270</wp:posOffset>
                </wp:positionH>
                <wp:positionV relativeFrom="paragraph">
                  <wp:posOffset>2983229</wp:posOffset>
                </wp:positionV>
                <wp:extent cx="6324600" cy="6143625"/>
                <wp:effectExtent l="0" t="0" r="19050" b="2857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614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80E7A4" w14:textId="5A27578D" w:rsidR="00857BA5" w:rsidRPr="000A3497" w:rsidRDefault="00857BA5" w:rsidP="008A7DC9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de-DE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de-DE"/>
                              </w:rPr>
                              <w:t>Bußgeldbescheid</w:t>
                            </w:r>
                          </w:p>
                          <w:p w14:paraId="12436216" w14:textId="77777777" w:rsidR="00857BA5" w:rsidRPr="000A3497" w:rsidRDefault="00857BA5" w:rsidP="008A7DC9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de-DE"/>
                              </w:rPr>
                            </w:pPr>
                          </w:p>
                          <w:p w14:paraId="040289DA" w14:textId="54DD09B3" w:rsidR="00857BA5" w:rsidRPr="000A3497" w:rsidRDefault="00857BA5" w:rsidP="00867C0D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de-DE"/>
                              </w:rPr>
                              <w:t xml:space="preserve">Sehr geehrter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Anrede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Frau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Nachname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Schulz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1E0B8DA" w14:textId="77777777" w:rsidR="00857BA5" w:rsidRPr="000A3497" w:rsidRDefault="00857BA5" w:rsidP="00867C0D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54C53C9" w14:textId="5A5A0464" w:rsidR="00857BA5" w:rsidRPr="000A3497" w:rsidRDefault="00857BA5" w:rsidP="00867C0D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Ihnen wird zur Last gelegt,</w:t>
                            </w:r>
                            <w:r w:rsidR="00C423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am</w:t>
                            </w: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Tatdatum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09.08.2019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23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um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Uhrzeit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00:33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Uhr</w:t>
                            </w: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Tübingen</w:t>
                            </w: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B33 als</w:t>
                            </w:r>
                            <w:r w:rsidRPr="000A349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Führer des PKW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DAIMLER </w:t>
                            </w:r>
                            <w:r w:rsidR="002C12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Kennzeichen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GUB -G 7431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folgende Ordnungswidrigkeit begangen zu haben:</w:t>
                            </w:r>
                          </w:p>
                          <w:p w14:paraId="652F439C" w14:textId="449B4901" w:rsidR="00857BA5" w:rsidRPr="000A3497" w:rsidRDefault="00857BA5" w:rsidP="00F75C1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Vergehen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Sie fuhren an einer Haltestelle bei ein- oder aussteigenden FahrgÃ¤sten rechts/an einem Omnibus des Linienverkehrs vorbei, obwohl Sie hÃ¤tten warten mÃ¼ssen.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6141A6F0" w14:textId="6D9157E8" w:rsidR="00857BA5" w:rsidRPr="000A3497" w:rsidRDefault="00857BA5" w:rsidP="00F75C1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Beweismittel: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Ihre Angaben</w:t>
                            </w:r>
                          </w:p>
                          <w:p w14:paraId="2EAE3B47" w14:textId="1606638B" w:rsidR="00857BA5" w:rsidRPr="000A3497" w:rsidRDefault="00857BA5" w:rsidP="00F75C1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Zeuge: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Holunder POK Polizeireviert Tübingen</w:t>
                            </w:r>
                          </w:p>
                          <w:p w14:paraId="6D24D075" w14:textId="77777777" w:rsidR="00857BA5" w:rsidRPr="000A3497" w:rsidRDefault="00857BA5" w:rsidP="00867C0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C3F2DFF" w14:textId="577EC57D" w:rsidR="00857BA5" w:rsidRPr="000A3497" w:rsidRDefault="00857BA5" w:rsidP="00867C0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Deshalb wird gegen Sie gemäß § 17 des Gesetzes über Ordnungswidrigkeiten (OWiG)</w:t>
                            </w:r>
                          </w:p>
                          <w:p w14:paraId="0B221CD4" w14:textId="77777777" w:rsidR="00857BA5" w:rsidRPr="000A3497" w:rsidRDefault="00857BA5" w:rsidP="00F75C13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eine Geldbuße festgesetzt von: </w:t>
                            </w:r>
                          </w:p>
                          <w:p w14:paraId="2ED45A91" w14:textId="34F3F4D3" w:rsidR="00857BA5" w:rsidRPr="000A3497" w:rsidRDefault="00DA1919" w:rsidP="005155E7">
                            <w:pPr>
                              <w:spacing w:after="0"/>
                              <w:ind w:left="7920" w:firstLine="72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Verwarngeld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4216" w:rsidRPr="00C579E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645,00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57B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€</w:t>
                            </w:r>
                          </w:p>
                          <w:p w14:paraId="23A338BB" w14:textId="77777777" w:rsidR="00857BA5" w:rsidRPr="000A3497" w:rsidRDefault="00857BA5" w:rsidP="00867C0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7C41F6C" w14:textId="7D0753D3" w:rsidR="00857BA5" w:rsidRPr="000A3497" w:rsidRDefault="00857BA5" w:rsidP="00867C0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Außerdem haben Sie die Kosten des Verfahrens gemäß §§ 105 und 107 OWiG, 464 (1)</w:t>
                            </w:r>
                          </w:p>
                          <w:p w14:paraId="076716DF" w14:textId="63AC8D2C" w:rsidR="00857BA5" w:rsidRPr="000A3497" w:rsidRDefault="00857BA5" w:rsidP="00867C0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und 465 Strafprozessordnung (StPO) zu tragen, und zwar</w:t>
                            </w:r>
                          </w:p>
                          <w:p w14:paraId="6DB0C831" w14:textId="77777777" w:rsidR="00857BA5" w:rsidRPr="000A3497" w:rsidRDefault="00857BA5" w:rsidP="00867C0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Ind w:w="368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8"/>
                              <w:gridCol w:w="2848"/>
                            </w:tblGrid>
                            <w:tr w:rsidR="00857BA5" w:rsidRPr="000A3497" w14:paraId="1793600D" w14:textId="77777777" w:rsidTr="005155E7">
                              <w:tc>
                                <w:tcPr>
                                  <w:tcW w:w="3118" w:type="dxa"/>
                                </w:tcPr>
                                <w:p w14:paraId="702BF3AE" w14:textId="415CEF3D" w:rsidR="00857BA5" w:rsidRPr="000A3497" w:rsidRDefault="00857BA5" w:rsidP="005155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A349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Gebühr</w:t>
                                  </w:r>
                                </w:p>
                              </w:tc>
                              <w:tc>
                                <w:tcPr>
                                  <w:tcW w:w="2848" w:type="dxa"/>
                                </w:tcPr>
                                <w:p w14:paraId="61305E02" w14:textId="2585DB44" w:rsidR="00857BA5" w:rsidRPr="000A3497" w:rsidRDefault="00857BA5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25,00 €</w:t>
                                  </w:r>
                                </w:p>
                              </w:tc>
                            </w:tr>
                            <w:tr w:rsidR="00857BA5" w:rsidRPr="000A3497" w14:paraId="20E37727" w14:textId="77777777" w:rsidTr="000A3497">
                              <w:tc>
                                <w:tcPr>
                                  <w:tcW w:w="3118" w:type="dxa"/>
                                </w:tcPr>
                                <w:p w14:paraId="0BD886BA" w14:textId="3CDEF8F3" w:rsidR="00857BA5" w:rsidRPr="000A3497" w:rsidRDefault="00857BA5" w:rsidP="005155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A349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Auslagen</w:t>
                                  </w:r>
                                </w:p>
                              </w:tc>
                              <w:tc>
                                <w:tcPr>
                                  <w:tcW w:w="284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CB5434C" w14:textId="1B39992C" w:rsidR="00857BA5" w:rsidRPr="000A3497" w:rsidRDefault="00857BA5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3,50 €</w:t>
                                  </w:r>
                                </w:p>
                              </w:tc>
                            </w:tr>
                            <w:tr w:rsidR="00857BA5" w:rsidRPr="000A3497" w14:paraId="5A785BDE" w14:textId="77777777" w:rsidTr="000A3497">
                              <w:tc>
                                <w:tcPr>
                                  <w:tcW w:w="3118" w:type="dxa"/>
                                </w:tcPr>
                                <w:p w14:paraId="548985AD" w14:textId="77777777" w:rsidR="00857BA5" w:rsidRPr="000A3497" w:rsidRDefault="00857BA5" w:rsidP="005155E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ADA0ED9" w14:textId="77777777" w:rsidR="00857BA5" w:rsidRPr="000A3497" w:rsidRDefault="00857BA5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57BA5" w:rsidRPr="000A3497" w14:paraId="7BD37A90" w14:textId="77777777" w:rsidTr="000A3497">
                              <w:tc>
                                <w:tcPr>
                                  <w:tcW w:w="3118" w:type="dxa"/>
                                </w:tcPr>
                                <w:p w14:paraId="515EE404" w14:textId="55861223" w:rsidR="00857BA5" w:rsidRPr="000A3497" w:rsidRDefault="00857BA5" w:rsidP="005155E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A349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Gesamtforderung</w:t>
                                  </w:r>
                                </w:p>
                              </w:tc>
                              <w:tc>
                                <w:tcPr>
                                  <w:tcW w:w="2848" w:type="dxa"/>
                                </w:tcPr>
                                <w:p w14:paraId="405E46EB" w14:textId="1036201C" w:rsidR="00857BA5" w:rsidRPr="000A3497" w:rsidRDefault="00DA1919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instrText xml:space="preserve"> MERGEFIELD Endbetrag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A4216" w:rsidRPr="00C579EA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20"/>
                                      <w:szCs w:val="20"/>
                                    </w:rPr>
                                    <w:t>654,00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€</w:t>
                                  </w:r>
                                </w:p>
                              </w:tc>
                            </w:tr>
                          </w:tbl>
                          <w:p w14:paraId="6EC4D16B" w14:textId="17F7E736" w:rsidR="00857BA5" w:rsidRPr="000A3497" w:rsidRDefault="00857BA5" w:rsidP="003B0923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93BAB69" w14:textId="77777777" w:rsidR="00857BA5" w:rsidRPr="000A3497" w:rsidRDefault="00857BA5" w:rsidP="00E51CD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EA7127D" w14:textId="2B8E9D77" w:rsidR="00857BA5" w:rsidRPr="000A3497" w:rsidRDefault="00857BA5" w:rsidP="00E51CD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Mit freundlichen Grüßen </w:t>
                            </w:r>
                          </w:p>
                          <w:p w14:paraId="7999AE17" w14:textId="2B11383C" w:rsidR="00857BA5" w:rsidRPr="000A3497" w:rsidRDefault="00857BA5" w:rsidP="00E51CD7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 Auftrag</w:t>
                            </w:r>
                          </w:p>
                          <w:p w14:paraId="1A21CB39" w14:textId="701C3279" w:rsidR="00857BA5" w:rsidRPr="000A3497" w:rsidRDefault="00857BA5" w:rsidP="00D9684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Mustermann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043B" id="Textfeld 1" o:spid="_x0000_s1030" type="#_x0000_t202" style="position:absolute;margin-left:-20.1pt;margin-top:234.9pt;width:498pt;height:48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" fillcolor="white [3201]" strokecolor="white [3212]" strokeweight=".5pt">
                <v:textbox>
                  <w:txbxContent>
                    <w:p w14:paraId="5E80E7A4" w14:textId="5A27578D" w:rsidR="00857BA5" w:rsidRPr="000A3497" w:rsidRDefault="00857BA5" w:rsidP="008A7DC9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de-DE"/>
                        </w:rPr>
                      </w:pPr>
                      <w:r w:rsidRPr="000A349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de-DE"/>
                        </w:rPr>
                        <w:t>Bußgeldbescheid</w:t>
                      </w:r>
                    </w:p>
                    <w:p w14:paraId="12436216" w14:textId="77777777" w:rsidR="00857BA5" w:rsidRPr="000A3497" w:rsidRDefault="00857BA5" w:rsidP="008A7DC9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bidi="de-DE"/>
                        </w:rPr>
                      </w:pPr>
                    </w:p>
                    <w:p w14:paraId="040289DA" w14:textId="54DD09B3" w:rsidR="00857BA5" w:rsidRPr="000A3497" w:rsidRDefault="00857BA5" w:rsidP="00867C0D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  <w:lang w:bidi="de-DE"/>
                        </w:rPr>
                        <w:t xml:space="preserve">Sehr geehrter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Anrede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AA4216" w:rsidRPr="00C579E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Frau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Nachname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AA4216" w:rsidRPr="00C579E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Schulz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71E0B8DA" w14:textId="77777777" w:rsidR="00857BA5" w:rsidRPr="000A3497" w:rsidRDefault="00857BA5" w:rsidP="00867C0D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54C53C9" w14:textId="5A5A0464" w:rsidR="00857BA5" w:rsidRPr="000A3497" w:rsidRDefault="00857BA5" w:rsidP="00867C0D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>Ihnen wird zur Last gelegt,</w:t>
                      </w:r>
                      <w:r w:rsidR="00C423C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am</w:t>
                      </w: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Tatdatum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AA4216" w:rsidRPr="00C579E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09.08.2019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C423C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um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Uhrzeit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AA4216" w:rsidRPr="00C579E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00:33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Uhr</w:t>
                      </w: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Tübingen</w:t>
                      </w: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>, B33 als</w:t>
                      </w:r>
                      <w:r w:rsidRPr="000A349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Führer des PKW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DAIMLER </w:t>
                      </w:r>
                      <w:r w:rsidR="002C121E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Kennzeichen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AA4216" w:rsidRPr="00C579E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GUB -G 7431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>folgende Ordnungswidrigkeit begangen zu haben:</w:t>
                      </w:r>
                    </w:p>
                    <w:p w14:paraId="652F439C" w14:textId="449B4901" w:rsidR="00857BA5" w:rsidRPr="000A3497" w:rsidRDefault="00857BA5" w:rsidP="00F75C13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Vergehen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AA4216" w:rsidRPr="00C579E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Sie fuhren an einer Haltestelle bei ein- oder aussteigenden FahrgÃ¤sten rechts/an einem Omnibus des Linienverkehrs vorbei, obwohl Sie hÃ¤tten warten mÃ¼ssen.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14:paraId="6141A6F0" w14:textId="6D9157E8" w:rsidR="00857BA5" w:rsidRPr="000A3497" w:rsidRDefault="00857BA5" w:rsidP="00F75C13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Beweismittel: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Ihre Angaben</w:t>
                      </w:r>
                    </w:p>
                    <w:p w14:paraId="2EAE3B47" w14:textId="1606638B" w:rsidR="00857BA5" w:rsidRPr="000A3497" w:rsidRDefault="00857BA5" w:rsidP="00F75C13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Zeuge: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Holunder POK Polizeireviert Tübingen</w:t>
                      </w:r>
                    </w:p>
                    <w:p w14:paraId="6D24D075" w14:textId="77777777" w:rsidR="00857BA5" w:rsidRPr="000A3497" w:rsidRDefault="00857BA5" w:rsidP="00867C0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C3F2DFF" w14:textId="577EC57D" w:rsidR="00857BA5" w:rsidRPr="000A3497" w:rsidRDefault="00857BA5" w:rsidP="00867C0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>Deshalb wird gegen Sie gemäß § 17 des Gesetzes über Ordnungswidrigkeiten (OWiG)</w:t>
                      </w:r>
                    </w:p>
                    <w:p w14:paraId="0B221CD4" w14:textId="77777777" w:rsidR="00857BA5" w:rsidRPr="000A3497" w:rsidRDefault="00857BA5" w:rsidP="00F75C13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eine Geldbuße festgesetzt von: </w:t>
                      </w:r>
                    </w:p>
                    <w:p w14:paraId="2ED45A91" w14:textId="34F3F4D3" w:rsidR="00857BA5" w:rsidRPr="000A3497" w:rsidRDefault="00DA1919" w:rsidP="005155E7">
                      <w:pPr>
                        <w:spacing w:after="0"/>
                        <w:ind w:left="7920" w:firstLine="72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Verwarngeld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AA4216" w:rsidRPr="00C579E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645,00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857BA5">
                        <w:rPr>
                          <w:rFonts w:ascii="Arial" w:hAnsi="Arial" w:cs="Arial"/>
                          <w:sz w:val="20"/>
                          <w:szCs w:val="20"/>
                        </w:rPr>
                        <w:t>€</w:t>
                      </w:r>
                    </w:p>
                    <w:p w14:paraId="23A338BB" w14:textId="77777777" w:rsidR="00857BA5" w:rsidRPr="000A3497" w:rsidRDefault="00857BA5" w:rsidP="00867C0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7C41F6C" w14:textId="7D0753D3" w:rsidR="00857BA5" w:rsidRPr="000A3497" w:rsidRDefault="00857BA5" w:rsidP="00867C0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>Außerdem haben Sie die Kosten des Verfahrens gemäß §§ 105 und 107 OWiG, 464 (1)</w:t>
                      </w:r>
                    </w:p>
                    <w:p w14:paraId="076716DF" w14:textId="63AC8D2C" w:rsidR="00857BA5" w:rsidRPr="000A3497" w:rsidRDefault="00857BA5" w:rsidP="00867C0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>und 465 Strafprozessordnung (StPO) zu tragen, und zwar</w:t>
                      </w:r>
                    </w:p>
                    <w:p w14:paraId="6DB0C831" w14:textId="77777777" w:rsidR="00857BA5" w:rsidRPr="000A3497" w:rsidRDefault="00857BA5" w:rsidP="00867C0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ellenraster"/>
                        <w:tblW w:w="0" w:type="auto"/>
                        <w:tblInd w:w="368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8"/>
                        <w:gridCol w:w="2848"/>
                      </w:tblGrid>
                      <w:tr w:rsidR="00857BA5" w:rsidRPr="000A3497" w14:paraId="1793600D" w14:textId="77777777" w:rsidTr="005155E7">
                        <w:tc>
                          <w:tcPr>
                            <w:tcW w:w="3118" w:type="dxa"/>
                          </w:tcPr>
                          <w:p w14:paraId="702BF3AE" w14:textId="415CEF3D" w:rsidR="00857BA5" w:rsidRPr="000A3497" w:rsidRDefault="00857BA5" w:rsidP="005155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Gebühr</w:t>
                            </w:r>
                          </w:p>
                        </w:tc>
                        <w:tc>
                          <w:tcPr>
                            <w:tcW w:w="2848" w:type="dxa"/>
                          </w:tcPr>
                          <w:p w14:paraId="61305E02" w14:textId="2585DB44" w:rsidR="00857BA5" w:rsidRPr="000A3497" w:rsidRDefault="00857BA5" w:rsidP="00F75C13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25,00 €</w:t>
                            </w:r>
                          </w:p>
                        </w:tc>
                      </w:tr>
                      <w:tr w:rsidR="00857BA5" w:rsidRPr="000A3497" w14:paraId="20E37727" w14:textId="77777777" w:rsidTr="000A3497">
                        <w:tc>
                          <w:tcPr>
                            <w:tcW w:w="3118" w:type="dxa"/>
                          </w:tcPr>
                          <w:p w14:paraId="0BD886BA" w14:textId="3CDEF8F3" w:rsidR="00857BA5" w:rsidRPr="000A3497" w:rsidRDefault="00857BA5" w:rsidP="005155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Auslagen</w:t>
                            </w:r>
                          </w:p>
                        </w:tc>
                        <w:tc>
                          <w:tcPr>
                            <w:tcW w:w="2848" w:type="dxa"/>
                            <w:tcBorders>
                              <w:bottom w:val="single" w:sz="4" w:space="0" w:color="auto"/>
                            </w:tcBorders>
                          </w:tcPr>
                          <w:p w14:paraId="0CB5434C" w14:textId="1B39992C" w:rsidR="00857BA5" w:rsidRPr="000A3497" w:rsidRDefault="00857BA5" w:rsidP="00F75C13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3,50 €</w:t>
                            </w:r>
                          </w:p>
                        </w:tc>
                      </w:tr>
                      <w:tr w:rsidR="00857BA5" w:rsidRPr="000A3497" w14:paraId="5A785BDE" w14:textId="77777777" w:rsidTr="000A3497">
                        <w:tc>
                          <w:tcPr>
                            <w:tcW w:w="3118" w:type="dxa"/>
                          </w:tcPr>
                          <w:p w14:paraId="548985AD" w14:textId="77777777" w:rsidR="00857BA5" w:rsidRPr="000A3497" w:rsidRDefault="00857BA5" w:rsidP="005155E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8" w:type="dxa"/>
                            <w:tcBorders>
                              <w:top w:val="single" w:sz="4" w:space="0" w:color="auto"/>
                            </w:tcBorders>
                          </w:tcPr>
                          <w:p w14:paraId="3ADA0ED9" w14:textId="77777777" w:rsidR="00857BA5" w:rsidRPr="000A3497" w:rsidRDefault="00857BA5" w:rsidP="00F75C1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57BA5" w:rsidRPr="000A3497" w14:paraId="7BD37A90" w14:textId="77777777" w:rsidTr="000A3497">
                        <w:tc>
                          <w:tcPr>
                            <w:tcW w:w="3118" w:type="dxa"/>
                          </w:tcPr>
                          <w:p w14:paraId="515EE404" w14:textId="55861223" w:rsidR="00857BA5" w:rsidRPr="000A3497" w:rsidRDefault="00857BA5" w:rsidP="005155E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A349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Gesamtforderung</w:t>
                            </w:r>
                          </w:p>
                        </w:tc>
                        <w:tc>
                          <w:tcPr>
                            <w:tcW w:w="2848" w:type="dxa"/>
                          </w:tcPr>
                          <w:p w14:paraId="405E46EB" w14:textId="1036201C" w:rsidR="00857BA5" w:rsidRPr="000A3497" w:rsidRDefault="00DA1919" w:rsidP="00F75C1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instrText xml:space="preserve"> MERGEFIELD Endbetrag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A4216" w:rsidRPr="00C579EA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654,00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€</w:t>
                            </w:r>
                          </w:p>
                        </w:tc>
                      </w:tr>
                    </w:tbl>
                    <w:p w14:paraId="6EC4D16B" w14:textId="17F7E736" w:rsidR="00857BA5" w:rsidRPr="000A3497" w:rsidRDefault="00857BA5" w:rsidP="003B0923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93BAB69" w14:textId="77777777" w:rsidR="00857BA5" w:rsidRPr="000A3497" w:rsidRDefault="00857BA5" w:rsidP="00E51CD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EA7127D" w14:textId="2B8E9D77" w:rsidR="00857BA5" w:rsidRPr="000A3497" w:rsidRDefault="00857BA5" w:rsidP="00E51CD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Mit freundlichen Grüßen </w:t>
                      </w:r>
                    </w:p>
                    <w:p w14:paraId="7999AE17" w14:textId="2B11383C" w:rsidR="00857BA5" w:rsidRPr="000A3497" w:rsidRDefault="00857BA5" w:rsidP="00E51CD7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>im Auftrag</w:t>
                      </w:r>
                    </w:p>
                    <w:p w14:paraId="1A21CB39" w14:textId="701C3279" w:rsidR="00857BA5" w:rsidRPr="000A3497" w:rsidRDefault="00857BA5" w:rsidP="00D9684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497">
                        <w:rPr>
                          <w:rFonts w:ascii="Arial" w:hAnsi="Arial" w:cs="Arial"/>
                          <w:sz w:val="20"/>
                          <w:szCs w:val="20"/>
                        </w:rPr>
                        <w:t>Mustermann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2A2C" w:rsidRPr="008E12A6" w:rsidSect="005527E8">
      <w:footerReference w:type="default" r:id="rId9"/>
      <w:footerReference w:type="first" r:id="rId10"/>
      <w:pgSz w:w="11907" w:h="16839" w:code="9"/>
      <w:pgMar w:top="1008" w:right="1152" w:bottom="1152" w:left="1152" w:header="720" w:footer="64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E00AC" w14:textId="77777777" w:rsidR="00857BA5" w:rsidRDefault="00857BA5">
      <w:pPr>
        <w:spacing w:after="0"/>
      </w:pPr>
      <w:r>
        <w:separator/>
      </w:r>
    </w:p>
  </w:endnote>
  <w:endnote w:type="continuationSeparator" w:id="0">
    <w:p w14:paraId="180BD3EB" w14:textId="77777777" w:rsidR="00857BA5" w:rsidRDefault="00857B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8C9F2" w14:textId="77777777" w:rsidR="00857BA5" w:rsidRDefault="00857BA5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>
      <w:rPr>
        <w:noProof/>
        <w:lang w:bidi="de-DE"/>
      </w:rPr>
      <w:t>1</w:t>
    </w:r>
    <w:r>
      <w:rPr>
        <w:noProof/>
        <w:lang w:bidi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7046C" w14:textId="63A1EF6B" w:rsidR="00857BA5" w:rsidRDefault="00857BA5" w:rsidP="005527E8">
    <w:pPr>
      <w:pStyle w:val="Fuzeile"/>
      <w:jc w:val="center"/>
      <w:rPr>
        <w:rFonts w:ascii="Arial" w:hAnsi="Arial" w:cs="Arial"/>
        <w:color w:val="auto"/>
        <w:sz w:val="16"/>
        <w:szCs w:val="16"/>
      </w:rPr>
    </w:pPr>
    <w:r w:rsidRPr="005527E8">
      <w:rPr>
        <w:rFonts w:ascii="Arial" w:hAnsi="Arial" w:cs="Arial"/>
        <w:color w:val="auto"/>
        <w:sz w:val="16"/>
        <w:szCs w:val="16"/>
      </w:rPr>
      <w:t>Hausa</w:t>
    </w:r>
    <w:r>
      <w:rPr>
        <w:rFonts w:ascii="Arial" w:hAnsi="Arial" w:cs="Arial"/>
        <w:color w:val="auto"/>
        <w:sz w:val="16"/>
        <w:szCs w:val="16"/>
      </w:rPr>
      <w:t>dresse: Landratsamt Tübingen, Wilhelm-Keil-Straße 50, 72072 Tübingen</w:t>
    </w:r>
  </w:p>
  <w:p w14:paraId="566AC452" w14:textId="3EA99ECA" w:rsidR="00857BA5" w:rsidRDefault="00857BA5" w:rsidP="005527E8">
    <w:pPr>
      <w:pStyle w:val="Fuzeile"/>
      <w:jc w:val="center"/>
      <w:rPr>
        <w:rFonts w:ascii="Arial" w:hAnsi="Arial" w:cs="Arial"/>
        <w:color w:val="auto"/>
        <w:sz w:val="16"/>
        <w:szCs w:val="16"/>
      </w:rPr>
    </w:pPr>
    <w:r>
      <w:rPr>
        <w:rFonts w:ascii="Arial" w:hAnsi="Arial" w:cs="Arial"/>
        <w:color w:val="auto"/>
        <w:sz w:val="16"/>
        <w:szCs w:val="16"/>
      </w:rPr>
      <w:t>Öffnungszeiten: Mo-Fr 08.00 – 12.00 Uhr, Mo-Mi 13.00 – 15.00, Do 13.00 – 17.00 Uhr und nach Vereinbarung</w:t>
    </w:r>
  </w:p>
  <w:p w14:paraId="5D502D1B" w14:textId="0C3D8839" w:rsidR="00857BA5" w:rsidRDefault="00857BA5" w:rsidP="005527E8">
    <w:pPr>
      <w:pStyle w:val="Fuzeile"/>
      <w:jc w:val="center"/>
      <w:rPr>
        <w:rFonts w:ascii="Arial" w:hAnsi="Arial" w:cs="Arial"/>
        <w:color w:val="auto"/>
        <w:sz w:val="16"/>
        <w:szCs w:val="16"/>
      </w:rPr>
    </w:pPr>
    <w:r>
      <w:rPr>
        <w:rFonts w:ascii="Arial" w:hAnsi="Arial" w:cs="Arial"/>
        <w:color w:val="auto"/>
        <w:sz w:val="16"/>
        <w:szCs w:val="16"/>
      </w:rPr>
      <w:t>Bankverbindung: KSK Tübingen, BLZ: 641 500 20, Konto-Nr. 48, IBAN: DE436415002000000000048, SWIFT: SOLADES1TUB</w:t>
    </w:r>
  </w:p>
  <w:p w14:paraId="2F9FA835" w14:textId="1E67D122" w:rsidR="00857BA5" w:rsidRPr="005527E8" w:rsidRDefault="00857BA5" w:rsidP="005527E8">
    <w:pPr>
      <w:pStyle w:val="Fuzeile"/>
      <w:jc w:val="center"/>
      <w:rPr>
        <w:rFonts w:ascii="Arial" w:hAnsi="Arial" w:cs="Arial"/>
        <w:color w:val="auto"/>
        <w:sz w:val="16"/>
        <w:szCs w:val="16"/>
      </w:rPr>
    </w:pPr>
    <w:r>
      <w:rPr>
        <w:rFonts w:ascii="Arial" w:hAnsi="Arial" w:cs="Arial"/>
        <w:color w:val="auto"/>
        <w:sz w:val="16"/>
        <w:szCs w:val="16"/>
      </w:rPr>
      <w:t>Haltestellen Stadtverkehr, Linie 2 (Arbeitsamt), Linien 5,16 (Hegelstraße), 10 Gehminuten vom Bahnhof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7594B" w14:textId="77777777" w:rsidR="00857BA5" w:rsidRDefault="00857BA5">
      <w:pPr>
        <w:spacing w:after="0"/>
      </w:pPr>
      <w:r>
        <w:separator/>
      </w:r>
    </w:p>
  </w:footnote>
  <w:footnote w:type="continuationSeparator" w:id="0">
    <w:p w14:paraId="61239CF8" w14:textId="77777777" w:rsidR="00857BA5" w:rsidRDefault="00857B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360A9D"/>
    <w:multiLevelType w:val="hybridMultilevel"/>
    <w:tmpl w:val="D2021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27E1F"/>
    <w:multiLevelType w:val="hybridMultilevel"/>
    <w:tmpl w:val="728033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8B21096"/>
    <w:multiLevelType w:val="hybridMultilevel"/>
    <w:tmpl w:val="0F2A26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0"/>
  </w:num>
  <w:num w:numId="17">
    <w:abstractNumId w:val="12"/>
  </w:num>
  <w:num w:numId="18">
    <w:abstractNumId w:val="11"/>
  </w:num>
  <w:num w:numId="19">
    <w:abstractNumId w:val="1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520213084"/>
  </wne:recipientData>
  <wne:recipientData>
    <wne:active wne:val="1"/>
    <wne:hash wne:val="-1375169419"/>
  </wne:recipientData>
  <wne:recipientData>
    <wne:active wne:val="1"/>
    <wne:hash wne:val="-1818892006"/>
  </wne:recipientData>
  <wne:recipientData>
    <wne:active wne:val="1"/>
    <wne:hash wne:val="437471404"/>
  </wne:recipientData>
  <wne:recipientData>
    <wne:active wne:val="1"/>
    <wne:hash wne:val="1150685364"/>
  </wne:recipientData>
  <wne:recipientData>
    <wne:active wne:val="1"/>
    <wne:hash wne:val="1067092413"/>
  </wne:recipientData>
  <wne:recipientData>
    <wne:active wne:val="1"/>
    <wne:hash wne:val="597795472"/>
  </wne:recipientData>
  <wne:recipientData>
    <wne:active wne:val="1"/>
    <wne:hash wne:val="-1841024846"/>
  </wne:recipientData>
  <wne:recipientData>
    <wne:active wne:val="1"/>
    <wne:hash wne:val="1196081071"/>
  </wne:recipientData>
  <wne:recipientData>
    <wne:active wne:val="1"/>
    <wne:hash wne:val="-1923523106"/>
  </wne:recipientData>
  <wne:recipientData>
    <wne:active wne:val="1"/>
    <wne:hash wne:val="-595787715"/>
  </wne:recipientData>
  <wne:recipientData>
    <wne:active wne:val="1"/>
    <wne:hash wne:val="-1978512728"/>
  </wne:recipientData>
  <wne:recipientData>
    <wne:active wne:val="1"/>
    <wne:hash wne:val="1370331986"/>
  </wne:recipientData>
  <wne:recipientData>
    <wne:active wne:val="1"/>
    <wne:hash wne:val="-2016639657"/>
  </wne:recipientData>
  <wne:recipientData>
    <wne:active wne:val="1"/>
    <wne:hash wne:val="1880567390"/>
  </wne:recipientData>
  <wne:recipientData>
    <wne:active wne:val="1"/>
    <wne:hash wne:val="-532237693"/>
  </wne:recipientData>
  <wne:recipientData>
    <wne:active wne:val="1"/>
    <wne:hash wne:val="282459344"/>
  </wne:recipientData>
  <wne:recipientData>
    <wne:active wne:val="1"/>
    <wne:hash wne:val="-2037447861"/>
  </wne:recipientData>
  <wne:recipientData>
    <wne:active wne:val="1"/>
    <wne:hash wne:val="2134419315"/>
  </wne:recipientData>
  <wne:recipientData>
    <wne:active wne:val="1"/>
    <wne:hash wne:val="607595323"/>
  </wne:recipientData>
  <wne:recipientData>
    <wne:active wne:val="1"/>
    <wne:hash wne:val="-555728613"/>
  </wne:recipientData>
  <wne:recipientData>
    <wne:active wne:val="1"/>
    <wne:hash wne:val="1126137373"/>
  </wne:recipientData>
  <wne:recipientData>
    <wne:active wne:val="1"/>
    <wne:hash wne:val="-1451450857"/>
  </wne:recipientData>
  <wne:recipientData>
    <wne:active wne:val="1"/>
    <wne:hash wne:val="-2059016304"/>
  </wne:recipientData>
  <wne:recipientData>
    <wne:active wne:val="1"/>
    <wne:hash wne:val="-1061324122"/>
  </wne:recipientData>
  <wne:recipientData>
    <wne:active wne:val="1"/>
    <wne:hash wne:val="1482889303"/>
  </wne:recipientData>
  <wne:recipientData>
    <wne:active wne:val="1"/>
    <wne:hash wne:val="1067971451"/>
  </wne:recipientData>
  <wne:recipientData>
    <wne:active wne:val="1"/>
    <wne:hash wne:val="697536718"/>
  </wne:recipientData>
  <wne:recipientData>
    <wne:active wne:val="1"/>
    <wne:hash wne:val="-2082377589"/>
  </wne:recipientData>
  <wne:recipientData>
    <wne:active wne:val="1"/>
    <wne:hash wne:val="-196710983"/>
  </wne:recipientData>
  <wne:recipientData>
    <wne:active wne:val="1"/>
    <wne:hash wne:val="1612692619"/>
  </wne:recipientData>
  <wne:recipientData>
    <wne:active wne:val="1"/>
    <wne:hash wne:val="1407072316"/>
  </wne:recipientData>
  <wne:recipientData>
    <wne:active wne:val="1"/>
    <wne:hash wne:val="294017491"/>
  </wne:recipientData>
  <wne:recipientData>
    <wne:active wne:val="1"/>
    <wne:hash wne:val="1151528113"/>
  </wne:recipientData>
  <wne:recipientData>
    <wne:active wne:val="1"/>
    <wne:hash wne:val="860151341"/>
  </wne:recipientData>
  <wne:recipientData>
    <wne:active wne:val="1"/>
    <wne:hash wne:val="2145726284"/>
  </wne:recipientData>
  <wne:recipientData>
    <wne:active wne:val="1"/>
    <wne:hash wne:val="659663894"/>
  </wne:recipientData>
  <wne:recipientData>
    <wne:active wne:val="1"/>
    <wne:hash wne:val="-218639779"/>
  </wne:recipientData>
  <wne:recipientData>
    <wne:active wne:val="1"/>
    <wne:hash wne:val="-828202707"/>
  </wne:recipientData>
  <wne:recipientData>
    <wne:active wne:val="1"/>
    <wne:hash wne:val="-451839098"/>
  </wne:recipientData>
  <wne:recipientData>
    <wne:active wne:val="1"/>
    <wne:hash wne:val="-1019831563"/>
  </wne:recipientData>
  <wne:recipientData>
    <wne:active wne:val="1"/>
    <wne:hash wne:val="1748161433"/>
  </wne:recipientData>
  <wne:recipientData>
    <wne:active wne:val="1"/>
    <wne:hash wne:val="-670454963"/>
  </wne:recipientData>
  <wne:recipientData>
    <wne:active wne:val="1"/>
    <wne:hash wne:val="2007949243"/>
  </wne:recipientData>
  <wne:recipientData>
    <wne:active wne:val="1"/>
    <wne:hash wne:val="-1372236738"/>
  </wne:recipientData>
  <wne:recipientData>
    <wne:active wne:val="1"/>
    <wne:hash wne:val="-1583483036"/>
  </wne:recipientData>
  <wne:recipientData>
    <wne:active wne:val="1"/>
    <wne:hash wne:val="2132503602"/>
  </wne:recipientData>
  <wne:recipientData>
    <wne:active wne:val="1"/>
    <wne:hash wne:val="-1410790586"/>
  </wne:recipientData>
  <wne:recipientData>
    <wne:active wne:val="1"/>
    <wne:hash wne:val="1415292421"/>
  </wne:recipientData>
  <wne:recipientData>
    <wne:active wne:val="1"/>
    <wne:hash wne:val="20803115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MO\Desktop\WordSerienbriefe-20191118T183707Z-001\DatenSerienbrief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2$` "/>
    <w:viewMergedData/>
    <w:activeRecord w:val="28"/>
    <w:odso>
      <w:udl w:val="Provider=Microsoft.ACE.OLEDB.12.0;User ID=Admin;Data Source=C:\Users\soc4real\AppData\Local\Temp;Mode=Read;Extended Properties=&quot;HDR=YES;&quot;;Jet OLEDB:System database=&quot;&quot;;Jet OLEDB:Registry Path=&quot;&quot;;Jet OLEDB:Engine Type=9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2$"/>
      <w:src r:id="rId2"/>
      <w:colDelim w:val="9"/>
      <w:type w:val="text"/>
      <w:fHdr/>
      <w:fieldMapData>
        <w:column w:val="0"/>
        <w:lid w:val="de-DE"/>
      </w:fieldMapData>
      <w:fieldMapData>
        <w:type w:val="dbColumn"/>
        <w:name w:val="Anrede"/>
        <w:mappedName w:val="Anrede"/>
        <w:column w:val="6"/>
        <w:lid w:val="de-DE"/>
      </w:fieldMapData>
      <w:fieldMapData>
        <w:type w:val="dbColumn"/>
        <w:name w:val="Vorname"/>
        <w:mappedName w:val="Vorname"/>
        <w:column w:val="9"/>
        <w:lid w:val="de-DE"/>
      </w:fieldMapData>
      <w:fieldMapData>
        <w:column w:val="0"/>
        <w:lid w:val="de-DE"/>
      </w:fieldMapData>
      <w:fieldMapData>
        <w:type w:val="dbColumn"/>
        <w:name w:val="Nachname"/>
        <w:mappedName w:val="Nachname"/>
        <w:column w:val="1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11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Telefon"/>
        <w:mappedName w:val="Telefon Büro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3"/>
    </w:odso>
  </w:mailMerge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B9"/>
    <w:rsid w:val="000223DB"/>
    <w:rsid w:val="00030BD4"/>
    <w:rsid w:val="00035F7E"/>
    <w:rsid w:val="00046936"/>
    <w:rsid w:val="0004701F"/>
    <w:rsid w:val="00047B60"/>
    <w:rsid w:val="000A3497"/>
    <w:rsid w:val="000C0CE3"/>
    <w:rsid w:val="000D5AB1"/>
    <w:rsid w:val="000F0D59"/>
    <w:rsid w:val="00101AE3"/>
    <w:rsid w:val="001318D8"/>
    <w:rsid w:val="00150CC4"/>
    <w:rsid w:val="001711EA"/>
    <w:rsid w:val="00175C5E"/>
    <w:rsid w:val="00184704"/>
    <w:rsid w:val="001E3667"/>
    <w:rsid w:val="001F65EF"/>
    <w:rsid w:val="002045EB"/>
    <w:rsid w:val="00210E6F"/>
    <w:rsid w:val="0023517F"/>
    <w:rsid w:val="00252C02"/>
    <w:rsid w:val="002656C6"/>
    <w:rsid w:val="00293B83"/>
    <w:rsid w:val="002A1FEF"/>
    <w:rsid w:val="002C121E"/>
    <w:rsid w:val="002C15EC"/>
    <w:rsid w:val="00302A2C"/>
    <w:rsid w:val="00310F61"/>
    <w:rsid w:val="00347330"/>
    <w:rsid w:val="0035453E"/>
    <w:rsid w:val="00381669"/>
    <w:rsid w:val="003B0923"/>
    <w:rsid w:val="003D61AD"/>
    <w:rsid w:val="00423F71"/>
    <w:rsid w:val="00427FA3"/>
    <w:rsid w:val="00437201"/>
    <w:rsid w:val="004576BC"/>
    <w:rsid w:val="0046799A"/>
    <w:rsid w:val="00471F32"/>
    <w:rsid w:val="004722AE"/>
    <w:rsid w:val="00476CDE"/>
    <w:rsid w:val="0048339B"/>
    <w:rsid w:val="004A4368"/>
    <w:rsid w:val="005155E7"/>
    <w:rsid w:val="0052105A"/>
    <w:rsid w:val="0055089F"/>
    <w:rsid w:val="005527E8"/>
    <w:rsid w:val="0059450A"/>
    <w:rsid w:val="005A0123"/>
    <w:rsid w:val="005F6A8B"/>
    <w:rsid w:val="006217A3"/>
    <w:rsid w:val="00636F26"/>
    <w:rsid w:val="00654B4E"/>
    <w:rsid w:val="00673C35"/>
    <w:rsid w:val="00676140"/>
    <w:rsid w:val="006A3CE7"/>
    <w:rsid w:val="00707981"/>
    <w:rsid w:val="00724463"/>
    <w:rsid w:val="00731BBB"/>
    <w:rsid w:val="00745DDD"/>
    <w:rsid w:val="0076387D"/>
    <w:rsid w:val="00791FB0"/>
    <w:rsid w:val="007D19DD"/>
    <w:rsid w:val="00841031"/>
    <w:rsid w:val="00857BA5"/>
    <w:rsid w:val="00867C0D"/>
    <w:rsid w:val="008A4F75"/>
    <w:rsid w:val="008A7DC9"/>
    <w:rsid w:val="008C2A3D"/>
    <w:rsid w:val="008C40B8"/>
    <w:rsid w:val="008E12A6"/>
    <w:rsid w:val="008F15C5"/>
    <w:rsid w:val="00901083"/>
    <w:rsid w:val="00920901"/>
    <w:rsid w:val="00926EE6"/>
    <w:rsid w:val="00936143"/>
    <w:rsid w:val="00940230"/>
    <w:rsid w:val="00965D17"/>
    <w:rsid w:val="009C01A9"/>
    <w:rsid w:val="009F15A5"/>
    <w:rsid w:val="009F1BDF"/>
    <w:rsid w:val="00A01CF3"/>
    <w:rsid w:val="00A1026F"/>
    <w:rsid w:val="00A12573"/>
    <w:rsid w:val="00A27383"/>
    <w:rsid w:val="00A27F05"/>
    <w:rsid w:val="00A451A7"/>
    <w:rsid w:val="00A736B0"/>
    <w:rsid w:val="00AA4216"/>
    <w:rsid w:val="00AB48A2"/>
    <w:rsid w:val="00B27A88"/>
    <w:rsid w:val="00B57D5C"/>
    <w:rsid w:val="00B64720"/>
    <w:rsid w:val="00B66A05"/>
    <w:rsid w:val="00B90BEB"/>
    <w:rsid w:val="00B95BD4"/>
    <w:rsid w:val="00BB53B5"/>
    <w:rsid w:val="00C27AA9"/>
    <w:rsid w:val="00C423CA"/>
    <w:rsid w:val="00C443ED"/>
    <w:rsid w:val="00C771C0"/>
    <w:rsid w:val="00C83E3C"/>
    <w:rsid w:val="00CC6A33"/>
    <w:rsid w:val="00D02A74"/>
    <w:rsid w:val="00D26C0E"/>
    <w:rsid w:val="00D559F9"/>
    <w:rsid w:val="00D905F1"/>
    <w:rsid w:val="00D96840"/>
    <w:rsid w:val="00DA1919"/>
    <w:rsid w:val="00DB393A"/>
    <w:rsid w:val="00DF56DD"/>
    <w:rsid w:val="00E0441C"/>
    <w:rsid w:val="00E51CD7"/>
    <w:rsid w:val="00E762E7"/>
    <w:rsid w:val="00E82DA7"/>
    <w:rsid w:val="00EB5EB9"/>
    <w:rsid w:val="00EF1858"/>
    <w:rsid w:val="00F02DDB"/>
    <w:rsid w:val="00F522A5"/>
    <w:rsid w:val="00F64C6B"/>
    <w:rsid w:val="00F75C13"/>
    <w:rsid w:val="00FA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5F56789"/>
  <w15:chartTrackingRefBased/>
  <w15:docId w15:val="{20EFF8D9-D8BD-43DC-A606-2710F036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de-DE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7383"/>
  </w:style>
  <w:style w:type="paragraph" w:styleId="berschrift1">
    <w:name w:val="heading 1"/>
    <w:basedOn w:val="Standard"/>
    <w:link w:val="berschrift1Zchn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um">
    <w:name w:val="Date"/>
    <w:basedOn w:val="Standard"/>
    <w:next w:val="Adresse"/>
    <w:link w:val="DatumZchn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Zchn">
    <w:name w:val="Datum Zchn"/>
    <w:basedOn w:val="Absatz-Standardschriftart"/>
    <w:link w:val="Datum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Standard"/>
    <w:next w:val="Anrede"/>
    <w:uiPriority w:val="3"/>
    <w:qFormat/>
    <w:rsid w:val="00965D17"/>
    <w:pPr>
      <w:spacing w:line="336" w:lineRule="auto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0D5AB1"/>
    <w:rPr>
      <w:rFonts w:eastAsiaTheme="minorEastAsia"/>
      <w:color w:val="2A7B88" w:themeColor="accent1" w:themeShade="BF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nredeZchn">
    <w:name w:val="Anrede Zchn"/>
    <w:basedOn w:val="Absatz-Standardschriftart"/>
    <w:link w:val="Anrede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GruformelZchn">
    <w:name w:val="Grußformel Zchn"/>
    <w:basedOn w:val="Absatz-Standardschriftart"/>
    <w:link w:val="Gruformel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UnterschriftZchn">
    <w:name w:val="Unterschrift Zchn"/>
    <w:basedOn w:val="Absatz-Standardschriftart"/>
    <w:link w:val="Unterschrift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KopfzeileZchn">
    <w:name w:val="Kopfzeile Zchn"/>
    <w:basedOn w:val="Absatz-Standardschriftart"/>
    <w:link w:val="Kopfzeile"/>
    <w:uiPriority w:val="99"/>
    <w:rsid w:val="000D5AB1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tzhaltertext">
    <w:name w:val="Placeholder Text"/>
    <w:basedOn w:val="Absatz-Standardschriftart"/>
    <w:uiPriority w:val="99"/>
    <w:semiHidden/>
    <w:rsid w:val="00DF56DD"/>
    <w:rPr>
      <w:color w:val="3A3836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F56DD"/>
    <w:rPr>
      <w:i/>
      <w:iCs/>
      <w:color w:val="2A7B88" w:themeColor="accent1" w:themeShade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DF56DD"/>
    <w:rPr>
      <w:color w:val="2A7B88" w:themeColor="accent1" w:themeShade="BF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F56DD"/>
    <w:rPr>
      <w:szCs w:val="16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F56DD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36B0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F56DD"/>
    <w:rPr>
      <w:rFonts w:ascii="Segoe UI" w:hAnsi="Segoe UI" w:cs="Segoe UI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B0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36B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36B0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36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36B0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736B0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36B0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36B0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736B0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736B0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0CC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51C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unhideWhenUsed/>
    <w:qFormat/>
    <w:rsid w:val="00E82DA7"/>
    <w:pPr>
      <w:ind w:left="720"/>
      <w:contextualSpacing/>
    </w:pPr>
  </w:style>
  <w:style w:type="character" w:styleId="Endnotenzeichen">
    <w:name w:val="endnote reference"/>
    <w:basedOn w:val="Absatz-Standardschriftart"/>
    <w:uiPriority w:val="99"/>
    <w:semiHidden/>
    <w:unhideWhenUsed/>
    <w:rsid w:val="001847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oc4real\TesseractData\GitRepo\ocr-bussgeld\data.csv" TargetMode="External"/><Relationship Id="rId1" Type="http://schemas.openxmlformats.org/officeDocument/2006/relationships/attachedTemplate" Target="file:///C:\Users\MO\AppData\Roaming\Microsoft\Templates\Anschreiben%20(bla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D039D6-080A-4FC2-BBB5-9B32EE03C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Anschreiben (blau).dotx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Ingo Speckens</cp:lastModifiedBy>
  <cp:revision>15</cp:revision>
  <cp:lastPrinted>2019-11-30T21:49:00Z</cp:lastPrinted>
  <dcterms:created xsi:type="dcterms:W3CDTF">2019-11-25T10:30:00Z</dcterms:created>
  <dcterms:modified xsi:type="dcterms:W3CDTF">2019-11-30T22:12:00Z</dcterms:modified>
</cp:coreProperties>
</file>