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6B838F5B" w:rsidR="00302A2C" w:rsidRPr="002757B6" w:rsidRDefault="00765548" w:rsidP="008E12A6">
      <w:pPr>
        <w:pStyle w:val="Datum"/>
        <w:rPr>
          <w:rFonts w:ascii="Arial" w:hAnsi="Arial" w:cs="Arial"/>
          <w:sz w:val="18"/>
          <w:szCs w:val="18"/>
        </w:rPr>
      </w:pPr>
      <w:r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4D05873" wp14:editId="1DCDD1AC">
                <wp:simplePos x="0" y="0"/>
                <wp:positionH relativeFrom="column">
                  <wp:posOffset>4335780</wp:posOffset>
                </wp:positionH>
                <wp:positionV relativeFrom="page">
                  <wp:posOffset>152400</wp:posOffset>
                </wp:positionV>
                <wp:extent cx="2214245" cy="3444240"/>
                <wp:effectExtent l="0" t="0" r="14605" b="22860"/>
                <wp:wrapTopAndBottom/>
                <wp:docPr id="212" name="Auto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3444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02507A0" w14:textId="5BDF0589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23517167" w14:textId="5F2CEF4B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Straßenverkehrsamt</w:t>
                            </w:r>
                          </w:p>
                          <w:p w14:paraId="59E4E66A" w14:textId="375D0B94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79204F6" w14:textId="7590FB56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Elsestraße 225</w:t>
                            </w:r>
                          </w:p>
                          <w:p w14:paraId="560712BE" w14:textId="11085909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D-32278 Kirchlengern</w:t>
                            </w:r>
                          </w:p>
                          <w:p w14:paraId="084C6DAA" w14:textId="7717B97E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8382509" w14:textId="39D4E9F8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Öffnungszeiten:</w:t>
                            </w:r>
                          </w:p>
                          <w:p w14:paraId="1E6DFB92" w14:textId="22070828" w:rsidR="00D42CF8" w:rsidRPr="0006366D" w:rsidRDefault="00D42CF8" w:rsidP="00A556B5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Mo. U. Di.</w:t>
                            </w: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ab/>
                            </w:r>
                            <w:r w:rsidRPr="000636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08:00 – 12:00 Uhr</w:t>
                            </w:r>
                          </w:p>
                          <w:p w14:paraId="7C58CA7B" w14:textId="76D6CE5E" w:rsidR="00D42CF8" w:rsidRPr="0006366D" w:rsidRDefault="00D42CF8" w:rsidP="00C300C6">
                            <w:pPr>
                              <w:spacing w:after="0"/>
                              <w:ind w:left="720"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14:00 – 16:00 Uhr</w:t>
                            </w:r>
                          </w:p>
                          <w:p w14:paraId="382091A2" w14:textId="3013448D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Mi- - Fr.</w:t>
                            </w:r>
                            <w:r w:rsidR="00C300C6" w:rsidRPr="000636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C300C6" w:rsidRPr="000636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0636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08:00 – 12:00 Uhr</w:t>
                            </w:r>
                          </w:p>
                          <w:p w14:paraId="1114FDA2" w14:textId="79EFA922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Konto-Nr. 3 806, BLZ 498 501 20</w:t>
                            </w:r>
                          </w:p>
                          <w:p w14:paraId="6618267C" w14:textId="16363703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Sparkasse Herford</w:t>
                            </w:r>
                          </w:p>
                          <w:p w14:paraId="581A94DD" w14:textId="0ECDD920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A0F5740" w14:textId="27ACDBC0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Frau </w:t>
                            </w:r>
                            <w:r w:rsidR="002757B6"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Schulte</w:t>
                            </w:r>
                          </w:p>
                          <w:p w14:paraId="651DC63D" w14:textId="124321E9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Zimmer 11</w:t>
                            </w:r>
                          </w:p>
                          <w:p w14:paraId="347894E7" w14:textId="10F530AC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712B2A4" w14:textId="77777777" w:rsidR="00765548" w:rsidRPr="00765548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6F6F6"/>
                              </w:rPr>
                            </w:pPr>
                            <w:r w:rsidRPr="00765548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>Tel:</w:t>
                            </w:r>
                            <w:r w:rsidR="000D516D" w:rsidRPr="00765548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5548" w:rsidRPr="00765548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shd w:val="clear" w:color="auto" w:fill="F6F6F6"/>
                              </w:rPr>
                              <w:t>05223 988-3</w:t>
                            </w:r>
                          </w:p>
                          <w:p w14:paraId="466929F5" w14:textId="79FA0159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 xml:space="preserve">Fax: </w:t>
                            </w:r>
                            <w:r w:rsidRPr="000636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05221 189-800</w:t>
                            </w:r>
                          </w:p>
                          <w:p w14:paraId="15AA63C5" w14:textId="0DBCA4F9" w:rsidR="00D42CF8" w:rsidRPr="0006366D" w:rsidRDefault="00D42CF8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bussgeldstelle@kreis-herford.de</w:t>
                            </w:r>
                          </w:p>
                          <w:p w14:paraId="6ED09CA0" w14:textId="59F7602A" w:rsidR="00C300C6" w:rsidRPr="0006366D" w:rsidRDefault="00C300C6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4"/>
                                <w:szCs w:val="14"/>
                              </w:rPr>
                            </w:pPr>
                          </w:p>
                          <w:p w14:paraId="02310420" w14:textId="7AD25F98" w:rsidR="00C300C6" w:rsidRPr="0006366D" w:rsidRDefault="00C300C6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 xml:space="preserve">Kirchlengern </w:t>
                            </w:r>
                            <w:r w:rsidR="00765548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765548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instrText xml:space="preserve"> MERGEFIELD Briefdatum </w:instrText>
                            </w:r>
                            <w:r w:rsidR="00765548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6"/>
                                <w:szCs w:val="16"/>
                              </w:rPr>
                              <w:t>04.10.2019</w:t>
                            </w:r>
                            <w:r w:rsidR="00765548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5873" id="AutoForm 14" o:spid="_x0000_s1026" style="position:absolute;margin-left:341.4pt;margin-top:12pt;width:174.35pt;height:271.2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" fillcolor="white [3212]" strokecolor="white [3212]" strokeweight="1.25pt">
                <v:textbox inset="14.4pt,36pt,14.4pt,5.76pt">
                  <w:txbxContent>
                    <w:p w14:paraId="302507A0" w14:textId="5BDF0589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23517167" w14:textId="5F2CEF4B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Straßenverkehrsamt</w:t>
                      </w:r>
                    </w:p>
                    <w:p w14:paraId="59E4E66A" w14:textId="375D0B94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079204F6" w14:textId="7590FB56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proofErr w:type="spellStart"/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Elsestraße</w:t>
                      </w:r>
                      <w:proofErr w:type="spellEnd"/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 225</w:t>
                      </w:r>
                    </w:p>
                    <w:p w14:paraId="560712BE" w14:textId="11085909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D-32278 Kirchlengern</w:t>
                      </w:r>
                    </w:p>
                    <w:p w14:paraId="084C6DAA" w14:textId="7717B97E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78382509" w14:textId="39D4E9F8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Öffnungszeiten:</w:t>
                      </w:r>
                    </w:p>
                    <w:p w14:paraId="1E6DFB92" w14:textId="22070828" w:rsidR="00D42CF8" w:rsidRPr="0006366D" w:rsidRDefault="00D42CF8" w:rsidP="00A556B5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Mo. U. Di.</w:t>
                      </w: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ab/>
                      </w:r>
                      <w:r w:rsidRPr="0006366D">
                        <w:rPr>
                          <w:rFonts w:ascii="Arial" w:hAnsi="Arial" w:cs="Arial"/>
                          <w:sz w:val="18"/>
                          <w:szCs w:val="18"/>
                        </w:rPr>
                        <w:t>08:00 – 12:00 Uhr</w:t>
                      </w:r>
                    </w:p>
                    <w:p w14:paraId="7C58CA7B" w14:textId="76D6CE5E" w:rsidR="00D42CF8" w:rsidRPr="0006366D" w:rsidRDefault="00D42CF8" w:rsidP="00C300C6">
                      <w:pPr>
                        <w:spacing w:after="0"/>
                        <w:ind w:left="720"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sz w:val="18"/>
                          <w:szCs w:val="18"/>
                        </w:rPr>
                        <w:t>14:00 – 16:00 Uhr</w:t>
                      </w:r>
                    </w:p>
                    <w:p w14:paraId="382091A2" w14:textId="3013448D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sz w:val="18"/>
                          <w:szCs w:val="18"/>
                        </w:rPr>
                        <w:t>Mi- - Fr.</w:t>
                      </w:r>
                      <w:r w:rsidR="00C300C6" w:rsidRPr="0006366D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C300C6" w:rsidRPr="0006366D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06366D">
                        <w:rPr>
                          <w:rFonts w:ascii="Arial" w:hAnsi="Arial" w:cs="Arial"/>
                          <w:sz w:val="18"/>
                          <w:szCs w:val="18"/>
                        </w:rPr>
                        <w:t>08:00 – 12:00 Uhr</w:t>
                      </w:r>
                    </w:p>
                    <w:p w14:paraId="1114FDA2" w14:textId="79EFA922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Konto-Nr. 3 806, BLZ 498 501 20</w:t>
                      </w:r>
                    </w:p>
                    <w:p w14:paraId="6618267C" w14:textId="16363703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Sparkasse Herford</w:t>
                      </w:r>
                    </w:p>
                    <w:p w14:paraId="581A94DD" w14:textId="0ECDD920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0A0F5740" w14:textId="27ACDBC0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Frau </w:t>
                      </w:r>
                      <w:r w:rsidR="002757B6"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Schulte</w:t>
                      </w:r>
                    </w:p>
                    <w:p w14:paraId="651DC63D" w14:textId="124321E9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Zimmer 11</w:t>
                      </w:r>
                    </w:p>
                    <w:p w14:paraId="347894E7" w14:textId="10F530AC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0712B2A4" w14:textId="77777777" w:rsidR="00765548" w:rsidRPr="00765548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6F6F6"/>
                        </w:rPr>
                      </w:pPr>
                      <w:r w:rsidRPr="00765548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>Tel:</w:t>
                      </w:r>
                      <w:r w:rsidR="000D516D" w:rsidRPr="00765548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765548" w:rsidRPr="00765548"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  <w:shd w:val="clear" w:color="auto" w:fill="F6F6F6"/>
                        </w:rPr>
                        <w:t>05223 988-3</w:t>
                      </w:r>
                    </w:p>
                    <w:p w14:paraId="466929F5" w14:textId="79FA0159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 xml:space="preserve">Fax: </w:t>
                      </w:r>
                      <w:r w:rsidRPr="0006366D">
                        <w:rPr>
                          <w:rFonts w:ascii="Arial" w:hAnsi="Arial" w:cs="Arial"/>
                          <w:sz w:val="18"/>
                          <w:szCs w:val="18"/>
                        </w:rPr>
                        <w:t>05221 189-800</w:t>
                      </w:r>
                    </w:p>
                    <w:p w14:paraId="15AA63C5" w14:textId="0DBCA4F9" w:rsidR="00D42CF8" w:rsidRPr="0006366D" w:rsidRDefault="00D42CF8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bussgeldstelle@kreis-herford.de</w:t>
                      </w:r>
                    </w:p>
                    <w:p w14:paraId="6ED09CA0" w14:textId="59F7602A" w:rsidR="00C300C6" w:rsidRPr="0006366D" w:rsidRDefault="00C300C6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4"/>
                          <w:szCs w:val="14"/>
                        </w:rPr>
                      </w:pPr>
                    </w:p>
                    <w:p w14:paraId="02310420" w14:textId="7AD25F98" w:rsidR="00C300C6" w:rsidRPr="0006366D" w:rsidRDefault="00C300C6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06366D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 xml:space="preserve">Kirchlengern </w:t>
                      </w:r>
                      <w:r w:rsidR="00765548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fldChar w:fldCharType="begin"/>
                      </w:r>
                      <w:r w:rsidR="00765548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instrText xml:space="preserve"> MERGEFIELD Briefdatum </w:instrText>
                      </w:r>
                      <w:r w:rsidR="00765548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color w:val="4D4D4D" w:themeColor="text2"/>
                          <w:sz w:val="16"/>
                          <w:szCs w:val="16"/>
                        </w:rPr>
                        <w:t>04.10.2019</w:t>
                      </w:r>
                      <w:r w:rsidR="00765548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246EB8"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0BEEA527">
                <wp:simplePos x="0" y="0"/>
                <wp:positionH relativeFrom="column">
                  <wp:posOffset>-327660</wp:posOffset>
                </wp:positionH>
                <wp:positionV relativeFrom="paragraph">
                  <wp:posOffset>3173731</wp:posOffset>
                </wp:positionV>
                <wp:extent cx="6743700" cy="5509260"/>
                <wp:effectExtent l="0" t="0" r="19050" b="1524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50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7124F40" w14:textId="4B386FC9" w:rsidR="00D42CF8" w:rsidRPr="00AE3EDF" w:rsidRDefault="00D42CF8" w:rsidP="00926EE6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  <w:t>Bußgeldbescheid</w:t>
                            </w:r>
                          </w:p>
                          <w:p w14:paraId="43F659FC" w14:textId="77777777" w:rsidR="00D42CF8" w:rsidRPr="00AE3EDF" w:rsidRDefault="00D42CF8" w:rsidP="00926EE6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</w:pPr>
                          </w:p>
                          <w:p w14:paraId="2D228076" w14:textId="3BF4B44C" w:rsidR="00D42CF8" w:rsidRPr="00E93D4A" w:rsidRDefault="00D42CF8" w:rsidP="00926EE6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  <w:lang w:bidi="de-DE"/>
                              </w:rPr>
                              <w:t>Sehr geehrter</w:t>
                            </w:r>
                            <w:r w:rsidR="00AE3EDF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  <w:lang w:bidi="de-DE"/>
                              </w:rPr>
                              <w:t xml:space="preserve"> 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Anrede </w:instrTex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Frau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Nachname </w:instrTex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Wagner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3ED7353" w14:textId="319002C7" w:rsidR="00D42CF8" w:rsidRPr="00E93D4A" w:rsidRDefault="00D42CF8" w:rsidP="00647B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Ihnen wird vorgeworfen, am 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Tatdatum </w:instrTex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2136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09</w:t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.0</w:t>
                            </w:r>
                            <w:r w:rsidR="0022136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.</w:t>
                            </w:r>
                            <w:r w:rsidR="00FC03A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09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um 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Uhrzeit </w:instrTex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6:2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D255FA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Uhr</w:t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Ort </w:instrTex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Enderndorf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213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2378E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 61, km 0,275, Rtg. </w:t>
                            </w:r>
                            <w:r w:rsidR="0078150F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Osnabrück </w:t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als Führer des PKW</w:t>
                            </w:r>
                            <w:r w:rsidR="00803844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VOLKSWAGEN-VW</w:t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Kennzeichen </w:instrTex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VIB</w:t>
                            </w:r>
                            <w:r w:rsidR="0022136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/</w:t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W</w:t>
                            </w:r>
                            <w:r w:rsidR="0022136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8471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folgende </w:t>
                            </w:r>
                            <w:r w:rsidR="00B543B8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Verkehr</w:t>
                            </w:r>
                            <w:r w:rsidR="00E93D4A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</w:t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rdnungswidrigkeit</w:t>
                            </w:r>
                            <w:r w:rsidR="00803844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(en)</w:t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3844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nach § 24 StVG </w:t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begangen zu haben:</w:t>
                            </w:r>
                          </w:p>
                          <w:p w14:paraId="554A16F5" w14:textId="375DC214" w:rsidR="00D42CF8" w:rsidRDefault="00765548" w:rsidP="00A6450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 xml:space="preserve">Sie </w:t>
                            </w:r>
                            <w:r w:rsidR="00B2106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ü</w:t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berholten bei unklarer Verke</w:t>
                            </w:r>
                            <w:r w:rsidR="00EC054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h</w:t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rslage und folgten nicht der durch Pfeile vorgeschriebenen Fahrtrichtung.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5059D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..</w:t>
                            </w:r>
                          </w:p>
                          <w:p w14:paraId="1EFB7632" w14:textId="77777777" w:rsidR="00765548" w:rsidRPr="00E93D4A" w:rsidRDefault="00765548" w:rsidP="00A6450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929A6A1" w14:textId="40FCC5A7" w:rsidR="00D42CF8" w:rsidRPr="00E93D4A" w:rsidRDefault="00D42CF8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Bemerkungen</w:t>
                            </w:r>
                            <w:r w:rsidR="00803844"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/Tatfolgen</w:t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C37793A" w14:textId="77777777" w:rsidR="00803844" w:rsidRPr="00E93D4A" w:rsidRDefault="00803844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895E6F9" w14:textId="514C22C4" w:rsidR="00A442E2" w:rsidRDefault="00D42CF8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Beweismittel: </w:t>
                            </w:r>
                            <w:r w:rsidR="00A040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A040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AF1AC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Mult</w:t>
                            </w:r>
                            <w:r w:rsidR="00A442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anova 6f-2</w:t>
                            </w:r>
                          </w:p>
                          <w:p w14:paraId="186A4FF9" w14:textId="77777777" w:rsidR="00A442E2" w:rsidRPr="00E93D4A" w:rsidRDefault="00A442E2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7F83D9" w14:textId="7CB4080F" w:rsidR="00D42CF8" w:rsidRDefault="00D42CF8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Zeugen: </w:t>
                            </w:r>
                            <w:r w:rsidR="00A040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A040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A442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Schuster Polizei Herford</w:t>
                            </w:r>
                          </w:p>
                          <w:p w14:paraId="037A51FD" w14:textId="77777777" w:rsidR="00A040BC" w:rsidRPr="00E93D4A" w:rsidRDefault="00A040BC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103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BFBFBF" w:themeFill="background1" w:themeFillShade="BF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5614"/>
                              <w:gridCol w:w="2627"/>
                              <w:gridCol w:w="1420"/>
                              <w:gridCol w:w="312"/>
                            </w:tblGrid>
                            <w:tr w:rsidR="00E837B6" w:rsidRPr="00AE3EDF" w14:paraId="3C0C1A25" w14:textId="77777777" w:rsidTr="00C07CEA"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6D413362" w14:textId="77777777" w:rsidR="005D40CB" w:rsidRPr="00AE3EDF" w:rsidRDefault="005D40C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795D2B43" w14:textId="3F182C7B" w:rsidR="005D40CB" w:rsidRPr="00AE3EDF" w:rsidRDefault="005D40C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Wegen dieser Ordnungswidrigkeit(en) wird gegen Sie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BFBFBF" w:themeFill="background1" w:themeFillShade="BF"/>
                                </w:tcPr>
                                <w:p w14:paraId="0651A281" w14:textId="77777777" w:rsidR="005D40CB" w:rsidRPr="00AE3EDF" w:rsidRDefault="005D40C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BFBFBF" w:themeFill="background1" w:themeFillShade="BF"/>
                                </w:tcPr>
                                <w:p w14:paraId="04D3D767" w14:textId="77777777" w:rsidR="005D40CB" w:rsidRPr="00AE3EDF" w:rsidRDefault="005D40C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4DFB4829" w14:textId="77777777" w:rsidR="005D40CB" w:rsidRPr="00AE3EDF" w:rsidRDefault="005D40CB" w:rsidP="00D9684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37B6" w:rsidRPr="00AE3EDF" w14:paraId="128976A9" w14:textId="77777777" w:rsidTr="00C07CEA"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3753E1B2" w14:textId="77777777" w:rsidR="005D40CB" w:rsidRPr="00AE3EDF" w:rsidRDefault="005D40C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280644DB" w14:textId="77777777" w:rsidR="005D40CB" w:rsidRPr="00AE3EDF" w:rsidRDefault="005D40C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FFFFFF" w:themeFill="background1"/>
                                </w:tcPr>
                                <w:p w14:paraId="138C3B36" w14:textId="46E0DF53" w:rsidR="005D40CB" w:rsidRPr="00AE3EDF" w:rsidRDefault="005D40C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Geldbuße: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FFFFFF" w:themeFill="background1"/>
                                </w:tcPr>
                                <w:p w14:paraId="05C83C32" w14:textId="4EB0EDEF" w:rsidR="005D40CB" w:rsidRPr="00AE3EDF" w:rsidRDefault="00185ADE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B2106B" w:rsidRPr="00EB774D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</w:rPr>
                                    <w:t>1.498,00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="007E67B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80A9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6DB9F8C4" w14:textId="77777777" w:rsidR="005D40CB" w:rsidRPr="00AE3EDF" w:rsidRDefault="005D40CB" w:rsidP="00D9684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37B6" w:rsidRPr="00AE3EDF" w14:paraId="0EE2F2C4" w14:textId="77777777" w:rsidTr="00C07CEA"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3E99E3D2" w14:textId="183067AB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30C5D27F" w14:textId="0242194B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eine Geldbuße festgesetzt (§ 17 OWiG)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FFFFFF" w:themeFill="background1"/>
                                </w:tcPr>
                                <w:p w14:paraId="3029187F" w14:textId="4A7483C3" w:rsidR="005D40CB" w:rsidRPr="00AE3EDF" w:rsidRDefault="005D40C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Gebühr: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FFFFFF" w:themeFill="background1"/>
                                </w:tcPr>
                                <w:p w14:paraId="339D891E" w14:textId="1643C362" w:rsidR="005D40CB" w:rsidRPr="00AE3EDF" w:rsidRDefault="00480A9C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20,00 EUR</w:t>
                                  </w: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3DA21A97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37B6" w:rsidRPr="00AE3EDF" w14:paraId="42579224" w14:textId="77777777" w:rsidTr="00C07CEA">
                              <w:trPr>
                                <w:trHeight w:val="182"/>
                              </w:trPr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33880FDD" w14:textId="3EAC7FE1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05D54FC7" w14:textId="4364C58D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ein Fahrverbot auf die Dauer von </w:t>
                                  </w: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0 </w:t>
                                  </w: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Monat(en) unter 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FFFFFF" w:themeFill="background1"/>
                                </w:tcPr>
                                <w:p w14:paraId="63624B80" w14:textId="54E109F0" w:rsidR="005D40CB" w:rsidRPr="00AE3EDF" w:rsidRDefault="00F259F2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Auslagen der Verwaltung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FFFFFF" w:themeFill="background1"/>
                                </w:tcPr>
                                <w:p w14:paraId="4CF74EE8" w14:textId="5B74FCC1" w:rsidR="005D40CB" w:rsidRPr="00AE3EDF" w:rsidRDefault="00CB1CF3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2,50 EUR</w:t>
                                  </w: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469AF937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37B6" w:rsidRPr="00AE3EDF" w14:paraId="6CA5B3B8" w14:textId="77777777" w:rsidTr="00C07CEA"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348E3CC8" w14:textId="4ADE760E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4FBE85FE" w14:textId="0BFB80AD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Zubilligung einer Abgabefrist von 4 Monaten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FFFFFF" w:themeFill="background1"/>
                                </w:tcPr>
                                <w:p w14:paraId="5B274A19" w14:textId="4DF25D85" w:rsidR="005D40CB" w:rsidRPr="00AE3EDF" w:rsidRDefault="00F259F2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Auslagen der Polizei</w:t>
                                  </w:r>
                                  <w:r w:rsidR="00246EB8"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FFFFFF" w:themeFill="background1"/>
                                </w:tcPr>
                                <w:p w14:paraId="0D527F58" w14:textId="5167657F" w:rsidR="005D40CB" w:rsidRPr="00AE3EDF" w:rsidRDefault="00CB1CF3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30EC19C7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37B6" w:rsidRPr="00AE3EDF" w14:paraId="5AB9E028" w14:textId="77777777" w:rsidTr="00C07CEA"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2BEC7E2D" w14:textId="292E9E55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2AB14038" w14:textId="3CE666B5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Außerdem haben sie die Kosten des Verfahrens zu tragen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FFFFFF" w:themeFill="background1"/>
                                </w:tcPr>
                                <w:p w14:paraId="6CF95CD6" w14:textId="56928482" w:rsidR="005D40CB" w:rsidRPr="00AE3EDF" w:rsidRDefault="00F259F2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Sonstige Auslagen</w:t>
                                  </w:r>
                                  <w:r w:rsidR="00246EB8"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FFFFFF" w:themeFill="background1"/>
                                </w:tcPr>
                                <w:p w14:paraId="356B7C4C" w14:textId="69BA71CD" w:rsidR="005D40CB" w:rsidRPr="00AE3EDF" w:rsidRDefault="00CB1CF3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778C4181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37B6" w:rsidRPr="00AE3EDF" w14:paraId="031F16FF" w14:textId="77777777" w:rsidTr="00C07CEA"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27D946C2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557C4D5A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FFFFFF" w:themeFill="background1"/>
                                </w:tcPr>
                                <w:p w14:paraId="1CB05D79" w14:textId="5AC7645F" w:rsidR="00F259F2" w:rsidRPr="00AE3EDF" w:rsidRDefault="00F259F2" w:rsidP="00903C7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Zahlungseingan</w:t>
                                  </w:r>
                                  <w:r w:rsidR="00903C77"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 w:rsidR="00246EB8"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FFFFFF" w:themeFill="background1"/>
                                </w:tcPr>
                                <w:p w14:paraId="34FEB463" w14:textId="30ACA23C" w:rsidR="005D40CB" w:rsidRPr="00AE3EDF" w:rsidRDefault="00CB1CF3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2A5B141B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37B6" w:rsidRPr="00AE3EDF" w14:paraId="040C3AD0" w14:textId="77777777" w:rsidTr="00C07CEA"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25FFA6A9" w14:textId="77777777" w:rsidR="00903C77" w:rsidRPr="00AE3EDF" w:rsidRDefault="00903C77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5BA9704B" w14:textId="16EE2E8F" w:rsidR="00903C77" w:rsidRPr="00CB1CF3" w:rsidRDefault="00903C77" w:rsidP="005D40C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CB1CF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Punkte nach Rechtskraft: 03</w:t>
                                  </w: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FFFFFF" w:themeFill="background1"/>
                                </w:tcPr>
                                <w:p w14:paraId="0E45D15B" w14:textId="65FA9F8A" w:rsidR="00903C77" w:rsidRPr="00AE3EDF" w:rsidRDefault="002C6C59" w:rsidP="00903C7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Gesamtbetrag</w:t>
                                  </w:r>
                                  <w:r w:rsidR="00246EB8" w:rsidRPr="00AE3ED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FFFFFF" w:themeFill="background1"/>
                                </w:tcPr>
                                <w:p w14:paraId="277D36F3" w14:textId="2BB38CBC" w:rsidR="00903C77" w:rsidRPr="00AE3EDF" w:rsidRDefault="00185ADE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separate"/>
                                  </w:r>
                                  <w:r w:rsidR="00B2106B" w:rsidRPr="00EB774D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1.5</w:t>
                                  </w:r>
                                  <w:r w:rsidR="004E05C8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.</w:t>
                                  </w:r>
                                  <w:r w:rsidR="00B2106B" w:rsidRPr="00EB774D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08,00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EUR</w:t>
                                  </w: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09B1C62C" w14:textId="77777777" w:rsidR="00903C77" w:rsidRPr="00AE3EDF" w:rsidRDefault="00903C77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837B6" w:rsidRPr="00AE3EDF" w14:paraId="7448413E" w14:textId="77777777" w:rsidTr="00C07CEA">
                              <w:tc>
                                <w:tcPr>
                                  <w:tcW w:w="401" w:type="dxa"/>
                                  <w:shd w:val="clear" w:color="auto" w:fill="BFBFBF" w:themeFill="background1" w:themeFillShade="BF"/>
                                </w:tcPr>
                                <w:p w14:paraId="5AC1D72D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4" w:type="dxa"/>
                                  <w:shd w:val="clear" w:color="auto" w:fill="BFBFBF" w:themeFill="background1" w:themeFillShade="BF"/>
                                </w:tcPr>
                                <w:p w14:paraId="5968CF70" w14:textId="77D73A8D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7" w:type="dxa"/>
                                  <w:shd w:val="clear" w:color="auto" w:fill="BFBFBF" w:themeFill="background1" w:themeFillShade="BF"/>
                                </w:tcPr>
                                <w:p w14:paraId="24EAD05C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BFBFBF" w:themeFill="background1" w:themeFillShade="BF"/>
                                </w:tcPr>
                                <w:p w14:paraId="5F4816A3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shd w:val="clear" w:color="auto" w:fill="BFBFBF" w:themeFill="background1" w:themeFillShade="BF"/>
                                </w:tcPr>
                                <w:p w14:paraId="6B995469" w14:textId="77777777" w:rsidR="005D40CB" w:rsidRPr="00AE3EDF" w:rsidRDefault="005D40C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C4D16B" w14:textId="77777777" w:rsidR="00D42CF8" w:rsidRPr="00AE3EDF" w:rsidRDefault="00D42CF8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93BAB69" w14:textId="77777777" w:rsidR="00D42CF8" w:rsidRPr="00AE3EDF" w:rsidRDefault="00D42CF8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EA7127D" w14:textId="2B8E9D77" w:rsidR="00D42CF8" w:rsidRPr="00AE3EDF" w:rsidRDefault="00D42CF8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Mit freundlichen Grüßen </w:t>
                            </w:r>
                          </w:p>
                          <w:p w14:paraId="7999AE17" w14:textId="2B11383C" w:rsidR="00D42CF8" w:rsidRPr="00AE3EDF" w:rsidRDefault="00D42CF8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  <w:p w14:paraId="1A21CB39" w14:textId="0B4F3D4F" w:rsidR="00D42CF8" w:rsidRPr="00AE3EDF" w:rsidRDefault="002757B6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Schulte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0043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7" type="#_x0000_t202" style="position:absolute;margin-left:-25.8pt;margin-top:249.9pt;width:531pt;height:4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" fillcolor="white [3201]" strokecolor="#d8d8d8 [2732]" strokeweight=".5pt">
                <v:textbox>
                  <w:txbxContent>
                    <w:p w14:paraId="07124F40" w14:textId="4B386FC9" w:rsidR="00D42CF8" w:rsidRPr="00AE3EDF" w:rsidRDefault="00D42CF8" w:rsidP="00926EE6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</w:pPr>
                      <w:r w:rsidRPr="00AE3ED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  <w:t>Bußgeldbescheid</w:t>
                      </w:r>
                    </w:p>
                    <w:p w14:paraId="43F659FC" w14:textId="77777777" w:rsidR="00D42CF8" w:rsidRPr="00AE3EDF" w:rsidRDefault="00D42CF8" w:rsidP="00926EE6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</w:pPr>
                    </w:p>
                    <w:p w14:paraId="2D228076" w14:textId="3BF4B44C" w:rsidR="00D42CF8" w:rsidRPr="00E93D4A" w:rsidRDefault="00D42CF8" w:rsidP="00926EE6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  <w:lang w:bidi="de-DE"/>
                        </w:rPr>
                        <w:t>Sehr geehrter</w:t>
                      </w:r>
                      <w:r w:rsidR="00AE3EDF" w:rsidRPr="00E93D4A">
                        <w:rPr>
                          <w:rFonts w:ascii="Arial" w:hAnsi="Arial" w:cs="Arial"/>
                          <w:sz w:val="18"/>
                          <w:szCs w:val="18"/>
                          <w:lang w:bidi="de-DE"/>
                        </w:rPr>
                        <w:t xml:space="preserve"> 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Anrede </w:instrTex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Frau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Nachname </w:instrTex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Wagner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63ED7353" w14:textId="319002C7" w:rsidR="00D42CF8" w:rsidRPr="00E93D4A" w:rsidRDefault="00D42CF8" w:rsidP="00647B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Ihnen wird vorgeworfen, am 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Tatdatum </w:instrTex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22136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09</w:t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.0</w:t>
                      </w:r>
                      <w:r w:rsidR="0022136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9</w:t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.</w:t>
                      </w:r>
                      <w:r w:rsidR="00FC03A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09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um 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Uhrzeit </w:instrTex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6:2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="00D255FA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Uhr</w:t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Ort </w:instrTex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Enderndorf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22136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2378E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 61, km 0,275, Rtg. </w:t>
                      </w:r>
                      <w:r w:rsidR="0078150F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Osnabrück </w:t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als Führer des PKW</w:t>
                      </w:r>
                      <w:r w:rsidR="00803844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VOLKSWAGEN-VW</w:t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Kennzeichen </w:instrTex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VIB</w:t>
                      </w:r>
                      <w:r w:rsidR="0022136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/</w:t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W</w:t>
                      </w:r>
                      <w:r w:rsidR="0022136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8471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folgende </w:t>
                      </w:r>
                      <w:r w:rsidR="00B543B8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Verkehr</w:t>
                      </w:r>
                      <w:r w:rsidR="00E93D4A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so</w:t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rdnungswidrigkeit</w:t>
                      </w:r>
                      <w:r w:rsidR="00803844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(en)</w:t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803844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nach § 24 StVG </w:t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begangen zu haben:</w:t>
                      </w:r>
                    </w:p>
                    <w:p w14:paraId="554A16F5" w14:textId="375DC214" w:rsidR="00D42CF8" w:rsidRDefault="00765548" w:rsidP="00A6450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 xml:space="preserve">Sie </w:t>
                      </w:r>
                      <w:r w:rsidR="00B2106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ü</w:t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berholten bei unklarer Verke</w:t>
                      </w:r>
                      <w:r w:rsidR="00EC054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h</w:t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rslage und folgten nicht der durch Pfeile vorgeschriebenen Fahrtrichtung.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="005059D7">
                        <w:rPr>
                          <w:rFonts w:ascii="Arial" w:hAnsi="Arial" w:cs="Arial"/>
                          <w:sz w:val="18"/>
                          <w:szCs w:val="18"/>
                        </w:rPr>
                        <w:t>..</w:t>
                      </w:r>
                    </w:p>
                    <w:p w14:paraId="1EFB7632" w14:textId="77777777" w:rsidR="00765548" w:rsidRPr="00E93D4A" w:rsidRDefault="00765548" w:rsidP="00A6450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929A6A1" w14:textId="40FCC5A7" w:rsidR="00D42CF8" w:rsidRPr="00E93D4A" w:rsidRDefault="00D42CF8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Bemerkungen</w:t>
                      </w:r>
                      <w:r w:rsidR="00803844"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/Tatfolgen</w:t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3C37793A" w14:textId="77777777" w:rsidR="00803844" w:rsidRPr="00E93D4A" w:rsidRDefault="00803844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895E6F9" w14:textId="514C22C4" w:rsidR="00A442E2" w:rsidRDefault="00D42CF8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Beweismittel: </w:t>
                      </w:r>
                      <w:r w:rsidR="00A040BC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A040BC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AF1ACC">
                        <w:rPr>
                          <w:rFonts w:ascii="Arial" w:hAnsi="Arial" w:cs="Arial"/>
                          <w:sz w:val="18"/>
                          <w:szCs w:val="18"/>
                        </w:rPr>
                        <w:t>Mult</w:t>
                      </w:r>
                      <w:r w:rsidR="00A442E2">
                        <w:rPr>
                          <w:rFonts w:ascii="Arial" w:hAnsi="Arial" w:cs="Arial"/>
                          <w:sz w:val="18"/>
                          <w:szCs w:val="18"/>
                        </w:rPr>
                        <w:t>anova 6f-2</w:t>
                      </w:r>
                    </w:p>
                    <w:p w14:paraId="186A4FF9" w14:textId="77777777" w:rsidR="00A442E2" w:rsidRPr="00E93D4A" w:rsidRDefault="00A442E2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7F83D9" w14:textId="7CB4080F" w:rsidR="00D42CF8" w:rsidRDefault="00D42CF8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Zeugen: </w:t>
                      </w:r>
                      <w:r w:rsidR="00A040BC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A040BC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A442E2">
                        <w:rPr>
                          <w:rFonts w:ascii="Arial" w:hAnsi="Arial" w:cs="Arial"/>
                          <w:sz w:val="18"/>
                          <w:szCs w:val="18"/>
                        </w:rPr>
                        <w:t>Schuster Polizei Herford</w:t>
                      </w:r>
                    </w:p>
                    <w:p w14:paraId="037A51FD" w14:textId="77777777" w:rsidR="00A040BC" w:rsidRPr="00E93D4A" w:rsidRDefault="00A040BC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ellenraster"/>
                        <w:tblW w:w="1037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BFBFBF" w:themeFill="background1" w:themeFillShade="BF"/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5614"/>
                        <w:gridCol w:w="2627"/>
                        <w:gridCol w:w="1420"/>
                        <w:gridCol w:w="312"/>
                      </w:tblGrid>
                      <w:tr w:rsidR="00E837B6" w:rsidRPr="00AE3EDF" w14:paraId="3C0C1A25" w14:textId="77777777" w:rsidTr="00C07CEA"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6D413362" w14:textId="77777777" w:rsidR="005D40CB" w:rsidRPr="00AE3EDF" w:rsidRDefault="005D40C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795D2B43" w14:textId="3F182C7B" w:rsidR="005D40CB" w:rsidRPr="00AE3EDF" w:rsidRDefault="005D40C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Wegen dieser Ordnungswidrigkeit(en) wird gegen Sie</w:t>
                            </w:r>
                          </w:p>
                        </w:tc>
                        <w:tc>
                          <w:tcPr>
                            <w:tcW w:w="2627" w:type="dxa"/>
                            <w:shd w:val="clear" w:color="auto" w:fill="BFBFBF" w:themeFill="background1" w:themeFillShade="BF"/>
                          </w:tcPr>
                          <w:p w14:paraId="0651A281" w14:textId="77777777" w:rsidR="005D40CB" w:rsidRPr="00AE3EDF" w:rsidRDefault="005D40C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shd w:val="clear" w:color="auto" w:fill="BFBFBF" w:themeFill="background1" w:themeFillShade="BF"/>
                          </w:tcPr>
                          <w:p w14:paraId="04D3D767" w14:textId="77777777" w:rsidR="005D40CB" w:rsidRPr="00AE3EDF" w:rsidRDefault="005D40C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4DFB4829" w14:textId="77777777" w:rsidR="005D40CB" w:rsidRPr="00AE3EDF" w:rsidRDefault="005D40CB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37B6" w:rsidRPr="00AE3EDF" w14:paraId="128976A9" w14:textId="77777777" w:rsidTr="00C07CEA"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3753E1B2" w14:textId="77777777" w:rsidR="005D40CB" w:rsidRPr="00AE3EDF" w:rsidRDefault="005D40C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280644DB" w14:textId="77777777" w:rsidR="005D40CB" w:rsidRPr="00AE3EDF" w:rsidRDefault="005D40C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27" w:type="dxa"/>
                            <w:shd w:val="clear" w:color="auto" w:fill="FFFFFF" w:themeFill="background1"/>
                          </w:tcPr>
                          <w:p w14:paraId="138C3B36" w14:textId="46E0DF53" w:rsidR="005D40CB" w:rsidRPr="00AE3EDF" w:rsidRDefault="005D40C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Geldbuße:</w:t>
                            </w:r>
                          </w:p>
                        </w:tc>
                        <w:tc>
                          <w:tcPr>
                            <w:tcW w:w="1420" w:type="dxa"/>
                            <w:shd w:val="clear" w:color="auto" w:fill="FFFFFF" w:themeFill="background1"/>
                          </w:tcPr>
                          <w:p w14:paraId="05C83C32" w14:textId="4EB0EDEF" w:rsidR="005D40CB" w:rsidRPr="00AE3EDF" w:rsidRDefault="00185ADE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1.498,00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7E67B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0A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6DB9F8C4" w14:textId="77777777" w:rsidR="005D40CB" w:rsidRPr="00AE3EDF" w:rsidRDefault="005D40CB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37B6" w:rsidRPr="00AE3EDF" w14:paraId="0EE2F2C4" w14:textId="77777777" w:rsidTr="00C07CEA"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3E99E3D2" w14:textId="183067AB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30C5D27F" w14:textId="0242194B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eine Geldbuße festgesetzt (§ 17 OWiG)</w:t>
                            </w:r>
                          </w:p>
                        </w:tc>
                        <w:tc>
                          <w:tcPr>
                            <w:tcW w:w="2627" w:type="dxa"/>
                            <w:shd w:val="clear" w:color="auto" w:fill="FFFFFF" w:themeFill="background1"/>
                          </w:tcPr>
                          <w:p w14:paraId="3029187F" w14:textId="4A7483C3" w:rsidR="005D40CB" w:rsidRPr="00AE3EDF" w:rsidRDefault="005D40C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Gebühr:</w:t>
                            </w:r>
                          </w:p>
                        </w:tc>
                        <w:tc>
                          <w:tcPr>
                            <w:tcW w:w="1420" w:type="dxa"/>
                            <w:shd w:val="clear" w:color="auto" w:fill="FFFFFF" w:themeFill="background1"/>
                          </w:tcPr>
                          <w:p w14:paraId="339D891E" w14:textId="1643C362" w:rsidR="005D40CB" w:rsidRPr="00AE3EDF" w:rsidRDefault="00480A9C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20,00 EUR</w:t>
                            </w: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3DA21A97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37B6" w:rsidRPr="00AE3EDF" w14:paraId="42579224" w14:textId="77777777" w:rsidTr="00C07CEA">
                        <w:trPr>
                          <w:trHeight w:val="182"/>
                        </w:trPr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33880FDD" w14:textId="3EAC7FE1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05D54FC7" w14:textId="4364C58D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ein Fahrverbot auf die Dauer von </w:t>
                            </w: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0 </w:t>
                            </w: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Monat(en) unter </w:t>
                            </w:r>
                          </w:p>
                        </w:tc>
                        <w:tc>
                          <w:tcPr>
                            <w:tcW w:w="2627" w:type="dxa"/>
                            <w:shd w:val="clear" w:color="auto" w:fill="FFFFFF" w:themeFill="background1"/>
                          </w:tcPr>
                          <w:p w14:paraId="63624B80" w14:textId="54E109F0" w:rsidR="005D40CB" w:rsidRPr="00AE3EDF" w:rsidRDefault="00F259F2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Auslagen der Verwaltung</w:t>
                            </w:r>
                          </w:p>
                        </w:tc>
                        <w:tc>
                          <w:tcPr>
                            <w:tcW w:w="1420" w:type="dxa"/>
                            <w:shd w:val="clear" w:color="auto" w:fill="FFFFFF" w:themeFill="background1"/>
                          </w:tcPr>
                          <w:p w14:paraId="4CF74EE8" w14:textId="5B74FCC1" w:rsidR="005D40CB" w:rsidRPr="00AE3EDF" w:rsidRDefault="00CB1CF3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2,50 EUR</w:t>
                            </w: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469AF937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37B6" w:rsidRPr="00AE3EDF" w14:paraId="6CA5B3B8" w14:textId="77777777" w:rsidTr="00C07CEA"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348E3CC8" w14:textId="4ADE760E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4FBE85FE" w14:textId="0BFB80AD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Zubilligung einer Abgabefrist von 4 Monaten</w:t>
                            </w:r>
                          </w:p>
                        </w:tc>
                        <w:tc>
                          <w:tcPr>
                            <w:tcW w:w="2627" w:type="dxa"/>
                            <w:shd w:val="clear" w:color="auto" w:fill="FFFFFF" w:themeFill="background1"/>
                          </w:tcPr>
                          <w:p w14:paraId="5B274A19" w14:textId="4DF25D85" w:rsidR="005D40CB" w:rsidRPr="00AE3EDF" w:rsidRDefault="00F259F2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Auslagen der Polizei</w:t>
                            </w:r>
                            <w:r w:rsidR="00246EB8"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20" w:type="dxa"/>
                            <w:shd w:val="clear" w:color="auto" w:fill="FFFFFF" w:themeFill="background1"/>
                          </w:tcPr>
                          <w:p w14:paraId="0D527F58" w14:textId="5167657F" w:rsidR="005D40CB" w:rsidRPr="00AE3EDF" w:rsidRDefault="00CB1CF3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30EC19C7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37B6" w:rsidRPr="00AE3EDF" w14:paraId="5AB9E028" w14:textId="77777777" w:rsidTr="00C07CEA"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2BEC7E2D" w14:textId="292E9E55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2AB14038" w14:textId="3CE666B5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Außerdem haben sie die Kosten des Verfahrens zu tragen</w:t>
                            </w:r>
                          </w:p>
                        </w:tc>
                        <w:tc>
                          <w:tcPr>
                            <w:tcW w:w="2627" w:type="dxa"/>
                            <w:shd w:val="clear" w:color="auto" w:fill="FFFFFF" w:themeFill="background1"/>
                          </w:tcPr>
                          <w:p w14:paraId="6CF95CD6" w14:textId="56928482" w:rsidR="005D40CB" w:rsidRPr="00AE3EDF" w:rsidRDefault="00F259F2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Sonstige Auslagen</w:t>
                            </w:r>
                            <w:r w:rsidR="00246EB8"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20" w:type="dxa"/>
                            <w:shd w:val="clear" w:color="auto" w:fill="FFFFFF" w:themeFill="background1"/>
                          </w:tcPr>
                          <w:p w14:paraId="356B7C4C" w14:textId="69BA71CD" w:rsidR="005D40CB" w:rsidRPr="00AE3EDF" w:rsidRDefault="00CB1CF3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778C4181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37B6" w:rsidRPr="00AE3EDF" w14:paraId="031F16FF" w14:textId="77777777" w:rsidTr="00C07CEA"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27D946C2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557C4D5A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27" w:type="dxa"/>
                            <w:shd w:val="clear" w:color="auto" w:fill="FFFFFF" w:themeFill="background1"/>
                          </w:tcPr>
                          <w:p w14:paraId="1CB05D79" w14:textId="5AC7645F" w:rsidR="00F259F2" w:rsidRPr="00AE3EDF" w:rsidRDefault="00F259F2" w:rsidP="00903C77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Zahlungseingan</w:t>
                            </w:r>
                            <w:r w:rsidR="00903C77"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</w:t>
                            </w:r>
                            <w:r w:rsidR="00246EB8"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20" w:type="dxa"/>
                            <w:shd w:val="clear" w:color="auto" w:fill="FFFFFF" w:themeFill="background1"/>
                          </w:tcPr>
                          <w:p w14:paraId="34FEB463" w14:textId="30ACA23C" w:rsidR="005D40CB" w:rsidRPr="00AE3EDF" w:rsidRDefault="00CB1CF3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2A5B141B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37B6" w:rsidRPr="00AE3EDF" w14:paraId="040C3AD0" w14:textId="77777777" w:rsidTr="00C07CEA"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25FFA6A9" w14:textId="77777777" w:rsidR="00903C77" w:rsidRPr="00AE3EDF" w:rsidRDefault="00903C77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5BA9704B" w14:textId="16EE2E8F" w:rsidR="00903C77" w:rsidRPr="00CB1CF3" w:rsidRDefault="00903C77" w:rsidP="005D40C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B1CF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Punkte nach Rechtskraft: 03</w:t>
                            </w:r>
                          </w:p>
                        </w:tc>
                        <w:tc>
                          <w:tcPr>
                            <w:tcW w:w="2627" w:type="dxa"/>
                            <w:shd w:val="clear" w:color="auto" w:fill="FFFFFF" w:themeFill="background1"/>
                          </w:tcPr>
                          <w:p w14:paraId="0E45D15B" w14:textId="65FA9F8A" w:rsidR="00903C77" w:rsidRPr="00AE3EDF" w:rsidRDefault="002C6C59" w:rsidP="00903C7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Gesamtbetrag</w:t>
                            </w:r>
                            <w:r w:rsidR="00246EB8" w:rsidRPr="00AE3ED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20" w:type="dxa"/>
                            <w:shd w:val="clear" w:color="auto" w:fill="FFFFFF" w:themeFill="background1"/>
                          </w:tcPr>
                          <w:p w14:paraId="277D36F3" w14:textId="2BB38CBC" w:rsidR="00903C77" w:rsidRPr="00AE3EDF" w:rsidRDefault="00185ADE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1.5</w:t>
                            </w:r>
                            <w:r w:rsidR="004E05C8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  <w:r w:rsidR="00B2106B" w:rsidRPr="00EB77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08,00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EUR</w:t>
                            </w: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09B1C62C" w14:textId="77777777" w:rsidR="00903C77" w:rsidRPr="00AE3EDF" w:rsidRDefault="00903C77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837B6" w:rsidRPr="00AE3EDF" w14:paraId="7448413E" w14:textId="77777777" w:rsidTr="00C07CEA">
                        <w:tc>
                          <w:tcPr>
                            <w:tcW w:w="401" w:type="dxa"/>
                            <w:shd w:val="clear" w:color="auto" w:fill="BFBFBF" w:themeFill="background1" w:themeFillShade="BF"/>
                          </w:tcPr>
                          <w:p w14:paraId="5AC1D72D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14" w:type="dxa"/>
                            <w:shd w:val="clear" w:color="auto" w:fill="BFBFBF" w:themeFill="background1" w:themeFillShade="BF"/>
                          </w:tcPr>
                          <w:p w14:paraId="5968CF70" w14:textId="77D73A8D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27" w:type="dxa"/>
                            <w:shd w:val="clear" w:color="auto" w:fill="BFBFBF" w:themeFill="background1" w:themeFillShade="BF"/>
                          </w:tcPr>
                          <w:p w14:paraId="24EAD05C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shd w:val="clear" w:color="auto" w:fill="BFBFBF" w:themeFill="background1" w:themeFillShade="BF"/>
                          </w:tcPr>
                          <w:p w14:paraId="5F4816A3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shd w:val="clear" w:color="auto" w:fill="BFBFBF" w:themeFill="background1" w:themeFillShade="BF"/>
                          </w:tcPr>
                          <w:p w14:paraId="6B995469" w14:textId="77777777" w:rsidR="005D40CB" w:rsidRPr="00AE3EDF" w:rsidRDefault="005D40C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EC4D16B" w14:textId="77777777" w:rsidR="00D42CF8" w:rsidRPr="00AE3EDF" w:rsidRDefault="00D42CF8" w:rsidP="00D968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93BAB69" w14:textId="77777777" w:rsidR="00D42CF8" w:rsidRPr="00AE3EDF" w:rsidRDefault="00D42CF8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EA7127D" w14:textId="2B8E9D77" w:rsidR="00D42CF8" w:rsidRPr="00AE3EDF" w:rsidRDefault="00D42CF8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3ED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Mit freundlichen Grüßen </w:t>
                      </w:r>
                    </w:p>
                    <w:p w14:paraId="7999AE17" w14:textId="2B11383C" w:rsidR="00D42CF8" w:rsidRPr="00AE3EDF" w:rsidRDefault="00D42CF8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3EDF">
                        <w:rPr>
                          <w:rFonts w:ascii="Arial" w:hAnsi="Arial" w:cs="Arial"/>
                          <w:sz w:val="20"/>
                          <w:szCs w:val="20"/>
                        </w:rPr>
                        <w:t>im Auftrag</w:t>
                      </w:r>
                    </w:p>
                    <w:p w14:paraId="1A21CB39" w14:textId="0B4F3D4F" w:rsidR="00D42CF8" w:rsidRPr="00AE3EDF" w:rsidRDefault="002757B6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3EDF">
                        <w:rPr>
                          <w:rFonts w:ascii="Arial" w:hAnsi="Arial" w:cs="Arial"/>
                          <w:sz w:val="20"/>
                          <w:szCs w:val="20"/>
                        </w:rPr>
                        <w:t>Schulte</w:t>
                      </w:r>
                    </w:p>
                  </w:txbxContent>
                </v:textbox>
              </v:shape>
            </w:pict>
          </mc:Fallback>
        </mc:AlternateContent>
      </w:r>
      <w:r w:rsidR="002757B6"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57A2DD8F">
                <wp:simplePos x="0" y="0"/>
                <wp:positionH relativeFrom="column">
                  <wp:posOffset>-228600</wp:posOffset>
                </wp:positionH>
                <wp:positionV relativeFrom="paragraph">
                  <wp:posOffset>125730</wp:posOffset>
                </wp:positionV>
                <wp:extent cx="2491740" cy="2209800"/>
                <wp:effectExtent l="0" t="0" r="3810" b="0"/>
                <wp:wrapTight wrapText="bothSides">
                  <wp:wrapPolygon edited="0">
                    <wp:start x="0" y="0"/>
                    <wp:lineTo x="0" y="21414"/>
                    <wp:lineTo x="21468" y="21414"/>
                    <wp:lineTo x="2146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990A6" w14:textId="58589A2A" w:rsidR="00E137F3" w:rsidRPr="0006366D" w:rsidRDefault="00E137F3" w:rsidP="000A729B">
                            <w:pPr>
                              <w:pStyle w:val="Anrede"/>
                              <w:spacing w:before="0"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Kreis Herford</w:t>
                            </w:r>
                            <w:r w:rsidR="009F469E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2757B6"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-</w:t>
                            </w: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Postfach 1380 </w:t>
                            </w:r>
                            <w:r w:rsidR="002757B6"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32270 Kirchlengern</w:t>
                            </w:r>
                          </w:p>
                          <w:p w14:paraId="26C4088A" w14:textId="7E0D54A0" w:rsidR="000A729B" w:rsidRPr="0006366D" w:rsidRDefault="00E137F3" w:rsidP="000A729B">
                            <w:pPr>
                              <w:pStyle w:val="Anrede"/>
                              <w:spacing w:before="0"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Gegen Zustellungsurkunde</w:t>
                            </w:r>
                          </w:p>
                          <w:p w14:paraId="7A4EAFC0" w14:textId="4CBB047F" w:rsidR="00765548" w:rsidRDefault="00765548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A9B3C23" w14:textId="650C9C10" w:rsidR="00D42CF8" w:rsidRPr="0006366D" w:rsidRDefault="00765548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Lisa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0A729B" w:rsidRPr="000636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Wagner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CE544C" w14:textId="6488D5A0" w:rsidR="00D42CF8" w:rsidRPr="0006366D" w:rsidRDefault="0006366D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Kusenweg 5</w:t>
                            </w:r>
                          </w:p>
                          <w:p w14:paraId="10C805A4" w14:textId="243C6EA0" w:rsidR="00D42CF8" w:rsidRPr="0006366D" w:rsidRDefault="0006366D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36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32278 Kirchlengern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Textfeld 2" o:spid="_x0000_s1028" type="#_x0000_t202" style="position:absolute;margin-left:-18pt;margin-top:9.9pt;width:196.2pt;height:17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" stroked="f">
                <v:textbox>
                  <w:txbxContent>
                    <w:p w14:paraId="13E990A6" w14:textId="58589A2A" w:rsidR="00E137F3" w:rsidRPr="0006366D" w:rsidRDefault="00E137F3" w:rsidP="000A729B">
                      <w:pPr>
                        <w:pStyle w:val="Anrede"/>
                        <w:spacing w:before="0" w:line="276" w:lineRule="auto"/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</w:pP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Kreis Herford</w:t>
                      </w:r>
                      <w:r w:rsidR="009F469E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.</w:t>
                      </w:r>
                      <w:bookmarkStart w:id="1" w:name="_GoBack"/>
                      <w:bookmarkEnd w:id="1"/>
                      <w:r w:rsidR="002757B6"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 -</w:t>
                      </w: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 Postfach 1380 </w:t>
                      </w:r>
                      <w:r w:rsidR="002757B6"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- </w:t>
                      </w: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32270 Kirchlengern</w:t>
                      </w:r>
                    </w:p>
                    <w:p w14:paraId="26C4088A" w14:textId="7E0D54A0" w:rsidR="000A729B" w:rsidRPr="0006366D" w:rsidRDefault="00E137F3" w:rsidP="000A729B">
                      <w:pPr>
                        <w:pStyle w:val="Anrede"/>
                        <w:spacing w:before="0"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366D">
                        <w:rPr>
                          <w:rFonts w:ascii="Arial" w:hAnsi="Arial" w:cs="Arial"/>
                          <w:sz w:val="16"/>
                          <w:szCs w:val="16"/>
                        </w:rPr>
                        <w:t>Gegen Zustellungsurkunde</w:t>
                      </w:r>
                    </w:p>
                    <w:p w14:paraId="7A4EAFC0" w14:textId="4CBB047F" w:rsidR="00765548" w:rsidRDefault="00765548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Frau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A9B3C23" w14:textId="650C9C10" w:rsidR="00D42CF8" w:rsidRPr="0006366D" w:rsidRDefault="00765548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Lisa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0A729B" w:rsidRPr="0006366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Wagner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4CE544C" w14:textId="6488D5A0" w:rsidR="00D42CF8" w:rsidRPr="0006366D" w:rsidRDefault="0006366D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366D">
                        <w:rPr>
                          <w:rFonts w:ascii="Arial" w:hAnsi="Arial" w:cs="Arial"/>
                          <w:sz w:val="20"/>
                          <w:szCs w:val="20"/>
                        </w:rPr>
                        <w:t>Kusenweg 5</w:t>
                      </w:r>
                    </w:p>
                    <w:p w14:paraId="10C805A4" w14:textId="243C6EA0" w:rsidR="00D42CF8" w:rsidRPr="0006366D" w:rsidRDefault="0006366D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366D">
                        <w:rPr>
                          <w:rFonts w:ascii="Arial" w:hAnsi="Arial" w:cs="Arial"/>
                          <w:sz w:val="20"/>
                          <w:szCs w:val="20"/>
                        </w:rPr>
                        <w:t>32278 Kirchlengern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433F"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5EC16" wp14:editId="55FC1137">
                <wp:simplePos x="0" y="0"/>
                <wp:positionH relativeFrom="column">
                  <wp:posOffset>-228600</wp:posOffset>
                </wp:positionH>
                <wp:positionV relativeFrom="paragraph">
                  <wp:posOffset>2457450</wp:posOffset>
                </wp:positionV>
                <wp:extent cx="2308860" cy="739140"/>
                <wp:effectExtent l="0" t="0" r="15240" b="2286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D1B61" w14:textId="189D5447" w:rsidR="00E137F3" w:rsidRPr="00A50C18" w:rsidRDefault="00E137F3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Geburtsname: </w:t>
                            </w:r>
                            <w:r w:rsidR="00E87BB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06366D"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Müller</w:t>
                            </w:r>
                          </w:p>
                          <w:p w14:paraId="0C92BF20" w14:textId="42AC56D7" w:rsidR="00765548" w:rsidRDefault="00E137F3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Geburtstag: </w:t>
                            </w: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Geburtstag </w:instrTex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26.01.2000</w:t>
                            </w:r>
                            <w:r w:rsidR="007655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40A04C2" w14:textId="6B6E968E" w:rsidR="00D42CF8" w:rsidRPr="00A50C18" w:rsidRDefault="00D42CF8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Geburtsort: </w:t>
                            </w:r>
                            <w:r w:rsidR="00E137F3"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Bielefeld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29" type="#_x0000_t202" style="position:absolute;margin-left:-18pt;margin-top:193.5pt;width:181.8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" fillcolor="white [3201]" strokecolor="white [3212]" strokeweight=".5pt">
                <v:textbox>
                  <w:txbxContent>
                    <w:p w14:paraId="516D1B61" w14:textId="189D5447" w:rsidR="00E137F3" w:rsidRPr="00A50C18" w:rsidRDefault="00E137F3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Geburtsname: </w:t>
                      </w:r>
                      <w:r w:rsidR="00E87BB5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bookmarkStart w:id="1" w:name="_GoBack"/>
                      <w:bookmarkEnd w:id="1"/>
                      <w:r w:rsidR="0006366D"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>Müller</w:t>
                      </w:r>
                    </w:p>
                    <w:p w14:paraId="0C92BF20" w14:textId="42AC56D7" w:rsidR="00765548" w:rsidRDefault="00E137F3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Geburtstag: </w:t>
                      </w: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Geburtstag </w:instrTex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26.01.2000</w:t>
                      </w:r>
                      <w:r w:rsidR="00765548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40A04C2" w14:textId="6B6E968E" w:rsidR="00D42CF8" w:rsidRPr="00A50C18" w:rsidRDefault="00D42CF8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Geburtsort: </w:t>
                      </w:r>
                      <w:r w:rsidR="00E137F3"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>Bielefeld</w:t>
                      </w:r>
                    </w:p>
                  </w:txbxContent>
                </v:textbox>
              </v:shape>
            </w:pict>
          </mc:Fallback>
        </mc:AlternateContent>
      </w:r>
      <w:r w:rsidR="00C2433F"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23F66" wp14:editId="09C5E841">
                <wp:simplePos x="0" y="0"/>
                <wp:positionH relativeFrom="column">
                  <wp:posOffset>4137660</wp:posOffset>
                </wp:positionH>
                <wp:positionV relativeFrom="paragraph">
                  <wp:posOffset>2455545</wp:posOffset>
                </wp:positionV>
                <wp:extent cx="2412365" cy="419100"/>
                <wp:effectExtent l="0" t="0" r="2603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6513E" w14:textId="562DBA89" w:rsidR="00D42CF8" w:rsidRPr="00A50C18" w:rsidRDefault="00D42CF8" w:rsidP="00D42C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Kassenzeichen</w:t>
                            </w:r>
                          </w:p>
                          <w:p w14:paraId="01FC6627" w14:textId="2A17DA80" w:rsidR="00D42CF8" w:rsidRPr="0006366D" w:rsidRDefault="00765548" w:rsidP="0076554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2106B" w:rsidRPr="00EB774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6W-JO-E.T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3F66" id="Textfeld 3" o:spid="_x0000_s1030" type="#_x0000_t202" style="position:absolute;margin-left:325.8pt;margin-top:193.35pt;width:189.95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" fillcolor="white [3201]" strokecolor="black [3200]" strokeweight="1pt">
                <v:textbox>
                  <w:txbxContent>
                    <w:p w14:paraId="61A6513E" w14:textId="562DBA89" w:rsidR="00D42CF8" w:rsidRPr="00A50C18" w:rsidRDefault="00D42CF8" w:rsidP="00D42C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A50C1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Kassenzeichen</w:t>
                      </w:r>
                    </w:p>
                    <w:p w14:paraId="01FC6627" w14:textId="2A17DA80" w:rsidR="00D42CF8" w:rsidRPr="0006366D" w:rsidRDefault="00765548" w:rsidP="0076554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B2106B" w:rsidRPr="00EB774D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6W-JO-E.T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302A2C" w:rsidRPr="002757B6" w:rsidSect="00673C35">
      <w:footerReference w:type="default" r:id="rId9"/>
      <w:headerReference w:type="first" r:id="rId10"/>
      <w:footerReference w:type="first" r:id="rId11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FA904" w14:textId="77777777" w:rsidR="00C13050" w:rsidRDefault="00C13050">
      <w:pPr>
        <w:spacing w:after="0"/>
      </w:pPr>
      <w:r>
        <w:separator/>
      </w:r>
    </w:p>
  </w:endnote>
  <w:endnote w:type="continuationSeparator" w:id="0">
    <w:p w14:paraId="4E54A0D7" w14:textId="77777777" w:rsidR="00C13050" w:rsidRDefault="00C13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D42CF8" w:rsidRDefault="00D42CF8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046C" w14:textId="7B23A22D" w:rsidR="00D42CF8" w:rsidRPr="00654B4E" w:rsidRDefault="00D42CF8" w:rsidP="00654B4E">
    <w:pPr>
      <w:pStyle w:val="Fuzeile"/>
      <w:pBdr>
        <w:top w:val="single" w:sz="4" w:space="1" w:color="auto"/>
      </w:pBdr>
      <w:jc w:val="left"/>
      <w:rPr>
        <w:color w:val="auto"/>
        <w:sz w:val="16"/>
        <w:szCs w:val="16"/>
      </w:rPr>
    </w:pPr>
    <w:r w:rsidRPr="00654B4E">
      <w:rPr>
        <w:color w:val="auto"/>
        <w:sz w:val="16"/>
        <w:szCs w:val="16"/>
      </w:rPr>
      <w:t>Rechtsbehelf</w:t>
    </w:r>
    <w:r>
      <w:rPr>
        <w:color w:val="auto"/>
        <w:sz w:val="16"/>
        <w:szCs w:val="16"/>
      </w:rPr>
      <w:t>s</w:t>
    </w:r>
    <w:r w:rsidRPr="00654B4E">
      <w:rPr>
        <w:color w:val="auto"/>
        <w:sz w:val="16"/>
        <w:szCs w:val="16"/>
      </w:rPr>
      <w:t>belehrung, Zahlungsauf</w:t>
    </w:r>
    <w:r>
      <w:rPr>
        <w:color w:val="auto"/>
        <w:sz w:val="16"/>
        <w:szCs w:val="16"/>
      </w:rPr>
      <w:t>f</w:t>
    </w:r>
    <w:r w:rsidRPr="00654B4E">
      <w:rPr>
        <w:color w:val="auto"/>
        <w:sz w:val="16"/>
        <w:szCs w:val="16"/>
      </w:rPr>
      <w:t>orderung sowie</w:t>
    </w:r>
    <w:r>
      <w:rPr>
        <w:color w:val="auto"/>
        <w:sz w:val="16"/>
        <w:szCs w:val="16"/>
      </w:rPr>
      <w:t xml:space="preserve"> </w:t>
    </w:r>
    <w:r w:rsidRPr="00654B4E">
      <w:rPr>
        <w:color w:val="auto"/>
        <w:sz w:val="16"/>
        <w:szCs w:val="16"/>
      </w:rPr>
      <w:t xml:space="preserve">Hinweise für das Fahrverbot </w:t>
    </w:r>
    <w:r>
      <w:rPr>
        <w:color w:val="auto"/>
        <w:sz w:val="16"/>
        <w:szCs w:val="16"/>
      </w:rPr>
      <w:t xml:space="preserve">und dem </w:t>
    </w:r>
    <w:r w:rsidRPr="00654B4E">
      <w:rPr>
        <w:color w:val="auto"/>
        <w:sz w:val="16"/>
        <w:szCs w:val="16"/>
      </w:rPr>
      <w:t>Falle eines Einspruches auf der Rückseite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86B4B" w14:textId="77777777" w:rsidR="00C13050" w:rsidRDefault="00C13050">
      <w:pPr>
        <w:spacing w:after="0"/>
      </w:pPr>
      <w:r>
        <w:separator/>
      </w:r>
    </w:p>
  </w:footnote>
  <w:footnote w:type="continuationSeparator" w:id="0">
    <w:p w14:paraId="47C71C4F" w14:textId="77777777" w:rsidR="00C13050" w:rsidRDefault="00C13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A1189" w14:textId="77777777" w:rsidR="00E137F3" w:rsidRPr="001569FD" w:rsidRDefault="00E137F3" w:rsidP="007A4599">
    <w:pPr>
      <w:pStyle w:val="Kopfzeile"/>
      <w:rPr>
        <w:rFonts w:ascii="Arial" w:hAnsi="Arial" w:cs="Arial"/>
        <w:sz w:val="44"/>
        <w:szCs w:val="44"/>
      </w:rPr>
    </w:pPr>
    <w:r w:rsidRPr="001569FD">
      <w:rPr>
        <w:rFonts w:ascii="Arial" w:hAnsi="Arial" w:cs="Arial"/>
        <w:sz w:val="44"/>
        <w:szCs w:val="44"/>
      </w:rPr>
      <w:t xml:space="preserve">Kreis </w:t>
    </w:r>
  </w:p>
  <w:p w14:paraId="4EB6656C" w14:textId="5387C87A" w:rsidR="00D42CF8" w:rsidRPr="001569FD" w:rsidRDefault="00E137F3" w:rsidP="007A4599">
    <w:pPr>
      <w:pStyle w:val="Kopfzeile"/>
      <w:rPr>
        <w:rFonts w:ascii="Arial" w:hAnsi="Arial" w:cs="Arial"/>
        <w:sz w:val="44"/>
        <w:szCs w:val="44"/>
      </w:rPr>
    </w:pPr>
    <w:r w:rsidRPr="001569FD">
      <w:rPr>
        <w:rFonts w:ascii="Arial" w:hAnsi="Arial" w:cs="Arial"/>
        <w:sz w:val="44"/>
        <w:szCs w:val="44"/>
      </w:rPr>
      <w:t>Herf</w:t>
    </w:r>
    <w:r w:rsidR="0043423D">
      <w:rPr>
        <w:rFonts w:ascii="Arial" w:hAnsi="Arial" w:cs="Arial"/>
        <w:sz w:val="44"/>
        <w:szCs w:val="44"/>
      </w:rPr>
      <w:t>o</w:t>
    </w:r>
    <w:r w:rsidRPr="001569FD">
      <w:rPr>
        <w:rFonts w:ascii="Arial" w:hAnsi="Arial" w:cs="Arial"/>
        <w:sz w:val="44"/>
        <w:szCs w:val="44"/>
      </w:rPr>
      <w:t>rd</w:t>
    </w:r>
    <w:r w:rsidR="0043423D">
      <w:rPr>
        <w:rFonts w:ascii="Arial" w:hAnsi="Arial" w:cs="Arial"/>
        <w:sz w:val="44"/>
        <w:szCs w:val="44"/>
      </w:rPr>
      <w:t>.</w:t>
    </w:r>
  </w:p>
  <w:p w14:paraId="79EB6A37" w14:textId="66E0F75B" w:rsidR="00E137F3" w:rsidRPr="001569FD" w:rsidRDefault="00E137F3" w:rsidP="007A4599">
    <w:pPr>
      <w:pStyle w:val="Kopfzeile"/>
      <w:rPr>
        <w:rFonts w:ascii="Arial" w:hAnsi="Arial" w:cs="Arial"/>
        <w:color w:val="75716D" w:themeColor="background2" w:themeShade="80"/>
        <w:sz w:val="4"/>
        <w:szCs w:val="4"/>
      </w:rPr>
    </w:pPr>
    <w:r w:rsidRPr="001569FD">
      <w:rPr>
        <w:rFonts w:ascii="Arial" w:hAnsi="Arial" w:cs="Arial"/>
        <w:color w:val="75716D" w:themeColor="background2" w:themeShade="80"/>
      </w:rPr>
      <w:t>Der Landrat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29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5F7E"/>
    <w:rsid w:val="00046936"/>
    <w:rsid w:val="0006023E"/>
    <w:rsid w:val="0006366D"/>
    <w:rsid w:val="00080C39"/>
    <w:rsid w:val="000A729B"/>
    <w:rsid w:val="000D516D"/>
    <w:rsid w:val="000D595D"/>
    <w:rsid w:val="000D5AB1"/>
    <w:rsid w:val="000F0B93"/>
    <w:rsid w:val="00137B16"/>
    <w:rsid w:val="00150CC4"/>
    <w:rsid w:val="001569FD"/>
    <w:rsid w:val="001711EA"/>
    <w:rsid w:val="00185ADE"/>
    <w:rsid w:val="001E3667"/>
    <w:rsid w:val="001F7C53"/>
    <w:rsid w:val="002045EB"/>
    <w:rsid w:val="0022136D"/>
    <w:rsid w:val="00225814"/>
    <w:rsid w:val="00246EB8"/>
    <w:rsid w:val="00252C02"/>
    <w:rsid w:val="002556B7"/>
    <w:rsid w:val="002757B6"/>
    <w:rsid w:val="00293B83"/>
    <w:rsid w:val="00293EFD"/>
    <w:rsid w:val="002C15EC"/>
    <w:rsid w:val="002C6C59"/>
    <w:rsid w:val="00302A2C"/>
    <w:rsid w:val="00310F61"/>
    <w:rsid w:val="0032378E"/>
    <w:rsid w:val="00347330"/>
    <w:rsid w:val="00381669"/>
    <w:rsid w:val="003A5B5E"/>
    <w:rsid w:val="003D61AD"/>
    <w:rsid w:val="0043423D"/>
    <w:rsid w:val="0045465B"/>
    <w:rsid w:val="004576BC"/>
    <w:rsid w:val="004722AE"/>
    <w:rsid w:val="00476CDE"/>
    <w:rsid w:val="00480A9C"/>
    <w:rsid w:val="0048339B"/>
    <w:rsid w:val="004E05C8"/>
    <w:rsid w:val="005059D7"/>
    <w:rsid w:val="00505CA1"/>
    <w:rsid w:val="0052105A"/>
    <w:rsid w:val="0055089F"/>
    <w:rsid w:val="0059450A"/>
    <w:rsid w:val="005A0123"/>
    <w:rsid w:val="005D40CB"/>
    <w:rsid w:val="005F6A8B"/>
    <w:rsid w:val="00647B11"/>
    <w:rsid w:val="00654B4E"/>
    <w:rsid w:val="00673C35"/>
    <w:rsid w:val="006A3CE7"/>
    <w:rsid w:val="00707981"/>
    <w:rsid w:val="0072091D"/>
    <w:rsid w:val="00745DDD"/>
    <w:rsid w:val="0076387D"/>
    <w:rsid w:val="00765548"/>
    <w:rsid w:val="0078150F"/>
    <w:rsid w:val="00791F6E"/>
    <w:rsid w:val="007A4599"/>
    <w:rsid w:val="007E67B5"/>
    <w:rsid w:val="00803844"/>
    <w:rsid w:val="00841031"/>
    <w:rsid w:val="00861C6D"/>
    <w:rsid w:val="0089732B"/>
    <w:rsid w:val="008A2847"/>
    <w:rsid w:val="008A4F75"/>
    <w:rsid w:val="008B6DFF"/>
    <w:rsid w:val="008C2A3D"/>
    <w:rsid w:val="008E12A6"/>
    <w:rsid w:val="008F15C5"/>
    <w:rsid w:val="00903C77"/>
    <w:rsid w:val="00916E48"/>
    <w:rsid w:val="00920901"/>
    <w:rsid w:val="00926EE6"/>
    <w:rsid w:val="00965D17"/>
    <w:rsid w:val="009729D2"/>
    <w:rsid w:val="009F469E"/>
    <w:rsid w:val="00A040BC"/>
    <w:rsid w:val="00A12573"/>
    <w:rsid w:val="00A27383"/>
    <w:rsid w:val="00A442E2"/>
    <w:rsid w:val="00A50C18"/>
    <w:rsid w:val="00A556B5"/>
    <w:rsid w:val="00A64503"/>
    <w:rsid w:val="00A736B0"/>
    <w:rsid w:val="00AB48A2"/>
    <w:rsid w:val="00AE3EDF"/>
    <w:rsid w:val="00AF1ACC"/>
    <w:rsid w:val="00B2106B"/>
    <w:rsid w:val="00B223AC"/>
    <w:rsid w:val="00B543B8"/>
    <w:rsid w:val="00B95BD4"/>
    <w:rsid w:val="00BB53B5"/>
    <w:rsid w:val="00C07CEA"/>
    <w:rsid w:val="00C13050"/>
    <w:rsid w:val="00C2433F"/>
    <w:rsid w:val="00C27AA9"/>
    <w:rsid w:val="00C300C6"/>
    <w:rsid w:val="00C53DF1"/>
    <w:rsid w:val="00C62A05"/>
    <w:rsid w:val="00C83E3C"/>
    <w:rsid w:val="00CB1CF3"/>
    <w:rsid w:val="00CC45C5"/>
    <w:rsid w:val="00D02A74"/>
    <w:rsid w:val="00D0512A"/>
    <w:rsid w:val="00D255FA"/>
    <w:rsid w:val="00D42CF8"/>
    <w:rsid w:val="00D668CA"/>
    <w:rsid w:val="00D87BD2"/>
    <w:rsid w:val="00D905F1"/>
    <w:rsid w:val="00D96840"/>
    <w:rsid w:val="00DB393A"/>
    <w:rsid w:val="00DF56DD"/>
    <w:rsid w:val="00E137F3"/>
    <w:rsid w:val="00E45709"/>
    <w:rsid w:val="00E51CD7"/>
    <w:rsid w:val="00E82DA7"/>
    <w:rsid w:val="00E837B6"/>
    <w:rsid w:val="00E87BB5"/>
    <w:rsid w:val="00E93D4A"/>
    <w:rsid w:val="00EA24E8"/>
    <w:rsid w:val="00EB5EB9"/>
    <w:rsid w:val="00EB6D5B"/>
    <w:rsid w:val="00EC054B"/>
    <w:rsid w:val="00F02DDB"/>
    <w:rsid w:val="00F05401"/>
    <w:rsid w:val="00F259F2"/>
    <w:rsid w:val="00F522A5"/>
    <w:rsid w:val="00F64C6B"/>
    <w:rsid w:val="00F9095B"/>
    <w:rsid w:val="00FA371C"/>
    <w:rsid w:val="00F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F9D38F-BF94-40F1-952B-E84B8548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17</cp:revision>
  <cp:lastPrinted>2019-11-15T10:24:00Z</cp:lastPrinted>
  <dcterms:created xsi:type="dcterms:W3CDTF">2019-11-27T10:35:00Z</dcterms:created>
  <dcterms:modified xsi:type="dcterms:W3CDTF">2019-11-30T20:49:00Z</dcterms:modified>
</cp:coreProperties>
</file>