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CD2D" w14:textId="7E47017B" w:rsidR="00302A2C" w:rsidRPr="008E12A6" w:rsidRDefault="0048071D" w:rsidP="008E12A6">
      <w:pPr>
        <w:pStyle w:val="Datum"/>
        <w:rPr>
          <w:b w:val="0"/>
          <w:bCs w:val="0"/>
          <w:sz w:val="18"/>
          <w:szCs w:val="18"/>
          <w:u w:val="single"/>
        </w:rPr>
      </w:pPr>
      <w:bookmarkStart w:id="0" w:name="_GoBack"/>
      <w:bookmarkEnd w:id="0"/>
      <w:r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5EC16" wp14:editId="54450325">
                <wp:simplePos x="0" y="0"/>
                <wp:positionH relativeFrom="column">
                  <wp:posOffset>-160020</wp:posOffset>
                </wp:positionH>
                <wp:positionV relativeFrom="paragraph">
                  <wp:posOffset>1981200</wp:posOffset>
                </wp:positionV>
                <wp:extent cx="2529840" cy="323850"/>
                <wp:effectExtent l="0" t="0" r="22860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D893DA" w14:textId="36BBAAF1" w:rsidR="002F52C9" w:rsidRDefault="002F52C9" w:rsidP="00D42CF8">
                            <w:pPr>
                              <w:spacing w:after="0"/>
                            </w:pPr>
                            <w:r>
                              <w:t xml:space="preserve">Geboren am </w:t>
                            </w:r>
                            <w:fldSimple w:instr=" MERGEFIELD Geburtstag ">
                              <w:r>
                                <w:rPr>
                                  <w:noProof/>
                                </w:rPr>
                                <w:t>29.09.2000</w:t>
                              </w:r>
                            </w:fldSimple>
                            <w:r>
                              <w:t xml:space="preserve"> in Cottbus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5EC1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12.6pt;margin-top:156pt;width:199.2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" fillcolor="white [3201]" strokecolor="white [3212]" strokeweight=".5pt">
                <v:textbox>
                  <w:txbxContent>
                    <w:p w14:paraId="70D893DA" w14:textId="36BBAAF1" w:rsidR="002F52C9" w:rsidRDefault="002F52C9" w:rsidP="00D42CF8">
                      <w:pPr>
                        <w:spacing w:after="0"/>
                      </w:pPr>
                      <w:r>
                        <w:t xml:space="preserve">Geboren am </w:t>
                      </w:r>
                      <w:fldSimple w:instr=" MERGEFIELD Geburtstag ">
                        <w:r>
                          <w:rPr>
                            <w:noProof/>
                          </w:rPr>
                          <w:t>29.09.2000</w:t>
                        </w:r>
                      </w:fldSimple>
                      <w:r>
                        <w:t xml:space="preserve"> in Cottbus</w:t>
                      </w:r>
                    </w:p>
                  </w:txbxContent>
                </v:textbox>
              </v:shape>
            </w:pict>
          </mc:Fallback>
        </mc:AlternateContent>
      </w:r>
      <w:r w:rsidR="00C23236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BD9AD" wp14:editId="01CA4CD4">
                <wp:simplePos x="0" y="0"/>
                <wp:positionH relativeFrom="column">
                  <wp:posOffset>5897880</wp:posOffset>
                </wp:positionH>
                <wp:positionV relativeFrom="paragraph">
                  <wp:posOffset>-582930</wp:posOffset>
                </wp:positionV>
                <wp:extent cx="779145" cy="523875"/>
                <wp:effectExtent l="0" t="0" r="20955" b="2857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DF8EF5" w14:textId="055EDA7B" w:rsidR="002F52C9" w:rsidRPr="00C23236" w:rsidRDefault="002F52C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23236">
                              <w:rPr>
                                <w:rFonts w:ascii="Arial" w:hAnsi="Arial" w:cs="Arial"/>
                              </w:rPr>
                              <w:t>HESSEN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D9AD" id="Textfeld 2" o:spid="_x0000_s1027" type="#_x0000_t202" style="position:absolute;margin-left:464.4pt;margin-top:-45.9pt;width:61.3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" fillcolor="white [3201]" strokecolor="white [3212]" strokeweight=".5pt">
                <v:textbox>
                  <w:txbxContent>
                    <w:p w14:paraId="6BDF8EF5" w14:textId="055EDA7B" w:rsidR="002F52C9" w:rsidRPr="00C23236" w:rsidRDefault="002F52C9">
                      <w:pPr>
                        <w:rPr>
                          <w:rFonts w:ascii="Arial" w:hAnsi="Arial" w:cs="Arial"/>
                        </w:rPr>
                      </w:pPr>
                      <w:r w:rsidRPr="00C23236">
                        <w:rPr>
                          <w:rFonts w:ascii="Arial" w:hAnsi="Arial" w:cs="Arial"/>
                        </w:rPr>
                        <w:t>HESSEN</w:t>
                      </w:r>
                    </w:p>
                  </w:txbxContent>
                </v:textbox>
              </v:shape>
            </w:pict>
          </mc:Fallback>
        </mc:AlternateContent>
      </w:r>
      <w:r w:rsidR="00C23236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D05873" wp14:editId="46E7558E">
                <wp:simplePos x="0" y="0"/>
                <wp:positionH relativeFrom="column">
                  <wp:posOffset>3716655</wp:posOffset>
                </wp:positionH>
                <wp:positionV relativeFrom="page">
                  <wp:posOffset>352425</wp:posOffset>
                </wp:positionV>
                <wp:extent cx="2907665" cy="2286000"/>
                <wp:effectExtent l="0" t="0" r="26035" b="19050"/>
                <wp:wrapSquare wrapText="bothSides"/>
                <wp:docPr id="212" name="Auto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7665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1553604C" w14:textId="02F5744B" w:rsidR="002F52C9" w:rsidRPr="002D0287" w:rsidRDefault="002F52C9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Auskunft erteilt:</w:t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96EF9B3" w14:textId="71578B53" w:rsidR="002F52C9" w:rsidRPr="002D0287" w:rsidRDefault="002F52C9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 xml:space="preserve">Tel: </w:t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83532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0561/106-4444</w:t>
                            </w:r>
                          </w:p>
                          <w:p w14:paraId="466929F5" w14:textId="3738611D" w:rsidR="002F52C9" w:rsidRPr="002D0287" w:rsidRDefault="002F52C9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 xml:space="preserve">Fax: </w:t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D02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05221 189-800</w:t>
                            </w:r>
                          </w:p>
                          <w:p w14:paraId="15AA63C5" w14:textId="7165691A" w:rsidR="002F52C9" w:rsidRPr="002D0287" w:rsidRDefault="002F52C9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E-Mail:</w:t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8353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post@zbs.hessen.de</w:t>
                            </w:r>
                          </w:p>
                          <w:p w14:paraId="25FC4077" w14:textId="7EA4DD6F" w:rsidR="002F52C9" w:rsidRPr="002D0287" w:rsidRDefault="002F52C9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Internet:</w:t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8353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www.rp-kassel.hessen.de</w:t>
                            </w:r>
                          </w:p>
                          <w:p w14:paraId="7D68E24C" w14:textId="3818C43B" w:rsidR="002F52C9" w:rsidRPr="002D0287" w:rsidRDefault="002F52C9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 xml:space="preserve">Datum </w:t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instrText xml:space="preserve"> MERGEFIELD Briefdatum </w:instrText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B810B4">
                              <w:rPr>
                                <w:rFonts w:ascii="Arial" w:hAnsi="Arial" w:cs="Arial"/>
                                <w:noProof/>
                                <w:color w:val="4D4D4D" w:themeColor="text2"/>
                                <w:sz w:val="18"/>
                                <w:szCs w:val="18"/>
                              </w:rPr>
                              <w:t>08.10.19</w:t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21733038" w14:textId="5B0DAA96" w:rsidR="002F52C9" w:rsidRPr="002D0287" w:rsidRDefault="002F52C9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365618F4" w14:textId="20082807" w:rsidR="002F52C9" w:rsidRPr="002D0287" w:rsidRDefault="002F52C9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73F450C8" w14:textId="5A2F9424" w:rsidR="002F52C9" w:rsidRPr="002D0287" w:rsidRDefault="002F52C9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 xml:space="preserve">Aktenzeichen: </w:t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instrText xml:space="preserve"> MERGEFIELD Aktenzeichen </w:instrText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B810B4">
                              <w:rPr>
                                <w:rFonts w:ascii="Arial" w:hAnsi="Arial" w:cs="Arial"/>
                                <w:noProof/>
                                <w:color w:val="4D4D4D" w:themeColor="text2"/>
                                <w:sz w:val="18"/>
                                <w:szCs w:val="18"/>
                              </w:rPr>
                              <w:t>B/3|3JT</w:t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417D8AD2" w14:textId="1CCB3EAF" w:rsidR="002F52C9" w:rsidRPr="008E12A6" w:rsidRDefault="002F52C9" w:rsidP="00841031">
                            <w:pPr>
                              <w:rPr>
                                <w:color w:val="4D4D4D" w:themeColor="text2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05873" id="AutoForm 14" o:spid="_x0000_s1028" style="position:absolute;margin-left:292.65pt;margin-top:27.75pt;width:228.95pt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" fillcolor="white [3212]" strokecolor="white [3212]" strokeweight="1.25pt">
                <v:textbox inset="14.4pt,36pt,14.4pt,5.76pt">
                  <w:txbxContent>
                    <w:p w14:paraId="1553604C" w14:textId="02F5744B" w:rsidR="002F52C9" w:rsidRPr="002D0287" w:rsidRDefault="002F52C9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Auskunft erteilt:</w:t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</w:p>
                    <w:p w14:paraId="796EF9B3" w14:textId="71578B53" w:rsidR="002F52C9" w:rsidRPr="002D0287" w:rsidRDefault="002F52C9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 xml:space="preserve">Tel: </w:t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83532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0561/106-4444</w:t>
                      </w:r>
                    </w:p>
                    <w:p w14:paraId="466929F5" w14:textId="3738611D" w:rsidR="002F52C9" w:rsidRPr="002D0287" w:rsidRDefault="002F52C9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 xml:space="preserve">Fax: </w:t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D0287">
                        <w:rPr>
                          <w:rFonts w:ascii="Arial" w:hAnsi="Arial" w:cs="Arial"/>
                          <w:sz w:val="18"/>
                          <w:szCs w:val="18"/>
                        </w:rPr>
                        <w:t>05221 189-800</w:t>
                      </w:r>
                    </w:p>
                    <w:p w14:paraId="15AA63C5" w14:textId="7165691A" w:rsidR="002F52C9" w:rsidRPr="002D0287" w:rsidRDefault="002F52C9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E-Mail:</w:t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83532">
                        <w:rPr>
                          <w:rFonts w:ascii="Arial" w:hAnsi="Arial" w:cs="Arial"/>
                          <w:sz w:val="18"/>
                          <w:szCs w:val="18"/>
                        </w:rPr>
                        <w:t>post@zbs.hessen.de</w:t>
                      </w:r>
                    </w:p>
                    <w:p w14:paraId="25FC4077" w14:textId="7EA4DD6F" w:rsidR="002F52C9" w:rsidRPr="002D0287" w:rsidRDefault="002F52C9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Internet:</w:t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83532">
                        <w:rPr>
                          <w:rFonts w:ascii="Arial" w:hAnsi="Arial" w:cs="Arial"/>
                          <w:sz w:val="18"/>
                          <w:szCs w:val="18"/>
                        </w:rPr>
                        <w:t>www.rp-kassel.hessen.de</w:t>
                      </w:r>
                    </w:p>
                    <w:p w14:paraId="7D68E24C" w14:textId="3818C43B" w:rsidR="002F52C9" w:rsidRPr="002D0287" w:rsidRDefault="002F52C9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 xml:space="preserve">Datum </w:t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instrText xml:space="preserve"> MERGEFIELD Briefdatum </w:instrText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separate"/>
                      </w:r>
                      <w:r w:rsidRPr="00B810B4">
                        <w:rPr>
                          <w:rFonts w:ascii="Arial" w:hAnsi="Arial" w:cs="Arial"/>
                          <w:noProof/>
                          <w:color w:val="4D4D4D" w:themeColor="text2"/>
                          <w:sz w:val="18"/>
                          <w:szCs w:val="18"/>
                        </w:rPr>
                        <w:t>08.10.19</w:t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end"/>
                      </w:r>
                    </w:p>
                    <w:p w14:paraId="21733038" w14:textId="5B0DAA96" w:rsidR="002F52C9" w:rsidRPr="002D0287" w:rsidRDefault="002F52C9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</w:p>
                    <w:p w14:paraId="365618F4" w14:textId="20082807" w:rsidR="002F52C9" w:rsidRPr="002D0287" w:rsidRDefault="002F52C9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</w:p>
                    <w:p w14:paraId="73F450C8" w14:textId="5A2F9424" w:rsidR="002F52C9" w:rsidRPr="002D0287" w:rsidRDefault="002F52C9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 xml:space="preserve">Aktenzeichen: </w:t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instrText xml:space="preserve"> MERGEFIELD Aktenzeichen </w:instrText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separate"/>
                      </w:r>
                      <w:r w:rsidRPr="00B810B4">
                        <w:rPr>
                          <w:rFonts w:ascii="Arial" w:hAnsi="Arial" w:cs="Arial"/>
                          <w:noProof/>
                          <w:color w:val="4D4D4D" w:themeColor="text2"/>
                          <w:sz w:val="18"/>
                          <w:szCs w:val="18"/>
                        </w:rPr>
                        <w:t>B/3|3JT</w:t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end"/>
                      </w:r>
                    </w:p>
                    <w:p w14:paraId="417D8AD2" w14:textId="1CCB3EAF" w:rsidR="002F52C9" w:rsidRPr="008E12A6" w:rsidRDefault="002F52C9" w:rsidP="00841031">
                      <w:pPr>
                        <w:rPr>
                          <w:color w:val="4D4D4D" w:themeColor="text2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C26634">
        <w:rPr>
          <w:b w:val="0"/>
          <w:bCs w:val="0"/>
          <w:noProof/>
          <w:sz w:val="18"/>
          <w:szCs w:val="18"/>
          <w:u w:val="single"/>
        </w:rPr>
        <w:drawing>
          <wp:anchor distT="0" distB="0" distL="114300" distR="114300" simplePos="0" relativeHeight="251667456" behindDoc="0" locked="0" layoutInCell="1" allowOverlap="1" wp14:anchorId="5A7E5243" wp14:editId="257522F1">
            <wp:simplePos x="0" y="0"/>
            <wp:positionH relativeFrom="column">
              <wp:posOffset>4495800</wp:posOffset>
            </wp:positionH>
            <wp:positionV relativeFrom="paragraph">
              <wp:posOffset>2055495</wp:posOffset>
            </wp:positionV>
            <wp:extent cx="1969568" cy="1457325"/>
            <wp:effectExtent l="0" t="0" r="0" b="0"/>
            <wp:wrapNone/>
            <wp:docPr id="3" name="Grafik 3" descr="Ein Bild, das Straße, draußen, Auto, Gebäud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235403-860_poster_16x9-poly-2354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568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634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0043B" wp14:editId="56F524B7">
                <wp:simplePos x="0" y="0"/>
                <wp:positionH relativeFrom="column">
                  <wp:posOffset>-226695</wp:posOffset>
                </wp:positionH>
                <wp:positionV relativeFrom="paragraph">
                  <wp:posOffset>2245995</wp:posOffset>
                </wp:positionV>
                <wp:extent cx="6743700" cy="5781675"/>
                <wp:effectExtent l="0" t="0" r="19050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578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124F40" w14:textId="306089DA" w:rsidR="002F52C9" w:rsidRPr="004719F1" w:rsidRDefault="002F52C9" w:rsidP="00CE6FEA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bidi="de-DE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bidi="de-DE"/>
                              </w:rPr>
                              <w:t>Verwarnung mit Verwarnungsgeld / Anhörung</w:t>
                            </w:r>
                          </w:p>
                          <w:p w14:paraId="44501331" w14:textId="4CF5AF43" w:rsidR="002F52C9" w:rsidRPr="004719F1" w:rsidRDefault="002F52C9" w:rsidP="00CE6FEA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Sehr geehrter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Anrede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B810B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Herr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Nachname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B810B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Wagner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EFD0921" w14:textId="77777777" w:rsidR="002F52C9" w:rsidRPr="004719F1" w:rsidRDefault="002F52C9" w:rsidP="00CE6FEA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3423E1A" w14:textId="0058D79A" w:rsidR="002F52C9" w:rsidRPr="004719F1" w:rsidRDefault="002F52C9" w:rsidP="002773D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Ihnen wird vorgeworfen, am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Tatdatum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B810B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12.09.2019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-09-12</w:t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um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Uhrzeit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B810B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19:11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:5</w:t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Uhr in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Ort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B810B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Marktleugast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BAB A 5/</w:t>
                            </w:r>
                          </w:p>
                          <w:p w14:paraId="5F553732" w14:textId="3F82210E" w:rsidR="002F52C9" w:rsidRPr="004719F1" w:rsidRDefault="002F52C9" w:rsidP="002773D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 67, km 520,700, Frankfurt - Mannheim als Führer des PKW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Kennzeichen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B810B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ESW -K 3750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513F725A" w14:textId="6512DA1B" w:rsidR="002F52C9" w:rsidRDefault="002F52C9" w:rsidP="002773D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folgende Ordnungswidrigkeit begangen zu haben:</w:t>
                            </w:r>
                          </w:p>
                          <w:p w14:paraId="1F461B2C" w14:textId="15DA1B60" w:rsidR="002F52C9" w:rsidRDefault="002F52C9" w:rsidP="002773D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D33FA59" w14:textId="158C99AF" w:rsidR="002F52C9" w:rsidRDefault="002F52C9" w:rsidP="003F291E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Vergehen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B810B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Sie gaben missbrÃ¤uchlich Schallzeichen/Leuchtzeichen.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3B1BB80C" w14:textId="08FA163E" w:rsidR="002F52C9" w:rsidRPr="004719F1" w:rsidRDefault="002F52C9" w:rsidP="003F291E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§ 4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1; </w:t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§ 49 StVO; § 24 StVG; 11.3.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BKat</w:t>
                            </w:r>
                            <w:proofErr w:type="spellEnd"/>
                          </w:p>
                          <w:p w14:paraId="0B7CC470" w14:textId="008ABB90" w:rsidR="002F52C9" w:rsidRPr="004719F1" w:rsidRDefault="002F52C9" w:rsidP="003F291E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54A3F7A" w14:textId="0ADCD5DE" w:rsidR="002F52C9" w:rsidRPr="004719F1" w:rsidRDefault="002F52C9" w:rsidP="003F291E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Beweismittel: Foto, Radarmessung, Film—/Bildnummer 1862142/745, </w:t>
                            </w:r>
                            <w:proofErr w:type="spellStart"/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TraffiStar</w:t>
                            </w:r>
                            <w:proofErr w:type="spellEnd"/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 330 Stationär BAB.</w:t>
                            </w:r>
                          </w:p>
                          <w:p w14:paraId="66F54B71" w14:textId="77777777" w:rsidR="002F52C9" w:rsidRPr="004719F1" w:rsidRDefault="002F52C9" w:rsidP="0013104A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57F1DCD" w14:textId="18414D5C" w:rsidR="002F52C9" w:rsidRDefault="002F52C9" w:rsidP="005F50C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Wegen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dieser</w:t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Ordnungswidrigkeit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verwarne ich Sie mit einem Verwarnungsgeld von </w:t>
                            </w:r>
                          </w:p>
                          <w:p w14:paraId="1C418868" w14:textId="77777777" w:rsidR="002F52C9" w:rsidRPr="004719F1" w:rsidRDefault="002F52C9" w:rsidP="005F50C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D776706" w14:textId="5E98E289" w:rsidR="002F52C9" w:rsidRDefault="002F52C9" w:rsidP="0013104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instrText xml:space="preserve"> MERGEFIELD Endbetrag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fldChar w:fldCharType="separate"/>
                            </w:r>
                            <w:r w:rsidRPr="00B810B4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1.964,00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euro</w:t>
                            </w:r>
                            <w:proofErr w:type="spellEnd"/>
                          </w:p>
                          <w:p w14:paraId="54428DA8" w14:textId="77777777" w:rsidR="002F52C9" w:rsidRDefault="002F52C9" w:rsidP="0013104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4AE017AF" w14:textId="0BD3014C" w:rsidR="002F52C9" w:rsidRPr="00F0089C" w:rsidRDefault="002F52C9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08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§§</w:t>
                            </w:r>
                            <w:r w:rsidRPr="00F008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56, 57 des Gesetzes über Ordnungswidrigkeiten - OWiG).</w:t>
                            </w:r>
                          </w:p>
                          <w:p w14:paraId="11F97430" w14:textId="77777777" w:rsidR="002F52C9" w:rsidRPr="00F0089C" w:rsidRDefault="002F52C9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9EB0039" w14:textId="77777777" w:rsidR="002F52C9" w:rsidRPr="00F0089C" w:rsidRDefault="002F52C9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08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Die Verwarnung wird nur wirksam, wenn Sie damit einverstanden sind und das Verwarnungsgeld innerhalb einer</w:t>
                            </w:r>
                          </w:p>
                          <w:p w14:paraId="377459AF" w14:textId="77777777" w:rsidR="002F52C9" w:rsidRPr="00F0089C" w:rsidRDefault="002F52C9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08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Woche ab Zugang dieses Schreibens zahlen. Zahlungserleichterungen werden nicht gewährt. Zur Überweisung</w:t>
                            </w:r>
                          </w:p>
                          <w:p w14:paraId="05A1534A" w14:textId="77777777" w:rsidR="002F52C9" w:rsidRPr="00F0089C" w:rsidRDefault="002F52C9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08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verwenden Sie bitte den beigefügten Vordruck. Dieses Schreiben senden Sie dann nicht zurück.</w:t>
                            </w:r>
                          </w:p>
                          <w:p w14:paraId="1904E0A7" w14:textId="77777777" w:rsidR="002F52C9" w:rsidRPr="00F0089C" w:rsidRDefault="002F52C9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B2B24EE" w14:textId="77777777" w:rsidR="002F52C9" w:rsidRPr="00F0089C" w:rsidRDefault="002F52C9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08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Verwarnungen werden im Verkehrszentralregister nicht eingetragen.</w:t>
                            </w:r>
                          </w:p>
                          <w:p w14:paraId="7134BC7D" w14:textId="77777777" w:rsidR="002F52C9" w:rsidRPr="00F0089C" w:rsidRDefault="002F52C9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F2FF555" w14:textId="77777777" w:rsidR="002F52C9" w:rsidRPr="00F0089C" w:rsidRDefault="002F52C9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08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Weitere Hinweise finden Sie auf der Rückseite dieses Schreibens.</w:t>
                            </w:r>
                          </w:p>
                          <w:p w14:paraId="3DE38356" w14:textId="77777777" w:rsidR="002F52C9" w:rsidRPr="00F0089C" w:rsidRDefault="002F52C9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0C368BB" w14:textId="0A79DF3A" w:rsidR="002F52C9" w:rsidRDefault="002F52C9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08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Im Auftrag</w:t>
                            </w:r>
                          </w:p>
                          <w:p w14:paraId="007576FC" w14:textId="77777777" w:rsidR="002F52C9" w:rsidRPr="00F0089C" w:rsidRDefault="002F52C9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A21CB39" w14:textId="34DE5A6B" w:rsidR="002F52C9" w:rsidRDefault="002F52C9" w:rsidP="00D96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Meier</w:t>
                            </w:r>
                          </w:p>
                          <w:p w14:paraId="7D8112BD" w14:textId="77777777" w:rsidR="002F52C9" w:rsidRPr="004719F1" w:rsidRDefault="002F52C9" w:rsidP="00D96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043B" id="Textfeld 1" o:spid="_x0000_s1029" type="#_x0000_t202" style="position:absolute;margin-left:-17.85pt;margin-top:176.85pt;width:531pt;height:45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" fillcolor="white [3201]" strokecolor="white [3212]" strokeweight=".5pt">
                <v:textbox>
                  <w:txbxContent>
                    <w:p w14:paraId="07124F40" w14:textId="306089DA" w:rsidR="002F52C9" w:rsidRPr="004719F1" w:rsidRDefault="002F52C9" w:rsidP="00CE6FEA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bidi="de-DE"/>
                        </w:rPr>
                      </w:pPr>
                      <w:r w:rsidRPr="004719F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bidi="de-DE"/>
                        </w:rPr>
                        <w:t>Verwarnung mit Verwarnungsgeld / Anhörung</w:t>
                      </w:r>
                    </w:p>
                    <w:p w14:paraId="44501331" w14:textId="4CF5AF43" w:rsidR="002F52C9" w:rsidRPr="004719F1" w:rsidRDefault="002F52C9" w:rsidP="00CE6FEA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Sehr geehrter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Anrede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B810B4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Herr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Nachname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B810B4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Wagner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</w:p>
                    <w:p w14:paraId="4EFD0921" w14:textId="77777777" w:rsidR="002F52C9" w:rsidRPr="004719F1" w:rsidRDefault="002F52C9" w:rsidP="00CE6FEA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3423E1A" w14:textId="0058D79A" w:rsidR="002F52C9" w:rsidRPr="004719F1" w:rsidRDefault="002F52C9" w:rsidP="002773D8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Ihnen wird vorgeworfen, am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Tatdatum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B810B4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12.09.2019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-09-12</w:t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um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Uhrzeit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B810B4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19:11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:5</w:t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Uhr in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Ort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B810B4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Marktleugast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>, BAB A 5/</w:t>
                      </w:r>
                    </w:p>
                    <w:p w14:paraId="5F553732" w14:textId="3F82210E" w:rsidR="002F52C9" w:rsidRPr="004719F1" w:rsidRDefault="002F52C9" w:rsidP="002773D8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 67, km 520,700, Frankfurt - Mannheim als Führer des PKW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Kennzeichen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B810B4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ESW -K 3750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513F725A" w14:textId="6512DA1B" w:rsidR="002F52C9" w:rsidRDefault="002F52C9" w:rsidP="002773D8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>folgende Ordnungswidrigkeit begangen zu haben:</w:t>
                      </w:r>
                    </w:p>
                    <w:p w14:paraId="1F461B2C" w14:textId="15DA1B60" w:rsidR="002F52C9" w:rsidRDefault="002F52C9" w:rsidP="002773D8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D33FA59" w14:textId="158C99AF" w:rsidR="002F52C9" w:rsidRDefault="002F52C9" w:rsidP="003F291E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Vergehen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B810B4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Sie gaben missbrÃ¤uchlich Schallzeichen/Leuchtzeichen.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/</w:t>
                      </w:r>
                    </w:p>
                    <w:p w14:paraId="3B1BB80C" w14:textId="08FA163E" w:rsidR="002F52C9" w:rsidRPr="004719F1" w:rsidRDefault="002F52C9" w:rsidP="003F291E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>§ 4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1; </w:t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>§ 49 StVO; § 24 StVG; 11.3.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>BKat</w:t>
                      </w:r>
                      <w:proofErr w:type="spellEnd"/>
                    </w:p>
                    <w:p w14:paraId="0B7CC470" w14:textId="008ABB90" w:rsidR="002F52C9" w:rsidRPr="004719F1" w:rsidRDefault="002F52C9" w:rsidP="003F291E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54A3F7A" w14:textId="0ADCD5DE" w:rsidR="002F52C9" w:rsidRPr="004719F1" w:rsidRDefault="002F52C9" w:rsidP="003F291E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Beweismittel: Foto, Radarmessung, Film—/Bildnummer 1862142/745, </w:t>
                      </w:r>
                      <w:proofErr w:type="spellStart"/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>TraffiStar</w:t>
                      </w:r>
                      <w:proofErr w:type="spellEnd"/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 330 Stationär BAB.</w:t>
                      </w:r>
                    </w:p>
                    <w:p w14:paraId="66F54B71" w14:textId="77777777" w:rsidR="002F52C9" w:rsidRPr="004719F1" w:rsidRDefault="002F52C9" w:rsidP="0013104A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57F1DCD" w14:textId="18414D5C" w:rsidR="002F52C9" w:rsidRDefault="002F52C9" w:rsidP="005F50CE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Wegen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dieser</w:t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Ordnungswidrigkeit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verwarne ich Sie mit einem Verwarnungsgeld von </w:t>
                      </w:r>
                    </w:p>
                    <w:p w14:paraId="1C418868" w14:textId="77777777" w:rsidR="002F52C9" w:rsidRPr="004719F1" w:rsidRDefault="002F52C9" w:rsidP="005F50CE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D776706" w14:textId="5E98E289" w:rsidR="002F52C9" w:rsidRDefault="002F52C9" w:rsidP="0013104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instrText xml:space="preserve"> MERGEFIELD Endbetrag </w:instrTex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fldChar w:fldCharType="separate"/>
                      </w:r>
                      <w:r w:rsidRPr="00B810B4"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1.964,00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euro</w:t>
                      </w:r>
                      <w:proofErr w:type="spellEnd"/>
                    </w:p>
                    <w:p w14:paraId="54428DA8" w14:textId="77777777" w:rsidR="002F52C9" w:rsidRDefault="002F52C9" w:rsidP="0013104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4AE017AF" w14:textId="0BD3014C" w:rsidR="002F52C9" w:rsidRPr="00F0089C" w:rsidRDefault="002F52C9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089C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§§</w:t>
                      </w:r>
                      <w:r w:rsidRPr="00F0089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56, 57 des Gesetzes über Ordnungswidrigkeiten - OWiG).</w:t>
                      </w:r>
                    </w:p>
                    <w:p w14:paraId="11F97430" w14:textId="77777777" w:rsidR="002F52C9" w:rsidRPr="00F0089C" w:rsidRDefault="002F52C9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9EB0039" w14:textId="77777777" w:rsidR="002F52C9" w:rsidRPr="00F0089C" w:rsidRDefault="002F52C9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089C">
                        <w:rPr>
                          <w:rFonts w:ascii="Arial" w:hAnsi="Arial" w:cs="Arial"/>
                          <w:sz w:val="18"/>
                          <w:szCs w:val="18"/>
                        </w:rPr>
                        <w:t>Die Verwarnung wird nur wirksam, wenn Sie damit einverstanden sind und das Verwarnungsgeld innerhalb einer</w:t>
                      </w:r>
                    </w:p>
                    <w:p w14:paraId="377459AF" w14:textId="77777777" w:rsidR="002F52C9" w:rsidRPr="00F0089C" w:rsidRDefault="002F52C9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089C">
                        <w:rPr>
                          <w:rFonts w:ascii="Arial" w:hAnsi="Arial" w:cs="Arial"/>
                          <w:sz w:val="18"/>
                          <w:szCs w:val="18"/>
                        </w:rPr>
                        <w:t>Woche ab Zugang dieses Schreibens zahlen. Zahlungserleichterungen werden nicht gewährt. Zur Überweisung</w:t>
                      </w:r>
                    </w:p>
                    <w:p w14:paraId="05A1534A" w14:textId="77777777" w:rsidR="002F52C9" w:rsidRPr="00F0089C" w:rsidRDefault="002F52C9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089C">
                        <w:rPr>
                          <w:rFonts w:ascii="Arial" w:hAnsi="Arial" w:cs="Arial"/>
                          <w:sz w:val="18"/>
                          <w:szCs w:val="18"/>
                        </w:rPr>
                        <w:t>verwenden Sie bitte den beigefügten Vordruck. Dieses Schreiben senden Sie dann nicht zurück.</w:t>
                      </w:r>
                    </w:p>
                    <w:p w14:paraId="1904E0A7" w14:textId="77777777" w:rsidR="002F52C9" w:rsidRPr="00F0089C" w:rsidRDefault="002F52C9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B2B24EE" w14:textId="77777777" w:rsidR="002F52C9" w:rsidRPr="00F0089C" w:rsidRDefault="002F52C9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089C">
                        <w:rPr>
                          <w:rFonts w:ascii="Arial" w:hAnsi="Arial" w:cs="Arial"/>
                          <w:sz w:val="18"/>
                          <w:szCs w:val="18"/>
                        </w:rPr>
                        <w:t>Verwarnungen werden im Verkehrszentralregister nicht eingetragen.</w:t>
                      </w:r>
                    </w:p>
                    <w:p w14:paraId="7134BC7D" w14:textId="77777777" w:rsidR="002F52C9" w:rsidRPr="00F0089C" w:rsidRDefault="002F52C9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F2FF555" w14:textId="77777777" w:rsidR="002F52C9" w:rsidRPr="00F0089C" w:rsidRDefault="002F52C9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089C">
                        <w:rPr>
                          <w:rFonts w:ascii="Arial" w:hAnsi="Arial" w:cs="Arial"/>
                          <w:sz w:val="18"/>
                          <w:szCs w:val="18"/>
                        </w:rPr>
                        <w:t>Weitere Hinweise finden Sie auf der Rückseite dieses Schreibens.</w:t>
                      </w:r>
                    </w:p>
                    <w:p w14:paraId="3DE38356" w14:textId="77777777" w:rsidR="002F52C9" w:rsidRPr="00F0089C" w:rsidRDefault="002F52C9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0C368BB" w14:textId="0A79DF3A" w:rsidR="002F52C9" w:rsidRDefault="002F52C9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089C">
                        <w:rPr>
                          <w:rFonts w:ascii="Arial" w:hAnsi="Arial" w:cs="Arial"/>
                          <w:sz w:val="18"/>
                          <w:szCs w:val="18"/>
                        </w:rPr>
                        <w:t>Im Auftrag</w:t>
                      </w:r>
                    </w:p>
                    <w:p w14:paraId="007576FC" w14:textId="77777777" w:rsidR="002F52C9" w:rsidRPr="00F0089C" w:rsidRDefault="002F52C9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1A21CB39" w14:textId="34DE5A6B" w:rsidR="002F52C9" w:rsidRDefault="002F52C9" w:rsidP="00D9684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Meier</w:t>
                      </w:r>
                    </w:p>
                    <w:p w14:paraId="7D8112BD" w14:textId="77777777" w:rsidR="002F52C9" w:rsidRPr="004719F1" w:rsidRDefault="002F52C9" w:rsidP="00D9684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6634" w:rsidRPr="004722AE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69B2356" wp14:editId="7B303635">
                <wp:simplePos x="0" y="0"/>
                <wp:positionH relativeFrom="column">
                  <wp:posOffset>-226695</wp:posOffset>
                </wp:positionH>
                <wp:positionV relativeFrom="paragraph">
                  <wp:posOffset>0</wp:posOffset>
                </wp:positionV>
                <wp:extent cx="2360930" cy="1628775"/>
                <wp:effectExtent l="0" t="0" r="0" b="9525"/>
                <wp:wrapTight wrapText="bothSides">
                  <wp:wrapPolygon edited="0">
                    <wp:start x="0" y="0"/>
                    <wp:lineTo x="0" y="21474"/>
                    <wp:lineTo x="21426" y="21474"/>
                    <wp:lineTo x="21426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FEA94" w14:textId="77777777" w:rsidR="002F52C9" w:rsidRDefault="002F52C9" w:rsidP="007A4599">
                            <w:pPr>
                              <w:pStyle w:val="Adresse"/>
                              <w:rPr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5C8B4CA7" w14:textId="7C4F6F5E" w:rsidR="002F52C9" w:rsidRPr="006064BD" w:rsidRDefault="002F52C9" w:rsidP="007A4599">
                            <w:pPr>
                              <w:pStyle w:val="Adresse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Regierungspräsidium – 34110 Kasse1</w:t>
                            </w:r>
                          </w:p>
                          <w:p w14:paraId="7ED1BEA9" w14:textId="7A8BC1A0" w:rsidR="002F52C9" w:rsidRDefault="002F52C9" w:rsidP="004576BC">
                            <w:pPr>
                              <w:pStyle w:val="Adresse"/>
                            </w:pPr>
                            <w:fldSimple w:instr=" MERGEFIELD Anrede ">
                              <w:r>
                                <w:rPr>
                                  <w:noProof/>
                                </w:rPr>
                                <w:t>Herr</w:t>
                              </w:r>
                            </w:fldSimple>
                          </w:p>
                          <w:p w14:paraId="1A422617" w14:textId="64EF9AD5" w:rsidR="002F52C9" w:rsidRDefault="002F52C9" w:rsidP="0094767F">
                            <w:pPr>
                              <w:pStyle w:val="Adresse"/>
                            </w:pPr>
                            <w:fldSimple w:instr=" MERGEFIELD Vorname ">
                              <w:r>
                                <w:rPr>
                                  <w:noProof/>
                                </w:rPr>
                                <w:t>Julia</w:t>
                              </w:r>
                            </w:fldSimple>
                            <w:r>
                              <w:t xml:space="preserve"> </w:t>
                            </w:r>
                            <w:fldSimple w:instr=" MERGEFIELD Nachname ">
                              <w:r>
                                <w:rPr>
                                  <w:noProof/>
                                </w:rPr>
                                <w:t>Wagner</w:t>
                              </w:r>
                            </w:fldSimple>
                          </w:p>
                          <w:p w14:paraId="09B33F6D" w14:textId="2149760A" w:rsidR="002F52C9" w:rsidRDefault="002F52C9" w:rsidP="0094767F">
                            <w:pPr>
                              <w:pStyle w:val="Adresse"/>
                            </w:pPr>
                            <w:r>
                              <w:t>Glücksallee 17</w:t>
                            </w:r>
                          </w:p>
                          <w:p w14:paraId="7CEE982F" w14:textId="3C94E1E2" w:rsidR="002F52C9" w:rsidRPr="008E12A6" w:rsidRDefault="002F52C9" w:rsidP="0094767F">
                            <w:pPr>
                              <w:pStyle w:val="Adresse"/>
                            </w:pPr>
                            <w:r>
                              <w:t>24937 Entenhausen</w:t>
                            </w:r>
                          </w:p>
                          <w:p w14:paraId="06F8A987" w14:textId="77777777" w:rsidR="002F52C9" w:rsidRPr="008E12A6" w:rsidRDefault="002F52C9" w:rsidP="008E12A6">
                            <w:pPr>
                              <w:pStyle w:val="Anrede"/>
                            </w:pPr>
                          </w:p>
                          <w:p w14:paraId="199E744E" w14:textId="77777777" w:rsidR="002F52C9" w:rsidRPr="004576BC" w:rsidRDefault="002F52C9" w:rsidP="004576BC">
                            <w:pPr>
                              <w:pStyle w:val="Adresse"/>
                            </w:pPr>
                          </w:p>
                          <w:p w14:paraId="10C805A4" w14:textId="510C6041" w:rsidR="002F52C9" w:rsidRDefault="002F52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2356" id="_x0000_s1030" type="#_x0000_t202" style="position:absolute;margin-left:-17.85pt;margin-top:0;width:185.9pt;height:128.25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" stroked="f">
                <v:textbox>
                  <w:txbxContent>
                    <w:p w14:paraId="390FEA94" w14:textId="77777777" w:rsidR="002F52C9" w:rsidRDefault="002F52C9" w:rsidP="007A4599">
                      <w:pPr>
                        <w:pStyle w:val="Adresse"/>
                        <w:rPr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</w:pPr>
                    </w:p>
                    <w:p w14:paraId="5C8B4CA7" w14:textId="7C4F6F5E" w:rsidR="002F52C9" w:rsidRPr="006064BD" w:rsidRDefault="002F52C9" w:rsidP="007A4599">
                      <w:pPr>
                        <w:pStyle w:val="Adresse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Regierungspräsidium – 34110 Kasse1</w:t>
                      </w:r>
                    </w:p>
                    <w:p w14:paraId="7ED1BEA9" w14:textId="7A8BC1A0" w:rsidR="002F52C9" w:rsidRDefault="002F52C9" w:rsidP="004576BC">
                      <w:pPr>
                        <w:pStyle w:val="Adresse"/>
                      </w:pPr>
                      <w:fldSimple w:instr=" MERGEFIELD Anrede ">
                        <w:r>
                          <w:rPr>
                            <w:noProof/>
                          </w:rPr>
                          <w:t>Herr</w:t>
                        </w:r>
                      </w:fldSimple>
                    </w:p>
                    <w:p w14:paraId="1A422617" w14:textId="64EF9AD5" w:rsidR="002F52C9" w:rsidRDefault="002F52C9" w:rsidP="0094767F">
                      <w:pPr>
                        <w:pStyle w:val="Adresse"/>
                      </w:pPr>
                      <w:fldSimple w:instr=" MERGEFIELD Vorname ">
                        <w:r>
                          <w:rPr>
                            <w:noProof/>
                          </w:rPr>
                          <w:t>Julia</w:t>
                        </w:r>
                      </w:fldSimple>
                      <w:r>
                        <w:t xml:space="preserve"> </w:t>
                      </w:r>
                      <w:fldSimple w:instr=" MERGEFIELD Nachname ">
                        <w:r>
                          <w:rPr>
                            <w:noProof/>
                          </w:rPr>
                          <w:t>Wagner</w:t>
                        </w:r>
                      </w:fldSimple>
                    </w:p>
                    <w:p w14:paraId="09B33F6D" w14:textId="2149760A" w:rsidR="002F52C9" w:rsidRDefault="002F52C9" w:rsidP="0094767F">
                      <w:pPr>
                        <w:pStyle w:val="Adresse"/>
                      </w:pPr>
                      <w:r>
                        <w:t>Glücksallee 17</w:t>
                      </w:r>
                    </w:p>
                    <w:p w14:paraId="7CEE982F" w14:textId="3C94E1E2" w:rsidR="002F52C9" w:rsidRPr="008E12A6" w:rsidRDefault="002F52C9" w:rsidP="0094767F">
                      <w:pPr>
                        <w:pStyle w:val="Adresse"/>
                      </w:pPr>
                      <w:r>
                        <w:t>24937 Entenhausen</w:t>
                      </w:r>
                    </w:p>
                    <w:p w14:paraId="06F8A987" w14:textId="77777777" w:rsidR="002F52C9" w:rsidRPr="008E12A6" w:rsidRDefault="002F52C9" w:rsidP="008E12A6">
                      <w:pPr>
                        <w:pStyle w:val="Anrede"/>
                      </w:pPr>
                    </w:p>
                    <w:p w14:paraId="199E744E" w14:textId="77777777" w:rsidR="002F52C9" w:rsidRPr="004576BC" w:rsidRDefault="002F52C9" w:rsidP="004576BC">
                      <w:pPr>
                        <w:pStyle w:val="Adresse"/>
                      </w:pPr>
                    </w:p>
                    <w:p w14:paraId="10C805A4" w14:textId="510C6041" w:rsidR="002F52C9" w:rsidRDefault="002F52C9"/>
                  </w:txbxContent>
                </v:textbox>
                <w10:wrap type="tight"/>
              </v:shape>
            </w:pict>
          </mc:Fallback>
        </mc:AlternateContent>
      </w:r>
    </w:p>
    <w:sectPr w:rsidR="00302A2C" w:rsidRPr="008E12A6" w:rsidSect="004D5564">
      <w:footerReference w:type="default" r:id="rId10"/>
      <w:headerReference w:type="first" r:id="rId11"/>
      <w:footerReference w:type="first" r:id="rId12"/>
      <w:pgSz w:w="11907" w:h="16839" w:code="9"/>
      <w:pgMar w:top="1008" w:right="1152" w:bottom="1152" w:left="1152" w:header="0" w:footer="3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0A167" w14:textId="77777777" w:rsidR="002F52C9" w:rsidRDefault="002F52C9">
      <w:pPr>
        <w:spacing w:after="0"/>
      </w:pPr>
      <w:r>
        <w:separator/>
      </w:r>
    </w:p>
  </w:endnote>
  <w:endnote w:type="continuationSeparator" w:id="0">
    <w:p w14:paraId="034A8EF6" w14:textId="77777777" w:rsidR="002F52C9" w:rsidRDefault="002F52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C9F2" w14:textId="77777777" w:rsidR="002F52C9" w:rsidRDefault="002F52C9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1BCDC" w14:textId="77777777" w:rsidR="002F52C9" w:rsidRDefault="002F52C9" w:rsidP="00D74326">
    <w:pPr>
      <w:pStyle w:val="Fuzeile"/>
      <w:pBdr>
        <w:top w:val="single" w:sz="4" w:space="0" w:color="auto"/>
      </w:pBdr>
      <w:jc w:val="center"/>
      <w:rPr>
        <w:rFonts w:ascii="Arial" w:hAnsi="Arial" w:cs="Arial"/>
        <w:color w:val="000000" w:themeColor="text1"/>
        <w:sz w:val="16"/>
        <w:szCs w:val="16"/>
      </w:rPr>
    </w:pPr>
    <w:r w:rsidRPr="004D5564">
      <w:rPr>
        <w:rFonts w:ascii="Arial" w:hAnsi="Arial" w:cs="Arial"/>
        <w:color w:val="000000" w:themeColor="text1"/>
        <w:sz w:val="16"/>
        <w:szCs w:val="16"/>
      </w:rPr>
      <w:t>Postanschrift: Regierungspräsidium, 34110 Kassel; Hausanschrift: Obere Königsstraße 3, 34117 Kassel; Telefon: 0561 106-0 Wir sind von</w:t>
    </w:r>
    <w:r>
      <w:rPr>
        <w:rFonts w:ascii="Arial" w:hAnsi="Arial" w:cs="Arial"/>
        <w:color w:val="000000" w:themeColor="text1"/>
        <w:sz w:val="16"/>
        <w:szCs w:val="16"/>
      </w:rPr>
      <w:t xml:space="preserve"> </w:t>
    </w:r>
    <w:r w:rsidRPr="004D5564">
      <w:rPr>
        <w:rFonts w:ascii="Arial" w:hAnsi="Arial" w:cs="Arial"/>
        <w:color w:val="000000" w:themeColor="text1"/>
        <w:sz w:val="16"/>
        <w:szCs w:val="16"/>
      </w:rPr>
      <w:t>Montag bis Freitag von 9:00 bis 12:00 Uhr sowie Dienstag und Donnerstag von 13:30 bis 15:00 Uhr erreichbar.</w:t>
    </w:r>
  </w:p>
  <w:p w14:paraId="05A7046C" w14:textId="0E5F5FAD" w:rsidR="002F52C9" w:rsidRPr="004D5564" w:rsidRDefault="002F52C9" w:rsidP="00D74326">
    <w:pPr>
      <w:pStyle w:val="Fuzeile"/>
      <w:pBdr>
        <w:top w:val="single" w:sz="4" w:space="0" w:color="auto"/>
      </w:pBdr>
      <w:jc w:val="center"/>
      <w:rPr>
        <w:rFonts w:ascii="Arial" w:hAnsi="Arial" w:cs="Arial"/>
        <w:color w:val="000000" w:themeColor="text1"/>
        <w:sz w:val="16"/>
        <w:szCs w:val="16"/>
      </w:rPr>
    </w:pPr>
    <w:r w:rsidRPr="004D5564">
      <w:rPr>
        <w:rFonts w:ascii="Arial" w:hAnsi="Arial" w:cs="Arial"/>
        <w:color w:val="000000" w:themeColor="text1"/>
        <w:sz w:val="16"/>
        <w:szCs w:val="16"/>
      </w:rPr>
      <w:t>Zahlungen an: Regierungspräsidium Kassel, Konto-Nr. 0006634602 bei Postbank Frankfurt, BLZ 50010060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184A9" w14:textId="77777777" w:rsidR="002F52C9" w:rsidRDefault="002F52C9">
      <w:pPr>
        <w:spacing w:after="0"/>
      </w:pPr>
      <w:r>
        <w:separator/>
      </w:r>
    </w:p>
  </w:footnote>
  <w:footnote w:type="continuationSeparator" w:id="0">
    <w:p w14:paraId="0BE7384C" w14:textId="77777777" w:rsidR="002F52C9" w:rsidRDefault="002F52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6656C" w14:textId="676D8247" w:rsidR="002F52C9" w:rsidRPr="00E15308" w:rsidRDefault="002F52C9" w:rsidP="00F81F2B">
    <w:pPr>
      <w:pStyle w:val="Kopfzeile"/>
      <w:ind w:left="-993" w:firstLine="851"/>
      <w:rPr>
        <w:rFonts w:ascii="Arial" w:hAnsi="Arial" w:cs="Arial"/>
        <w:b/>
        <w:bCs/>
        <w:sz w:val="20"/>
        <w:szCs w:val="20"/>
      </w:rPr>
    </w:pPr>
    <w:r w:rsidRPr="00E15308">
      <w:rPr>
        <w:rFonts w:ascii="Arial" w:hAnsi="Arial" w:cs="Arial"/>
        <w:b/>
        <w:bCs/>
      </w:rPr>
      <w:t xml:space="preserve">Regierungspräsidium </w:t>
    </w:r>
    <w:r>
      <w:rPr>
        <w:rFonts w:ascii="Arial" w:hAnsi="Arial" w:cs="Arial"/>
        <w:b/>
        <w:bCs/>
      </w:rPr>
      <w:t>K</w:t>
    </w:r>
    <w:r w:rsidRPr="00E15308">
      <w:rPr>
        <w:rFonts w:ascii="Arial" w:hAnsi="Arial" w:cs="Arial"/>
        <w:b/>
        <w:bCs/>
      </w:rPr>
      <w:t>asse</w:t>
    </w:r>
    <w:r>
      <w:rPr>
        <w:rFonts w:ascii="Arial" w:hAnsi="Arial" w:cs="Arial"/>
        <w:b/>
        <w:bCs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360A9D"/>
    <w:multiLevelType w:val="hybridMultilevel"/>
    <w:tmpl w:val="D2021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7E1F"/>
    <w:multiLevelType w:val="hybridMultilevel"/>
    <w:tmpl w:val="7280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B21096"/>
    <w:multiLevelType w:val="hybridMultilevel"/>
    <w:tmpl w:val="0F2A2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  <w:num w:numId="19">
    <w:abstractNumId w:val="1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8844494"/>
  </wne:recipientData>
  <wne:recipientData>
    <wne:active wne:val="1"/>
    <wne:hash wne:val="-916536046"/>
  </wne:recipientData>
  <wne:recipientData>
    <wne:active wne:val="1"/>
    <wne:hash wne:val="-2096043971"/>
  </wne:recipientData>
  <wne:recipientData>
    <wne:active wne:val="1"/>
    <wne:hash wne:val="-1571581290"/>
  </wne:recipientData>
  <wne:recipientData>
    <wne:active wne:val="1"/>
    <wne:hash wne:val="543640265"/>
  </wne:recipientData>
  <wne:recipientData>
    <wne:active wne:val="1"/>
    <wne:hash wne:val="1391049299"/>
  </wne:recipientData>
  <wne:recipientData>
    <wne:active wne:val="1"/>
    <wne:hash wne:val="-1907463334"/>
  </wne:recipientData>
  <wne:recipientData>
    <wne:active wne:val="1"/>
    <wne:hash wne:val="1230095584"/>
  </wne:recipientData>
  <wne:recipientData>
    <wne:active wne:val="1"/>
    <wne:hash wne:val="2025992920"/>
  </wne:recipientData>
  <wne:recipientData>
    <wne:active wne:val="1"/>
    <wne:hash wne:val="1793785610"/>
  </wne:recipientData>
  <wne:recipientData>
    <wne:active wne:val="1"/>
    <wne:hash wne:val="-2064750062"/>
  </wne:recipientData>
  <wne:recipientData>
    <wne:active wne:val="1"/>
    <wne:hash wne:val="-1434570239"/>
  </wne:recipientData>
  <wne:recipientData>
    <wne:active wne:val="1"/>
    <wne:hash wne:val="-704762321"/>
  </wne:recipientData>
  <wne:recipientData>
    <wne:active wne:val="1"/>
    <wne:hash wne:val="1836373549"/>
  </wne:recipientData>
  <wne:recipientData>
    <wne:active wne:val="1"/>
    <wne:hash wne:val="-738124037"/>
  </wne:recipientData>
  <wne:recipientData>
    <wne:active wne:val="1"/>
    <wne:hash wne:val="-1187378000"/>
  </wne:recipientData>
  <wne:recipientData>
    <wne:active wne:val="1"/>
    <wne:hash wne:val="-858188911"/>
  </wne:recipientData>
  <wne:recipientData>
    <wne:active wne:val="1"/>
    <wne:hash wne:val="-1777248856"/>
  </wne:recipientData>
  <wne:recipientData>
    <wne:active wne:val="1"/>
    <wne:hash wne:val="728779412"/>
  </wne:recipientData>
  <wne:recipientData>
    <wne:active wne:val="1"/>
    <wne:hash wne:val="-1149620874"/>
  </wne:recipientData>
  <wne:recipientData>
    <wne:active wne:val="1"/>
    <wne:hash wne:val="635703026"/>
  </wne:recipientData>
  <wne:recipientData>
    <wne:active wne:val="1"/>
    <wne:hash wne:val="645190950"/>
  </wne:recipientData>
  <wne:recipientData>
    <wne:active wne:val="1"/>
    <wne:hash wne:val="1668508684"/>
  </wne:recipientData>
  <wne:recipientData>
    <wne:active wne:val="1"/>
    <wne:hash wne:val="1420791259"/>
  </wne:recipientData>
  <wne:recipientData>
    <wne:active wne:val="1"/>
    <wne:hash wne:val="-1342931598"/>
  </wne:recipientData>
  <wne:recipientData>
    <wne:active wne:val="1"/>
    <wne:hash wne:val="-1303710995"/>
  </wne:recipientData>
  <wne:recipientData>
    <wne:active wne:val="1"/>
    <wne:hash wne:val="806669987"/>
  </wne:recipientData>
  <wne:recipientData>
    <wne:active wne:val="1"/>
    <wne:hash wne:val="-2019508707"/>
  </wne:recipientData>
  <wne:recipientData>
    <wne:active wne:val="1"/>
    <wne:hash wne:val="1526742761"/>
  </wne:recipientData>
  <wne:recipientData>
    <wne:active wne:val="1"/>
    <wne:hash wne:val="196966162"/>
  </wne:recipientData>
  <wne:recipientData>
    <wne:active wne:val="1"/>
    <wne:hash wne:val="-877937301"/>
  </wne:recipientData>
  <wne:recipientData>
    <wne:active wne:val="1"/>
    <wne:hash wne:val="-413004254"/>
  </wne:recipientData>
  <wne:recipientData>
    <wne:active wne:val="1"/>
    <wne:hash wne:val="529742611"/>
  </wne:recipientData>
  <wne:recipientData>
    <wne:active wne:val="1"/>
    <wne:hash wne:val="-1748101694"/>
  </wne:recipientData>
  <wne:recipientData>
    <wne:active wne:val="1"/>
    <wne:hash wne:val="-796792077"/>
  </wne:recipientData>
  <wne:recipientData>
    <wne:active wne:val="1"/>
    <wne:hash wne:val="-1895315640"/>
  </wne:recipientData>
  <wne:recipientData>
    <wne:active wne:val="1"/>
    <wne:hash wne:val="1927280690"/>
  </wne:recipientData>
  <wne:recipientData>
    <wne:active wne:val="1"/>
    <wne:hash wne:val="260789632"/>
  </wne:recipientData>
  <wne:recipientData>
    <wne:active wne:val="1"/>
    <wne:hash wne:val="244520226"/>
  </wne:recipientData>
  <wne:recipientData>
    <wne:active wne:val="1"/>
    <wne:hash wne:val="1020992081"/>
  </wne:recipientData>
  <wne:recipientData>
    <wne:active wne:val="1"/>
    <wne:hash wne:val="-233396189"/>
  </wne:recipientData>
  <wne:recipientData>
    <wne:active wne:val="1"/>
    <wne:hash wne:val="1933717738"/>
  </wne:recipientData>
  <wne:recipientData>
    <wne:active wne:val="1"/>
    <wne:hash wne:val="1200320916"/>
  </wne:recipientData>
  <wne:recipientData>
    <wne:active wne:val="1"/>
    <wne:hash wne:val="-1184322560"/>
  </wne:recipientData>
  <wne:recipientData>
    <wne:active wne:val="1"/>
    <wne:hash wne:val="1825390824"/>
  </wne:recipientData>
  <wne:recipientData>
    <wne:active wne:val="1"/>
    <wne:hash wne:val="-290718019"/>
  </wne:recipientData>
  <wne:recipientData>
    <wne:active wne:val="1"/>
    <wne:hash wne:val="-1151427217"/>
  </wne:recipientData>
  <wne:recipientData>
    <wne:active wne:val="1"/>
    <wne:hash wne:val="1853738387"/>
  </wne:recipientData>
  <wne:recipientData>
    <wne:active wne:val="1"/>
    <wne:hash wne:val="752430155"/>
  </wne:recipientData>
  <wne:recipientData>
    <wne:active wne:val="1"/>
    <wne:hash wne:val="137925155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MO\Documents\Meine Datenquellen\DatenSerienbrief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2$` "/>
    <w:viewMergedData/>
    <w:activeRecord w:val="40"/>
    <w:odso>
      <w:udl w:val="Provider=Microsoft.ACE.OLEDB.12.0;User ID=Admin;Data Source=C:\Users\MO\Documents\Meine Datenquellen\DatenSerienbrief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2$"/>
      <w:src r:id="rId2"/>
      <w:colDelim w:val="9"/>
      <w:type w:val="text"/>
      <w:fHdr/>
      <w:fieldMapData>
        <w:column w:val="0"/>
        <w:lid w:val="de-DE"/>
      </w:fieldMapData>
      <w:fieldMapData>
        <w:type w:val="dbColumn"/>
        <w:name w:val="Anrede"/>
        <w:mappedName w:val="Anrede"/>
        <w:column w:val="6"/>
        <w:lid w:val="de-DE"/>
      </w:fieldMapData>
      <w:fieldMapData>
        <w:type w:val="dbColumn"/>
        <w:name w:val="Vorname"/>
        <w:mappedName w:val="Vorname"/>
        <w:column w:val="9"/>
        <w:lid w:val="de-DE"/>
      </w:fieldMapData>
      <w:fieldMapData>
        <w:column w:val="0"/>
        <w:lid w:val="de-DE"/>
      </w:fieldMapData>
      <w:fieldMapData>
        <w:type w:val="dbColumn"/>
        <w:name w:val="Nachname"/>
        <w:mappedName w:val="Nachname"/>
        <w:column w:val="1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1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Telefon"/>
        <w:mappedName w:val="Telefon Büro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9"/>
    <w:rsid w:val="00026075"/>
    <w:rsid w:val="00030BD4"/>
    <w:rsid w:val="0003477C"/>
    <w:rsid w:val="00035F7E"/>
    <w:rsid w:val="00046936"/>
    <w:rsid w:val="000D516D"/>
    <w:rsid w:val="000D5AB1"/>
    <w:rsid w:val="00105436"/>
    <w:rsid w:val="001123B4"/>
    <w:rsid w:val="0013104A"/>
    <w:rsid w:val="00150CC4"/>
    <w:rsid w:val="00157B0A"/>
    <w:rsid w:val="00161FC4"/>
    <w:rsid w:val="001711EA"/>
    <w:rsid w:val="00180069"/>
    <w:rsid w:val="001E3667"/>
    <w:rsid w:val="001F7C53"/>
    <w:rsid w:val="002045EB"/>
    <w:rsid w:val="002170A6"/>
    <w:rsid w:val="00252C02"/>
    <w:rsid w:val="002773D8"/>
    <w:rsid w:val="00283532"/>
    <w:rsid w:val="0029073F"/>
    <w:rsid w:val="00293B83"/>
    <w:rsid w:val="002A15BA"/>
    <w:rsid w:val="002C15EC"/>
    <w:rsid w:val="002C3F01"/>
    <w:rsid w:val="002D0287"/>
    <w:rsid w:val="002E35F0"/>
    <w:rsid w:val="002F52C9"/>
    <w:rsid w:val="00302A2C"/>
    <w:rsid w:val="00310F61"/>
    <w:rsid w:val="00313B74"/>
    <w:rsid w:val="00347330"/>
    <w:rsid w:val="00381669"/>
    <w:rsid w:val="003A4F10"/>
    <w:rsid w:val="003A5B5E"/>
    <w:rsid w:val="003B03B8"/>
    <w:rsid w:val="003D61AD"/>
    <w:rsid w:val="003F291E"/>
    <w:rsid w:val="004576BC"/>
    <w:rsid w:val="004719F1"/>
    <w:rsid w:val="004722AE"/>
    <w:rsid w:val="00472E4E"/>
    <w:rsid w:val="00476CDE"/>
    <w:rsid w:val="0048071D"/>
    <w:rsid w:val="0048339B"/>
    <w:rsid w:val="004A38EF"/>
    <w:rsid w:val="004D5564"/>
    <w:rsid w:val="005205B9"/>
    <w:rsid w:val="0052105A"/>
    <w:rsid w:val="005440BB"/>
    <w:rsid w:val="0055089F"/>
    <w:rsid w:val="0059450A"/>
    <w:rsid w:val="005A0123"/>
    <w:rsid w:val="005F50CE"/>
    <w:rsid w:val="005F6A8B"/>
    <w:rsid w:val="006064BD"/>
    <w:rsid w:val="00647B11"/>
    <w:rsid w:val="00654B4E"/>
    <w:rsid w:val="00673C35"/>
    <w:rsid w:val="006A3CE7"/>
    <w:rsid w:val="006A61E5"/>
    <w:rsid w:val="007034B3"/>
    <w:rsid w:val="007052B2"/>
    <w:rsid w:val="00707981"/>
    <w:rsid w:val="00745DDD"/>
    <w:rsid w:val="00751BCE"/>
    <w:rsid w:val="0076387D"/>
    <w:rsid w:val="00775931"/>
    <w:rsid w:val="00791945"/>
    <w:rsid w:val="00794CBB"/>
    <w:rsid w:val="00797BDC"/>
    <w:rsid w:val="007A4599"/>
    <w:rsid w:val="007A7BBC"/>
    <w:rsid w:val="00841031"/>
    <w:rsid w:val="00845859"/>
    <w:rsid w:val="0089732B"/>
    <w:rsid w:val="00897A61"/>
    <w:rsid w:val="008A2847"/>
    <w:rsid w:val="008A4F75"/>
    <w:rsid w:val="008B1515"/>
    <w:rsid w:val="008C2A3D"/>
    <w:rsid w:val="008E12A6"/>
    <w:rsid w:val="008F15C5"/>
    <w:rsid w:val="00916E48"/>
    <w:rsid w:val="00920901"/>
    <w:rsid w:val="00926EE6"/>
    <w:rsid w:val="00941988"/>
    <w:rsid w:val="0094767F"/>
    <w:rsid w:val="00962B2F"/>
    <w:rsid w:val="00965D17"/>
    <w:rsid w:val="00975BDE"/>
    <w:rsid w:val="009A3D35"/>
    <w:rsid w:val="009F5E8D"/>
    <w:rsid w:val="00A12573"/>
    <w:rsid w:val="00A27383"/>
    <w:rsid w:val="00A556B5"/>
    <w:rsid w:val="00A64503"/>
    <w:rsid w:val="00A736B0"/>
    <w:rsid w:val="00A76B85"/>
    <w:rsid w:val="00AB48A2"/>
    <w:rsid w:val="00AC29F0"/>
    <w:rsid w:val="00AD47D5"/>
    <w:rsid w:val="00B04324"/>
    <w:rsid w:val="00B4647A"/>
    <w:rsid w:val="00B95BD4"/>
    <w:rsid w:val="00BB53B5"/>
    <w:rsid w:val="00BC35E4"/>
    <w:rsid w:val="00BC428B"/>
    <w:rsid w:val="00C23236"/>
    <w:rsid w:val="00C26634"/>
    <w:rsid w:val="00C27AA9"/>
    <w:rsid w:val="00C62A05"/>
    <w:rsid w:val="00C6343E"/>
    <w:rsid w:val="00C64705"/>
    <w:rsid w:val="00C83E3C"/>
    <w:rsid w:val="00CE0747"/>
    <w:rsid w:val="00CE6FEA"/>
    <w:rsid w:val="00D01491"/>
    <w:rsid w:val="00D02A74"/>
    <w:rsid w:val="00D0512A"/>
    <w:rsid w:val="00D42CF8"/>
    <w:rsid w:val="00D71C16"/>
    <w:rsid w:val="00D74326"/>
    <w:rsid w:val="00D87BD2"/>
    <w:rsid w:val="00D905F1"/>
    <w:rsid w:val="00D96840"/>
    <w:rsid w:val="00DB393A"/>
    <w:rsid w:val="00DF56DD"/>
    <w:rsid w:val="00E15308"/>
    <w:rsid w:val="00E425E8"/>
    <w:rsid w:val="00E45709"/>
    <w:rsid w:val="00E51CD7"/>
    <w:rsid w:val="00E824D1"/>
    <w:rsid w:val="00E82DA7"/>
    <w:rsid w:val="00EA24E8"/>
    <w:rsid w:val="00EB5EB9"/>
    <w:rsid w:val="00EF2279"/>
    <w:rsid w:val="00F0089C"/>
    <w:rsid w:val="00F02DDB"/>
    <w:rsid w:val="00F25FF3"/>
    <w:rsid w:val="00F522A5"/>
    <w:rsid w:val="00F64C6B"/>
    <w:rsid w:val="00F81F2B"/>
    <w:rsid w:val="00FA371C"/>
    <w:rsid w:val="00FC189B"/>
    <w:rsid w:val="00FD1922"/>
    <w:rsid w:val="00FF2E8C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5F56789"/>
  <w15:chartTrackingRefBased/>
  <w15:docId w15:val="{20EFF8D9-D8BD-43DC-A606-2710F03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7383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CC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51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E8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c4real\TesseractData\GitRepo\ocr-bussgeld\data.csv" TargetMode="External"/><Relationship Id="rId1" Type="http://schemas.openxmlformats.org/officeDocument/2006/relationships/attachedTemplate" Target="file:///C:\Users\MO\AppData\Roaming\Microsoft\Templates\Anschreiben%20(bla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ECEE9D-14FD-4916-8E74-91F55946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Ingo Speckens</cp:lastModifiedBy>
  <cp:revision>8</cp:revision>
  <cp:lastPrinted>2019-12-01T14:10:00Z</cp:lastPrinted>
  <dcterms:created xsi:type="dcterms:W3CDTF">2019-12-01T13:58:00Z</dcterms:created>
  <dcterms:modified xsi:type="dcterms:W3CDTF">2019-12-01T14:46:00Z</dcterms:modified>
</cp:coreProperties>
</file>