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DBDCC" w14:textId="2498E4B1" w:rsidR="00557B5D" w:rsidRDefault="005C25F1" w:rsidP="008E12A6">
      <w:pPr>
        <w:pStyle w:val="Datum"/>
        <w:rPr>
          <w:b w:val="0"/>
          <w:bCs w:val="0"/>
          <w:sz w:val="18"/>
          <w:szCs w:val="18"/>
          <w:u w:val="single"/>
        </w:rPr>
        <w:sectPr w:rsidR="00557B5D" w:rsidSect="00557B5D">
          <w:footerReference w:type="default" r:id="rId9"/>
          <w:footerReference w:type="first" r:id="rId10"/>
          <w:pgSz w:w="11907" w:h="16839" w:code="9"/>
          <w:pgMar w:top="1008" w:right="1152" w:bottom="1152" w:left="1152" w:header="720" w:footer="720" w:gutter="0"/>
          <w:pgNumType w:start="1"/>
          <w:cols w:space="720"/>
          <w:titlePg/>
          <w:docGrid w:linePitch="360"/>
        </w:sectPr>
      </w:pPr>
      <w:r w:rsidRPr="004722AE">
        <w:rPr>
          <w:b w:val="0"/>
          <w:bCs w:val="0"/>
          <w:noProof/>
          <w:sz w:val="18"/>
          <w:szCs w:val="18"/>
          <w:u w:val="single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6EC0D65E" wp14:editId="66D195A7">
                <wp:simplePos x="0" y="0"/>
                <wp:positionH relativeFrom="column">
                  <wp:posOffset>-228600</wp:posOffset>
                </wp:positionH>
                <wp:positionV relativeFrom="paragraph">
                  <wp:posOffset>601980</wp:posOffset>
                </wp:positionV>
                <wp:extent cx="3451860" cy="2209800"/>
                <wp:effectExtent l="0" t="0" r="0" b="0"/>
                <wp:wrapTight wrapText="bothSides">
                  <wp:wrapPolygon edited="0">
                    <wp:start x="0" y="0"/>
                    <wp:lineTo x="0" y="21414"/>
                    <wp:lineTo x="21457" y="21414"/>
                    <wp:lineTo x="21457" y="0"/>
                    <wp:lineTo x="0" y="0"/>
                  </wp:wrapPolygon>
                </wp:wrapTight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1860" cy="220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BECA7F" w14:textId="77777777" w:rsidR="00557B5D" w:rsidRDefault="00557B5D" w:rsidP="007A4599">
                            <w:pPr>
                              <w:pStyle w:val="Adresse"/>
                              <w:rPr>
                                <w:color w:val="0D0D0D" w:themeColor="text1" w:themeTint="F2"/>
                                <w:sz w:val="18"/>
                                <w:szCs w:val="18"/>
                                <w:u w:val="single"/>
                              </w:rPr>
                            </w:pPr>
                          </w:p>
                          <w:p w14:paraId="4E6B57FB" w14:textId="412FF9A4" w:rsidR="00557B5D" w:rsidRPr="002027B8" w:rsidRDefault="005C25F1" w:rsidP="002027B8">
                            <w:pPr>
                              <w:pStyle w:val="Adresse"/>
                              <w:spacing w:after="0"/>
                              <w:rPr>
                                <w:color w:val="0D0D0D" w:themeColor="text1" w:themeTint="F2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5C25F1">
                              <w:rPr>
                                <w:noProof/>
                                <w:color w:val="0D0D0D" w:themeColor="text1" w:themeTint="F2"/>
                                <w:sz w:val="18"/>
                                <w:szCs w:val="18"/>
                                <w:u w:val="single"/>
                              </w:rPr>
                              <w:t>Stadtverwaltung  Sindelfingen</w:t>
                            </w:r>
                            <w:r w:rsidR="00557B5D" w:rsidRPr="002027B8">
                              <w:rPr>
                                <w:color w:val="0D0D0D" w:themeColor="text1" w:themeTint="F2"/>
                                <w:sz w:val="18"/>
                                <w:szCs w:val="18"/>
                                <w:u w:val="single"/>
                              </w:rPr>
                              <w:t>- Amt 31.12.35 - Postfach 21 35 31 –</w:t>
                            </w:r>
                          </w:p>
                          <w:p w14:paraId="071B1CF7" w14:textId="77777777" w:rsidR="00557B5D" w:rsidRDefault="00557B5D" w:rsidP="002027B8">
                            <w:pPr>
                              <w:pStyle w:val="Anrede"/>
                              <w:spacing w:before="0" w:after="0"/>
                              <w:rPr>
                                <w:sz w:val="18"/>
                                <w:szCs w:val="18"/>
                              </w:rPr>
                            </w:pPr>
                            <w:r w:rsidRPr="002027B8">
                              <w:rPr>
                                <w:sz w:val="18"/>
                                <w:szCs w:val="18"/>
                              </w:rPr>
                              <w:t>AZ 40293.042488-7</w:t>
                            </w:r>
                          </w:p>
                          <w:p w14:paraId="3632EEF9" w14:textId="77777777" w:rsidR="00557B5D" w:rsidRPr="002027B8" w:rsidRDefault="00557B5D" w:rsidP="002027B8"/>
                          <w:p w14:paraId="5B06859F" w14:textId="77777777" w:rsidR="00557B5D" w:rsidRDefault="00557B5D" w:rsidP="004576BC">
                            <w:pPr>
                              <w:pStyle w:val="Adresse"/>
                            </w:pPr>
                            <w:r>
                              <w:rPr>
                                <w:noProof/>
                              </w:rPr>
                              <w:t>Moritz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>Rogalski</w:t>
                            </w:r>
                          </w:p>
                          <w:p w14:paraId="24410353" w14:textId="77777777" w:rsidR="00557B5D" w:rsidRDefault="00557B5D" w:rsidP="008E12A6">
                            <w:pPr>
                              <w:pStyle w:val="Adresse"/>
                            </w:pPr>
                            <w:r>
                              <w:rPr>
                                <w:noProof/>
                              </w:rPr>
                              <w:t>Punktestraße 14</w:t>
                            </w:r>
                          </w:p>
                          <w:p w14:paraId="6D294378" w14:textId="77777777" w:rsidR="00557B5D" w:rsidRDefault="00557B5D" w:rsidP="008E12A6">
                            <w:pPr>
                              <w:pStyle w:val="Adresse"/>
                            </w:pPr>
                            <w:r>
                              <w:rPr>
                                <w:noProof/>
                              </w:rPr>
                              <w:t>24937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>Flensburg</w:t>
                            </w:r>
                          </w:p>
                          <w:p w14:paraId="630E34E6" w14:textId="77777777" w:rsidR="00557B5D" w:rsidRPr="008E12A6" w:rsidRDefault="00557B5D" w:rsidP="008E12A6">
                            <w:pPr>
                              <w:pStyle w:val="Adresse"/>
                            </w:pPr>
                          </w:p>
                          <w:p w14:paraId="33104162" w14:textId="77777777" w:rsidR="00557B5D" w:rsidRPr="008E12A6" w:rsidRDefault="00557B5D" w:rsidP="008E12A6">
                            <w:pPr>
                              <w:pStyle w:val="Anrede"/>
                            </w:pPr>
                          </w:p>
                          <w:p w14:paraId="11A920AD" w14:textId="77777777" w:rsidR="00557B5D" w:rsidRPr="004576BC" w:rsidRDefault="00557B5D" w:rsidP="004576BC">
                            <w:pPr>
                              <w:pStyle w:val="Adresse"/>
                            </w:pPr>
                          </w:p>
                          <w:p w14:paraId="205738AF" w14:textId="77777777" w:rsidR="00557B5D" w:rsidRDefault="00557B5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C0D65E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18pt;margin-top:47.4pt;width:271.8pt;height:174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" stroked="f">
                <v:textbox>
                  <w:txbxContent>
                    <w:p w14:paraId="4CBECA7F" w14:textId="77777777" w:rsidR="00557B5D" w:rsidRDefault="00557B5D" w:rsidP="007A4599">
                      <w:pPr>
                        <w:pStyle w:val="Adresse"/>
                        <w:rPr>
                          <w:color w:val="0D0D0D" w:themeColor="text1" w:themeTint="F2"/>
                          <w:sz w:val="18"/>
                          <w:szCs w:val="18"/>
                          <w:u w:val="single"/>
                        </w:rPr>
                      </w:pPr>
                    </w:p>
                    <w:p w14:paraId="4E6B57FB" w14:textId="412FF9A4" w:rsidR="00557B5D" w:rsidRPr="002027B8" w:rsidRDefault="005C25F1" w:rsidP="002027B8">
                      <w:pPr>
                        <w:pStyle w:val="Adresse"/>
                        <w:spacing w:after="0"/>
                        <w:rPr>
                          <w:color w:val="0D0D0D" w:themeColor="text1" w:themeTint="F2"/>
                          <w:sz w:val="18"/>
                          <w:szCs w:val="18"/>
                          <w:u w:val="single"/>
                        </w:rPr>
                      </w:pPr>
                      <w:r w:rsidRPr="005C25F1">
                        <w:rPr>
                          <w:noProof/>
                          <w:color w:val="0D0D0D" w:themeColor="text1" w:themeTint="F2"/>
                          <w:sz w:val="18"/>
                          <w:szCs w:val="18"/>
                          <w:u w:val="single"/>
                        </w:rPr>
                        <w:t>Stadtverwaltung  Sindelfingen</w:t>
                      </w:r>
                      <w:r w:rsidR="00557B5D" w:rsidRPr="002027B8">
                        <w:rPr>
                          <w:color w:val="0D0D0D" w:themeColor="text1" w:themeTint="F2"/>
                          <w:sz w:val="18"/>
                          <w:szCs w:val="18"/>
                          <w:u w:val="single"/>
                        </w:rPr>
                        <w:t>- Amt 31.12.35 - Postfach 21 35 31 –</w:t>
                      </w:r>
                    </w:p>
                    <w:p w14:paraId="071B1CF7" w14:textId="77777777" w:rsidR="00557B5D" w:rsidRDefault="00557B5D" w:rsidP="002027B8">
                      <w:pPr>
                        <w:pStyle w:val="Anrede"/>
                        <w:spacing w:before="0" w:after="0"/>
                        <w:rPr>
                          <w:sz w:val="18"/>
                          <w:szCs w:val="18"/>
                        </w:rPr>
                      </w:pPr>
                      <w:r w:rsidRPr="002027B8">
                        <w:rPr>
                          <w:sz w:val="18"/>
                          <w:szCs w:val="18"/>
                        </w:rPr>
                        <w:t>AZ 40293.042488-7</w:t>
                      </w:r>
                    </w:p>
                    <w:p w14:paraId="3632EEF9" w14:textId="77777777" w:rsidR="00557B5D" w:rsidRPr="002027B8" w:rsidRDefault="00557B5D" w:rsidP="002027B8"/>
                    <w:p w14:paraId="5B06859F" w14:textId="77777777" w:rsidR="00557B5D" w:rsidRDefault="00557B5D" w:rsidP="004576BC">
                      <w:pPr>
                        <w:pStyle w:val="Adresse"/>
                      </w:pPr>
                      <w:r>
                        <w:rPr>
                          <w:noProof/>
                        </w:rPr>
                        <w:t>Moritz</w:t>
                      </w:r>
                      <w:r>
                        <w:t xml:space="preserve"> </w:t>
                      </w:r>
                      <w:r>
                        <w:rPr>
                          <w:noProof/>
                        </w:rPr>
                        <w:t>Rogalski</w:t>
                      </w:r>
                    </w:p>
                    <w:p w14:paraId="24410353" w14:textId="77777777" w:rsidR="00557B5D" w:rsidRDefault="00557B5D" w:rsidP="008E12A6">
                      <w:pPr>
                        <w:pStyle w:val="Adresse"/>
                      </w:pPr>
                      <w:r>
                        <w:rPr>
                          <w:noProof/>
                        </w:rPr>
                        <w:t>Punktestraße 14</w:t>
                      </w:r>
                    </w:p>
                    <w:p w14:paraId="6D294378" w14:textId="77777777" w:rsidR="00557B5D" w:rsidRDefault="00557B5D" w:rsidP="008E12A6">
                      <w:pPr>
                        <w:pStyle w:val="Adresse"/>
                      </w:pPr>
                      <w:r>
                        <w:rPr>
                          <w:noProof/>
                        </w:rPr>
                        <w:t>24937</w:t>
                      </w:r>
                      <w:r>
                        <w:t xml:space="preserve"> </w:t>
                      </w:r>
                      <w:r>
                        <w:rPr>
                          <w:noProof/>
                        </w:rPr>
                        <w:t>Flensburg</w:t>
                      </w:r>
                    </w:p>
                    <w:p w14:paraId="630E34E6" w14:textId="77777777" w:rsidR="00557B5D" w:rsidRPr="008E12A6" w:rsidRDefault="00557B5D" w:rsidP="008E12A6">
                      <w:pPr>
                        <w:pStyle w:val="Adresse"/>
                      </w:pPr>
                    </w:p>
                    <w:p w14:paraId="33104162" w14:textId="77777777" w:rsidR="00557B5D" w:rsidRPr="008E12A6" w:rsidRDefault="00557B5D" w:rsidP="008E12A6">
                      <w:pPr>
                        <w:pStyle w:val="Anrede"/>
                      </w:pPr>
                    </w:p>
                    <w:p w14:paraId="11A920AD" w14:textId="77777777" w:rsidR="00557B5D" w:rsidRPr="004576BC" w:rsidRDefault="00557B5D" w:rsidP="004576BC">
                      <w:pPr>
                        <w:pStyle w:val="Adresse"/>
                      </w:pPr>
                    </w:p>
                    <w:p w14:paraId="205738AF" w14:textId="77777777" w:rsidR="00557B5D" w:rsidRDefault="00557B5D"/>
                  </w:txbxContent>
                </v:textbox>
                <w10:wrap type="tight"/>
              </v:shape>
            </w:pict>
          </mc:Fallback>
        </mc:AlternateContent>
      </w:r>
      <w:r>
        <w:rPr>
          <w:b w:val="0"/>
          <w:bCs w:val="0"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1CA29FF" wp14:editId="4E0A2134">
                <wp:simplePos x="0" y="0"/>
                <wp:positionH relativeFrom="margin">
                  <wp:posOffset>2148840</wp:posOffset>
                </wp:positionH>
                <wp:positionV relativeFrom="page">
                  <wp:align>top</wp:align>
                </wp:positionV>
                <wp:extent cx="3284220" cy="1074420"/>
                <wp:effectExtent l="0" t="0" r="11430" b="11430"/>
                <wp:wrapNone/>
                <wp:docPr id="6" name="Auto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84220" cy="1074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2">
                          <a:schemeClr val="lt2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14:paraId="3A23608A" w14:textId="419D2767" w:rsidR="00557B5D" w:rsidRPr="00EB53EC" w:rsidRDefault="005C25F1" w:rsidP="002015E6">
                            <w:pPr>
                              <w:rPr>
                                <w:color w:val="4D4D4D" w:themeColor="text2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5C25F1">
                              <w:rPr>
                                <w:rFonts w:eastAsiaTheme="minorEastAsia"/>
                                <w:noProof/>
                                <w:sz w:val="32"/>
                                <w:szCs w:val="32"/>
                              </w:rPr>
                              <w:t>Stadtverwaltung  Sinde</w:t>
                            </w:r>
                            <w:r w:rsidR="003A4C50">
                              <w:rPr>
                                <w:rFonts w:eastAsiaTheme="minorEastAsia"/>
                                <w:noProof/>
                                <w:sz w:val="32"/>
                                <w:szCs w:val="32"/>
                              </w:rPr>
                              <w:t>I</w:t>
                            </w:r>
                            <w:r w:rsidRPr="005C25F1">
                              <w:rPr>
                                <w:rFonts w:eastAsiaTheme="minorEastAsia"/>
                                <w:noProof/>
                                <w:sz w:val="32"/>
                                <w:szCs w:val="32"/>
                              </w:rPr>
                              <w:t>fingen</w:t>
                            </w:r>
                          </w:p>
                        </w:txbxContent>
                      </wps:txbx>
                      <wps:bodyPr rot="0" vert="horz" wrap="square" lIns="182880" tIns="457200" rIns="182880" bIns="73152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CA29FF" id="AutoForm 14" o:spid="_x0000_s1027" style="position:absolute;margin-left:169.2pt;margin-top:0;width:258.6pt;height:84.6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top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" fillcolor="white [3212]" strokecolor="white [3212]" strokeweight="1.25pt">
                <v:textbox inset="14.4pt,36pt,14.4pt,5.76pt">
                  <w:txbxContent>
                    <w:p w14:paraId="3A23608A" w14:textId="419D2767" w:rsidR="00557B5D" w:rsidRPr="00EB53EC" w:rsidRDefault="005C25F1" w:rsidP="002015E6">
                      <w:pPr>
                        <w:rPr>
                          <w:color w:val="4D4D4D" w:themeColor="text2"/>
                          <w:sz w:val="12"/>
                          <w:szCs w:val="12"/>
                          <w:lang w:val="en-US"/>
                        </w:rPr>
                      </w:pPr>
                      <w:r w:rsidRPr="005C25F1">
                        <w:rPr>
                          <w:rFonts w:eastAsiaTheme="minorEastAsia"/>
                          <w:noProof/>
                          <w:sz w:val="32"/>
                          <w:szCs w:val="32"/>
                        </w:rPr>
                        <w:t>Stadtverwaltung  Sinde</w:t>
                      </w:r>
                      <w:r w:rsidR="003A4C50">
                        <w:rPr>
                          <w:rFonts w:eastAsiaTheme="minorEastAsia"/>
                          <w:noProof/>
                          <w:sz w:val="32"/>
                          <w:szCs w:val="32"/>
                        </w:rPr>
                        <w:t>I</w:t>
                      </w:r>
                      <w:r w:rsidRPr="005C25F1">
                        <w:rPr>
                          <w:rFonts w:eastAsiaTheme="minorEastAsia"/>
                          <w:noProof/>
                          <w:sz w:val="32"/>
                          <w:szCs w:val="32"/>
                        </w:rPr>
                        <w:t>fingen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557B5D">
        <w:rPr>
          <w:b w:val="0"/>
          <w:bCs w:val="0"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34049A" wp14:editId="09A1829B">
                <wp:simplePos x="0" y="0"/>
                <wp:positionH relativeFrom="column">
                  <wp:posOffset>3474720</wp:posOffset>
                </wp:positionH>
                <wp:positionV relativeFrom="page">
                  <wp:posOffset>1143000</wp:posOffset>
                </wp:positionV>
                <wp:extent cx="2979420" cy="1577340"/>
                <wp:effectExtent l="0" t="0" r="11430" b="22860"/>
                <wp:wrapTopAndBottom/>
                <wp:docPr id="212" name="Auto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79420" cy="15773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2">
                          <a:schemeClr val="lt2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tbl>
                            <w:tblPr>
                              <w:tblStyle w:val="Tabellenraster"/>
                              <w:tblW w:w="348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915"/>
                              <w:gridCol w:w="3506"/>
                            </w:tblGrid>
                            <w:tr w:rsidR="00557B5D" w14:paraId="31E0AE59" w14:textId="77777777" w:rsidTr="002027B8">
                              <w:trPr>
                                <w:trHeight w:val="142"/>
                              </w:trPr>
                              <w:tc>
                                <w:tcPr>
                                  <w:tcW w:w="1516" w:type="dxa"/>
                                </w:tcPr>
                                <w:p w14:paraId="63C27B07" w14:textId="77777777" w:rsidR="00557B5D" w:rsidRDefault="00557B5D" w:rsidP="003C3417">
                                  <w:pPr>
                                    <w:jc w:val="right"/>
                                    <w:rPr>
                                      <w:color w:val="4D4D4D" w:themeColor="text2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4D4D4D" w:themeColor="text2"/>
                                      <w:sz w:val="18"/>
                                      <w:szCs w:val="18"/>
                                    </w:rPr>
                                    <w:t>Auskunft erteilt</w:t>
                                  </w:r>
                                </w:p>
                              </w:tc>
                              <w:tc>
                                <w:tcPr>
                                  <w:tcW w:w="1964" w:type="dxa"/>
                                </w:tcPr>
                                <w:p w14:paraId="36F6B73F" w14:textId="77777777" w:rsidR="00557B5D" w:rsidRPr="00F47E97" w:rsidRDefault="00557B5D" w:rsidP="003C3417">
                                  <w:pPr>
                                    <w:rPr>
                                      <w:color w:val="4D4D4D" w:themeColor="text2"/>
                                      <w:sz w:val="18"/>
                                      <w:szCs w:val="18"/>
                                    </w:rPr>
                                  </w:pPr>
                                  <w:r w:rsidRPr="00A5210E">
                                    <w:rPr>
                                      <w:noProof/>
                                      <w:color w:val="4D4D4D" w:themeColor="text2"/>
                                      <w:sz w:val="18"/>
                                      <w:szCs w:val="18"/>
                                    </w:rPr>
                                    <w:t>Frau Schneider</w:t>
                                  </w:r>
                                </w:p>
                              </w:tc>
                            </w:tr>
                            <w:tr w:rsidR="00557B5D" w14:paraId="1556A8F9" w14:textId="77777777" w:rsidTr="002027B8">
                              <w:trPr>
                                <w:trHeight w:val="142"/>
                              </w:trPr>
                              <w:tc>
                                <w:tcPr>
                                  <w:tcW w:w="1516" w:type="dxa"/>
                                </w:tcPr>
                                <w:p w14:paraId="138D6A98" w14:textId="77777777" w:rsidR="00557B5D" w:rsidRDefault="00557B5D" w:rsidP="003C3417">
                                  <w:pPr>
                                    <w:jc w:val="right"/>
                                    <w:rPr>
                                      <w:color w:val="4D4D4D" w:themeColor="text2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4D4D4D" w:themeColor="text2"/>
                                      <w:sz w:val="18"/>
                                      <w:szCs w:val="18"/>
                                    </w:rPr>
                                    <w:t>Zimmer</w:t>
                                  </w:r>
                                </w:p>
                              </w:tc>
                              <w:tc>
                                <w:tcPr>
                                  <w:tcW w:w="1964" w:type="dxa"/>
                                </w:tcPr>
                                <w:p w14:paraId="333F1007" w14:textId="77777777" w:rsidR="00557B5D" w:rsidRDefault="00557B5D" w:rsidP="003C3417">
                                  <w:pPr>
                                    <w:rPr>
                                      <w:color w:val="4D4D4D" w:themeColor="text2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4D4D4D" w:themeColor="text2"/>
                                      <w:sz w:val="18"/>
                                      <w:szCs w:val="18"/>
                                    </w:rPr>
                                    <w:t>211</w:t>
                                  </w:r>
                                </w:p>
                              </w:tc>
                            </w:tr>
                            <w:tr w:rsidR="00557B5D" w14:paraId="1BC54739" w14:textId="77777777" w:rsidTr="00B47841">
                              <w:trPr>
                                <w:trHeight w:val="194"/>
                              </w:trPr>
                              <w:tc>
                                <w:tcPr>
                                  <w:tcW w:w="1516" w:type="dxa"/>
                                </w:tcPr>
                                <w:p w14:paraId="389D166C" w14:textId="77777777" w:rsidR="00557B5D" w:rsidRDefault="00557B5D" w:rsidP="003C3417">
                                  <w:pPr>
                                    <w:jc w:val="right"/>
                                    <w:rPr>
                                      <w:color w:val="4D4D4D" w:themeColor="text2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4D4D4D" w:themeColor="text2"/>
                                      <w:sz w:val="18"/>
                                      <w:szCs w:val="18"/>
                                    </w:rPr>
                                    <w:t>Telefon</w:t>
                                  </w:r>
                                </w:p>
                              </w:tc>
                              <w:tc>
                                <w:tcPr>
                                  <w:tcW w:w="1964" w:type="dxa"/>
                                </w:tcPr>
                                <w:p w14:paraId="7D720F63" w14:textId="77777777" w:rsidR="00557B5D" w:rsidRDefault="00557B5D" w:rsidP="003C3417">
                                  <w:pPr>
                                    <w:rPr>
                                      <w:color w:val="4D4D4D" w:themeColor="text2"/>
                                      <w:sz w:val="18"/>
                                      <w:szCs w:val="18"/>
                                    </w:rPr>
                                  </w:pPr>
                                  <w:r w:rsidRPr="00A5210E">
                                    <w:rPr>
                                      <w:noProof/>
                                      <w:color w:val="4D4D4D" w:themeColor="text2"/>
                                      <w:sz w:val="18"/>
                                      <w:szCs w:val="18"/>
                                    </w:rPr>
                                    <w:t>(0351) 4885986</w:t>
                                  </w:r>
                                </w:p>
                              </w:tc>
                            </w:tr>
                            <w:tr w:rsidR="00557B5D" w14:paraId="6D28860E" w14:textId="77777777" w:rsidTr="00B47841">
                              <w:trPr>
                                <w:trHeight w:val="194"/>
                              </w:trPr>
                              <w:tc>
                                <w:tcPr>
                                  <w:tcW w:w="1516" w:type="dxa"/>
                                </w:tcPr>
                                <w:p w14:paraId="7A4A0BBA" w14:textId="77777777" w:rsidR="00557B5D" w:rsidRDefault="00557B5D" w:rsidP="003C3417">
                                  <w:pPr>
                                    <w:jc w:val="right"/>
                                    <w:rPr>
                                      <w:color w:val="4D4D4D" w:themeColor="text2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4D4D4D" w:themeColor="text2"/>
                                      <w:sz w:val="18"/>
                                      <w:szCs w:val="18"/>
                                    </w:rPr>
                                    <w:t>Telefax</w:t>
                                  </w:r>
                                </w:p>
                              </w:tc>
                              <w:tc>
                                <w:tcPr>
                                  <w:tcW w:w="1964" w:type="dxa"/>
                                </w:tcPr>
                                <w:p w14:paraId="05B0DD5A" w14:textId="77777777" w:rsidR="00557B5D" w:rsidRDefault="00557B5D" w:rsidP="003C3417">
                                  <w:pPr>
                                    <w:rPr>
                                      <w:color w:val="4D4D4D" w:themeColor="text2"/>
                                      <w:sz w:val="18"/>
                                      <w:szCs w:val="18"/>
                                    </w:rPr>
                                  </w:pPr>
                                  <w:r w:rsidRPr="00A5210E">
                                    <w:rPr>
                                      <w:noProof/>
                                      <w:color w:val="4D4D4D" w:themeColor="text2"/>
                                      <w:sz w:val="18"/>
                                      <w:szCs w:val="18"/>
                                    </w:rPr>
                                    <w:t>(0351) 4885986</w:t>
                                  </w:r>
                                </w:p>
                              </w:tc>
                            </w:tr>
                            <w:tr w:rsidR="00557B5D" w14:paraId="3D319C14" w14:textId="77777777" w:rsidTr="00B47841">
                              <w:trPr>
                                <w:trHeight w:val="205"/>
                              </w:trPr>
                              <w:tc>
                                <w:tcPr>
                                  <w:tcW w:w="1516" w:type="dxa"/>
                                </w:tcPr>
                                <w:p w14:paraId="46ABC869" w14:textId="77777777" w:rsidR="00557B5D" w:rsidRDefault="00557B5D" w:rsidP="003C3417">
                                  <w:pPr>
                                    <w:jc w:val="right"/>
                                    <w:rPr>
                                      <w:color w:val="4D4D4D" w:themeColor="text2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4D4D4D" w:themeColor="text2"/>
                                      <w:sz w:val="18"/>
                                      <w:szCs w:val="18"/>
                                    </w:rPr>
                                    <w:t>E-Mail</w:t>
                                  </w:r>
                                </w:p>
                              </w:tc>
                              <w:tc>
                                <w:tcPr>
                                  <w:tcW w:w="1964" w:type="dxa"/>
                                </w:tcPr>
                                <w:p w14:paraId="473451C4" w14:textId="77777777" w:rsidR="00557B5D" w:rsidRDefault="00557B5D" w:rsidP="003C3417">
                                  <w:pPr>
                                    <w:rPr>
                                      <w:color w:val="4D4D4D" w:themeColor="text2"/>
                                      <w:sz w:val="18"/>
                                      <w:szCs w:val="18"/>
                                    </w:rPr>
                                  </w:pPr>
                                  <w:r w:rsidRPr="00A5210E">
                                    <w:rPr>
                                      <w:noProof/>
                                      <w:color w:val="4D4D4D" w:themeColor="text2"/>
                                      <w:sz w:val="18"/>
                                      <w:szCs w:val="18"/>
                                    </w:rPr>
                                    <w:t>dirwi2vk3radar.dortmund@polizei.nrw.de</w:t>
                                  </w:r>
                                </w:p>
                              </w:tc>
                            </w:tr>
                            <w:tr w:rsidR="00557B5D" w14:paraId="7A4966D8" w14:textId="77777777" w:rsidTr="003C3417">
                              <w:trPr>
                                <w:trHeight w:val="68"/>
                              </w:trPr>
                              <w:tc>
                                <w:tcPr>
                                  <w:tcW w:w="1516" w:type="dxa"/>
                                </w:tcPr>
                                <w:p w14:paraId="333D76DF" w14:textId="77777777" w:rsidR="00557B5D" w:rsidRDefault="00557B5D" w:rsidP="003C3417">
                                  <w:pPr>
                                    <w:jc w:val="right"/>
                                    <w:rPr>
                                      <w:color w:val="4D4D4D" w:themeColor="text2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4D4D4D" w:themeColor="text2"/>
                                      <w:sz w:val="18"/>
                                      <w:szCs w:val="18"/>
                                    </w:rPr>
                                    <w:t>Datum</w:t>
                                  </w:r>
                                </w:p>
                              </w:tc>
                              <w:tc>
                                <w:tcPr>
                                  <w:tcW w:w="1964" w:type="dxa"/>
                                </w:tcPr>
                                <w:p w14:paraId="5806070D" w14:textId="365126AB" w:rsidR="00557B5D" w:rsidRDefault="0018716E" w:rsidP="003C3417">
                                  <w:pPr>
                                    <w:rPr>
                                      <w:color w:val="4D4D4D" w:themeColor="text2"/>
                                      <w:sz w:val="18"/>
                                      <w:szCs w:val="18"/>
                                    </w:rPr>
                                  </w:pPr>
                                  <w:r w:rsidRPr="0018716E">
                                    <w:rPr>
                                      <w:noProof/>
                                      <w:color w:val="4D4D4D" w:themeColor="text2"/>
                                      <w:sz w:val="18"/>
                                      <w:szCs w:val="18"/>
                                    </w:rPr>
                                    <w:t>04.12.1019</w:t>
                                  </w:r>
                                </w:p>
                              </w:tc>
                            </w:tr>
                            <w:tr w:rsidR="005C25F1" w14:paraId="06A7194E" w14:textId="77777777" w:rsidTr="003C3417">
                              <w:trPr>
                                <w:trHeight w:val="68"/>
                              </w:trPr>
                              <w:tc>
                                <w:tcPr>
                                  <w:tcW w:w="1516" w:type="dxa"/>
                                </w:tcPr>
                                <w:p w14:paraId="095F1A90" w14:textId="77777777" w:rsidR="005C25F1" w:rsidRDefault="005C25F1" w:rsidP="003C3417">
                                  <w:pPr>
                                    <w:jc w:val="right"/>
                                    <w:rPr>
                                      <w:color w:val="4D4D4D" w:themeColor="text2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4" w:type="dxa"/>
                                </w:tcPr>
                                <w:p w14:paraId="208AC4A8" w14:textId="77777777" w:rsidR="005C25F1" w:rsidRDefault="005C25F1" w:rsidP="003C3417">
                                  <w:pPr>
                                    <w:rPr>
                                      <w:noProof/>
                                      <w:color w:val="4D4D4D" w:themeColor="text2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CFB6699" w14:textId="77777777" w:rsidR="00557B5D" w:rsidRDefault="00557B5D" w:rsidP="005F6A8B">
                            <w:pPr>
                              <w:spacing w:after="0"/>
                              <w:rPr>
                                <w:color w:val="4D4D4D" w:themeColor="text2"/>
                                <w:sz w:val="18"/>
                                <w:szCs w:val="18"/>
                              </w:rPr>
                            </w:pPr>
                          </w:p>
                          <w:p w14:paraId="039BFEC9" w14:textId="77777777" w:rsidR="00557B5D" w:rsidRDefault="00557B5D" w:rsidP="005F6A8B">
                            <w:pPr>
                              <w:spacing w:after="0"/>
                              <w:rPr>
                                <w:color w:val="4D4D4D" w:themeColor="text2"/>
                                <w:sz w:val="18"/>
                                <w:szCs w:val="18"/>
                              </w:rPr>
                            </w:pPr>
                          </w:p>
                          <w:p w14:paraId="128A1A99" w14:textId="77777777" w:rsidR="00557B5D" w:rsidRDefault="00557B5D" w:rsidP="005F6A8B">
                            <w:pPr>
                              <w:spacing w:after="0"/>
                              <w:rPr>
                                <w:color w:val="4D4D4D" w:themeColor="text2"/>
                                <w:sz w:val="18"/>
                                <w:szCs w:val="18"/>
                              </w:rPr>
                            </w:pPr>
                          </w:p>
                          <w:p w14:paraId="572B0E30" w14:textId="77777777" w:rsidR="00557B5D" w:rsidRPr="00EB53EC" w:rsidRDefault="00557B5D" w:rsidP="00841031">
                            <w:pPr>
                              <w:rPr>
                                <w:color w:val="4D4D4D" w:themeColor="text2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82880" tIns="457200" rIns="182880" bIns="73152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4049A" id="_x0000_s1028" style="position:absolute;margin-left:273.6pt;margin-top:90pt;width:234.6pt;height:12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" fillcolor="white [3212]" strokecolor="white [3212]" strokeweight="1.25pt">
                <v:textbox inset="14.4pt,36pt,14.4pt,5.76pt">
                  <w:txbxContent>
                    <w:tbl>
                      <w:tblPr>
                        <w:tblStyle w:val="Tabellenraster"/>
                        <w:tblW w:w="348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915"/>
                        <w:gridCol w:w="3506"/>
                      </w:tblGrid>
                      <w:tr w:rsidR="00557B5D" w14:paraId="31E0AE59" w14:textId="77777777" w:rsidTr="002027B8">
                        <w:trPr>
                          <w:trHeight w:val="142"/>
                        </w:trPr>
                        <w:tc>
                          <w:tcPr>
                            <w:tcW w:w="1516" w:type="dxa"/>
                          </w:tcPr>
                          <w:p w14:paraId="63C27B07" w14:textId="77777777" w:rsidR="00557B5D" w:rsidRDefault="00557B5D" w:rsidP="003C3417">
                            <w:pPr>
                              <w:jc w:val="right"/>
                              <w:rPr>
                                <w:color w:val="4D4D4D" w:themeColor="text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4D4D4D" w:themeColor="text2"/>
                                <w:sz w:val="18"/>
                                <w:szCs w:val="18"/>
                              </w:rPr>
                              <w:t>Auskunft erteilt</w:t>
                            </w:r>
                          </w:p>
                        </w:tc>
                        <w:tc>
                          <w:tcPr>
                            <w:tcW w:w="1964" w:type="dxa"/>
                          </w:tcPr>
                          <w:p w14:paraId="36F6B73F" w14:textId="77777777" w:rsidR="00557B5D" w:rsidRPr="00F47E97" w:rsidRDefault="00557B5D" w:rsidP="003C3417">
                            <w:pPr>
                              <w:rPr>
                                <w:color w:val="4D4D4D" w:themeColor="text2"/>
                                <w:sz w:val="18"/>
                                <w:szCs w:val="18"/>
                              </w:rPr>
                            </w:pPr>
                            <w:r w:rsidRPr="00A5210E">
                              <w:rPr>
                                <w:noProof/>
                                <w:color w:val="4D4D4D" w:themeColor="text2"/>
                                <w:sz w:val="18"/>
                                <w:szCs w:val="18"/>
                              </w:rPr>
                              <w:t>Frau Schneider</w:t>
                            </w:r>
                          </w:p>
                        </w:tc>
                      </w:tr>
                      <w:tr w:rsidR="00557B5D" w14:paraId="1556A8F9" w14:textId="77777777" w:rsidTr="002027B8">
                        <w:trPr>
                          <w:trHeight w:val="142"/>
                        </w:trPr>
                        <w:tc>
                          <w:tcPr>
                            <w:tcW w:w="1516" w:type="dxa"/>
                          </w:tcPr>
                          <w:p w14:paraId="138D6A98" w14:textId="77777777" w:rsidR="00557B5D" w:rsidRDefault="00557B5D" w:rsidP="003C3417">
                            <w:pPr>
                              <w:jc w:val="right"/>
                              <w:rPr>
                                <w:color w:val="4D4D4D" w:themeColor="text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4D4D4D" w:themeColor="text2"/>
                                <w:sz w:val="18"/>
                                <w:szCs w:val="18"/>
                              </w:rPr>
                              <w:t>Zimmer</w:t>
                            </w:r>
                          </w:p>
                        </w:tc>
                        <w:tc>
                          <w:tcPr>
                            <w:tcW w:w="1964" w:type="dxa"/>
                          </w:tcPr>
                          <w:p w14:paraId="333F1007" w14:textId="77777777" w:rsidR="00557B5D" w:rsidRDefault="00557B5D" w:rsidP="003C3417">
                            <w:pPr>
                              <w:rPr>
                                <w:color w:val="4D4D4D" w:themeColor="text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4D4D4D" w:themeColor="text2"/>
                                <w:sz w:val="18"/>
                                <w:szCs w:val="18"/>
                              </w:rPr>
                              <w:t>211</w:t>
                            </w:r>
                          </w:p>
                        </w:tc>
                      </w:tr>
                      <w:tr w:rsidR="00557B5D" w14:paraId="1BC54739" w14:textId="77777777" w:rsidTr="00B47841">
                        <w:trPr>
                          <w:trHeight w:val="194"/>
                        </w:trPr>
                        <w:tc>
                          <w:tcPr>
                            <w:tcW w:w="1516" w:type="dxa"/>
                          </w:tcPr>
                          <w:p w14:paraId="389D166C" w14:textId="77777777" w:rsidR="00557B5D" w:rsidRDefault="00557B5D" w:rsidP="003C3417">
                            <w:pPr>
                              <w:jc w:val="right"/>
                              <w:rPr>
                                <w:color w:val="4D4D4D" w:themeColor="text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4D4D4D" w:themeColor="text2"/>
                                <w:sz w:val="18"/>
                                <w:szCs w:val="18"/>
                              </w:rPr>
                              <w:t>Telefon</w:t>
                            </w:r>
                          </w:p>
                        </w:tc>
                        <w:tc>
                          <w:tcPr>
                            <w:tcW w:w="1964" w:type="dxa"/>
                          </w:tcPr>
                          <w:p w14:paraId="7D720F63" w14:textId="77777777" w:rsidR="00557B5D" w:rsidRDefault="00557B5D" w:rsidP="003C3417">
                            <w:pPr>
                              <w:rPr>
                                <w:color w:val="4D4D4D" w:themeColor="text2"/>
                                <w:sz w:val="18"/>
                                <w:szCs w:val="18"/>
                              </w:rPr>
                            </w:pPr>
                            <w:r w:rsidRPr="00A5210E">
                              <w:rPr>
                                <w:noProof/>
                                <w:color w:val="4D4D4D" w:themeColor="text2"/>
                                <w:sz w:val="18"/>
                                <w:szCs w:val="18"/>
                              </w:rPr>
                              <w:t>(0351) 4885986</w:t>
                            </w:r>
                          </w:p>
                        </w:tc>
                      </w:tr>
                      <w:tr w:rsidR="00557B5D" w14:paraId="6D28860E" w14:textId="77777777" w:rsidTr="00B47841">
                        <w:trPr>
                          <w:trHeight w:val="194"/>
                        </w:trPr>
                        <w:tc>
                          <w:tcPr>
                            <w:tcW w:w="1516" w:type="dxa"/>
                          </w:tcPr>
                          <w:p w14:paraId="7A4A0BBA" w14:textId="77777777" w:rsidR="00557B5D" w:rsidRDefault="00557B5D" w:rsidP="003C3417">
                            <w:pPr>
                              <w:jc w:val="right"/>
                              <w:rPr>
                                <w:color w:val="4D4D4D" w:themeColor="text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4D4D4D" w:themeColor="text2"/>
                                <w:sz w:val="18"/>
                                <w:szCs w:val="18"/>
                              </w:rPr>
                              <w:t>Telefax</w:t>
                            </w:r>
                          </w:p>
                        </w:tc>
                        <w:tc>
                          <w:tcPr>
                            <w:tcW w:w="1964" w:type="dxa"/>
                          </w:tcPr>
                          <w:p w14:paraId="05B0DD5A" w14:textId="77777777" w:rsidR="00557B5D" w:rsidRDefault="00557B5D" w:rsidP="003C3417">
                            <w:pPr>
                              <w:rPr>
                                <w:color w:val="4D4D4D" w:themeColor="text2"/>
                                <w:sz w:val="18"/>
                                <w:szCs w:val="18"/>
                              </w:rPr>
                            </w:pPr>
                            <w:r w:rsidRPr="00A5210E">
                              <w:rPr>
                                <w:noProof/>
                                <w:color w:val="4D4D4D" w:themeColor="text2"/>
                                <w:sz w:val="18"/>
                                <w:szCs w:val="18"/>
                              </w:rPr>
                              <w:t>(0351) 4885986</w:t>
                            </w:r>
                          </w:p>
                        </w:tc>
                      </w:tr>
                      <w:tr w:rsidR="00557B5D" w14:paraId="3D319C14" w14:textId="77777777" w:rsidTr="00B47841">
                        <w:trPr>
                          <w:trHeight w:val="205"/>
                        </w:trPr>
                        <w:tc>
                          <w:tcPr>
                            <w:tcW w:w="1516" w:type="dxa"/>
                          </w:tcPr>
                          <w:p w14:paraId="46ABC869" w14:textId="77777777" w:rsidR="00557B5D" w:rsidRDefault="00557B5D" w:rsidP="003C3417">
                            <w:pPr>
                              <w:jc w:val="right"/>
                              <w:rPr>
                                <w:color w:val="4D4D4D" w:themeColor="text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4D4D4D" w:themeColor="text2"/>
                                <w:sz w:val="18"/>
                                <w:szCs w:val="18"/>
                              </w:rPr>
                              <w:t>E-Mail</w:t>
                            </w:r>
                          </w:p>
                        </w:tc>
                        <w:tc>
                          <w:tcPr>
                            <w:tcW w:w="1964" w:type="dxa"/>
                          </w:tcPr>
                          <w:p w14:paraId="473451C4" w14:textId="77777777" w:rsidR="00557B5D" w:rsidRDefault="00557B5D" w:rsidP="003C3417">
                            <w:pPr>
                              <w:rPr>
                                <w:color w:val="4D4D4D" w:themeColor="text2"/>
                                <w:sz w:val="18"/>
                                <w:szCs w:val="18"/>
                              </w:rPr>
                            </w:pPr>
                            <w:r w:rsidRPr="00A5210E">
                              <w:rPr>
                                <w:noProof/>
                                <w:color w:val="4D4D4D" w:themeColor="text2"/>
                                <w:sz w:val="18"/>
                                <w:szCs w:val="18"/>
                              </w:rPr>
                              <w:t>dirwi2vk3radar.dortmund@polizei.nrw.de</w:t>
                            </w:r>
                          </w:p>
                        </w:tc>
                      </w:tr>
                      <w:tr w:rsidR="00557B5D" w14:paraId="7A4966D8" w14:textId="77777777" w:rsidTr="003C3417">
                        <w:trPr>
                          <w:trHeight w:val="68"/>
                        </w:trPr>
                        <w:tc>
                          <w:tcPr>
                            <w:tcW w:w="1516" w:type="dxa"/>
                          </w:tcPr>
                          <w:p w14:paraId="333D76DF" w14:textId="77777777" w:rsidR="00557B5D" w:rsidRDefault="00557B5D" w:rsidP="003C3417">
                            <w:pPr>
                              <w:jc w:val="right"/>
                              <w:rPr>
                                <w:color w:val="4D4D4D" w:themeColor="text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4D4D4D" w:themeColor="text2"/>
                                <w:sz w:val="18"/>
                                <w:szCs w:val="18"/>
                              </w:rPr>
                              <w:t>Datum</w:t>
                            </w:r>
                          </w:p>
                        </w:tc>
                        <w:tc>
                          <w:tcPr>
                            <w:tcW w:w="1964" w:type="dxa"/>
                          </w:tcPr>
                          <w:p w14:paraId="5806070D" w14:textId="365126AB" w:rsidR="00557B5D" w:rsidRDefault="0018716E" w:rsidP="003C3417">
                            <w:pPr>
                              <w:rPr>
                                <w:color w:val="4D4D4D" w:themeColor="text2"/>
                                <w:sz w:val="18"/>
                                <w:szCs w:val="18"/>
                              </w:rPr>
                            </w:pPr>
                            <w:r w:rsidRPr="0018716E">
                              <w:rPr>
                                <w:noProof/>
                                <w:color w:val="4D4D4D" w:themeColor="text2"/>
                                <w:sz w:val="18"/>
                                <w:szCs w:val="18"/>
                              </w:rPr>
                              <w:t>04.12.1019</w:t>
                            </w:r>
                          </w:p>
                        </w:tc>
                      </w:tr>
                      <w:tr w:rsidR="005C25F1" w14:paraId="06A7194E" w14:textId="77777777" w:rsidTr="003C3417">
                        <w:trPr>
                          <w:trHeight w:val="68"/>
                        </w:trPr>
                        <w:tc>
                          <w:tcPr>
                            <w:tcW w:w="1516" w:type="dxa"/>
                          </w:tcPr>
                          <w:p w14:paraId="095F1A90" w14:textId="77777777" w:rsidR="005C25F1" w:rsidRDefault="005C25F1" w:rsidP="003C3417">
                            <w:pPr>
                              <w:jc w:val="right"/>
                              <w:rPr>
                                <w:color w:val="4D4D4D" w:themeColor="text2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964" w:type="dxa"/>
                          </w:tcPr>
                          <w:p w14:paraId="208AC4A8" w14:textId="77777777" w:rsidR="005C25F1" w:rsidRDefault="005C25F1" w:rsidP="003C3417">
                            <w:pPr>
                              <w:rPr>
                                <w:noProof/>
                                <w:color w:val="4D4D4D" w:themeColor="text2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14:paraId="6CFB6699" w14:textId="77777777" w:rsidR="00557B5D" w:rsidRDefault="00557B5D" w:rsidP="005F6A8B">
                      <w:pPr>
                        <w:spacing w:after="0"/>
                        <w:rPr>
                          <w:color w:val="4D4D4D" w:themeColor="text2"/>
                          <w:sz w:val="18"/>
                          <w:szCs w:val="18"/>
                        </w:rPr>
                      </w:pPr>
                    </w:p>
                    <w:p w14:paraId="039BFEC9" w14:textId="77777777" w:rsidR="00557B5D" w:rsidRDefault="00557B5D" w:rsidP="005F6A8B">
                      <w:pPr>
                        <w:spacing w:after="0"/>
                        <w:rPr>
                          <w:color w:val="4D4D4D" w:themeColor="text2"/>
                          <w:sz w:val="18"/>
                          <w:szCs w:val="18"/>
                        </w:rPr>
                      </w:pPr>
                    </w:p>
                    <w:p w14:paraId="128A1A99" w14:textId="77777777" w:rsidR="00557B5D" w:rsidRDefault="00557B5D" w:rsidP="005F6A8B">
                      <w:pPr>
                        <w:spacing w:after="0"/>
                        <w:rPr>
                          <w:color w:val="4D4D4D" w:themeColor="text2"/>
                          <w:sz w:val="18"/>
                          <w:szCs w:val="18"/>
                        </w:rPr>
                      </w:pPr>
                    </w:p>
                    <w:p w14:paraId="572B0E30" w14:textId="77777777" w:rsidR="00557B5D" w:rsidRPr="00EB53EC" w:rsidRDefault="00557B5D" w:rsidP="00841031">
                      <w:pPr>
                        <w:rPr>
                          <w:color w:val="4D4D4D" w:themeColor="text2"/>
                          <w:sz w:val="12"/>
                          <w:szCs w:val="12"/>
                          <w:lang w:val="en-US"/>
                        </w:rPr>
                      </w:pPr>
                    </w:p>
                  </w:txbxContent>
                </v:textbox>
                <w10:wrap type="topAndBottom" anchory="page"/>
              </v:rect>
            </w:pict>
          </mc:Fallback>
        </mc:AlternateContent>
      </w:r>
      <w:r w:rsidR="00557B5D" w:rsidRPr="004722AE">
        <w:rPr>
          <w:b w:val="0"/>
          <w:bCs w:val="0"/>
          <w:noProof/>
          <w:sz w:val="18"/>
          <w:szCs w:val="18"/>
          <w:u w:val="single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141C3520" wp14:editId="192EC4AD">
                <wp:simplePos x="0" y="0"/>
                <wp:positionH relativeFrom="column">
                  <wp:posOffset>3390900</wp:posOffset>
                </wp:positionH>
                <wp:positionV relativeFrom="paragraph">
                  <wp:posOffset>2186940</wp:posOffset>
                </wp:positionV>
                <wp:extent cx="3268980" cy="1066800"/>
                <wp:effectExtent l="0" t="0" r="7620" b="0"/>
                <wp:wrapTight wrapText="bothSides">
                  <wp:wrapPolygon edited="0">
                    <wp:start x="0" y="0"/>
                    <wp:lineTo x="0" y="21214"/>
                    <wp:lineTo x="21524" y="21214"/>
                    <wp:lineTo x="21524" y="0"/>
                    <wp:lineTo x="0" y="0"/>
                  </wp:wrapPolygon>
                </wp:wrapTight>
                <wp:docPr id="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8980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8B3C3" w14:textId="77777777" w:rsidR="00557B5D" w:rsidRDefault="00557B5D" w:rsidP="005C7072">
                            <w:pPr>
                              <w:pStyle w:val="Adresse"/>
                              <w:spacing w:after="0" w:line="0" w:lineRule="atLeast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C707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Aktenzeichen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C707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40293.042488-7</w:t>
                            </w:r>
                          </w:p>
                          <w:p w14:paraId="43E4F5B7" w14:textId="77777777" w:rsidR="00557B5D" w:rsidRPr="005C7072" w:rsidRDefault="00557B5D" w:rsidP="005C7072">
                            <w:pPr>
                              <w:pStyle w:val="Anrede"/>
                              <w:spacing w:before="0" w:after="0" w:line="0" w:lineRule="atLeast"/>
                              <w:ind w:left="720" w:firstLine="720"/>
                              <w:rPr>
                                <w:b w:val="0"/>
                                <w:bCs w:val="0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5C7072">
                              <w:rPr>
                                <w:b w:val="0"/>
                                <w:bCs w:val="0"/>
                                <w:i/>
                                <w:iCs/>
                                <w:sz w:val="18"/>
                                <w:szCs w:val="18"/>
                              </w:rPr>
                              <w:t>Bitte immer angeben!!</w:t>
                            </w:r>
                          </w:p>
                          <w:p w14:paraId="41B337F6" w14:textId="77777777" w:rsidR="00557B5D" w:rsidRPr="005C7072" w:rsidRDefault="00557B5D" w:rsidP="005C7072">
                            <w:pPr>
                              <w:pStyle w:val="Anrede"/>
                            </w:pPr>
                          </w:p>
                          <w:p w14:paraId="1376A0FA" w14:textId="77777777" w:rsidR="00557B5D" w:rsidRPr="008E12A6" w:rsidRDefault="00557B5D" w:rsidP="005C7072">
                            <w:pPr>
                              <w:pStyle w:val="Anrede"/>
                            </w:pPr>
                          </w:p>
                          <w:p w14:paraId="490A4AAC" w14:textId="77777777" w:rsidR="00557B5D" w:rsidRPr="004576BC" w:rsidRDefault="00557B5D" w:rsidP="005C7072">
                            <w:pPr>
                              <w:pStyle w:val="Adresse"/>
                            </w:pPr>
                          </w:p>
                          <w:p w14:paraId="2ADF76A3" w14:textId="77777777" w:rsidR="00557B5D" w:rsidRDefault="00557B5D" w:rsidP="005C707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C3520" id="_x0000_s1029" type="#_x0000_t202" style="position:absolute;margin-left:267pt;margin-top:172.2pt;width:257.4pt;height:84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" stroked="f">
                <v:textbox>
                  <w:txbxContent>
                    <w:p w14:paraId="1708B3C3" w14:textId="77777777" w:rsidR="00557B5D" w:rsidRDefault="00557B5D" w:rsidP="005C7072">
                      <w:pPr>
                        <w:pStyle w:val="Adresse"/>
                        <w:spacing w:after="0" w:line="0" w:lineRule="atLeast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5C7072">
                        <w:rPr>
                          <w:b/>
                          <w:bCs/>
                          <w:sz w:val="24"/>
                          <w:szCs w:val="24"/>
                        </w:rPr>
                        <w:t>Aktenzeichen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5C7072">
                        <w:rPr>
                          <w:b/>
                          <w:bCs/>
                          <w:sz w:val="24"/>
                          <w:szCs w:val="24"/>
                        </w:rPr>
                        <w:t>40293.042488-7</w:t>
                      </w:r>
                    </w:p>
                    <w:p w14:paraId="43E4F5B7" w14:textId="77777777" w:rsidR="00557B5D" w:rsidRPr="005C7072" w:rsidRDefault="00557B5D" w:rsidP="005C7072">
                      <w:pPr>
                        <w:pStyle w:val="Anrede"/>
                        <w:spacing w:before="0" w:after="0" w:line="0" w:lineRule="atLeast"/>
                        <w:ind w:left="720" w:firstLine="720"/>
                        <w:rPr>
                          <w:b w:val="0"/>
                          <w:bCs w:val="0"/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b w:val="0"/>
                          <w:bCs w:val="0"/>
                          <w:i/>
                          <w:iCs/>
                          <w:sz w:val="18"/>
                          <w:szCs w:val="18"/>
                        </w:rPr>
                        <w:t xml:space="preserve">    </w:t>
                      </w:r>
                      <w:r w:rsidRPr="005C7072">
                        <w:rPr>
                          <w:b w:val="0"/>
                          <w:bCs w:val="0"/>
                          <w:i/>
                          <w:iCs/>
                          <w:sz w:val="18"/>
                          <w:szCs w:val="18"/>
                        </w:rPr>
                        <w:t>Bitte immer angeben!!</w:t>
                      </w:r>
                    </w:p>
                    <w:p w14:paraId="41B337F6" w14:textId="77777777" w:rsidR="00557B5D" w:rsidRPr="005C7072" w:rsidRDefault="00557B5D" w:rsidP="005C7072">
                      <w:pPr>
                        <w:pStyle w:val="Anrede"/>
                      </w:pPr>
                    </w:p>
                    <w:p w14:paraId="1376A0FA" w14:textId="77777777" w:rsidR="00557B5D" w:rsidRPr="008E12A6" w:rsidRDefault="00557B5D" w:rsidP="005C7072">
                      <w:pPr>
                        <w:pStyle w:val="Anrede"/>
                      </w:pPr>
                    </w:p>
                    <w:p w14:paraId="490A4AAC" w14:textId="77777777" w:rsidR="00557B5D" w:rsidRPr="004576BC" w:rsidRDefault="00557B5D" w:rsidP="005C7072">
                      <w:pPr>
                        <w:pStyle w:val="Adresse"/>
                      </w:pPr>
                    </w:p>
                    <w:p w14:paraId="2ADF76A3" w14:textId="77777777" w:rsidR="00557B5D" w:rsidRDefault="00557B5D" w:rsidP="005C7072"/>
                  </w:txbxContent>
                </v:textbox>
                <w10:wrap type="tight"/>
              </v:shape>
            </w:pict>
          </mc:Fallback>
        </mc:AlternateContent>
      </w:r>
      <w:r w:rsidR="00557B5D">
        <w:rPr>
          <w:b w:val="0"/>
          <w:bCs w:val="0"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3BCF3B" wp14:editId="3B89CE9E">
                <wp:simplePos x="0" y="0"/>
                <wp:positionH relativeFrom="column">
                  <wp:posOffset>-213360</wp:posOffset>
                </wp:positionH>
                <wp:positionV relativeFrom="paragraph">
                  <wp:posOffset>2750820</wp:posOffset>
                </wp:positionV>
                <wp:extent cx="6743700" cy="6926580"/>
                <wp:effectExtent l="0" t="0" r="19050" b="26670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3700" cy="6926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A8DA01A" w14:textId="77777777" w:rsidR="00557B5D" w:rsidRPr="00447379" w:rsidRDefault="00557B5D" w:rsidP="005C7072">
                            <w:pPr>
                              <w:spacing w:before="120" w:after="100" w:afterAutospacing="1" w:line="300" w:lineRule="exact"/>
                              <w:contextualSpacing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44737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Anhörung / Fahrerfeststellung</w:t>
                            </w:r>
                          </w:p>
                          <w:p w14:paraId="1643BF98" w14:textId="77777777" w:rsidR="00557B5D" w:rsidRPr="00447379" w:rsidRDefault="00557B5D" w:rsidP="005C7072">
                            <w:pPr>
                              <w:spacing w:before="120" w:after="100" w:afterAutospacing="1" w:line="300" w:lineRule="exact"/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019DBE6" w14:textId="77777777" w:rsidR="00557B5D" w:rsidRPr="00447379" w:rsidRDefault="00557B5D" w:rsidP="005C7072">
                            <w:pPr>
                              <w:spacing w:before="120" w:after="100" w:afterAutospacing="1" w:line="300" w:lineRule="exact"/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  <w:r w:rsidRPr="00447379">
                              <w:rPr>
                                <w:sz w:val="20"/>
                                <w:szCs w:val="20"/>
                              </w:rPr>
                              <w:t>Sehr geehrte Damen und Herren,</w:t>
                            </w:r>
                          </w:p>
                          <w:p w14:paraId="3B15CA71" w14:textId="77777777" w:rsidR="00557B5D" w:rsidRPr="00447379" w:rsidRDefault="00557B5D" w:rsidP="005C7072">
                            <w:pPr>
                              <w:spacing w:before="120" w:after="100" w:afterAutospacing="1" w:line="300" w:lineRule="exact"/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E041A41" w14:textId="0D2781C0" w:rsidR="00557B5D" w:rsidRPr="00447379" w:rsidRDefault="00557B5D" w:rsidP="005C7072">
                            <w:pPr>
                              <w:spacing w:before="120" w:after="100" w:afterAutospacing="1" w:line="300" w:lineRule="exact"/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  <w:r w:rsidRPr="00447379">
                              <w:rPr>
                                <w:sz w:val="20"/>
                                <w:szCs w:val="20"/>
                              </w:rPr>
                              <w:t xml:space="preserve">dieses Schreiben ergeht an Sie als Halter des Pkw, amtliches Kennzeichen </w:t>
                            </w:r>
                            <w:r w:rsidR="0073634B" w:rsidRPr="0073634B">
                              <w:rPr>
                                <w:noProof/>
                                <w:sz w:val="20"/>
                                <w:szCs w:val="20"/>
                              </w:rPr>
                              <w:t>HG --A 4675</w:t>
                            </w:r>
                            <w:r w:rsidRPr="00447379">
                              <w:rPr>
                                <w:sz w:val="20"/>
                                <w:szCs w:val="20"/>
                              </w:rPr>
                              <w:t xml:space="preserve">, Hersteller TOYOTA EUROPE (B). Der Fahrer dieses Fahrzeuges hat am </w:t>
                            </w:r>
                            <w:r w:rsidR="0068333D" w:rsidRPr="0068333D">
                              <w:rPr>
                                <w:noProof/>
                                <w:sz w:val="20"/>
                                <w:szCs w:val="20"/>
                              </w:rPr>
                              <w:t>09.11.2O19</w:t>
                            </w:r>
                            <w:r w:rsidR="0068333D">
                              <w:rPr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47379">
                              <w:rPr>
                                <w:sz w:val="20"/>
                                <w:szCs w:val="20"/>
                              </w:rPr>
                              <w:t xml:space="preserve">um </w:t>
                            </w:r>
                            <w:r w:rsidR="00E54394" w:rsidRPr="00E54394">
                              <w:rPr>
                                <w:noProof/>
                                <w:sz w:val="20"/>
                                <w:szCs w:val="20"/>
                              </w:rPr>
                              <w:t>7:62</w:t>
                            </w:r>
                            <w:r w:rsidR="00E54394">
                              <w:rPr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5210E">
                              <w:rPr>
                                <w:noProof/>
                                <w:sz w:val="20"/>
                                <w:szCs w:val="20"/>
                              </w:rPr>
                              <w:t>Uhr</w:t>
                            </w:r>
                            <w:r w:rsidRPr="00447379">
                              <w:rPr>
                                <w:sz w:val="20"/>
                                <w:szCs w:val="20"/>
                              </w:rPr>
                              <w:t xml:space="preserve"> in Koblenz, Koblenz, Gulisastraße FR Eisheiligenstraße folgende Verkehrsordnungswidrigkeit(en) begangen:</w:t>
                            </w:r>
                          </w:p>
                          <w:p w14:paraId="0E701B37" w14:textId="77777777" w:rsidR="00557B5D" w:rsidRPr="00447379" w:rsidRDefault="00557B5D" w:rsidP="005C7072">
                            <w:pPr>
                              <w:spacing w:before="120" w:after="100" w:afterAutospacing="1" w:line="300" w:lineRule="exact"/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E8A7953" w14:textId="302DA5C0" w:rsidR="00557B5D" w:rsidRDefault="006B634E" w:rsidP="005C7072">
                            <w:pPr>
                              <w:spacing w:before="120" w:after="100" w:afterAutospacing="1" w:line="300" w:lineRule="exact"/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  <w:r w:rsidRPr="006B634E">
                              <w:rPr>
                                <w:sz w:val="20"/>
                                <w:szCs w:val="20"/>
                              </w:rPr>
                              <w:t>Sie führten das Kraftfahrzeug mit einer Atemalkoholkonzentration von 0</w:t>
                            </w:r>
                            <w:r w:rsidR="00834C8E"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  <w:r w:rsidRPr="006B634E">
                              <w:rPr>
                                <w:sz w:val="20"/>
                                <w:szCs w:val="20"/>
                              </w:rPr>
                              <w:t>,25 mg/l oder mehr.</w:t>
                            </w:r>
                          </w:p>
                          <w:p w14:paraId="78E5C396" w14:textId="77777777" w:rsidR="006B634E" w:rsidRPr="00447379" w:rsidRDefault="006B634E" w:rsidP="005C7072">
                            <w:pPr>
                              <w:spacing w:before="120" w:after="100" w:afterAutospacing="1" w:line="300" w:lineRule="exact"/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15D5937" w14:textId="08584486" w:rsidR="00557B5D" w:rsidRPr="00447379" w:rsidRDefault="00557B5D" w:rsidP="005C7072">
                            <w:pPr>
                              <w:spacing w:before="120" w:after="100" w:afterAutospacing="1" w:line="300" w:lineRule="exact"/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  <w:r w:rsidRPr="0044737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Beweismittel:</w:t>
                            </w:r>
                            <w:r w:rsidRPr="0044737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F2BEC">
                              <w:rPr>
                                <w:sz w:val="20"/>
                                <w:szCs w:val="20"/>
                              </w:rPr>
                              <w:t xml:space="preserve"> Messgerät</w:t>
                            </w:r>
                          </w:p>
                          <w:p w14:paraId="05347AC3" w14:textId="77777777" w:rsidR="00557B5D" w:rsidRPr="00447379" w:rsidRDefault="00557B5D" w:rsidP="005C7072">
                            <w:pPr>
                              <w:spacing w:before="120" w:after="100" w:afterAutospacing="1" w:line="300" w:lineRule="exact"/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  <w:r w:rsidRPr="00447379">
                              <w:rPr>
                                <w:sz w:val="20"/>
                                <w:szCs w:val="20"/>
                              </w:rPr>
                              <w:t>2023819 Bild-Nr. 17</w:t>
                            </w:r>
                          </w:p>
                          <w:p w14:paraId="49562DE8" w14:textId="77777777" w:rsidR="00557B5D" w:rsidRPr="00447379" w:rsidRDefault="00557B5D" w:rsidP="005C7072">
                            <w:pPr>
                              <w:spacing w:before="120" w:after="100" w:afterAutospacing="1" w:line="300" w:lineRule="exact"/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A2BF76C" w14:textId="77777777" w:rsidR="00557B5D" w:rsidRPr="00447379" w:rsidRDefault="00557B5D" w:rsidP="005C7072">
                            <w:pPr>
                              <w:spacing w:before="120" w:after="100" w:afterAutospacing="1" w:line="300" w:lineRule="exact"/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  <w:r w:rsidRPr="0044737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Zeuge:</w:t>
                            </w:r>
                            <w:r w:rsidRPr="00447379">
                              <w:rPr>
                                <w:sz w:val="20"/>
                                <w:szCs w:val="20"/>
                              </w:rPr>
                              <w:t xml:space="preserve"> Herr Kneip</w:t>
                            </w:r>
                          </w:p>
                          <w:p w14:paraId="53BFB16A" w14:textId="77777777" w:rsidR="00557B5D" w:rsidRPr="00447379" w:rsidRDefault="00557B5D" w:rsidP="005C7072">
                            <w:pPr>
                              <w:spacing w:before="120" w:after="100" w:afterAutospacing="1" w:line="300" w:lineRule="exact"/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C061EC6" w14:textId="027963CB" w:rsidR="00557B5D" w:rsidRPr="00447379" w:rsidRDefault="00557B5D" w:rsidP="005C7072">
                            <w:pPr>
                              <w:spacing w:before="120" w:after="100" w:afterAutospacing="1" w:line="300" w:lineRule="exact"/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  <w:r w:rsidRPr="00447379">
                              <w:rPr>
                                <w:sz w:val="20"/>
                                <w:szCs w:val="20"/>
                              </w:rPr>
                              <w:t xml:space="preserve">Es wird ein Verwarnungsgeld in Höhe von </w:t>
                            </w:r>
                            <w:r w:rsidR="00DB6C8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528</w:t>
                            </w:r>
                            <w:r w:rsidRPr="0044737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,</w:t>
                            </w:r>
                            <w:r w:rsidR="00DB6C8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,5</w:t>
                            </w:r>
                            <w:r w:rsidRPr="0044737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0 EUR</w:t>
                            </w:r>
                          </w:p>
                          <w:p w14:paraId="11D78805" w14:textId="77777777" w:rsidR="00557B5D" w:rsidRPr="00447379" w:rsidRDefault="00557B5D" w:rsidP="005C7072">
                            <w:pPr>
                              <w:spacing w:before="120" w:after="100" w:afterAutospacing="1" w:line="300" w:lineRule="exact"/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  <w:r w:rsidRPr="00447379">
                              <w:rPr>
                                <w:sz w:val="20"/>
                                <w:szCs w:val="20"/>
                              </w:rPr>
                              <w:t>erhoben (§§ 56,57 OWiG).</w:t>
                            </w:r>
                          </w:p>
                          <w:p w14:paraId="1489E57C" w14:textId="77777777" w:rsidR="00557B5D" w:rsidRPr="00447379" w:rsidRDefault="00557B5D" w:rsidP="005C7072">
                            <w:pPr>
                              <w:spacing w:before="120" w:after="100" w:afterAutospacing="1" w:line="300" w:lineRule="exact"/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9358C55" w14:textId="77777777" w:rsidR="00557B5D" w:rsidRPr="00447379" w:rsidRDefault="00557B5D" w:rsidP="005C7072">
                            <w:pPr>
                              <w:spacing w:before="120" w:after="100" w:afterAutospacing="1" w:line="300" w:lineRule="exact"/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  <w:r w:rsidRPr="00447379">
                              <w:rPr>
                                <w:sz w:val="20"/>
                                <w:szCs w:val="20"/>
                              </w:rPr>
                              <w:t>Wir bitten die weiteren Hinweise in der Anlage zu beachten.</w:t>
                            </w:r>
                          </w:p>
                          <w:p w14:paraId="66555AE4" w14:textId="77777777" w:rsidR="00557B5D" w:rsidRPr="00447379" w:rsidRDefault="00557B5D" w:rsidP="005C7072">
                            <w:pPr>
                              <w:spacing w:before="120" w:after="100" w:afterAutospacing="1" w:line="300" w:lineRule="exact"/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38CB7A3" w14:textId="77777777" w:rsidR="00557B5D" w:rsidRPr="00447379" w:rsidRDefault="00557B5D" w:rsidP="005C7072">
                            <w:pPr>
                              <w:spacing w:before="120" w:after="100" w:afterAutospacing="1" w:line="300" w:lineRule="exact"/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  <w:r w:rsidRPr="00447379">
                              <w:rPr>
                                <w:sz w:val="20"/>
                                <w:szCs w:val="20"/>
                              </w:rPr>
                              <w:t>Im Auftrag</w:t>
                            </w:r>
                          </w:p>
                          <w:p w14:paraId="786DEE1C" w14:textId="77777777" w:rsidR="00557B5D" w:rsidRPr="00447379" w:rsidRDefault="00557B5D" w:rsidP="005C7072">
                            <w:pPr>
                              <w:spacing w:before="120" w:after="100" w:afterAutospacing="1" w:line="300" w:lineRule="exact"/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C5498CA" w14:textId="77777777" w:rsidR="00557B5D" w:rsidRPr="00447379" w:rsidRDefault="00557B5D" w:rsidP="005C7072">
                            <w:pPr>
                              <w:spacing w:before="120" w:after="100" w:afterAutospacing="1" w:line="300" w:lineRule="exact"/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  <w:r w:rsidRPr="00447379">
                              <w:rPr>
                                <w:sz w:val="20"/>
                                <w:szCs w:val="20"/>
                              </w:rPr>
                              <w:t>Michels</w:t>
                            </w:r>
                          </w:p>
                          <w:p w14:paraId="44765786" w14:textId="77777777" w:rsidR="00557B5D" w:rsidRPr="00447379" w:rsidRDefault="00557B5D" w:rsidP="005C7072">
                            <w:pPr>
                              <w:spacing w:before="120" w:after="100" w:afterAutospacing="1" w:line="300" w:lineRule="exact"/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B0876DD" w14:textId="77777777" w:rsidR="00557B5D" w:rsidRPr="00447379" w:rsidRDefault="00557B5D" w:rsidP="005C7072">
                            <w:pPr>
                              <w:spacing w:before="120" w:after="100" w:afterAutospacing="1" w:line="300" w:lineRule="exact"/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  <w:r w:rsidRPr="00447379">
                              <w:rPr>
                                <w:sz w:val="20"/>
                                <w:szCs w:val="20"/>
                              </w:rPr>
                              <w:t>- Dieses Schreiben wurde maschinell erstellt und tragt keine Unterschrift -</w:t>
                            </w:r>
                          </w:p>
                          <w:tbl>
                            <w:tblPr>
                              <w:tblStyle w:val="Tabellenraster"/>
                              <w:tblW w:w="0" w:type="auto"/>
                              <w:tblInd w:w="632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580"/>
                              <w:gridCol w:w="2578"/>
                              <w:gridCol w:w="2578"/>
                            </w:tblGrid>
                            <w:tr w:rsidR="00557B5D" w14:paraId="0A4F9C67" w14:textId="77777777" w:rsidTr="00447379">
                              <w:tc>
                                <w:tcPr>
                                  <w:tcW w:w="2580" w:type="dxa"/>
                                </w:tcPr>
                                <w:p w14:paraId="5EC4C530" w14:textId="77777777" w:rsidR="00557B5D" w:rsidRPr="00447379" w:rsidRDefault="00557B5D" w:rsidP="005C7072">
                                  <w:pPr>
                                    <w:spacing w:before="120" w:after="100" w:afterAutospacing="1" w:line="300" w:lineRule="exact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47379">
                                    <w:rPr>
                                      <w:sz w:val="16"/>
                                      <w:szCs w:val="16"/>
                                    </w:rPr>
                                    <w:t>Postanschrift</w:t>
                                  </w:r>
                                </w:p>
                              </w:tc>
                              <w:tc>
                                <w:tcPr>
                                  <w:tcW w:w="2578" w:type="dxa"/>
                                </w:tcPr>
                                <w:p w14:paraId="3DCDB886" w14:textId="77777777" w:rsidR="00557B5D" w:rsidRPr="00447379" w:rsidRDefault="00557B5D" w:rsidP="005C7072">
                                  <w:pPr>
                                    <w:spacing w:before="120" w:after="100" w:afterAutospacing="1" w:line="300" w:lineRule="exact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47379">
                                    <w:rPr>
                                      <w:sz w:val="16"/>
                                      <w:szCs w:val="16"/>
                                    </w:rPr>
                                    <w:t>Bankverbindung</w:t>
                                  </w:r>
                                </w:p>
                              </w:tc>
                              <w:tc>
                                <w:tcPr>
                                  <w:tcW w:w="2578" w:type="dxa"/>
                                </w:tcPr>
                                <w:p w14:paraId="182CD0B6" w14:textId="77777777" w:rsidR="00557B5D" w:rsidRPr="00447379" w:rsidRDefault="00557B5D" w:rsidP="00447379">
                                  <w:pPr>
                                    <w:spacing w:before="120" w:after="100" w:afterAutospacing="1" w:line="300" w:lineRule="exact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Öffnungszeiten</w:t>
                                  </w:r>
                                </w:p>
                              </w:tc>
                            </w:tr>
                            <w:tr w:rsidR="00557B5D" w14:paraId="4A52F569" w14:textId="77777777" w:rsidTr="00447379">
                              <w:tc>
                                <w:tcPr>
                                  <w:tcW w:w="2580" w:type="dxa"/>
                                </w:tcPr>
                                <w:p w14:paraId="2B2FDD6E" w14:textId="77777777" w:rsidR="00557B5D" w:rsidRPr="00447379" w:rsidRDefault="00557B5D" w:rsidP="005C7072">
                                  <w:pPr>
                                    <w:spacing w:before="120" w:after="100" w:afterAutospacing="1" w:line="300" w:lineRule="exact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A5210E"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  <w:t>Landeshauptstadt Dresden</w:t>
                                  </w:r>
                                </w:p>
                              </w:tc>
                              <w:tc>
                                <w:tcPr>
                                  <w:tcW w:w="2578" w:type="dxa"/>
                                </w:tcPr>
                                <w:p w14:paraId="664E9FC6" w14:textId="77777777" w:rsidR="00557B5D" w:rsidRPr="00447379" w:rsidRDefault="00557B5D" w:rsidP="005C7072">
                                  <w:pPr>
                                    <w:spacing w:before="120" w:after="100" w:afterAutospacing="1" w:line="300" w:lineRule="exact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47379">
                                    <w:rPr>
                                      <w:sz w:val="16"/>
                                      <w:szCs w:val="16"/>
                                    </w:rPr>
                                    <w:t>Sparkasse Koblenz</w:t>
                                  </w:r>
                                </w:p>
                              </w:tc>
                              <w:tc>
                                <w:tcPr>
                                  <w:tcW w:w="2578" w:type="dxa"/>
                                </w:tcPr>
                                <w:p w14:paraId="71544E76" w14:textId="77777777" w:rsidR="00557B5D" w:rsidRPr="00447379" w:rsidRDefault="00557B5D" w:rsidP="00447379">
                                  <w:pPr>
                                    <w:spacing w:before="120" w:after="100" w:afterAutospacing="1" w:line="300" w:lineRule="exact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Montag bis Freitag 08:00 – 16:00</w:t>
                                  </w:r>
                                </w:p>
                              </w:tc>
                            </w:tr>
                            <w:tr w:rsidR="00557B5D" w14:paraId="2DB43C6C" w14:textId="77777777" w:rsidTr="00447379">
                              <w:tc>
                                <w:tcPr>
                                  <w:tcW w:w="2580" w:type="dxa"/>
                                </w:tcPr>
                                <w:p w14:paraId="6B9D9063" w14:textId="77777777" w:rsidR="00557B5D" w:rsidRPr="00447379" w:rsidRDefault="00557B5D" w:rsidP="005C7072">
                                  <w:pPr>
                                    <w:spacing w:before="120" w:after="100" w:afterAutospacing="1" w:line="300" w:lineRule="exact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47379">
                                    <w:rPr>
                                      <w:sz w:val="16"/>
                                      <w:szCs w:val="16"/>
                                    </w:rPr>
                                    <w:t>-Ordnungsamt-</w:t>
                                  </w:r>
                                </w:p>
                              </w:tc>
                              <w:tc>
                                <w:tcPr>
                                  <w:tcW w:w="2578" w:type="dxa"/>
                                </w:tcPr>
                                <w:p w14:paraId="16B91E9A" w14:textId="77777777" w:rsidR="00557B5D" w:rsidRPr="00447379" w:rsidRDefault="00557B5D" w:rsidP="005C7072">
                                  <w:pPr>
                                    <w:spacing w:before="120" w:after="100" w:afterAutospacing="1" w:line="300" w:lineRule="exact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IBAN </w:t>
                                  </w:r>
                                  <w:r w:rsidRPr="00A5210E"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  <w:t>DE23530501800012345678</w:t>
                                  </w:r>
                                </w:p>
                              </w:tc>
                              <w:tc>
                                <w:tcPr>
                                  <w:tcW w:w="2578" w:type="dxa"/>
                                </w:tcPr>
                                <w:p w14:paraId="56D7BE81" w14:textId="77777777" w:rsidR="00557B5D" w:rsidRPr="00447379" w:rsidRDefault="00557B5D" w:rsidP="005C7072">
                                  <w:pPr>
                                    <w:spacing w:before="120" w:after="100" w:afterAutospacing="1" w:line="300" w:lineRule="exact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557B5D" w14:paraId="6CDE68BB" w14:textId="77777777" w:rsidTr="00447379">
                              <w:tc>
                                <w:tcPr>
                                  <w:tcW w:w="2580" w:type="dxa"/>
                                </w:tcPr>
                                <w:p w14:paraId="767EC1BD" w14:textId="77777777" w:rsidR="00557B5D" w:rsidRPr="00447379" w:rsidRDefault="00557B5D" w:rsidP="005C7072">
                                  <w:pPr>
                                    <w:spacing w:before="120" w:after="100" w:afterAutospacing="1" w:line="300" w:lineRule="exact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A5210E"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  <w:t>Punktestraße 14</w:t>
                                  </w:r>
                                </w:p>
                              </w:tc>
                              <w:tc>
                                <w:tcPr>
                                  <w:tcW w:w="2578" w:type="dxa"/>
                                </w:tcPr>
                                <w:p w14:paraId="77DB6CF0" w14:textId="77777777" w:rsidR="00557B5D" w:rsidRPr="00447379" w:rsidRDefault="00557B5D" w:rsidP="005C7072">
                                  <w:pPr>
                                    <w:spacing w:before="120" w:after="100" w:afterAutospacing="1" w:line="300" w:lineRule="exact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BIC </w:t>
                                  </w:r>
                                  <w:r w:rsidRPr="00A5210E"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  <w:t>HELADEF1FDS</w:t>
                                  </w:r>
                                </w:p>
                              </w:tc>
                              <w:tc>
                                <w:tcPr>
                                  <w:tcW w:w="2578" w:type="dxa"/>
                                </w:tcPr>
                                <w:p w14:paraId="37EF2800" w14:textId="77777777" w:rsidR="00557B5D" w:rsidRPr="00447379" w:rsidRDefault="00557B5D" w:rsidP="005C7072">
                                  <w:pPr>
                                    <w:spacing w:before="120" w:after="100" w:afterAutospacing="1" w:line="300" w:lineRule="exact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557B5D" w14:paraId="07F9E9F5" w14:textId="77777777" w:rsidTr="00447379">
                              <w:tc>
                                <w:tcPr>
                                  <w:tcW w:w="2580" w:type="dxa"/>
                                </w:tcPr>
                                <w:p w14:paraId="2B64BAE2" w14:textId="77777777" w:rsidR="00557B5D" w:rsidRPr="00447379" w:rsidRDefault="00557B5D" w:rsidP="005C7072">
                                  <w:pPr>
                                    <w:spacing w:before="120" w:after="100" w:afterAutospacing="1" w:line="300" w:lineRule="exact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A5210E"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  <w:t>Flensbur</w:t>
                                  </w:r>
                                  <w:bookmarkStart w:id="0" w:name="_GoBack"/>
                                  <w:bookmarkEnd w:id="0"/>
                                  <w:r w:rsidRPr="00A5210E"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2578" w:type="dxa"/>
                                </w:tcPr>
                                <w:p w14:paraId="526227C6" w14:textId="77777777" w:rsidR="00557B5D" w:rsidRPr="00447379" w:rsidRDefault="00557B5D" w:rsidP="005C7072">
                                  <w:pPr>
                                    <w:spacing w:before="120" w:after="100" w:afterAutospacing="1" w:line="300" w:lineRule="exact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78" w:type="dxa"/>
                                </w:tcPr>
                                <w:p w14:paraId="1A9CAF33" w14:textId="77777777" w:rsidR="00557B5D" w:rsidRPr="00447379" w:rsidRDefault="00557B5D" w:rsidP="005C7072">
                                  <w:pPr>
                                    <w:spacing w:before="120" w:after="100" w:afterAutospacing="1" w:line="300" w:lineRule="exact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99118D9" w14:textId="77777777" w:rsidR="00557B5D" w:rsidRDefault="00557B5D" w:rsidP="005C7072">
                            <w:pPr>
                              <w:spacing w:before="120" w:after="100" w:afterAutospacing="1" w:line="300" w:lineRule="exact"/>
                              <w:contextualSpacing/>
                            </w:pPr>
                          </w:p>
                          <w:p w14:paraId="6E730330" w14:textId="77777777" w:rsidR="00557B5D" w:rsidRPr="00A36203" w:rsidRDefault="00557B5D" w:rsidP="00E1673D">
                            <w:pPr>
                              <w:spacing w:before="120" w:after="100" w:afterAutospacing="1" w:line="300" w:lineRule="exact"/>
                              <w:contextualSpacing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BCF3B" id="Textfeld 1" o:spid="_x0000_s1030" type="#_x0000_t202" style="position:absolute;margin-left:-16.8pt;margin-top:216.6pt;width:531pt;height:545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" fillcolor="white [3201]" strokecolor="white [3212]" strokeweight=".5pt">
                <v:textbox>
                  <w:txbxContent>
                    <w:p w14:paraId="2A8DA01A" w14:textId="77777777" w:rsidR="00557B5D" w:rsidRPr="00447379" w:rsidRDefault="00557B5D" w:rsidP="005C7072">
                      <w:pPr>
                        <w:spacing w:before="120" w:after="100" w:afterAutospacing="1" w:line="300" w:lineRule="exact"/>
                        <w:contextualSpacing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447379">
                        <w:rPr>
                          <w:b/>
                          <w:bCs/>
                          <w:sz w:val="20"/>
                          <w:szCs w:val="20"/>
                        </w:rPr>
                        <w:t>Anhörung / Fahrerfeststellung</w:t>
                      </w:r>
                    </w:p>
                    <w:p w14:paraId="1643BF98" w14:textId="77777777" w:rsidR="00557B5D" w:rsidRPr="00447379" w:rsidRDefault="00557B5D" w:rsidP="005C7072">
                      <w:pPr>
                        <w:spacing w:before="120" w:after="100" w:afterAutospacing="1" w:line="300" w:lineRule="exact"/>
                        <w:contextualSpacing/>
                        <w:rPr>
                          <w:sz w:val="20"/>
                          <w:szCs w:val="20"/>
                        </w:rPr>
                      </w:pPr>
                    </w:p>
                    <w:p w14:paraId="4019DBE6" w14:textId="77777777" w:rsidR="00557B5D" w:rsidRPr="00447379" w:rsidRDefault="00557B5D" w:rsidP="005C7072">
                      <w:pPr>
                        <w:spacing w:before="120" w:after="100" w:afterAutospacing="1" w:line="300" w:lineRule="exact"/>
                        <w:contextualSpacing/>
                        <w:rPr>
                          <w:sz w:val="20"/>
                          <w:szCs w:val="20"/>
                        </w:rPr>
                      </w:pPr>
                      <w:r w:rsidRPr="00447379">
                        <w:rPr>
                          <w:sz w:val="20"/>
                          <w:szCs w:val="20"/>
                        </w:rPr>
                        <w:t>Sehr geehrte Damen und Herren,</w:t>
                      </w:r>
                    </w:p>
                    <w:p w14:paraId="3B15CA71" w14:textId="77777777" w:rsidR="00557B5D" w:rsidRPr="00447379" w:rsidRDefault="00557B5D" w:rsidP="005C7072">
                      <w:pPr>
                        <w:spacing w:before="120" w:after="100" w:afterAutospacing="1" w:line="300" w:lineRule="exact"/>
                        <w:contextualSpacing/>
                        <w:rPr>
                          <w:sz w:val="20"/>
                          <w:szCs w:val="20"/>
                        </w:rPr>
                      </w:pPr>
                    </w:p>
                    <w:p w14:paraId="4E041A41" w14:textId="0D2781C0" w:rsidR="00557B5D" w:rsidRPr="00447379" w:rsidRDefault="00557B5D" w:rsidP="005C7072">
                      <w:pPr>
                        <w:spacing w:before="120" w:after="100" w:afterAutospacing="1" w:line="300" w:lineRule="exact"/>
                        <w:contextualSpacing/>
                        <w:rPr>
                          <w:sz w:val="20"/>
                          <w:szCs w:val="20"/>
                        </w:rPr>
                      </w:pPr>
                      <w:r w:rsidRPr="00447379">
                        <w:rPr>
                          <w:sz w:val="20"/>
                          <w:szCs w:val="20"/>
                        </w:rPr>
                        <w:t xml:space="preserve">dieses Schreiben ergeht an Sie als Halter des Pkw, amtliches Kennzeichen </w:t>
                      </w:r>
                      <w:r w:rsidR="0073634B" w:rsidRPr="0073634B">
                        <w:rPr>
                          <w:noProof/>
                          <w:sz w:val="20"/>
                          <w:szCs w:val="20"/>
                        </w:rPr>
                        <w:t>HG --A 4675</w:t>
                      </w:r>
                      <w:r w:rsidRPr="00447379">
                        <w:rPr>
                          <w:sz w:val="20"/>
                          <w:szCs w:val="20"/>
                        </w:rPr>
                        <w:t xml:space="preserve">, Hersteller TOYOTA EUROPE (B). Der Fahrer dieses Fahrzeuges hat am </w:t>
                      </w:r>
                      <w:r w:rsidR="0068333D" w:rsidRPr="0068333D">
                        <w:rPr>
                          <w:noProof/>
                          <w:sz w:val="20"/>
                          <w:szCs w:val="20"/>
                        </w:rPr>
                        <w:t>09.11.2O19</w:t>
                      </w:r>
                      <w:r w:rsidR="0068333D">
                        <w:rPr>
                          <w:noProof/>
                          <w:sz w:val="20"/>
                          <w:szCs w:val="20"/>
                        </w:rPr>
                        <w:t xml:space="preserve"> </w:t>
                      </w:r>
                      <w:r w:rsidRPr="00447379">
                        <w:rPr>
                          <w:sz w:val="20"/>
                          <w:szCs w:val="20"/>
                        </w:rPr>
                        <w:t xml:space="preserve">um </w:t>
                      </w:r>
                      <w:r w:rsidR="00E54394" w:rsidRPr="00E54394">
                        <w:rPr>
                          <w:noProof/>
                          <w:sz w:val="20"/>
                          <w:szCs w:val="20"/>
                        </w:rPr>
                        <w:t>7:62</w:t>
                      </w:r>
                      <w:r w:rsidR="00E54394">
                        <w:rPr>
                          <w:noProof/>
                          <w:sz w:val="20"/>
                          <w:szCs w:val="20"/>
                        </w:rPr>
                        <w:t xml:space="preserve"> </w:t>
                      </w:r>
                      <w:r w:rsidRPr="00A5210E">
                        <w:rPr>
                          <w:noProof/>
                          <w:sz w:val="20"/>
                          <w:szCs w:val="20"/>
                        </w:rPr>
                        <w:t>Uhr</w:t>
                      </w:r>
                      <w:r w:rsidRPr="00447379">
                        <w:rPr>
                          <w:sz w:val="20"/>
                          <w:szCs w:val="20"/>
                        </w:rPr>
                        <w:t xml:space="preserve"> in Koblenz, Koblenz, Gulisastraße FR Eisheiligenstraße folgende Verkehrsordnungswidrigkeit(en) begangen:</w:t>
                      </w:r>
                    </w:p>
                    <w:p w14:paraId="0E701B37" w14:textId="77777777" w:rsidR="00557B5D" w:rsidRPr="00447379" w:rsidRDefault="00557B5D" w:rsidP="005C7072">
                      <w:pPr>
                        <w:spacing w:before="120" w:after="100" w:afterAutospacing="1" w:line="300" w:lineRule="exact"/>
                        <w:contextualSpacing/>
                        <w:rPr>
                          <w:sz w:val="20"/>
                          <w:szCs w:val="20"/>
                        </w:rPr>
                      </w:pPr>
                    </w:p>
                    <w:p w14:paraId="6E8A7953" w14:textId="302DA5C0" w:rsidR="00557B5D" w:rsidRDefault="006B634E" w:rsidP="005C7072">
                      <w:pPr>
                        <w:spacing w:before="120" w:after="100" w:afterAutospacing="1" w:line="300" w:lineRule="exact"/>
                        <w:contextualSpacing/>
                        <w:rPr>
                          <w:sz w:val="20"/>
                          <w:szCs w:val="20"/>
                        </w:rPr>
                      </w:pPr>
                      <w:r w:rsidRPr="006B634E">
                        <w:rPr>
                          <w:sz w:val="20"/>
                          <w:szCs w:val="20"/>
                        </w:rPr>
                        <w:t>Sie führten das Kraftfahrzeug mit einer Atemalkoholkonzentration von 0</w:t>
                      </w:r>
                      <w:r w:rsidR="00834C8E">
                        <w:rPr>
                          <w:sz w:val="20"/>
                          <w:szCs w:val="20"/>
                        </w:rPr>
                        <w:t>0</w:t>
                      </w:r>
                      <w:r w:rsidRPr="006B634E">
                        <w:rPr>
                          <w:sz w:val="20"/>
                          <w:szCs w:val="20"/>
                        </w:rPr>
                        <w:t>,25 mg/l oder mehr.</w:t>
                      </w:r>
                    </w:p>
                    <w:p w14:paraId="78E5C396" w14:textId="77777777" w:rsidR="006B634E" w:rsidRPr="00447379" w:rsidRDefault="006B634E" w:rsidP="005C7072">
                      <w:pPr>
                        <w:spacing w:before="120" w:after="100" w:afterAutospacing="1" w:line="300" w:lineRule="exact"/>
                        <w:contextualSpacing/>
                        <w:rPr>
                          <w:sz w:val="20"/>
                          <w:szCs w:val="20"/>
                        </w:rPr>
                      </w:pPr>
                    </w:p>
                    <w:p w14:paraId="515D5937" w14:textId="08584486" w:rsidR="00557B5D" w:rsidRPr="00447379" w:rsidRDefault="00557B5D" w:rsidP="005C7072">
                      <w:pPr>
                        <w:spacing w:before="120" w:after="100" w:afterAutospacing="1" w:line="300" w:lineRule="exact"/>
                        <w:contextualSpacing/>
                        <w:rPr>
                          <w:sz w:val="20"/>
                          <w:szCs w:val="20"/>
                        </w:rPr>
                      </w:pPr>
                      <w:r w:rsidRPr="00447379">
                        <w:rPr>
                          <w:b/>
                          <w:bCs/>
                          <w:sz w:val="20"/>
                          <w:szCs w:val="20"/>
                        </w:rPr>
                        <w:t>Beweismittel:</w:t>
                      </w:r>
                      <w:r w:rsidRPr="00447379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0F2BEC">
                        <w:rPr>
                          <w:sz w:val="20"/>
                          <w:szCs w:val="20"/>
                        </w:rPr>
                        <w:t xml:space="preserve"> Messgerät</w:t>
                      </w:r>
                    </w:p>
                    <w:p w14:paraId="05347AC3" w14:textId="77777777" w:rsidR="00557B5D" w:rsidRPr="00447379" w:rsidRDefault="00557B5D" w:rsidP="005C7072">
                      <w:pPr>
                        <w:spacing w:before="120" w:after="100" w:afterAutospacing="1" w:line="300" w:lineRule="exact"/>
                        <w:contextualSpacing/>
                        <w:rPr>
                          <w:sz w:val="20"/>
                          <w:szCs w:val="20"/>
                        </w:rPr>
                      </w:pPr>
                      <w:r w:rsidRPr="00447379">
                        <w:rPr>
                          <w:sz w:val="20"/>
                          <w:szCs w:val="20"/>
                        </w:rPr>
                        <w:t>2023819 Bild-Nr. 17</w:t>
                      </w:r>
                    </w:p>
                    <w:p w14:paraId="49562DE8" w14:textId="77777777" w:rsidR="00557B5D" w:rsidRPr="00447379" w:rsidRDefault="00557B5D" w:rsidP="005C7072">
                      <w:pPr>
                        <w:spacing w:before="120" w:after="100" w:afterAutospacing="1" w:line="300" w:lineRule="exact"/>
                        <w:contextualSpacing/>
                        <w:rPr>
                          <w:sz w:val="20"/>
                          <w:szCs w:val="20"/>
                        </w:rPr>
                      </w:pPr>
                    </w:p>
                    <w:p w14:paraId="0A2BF76C" w14:textId="77777777" w:rsidR="00557B5D" w:rsidRPr="00447379" w:rsidRDefault="00557B5D" w:rsidP="005C7072">
                      <w:pPr>
                        <w:spacing w:before="120" w:after="100" w:afterAutospacing="1" w:line="300" w:lineRule="exact"/>
                        <w:contextualSpacing/>
                        <w:rPr>
                          <w:sz w:val="20"/>
                          <w:szCs w:val="20"/>
                        </w:rPr>
                      </w:pPr>
                      <w:r w:rsidRPr="00447379">
                        <w:rPr>
                          <w:b/>
                          <w:bCs/>
                          <w:sz w:val="20"/>
                          <w:szCs w:val="20"/>
                        </w:rPr>
                        <w:t>Zeuge:</w:t>
                      </w:r>
                      <w:r w:rsidRPr="00447379">
                        <w:rPr>
                          <w:sz w:val="20"/>
                          <w:szCs w:val="20"/>
                        </w:rPr>
                        <w:t xml:space="preserve"> Herr Kneip</w:t>
                      </w:r>
                    </w:p>
                    <w:p w14:paraId="53BFB16A" w14:textId="77777777" w:rsidR="00557B5D" w:rsidRPr="00447379" w:rsidRDefault="00557B5D" w:rsidP="005C7072">
                      <w:pPr>
                        <w:spacing w:before="120" w:after="100" w:afterAutospacing="1" w:line="300" w:lineRule="exact"/>
                        <w:contextualSpacing/>
                        <w:rPr>
                          <w:sz w:val="20"/>
                          <w:szCs w:val="20"/>
                        </w:rPr>
                      </w:pPr>
                    </w:p>
                    <w:p w14:paraId="7C061EC6" w14:textId="027963CB" w:rsidR="00557B5D" w:rsidRPr="00447379" w:rsidRDefault="00557B5D" w:rsidP="005C7072">
                      <w:pPr>
                        <w:spacing w:before="120" w:after="100" w:afterAutospacing="1" w:line="300" w:lineRule="exact"/>
                        <w:contextualSpacing/>
                        <w:rPr>
                          <w:sz w:val="20"/>
                          <w:szCs w:val="20"/>
                        </w:rPr>
                      </w:pPr>
                      <w:r w:rsidRPr="00447379">
                        <w:rPr>
                          <w:sz w:val="20"/>
                          <w:szCs w:val="20"/>
                        </w:rPr>
                        <w:t xml:space="preserve">Es wird ein Verwarnungsgeld in Höhe von </w:t>
                      </w:r>
                      <w:r w:rsidR="00DB6C8A">
                        <w:rPr>
                          <w:b/>
                          <w:bCs/>
                          <w:sz w:val="20"/>
                          <w:szCs w:val="20"/>
                        </w:rPr>
                        <w:t>528</w:t>
                      </w:r>
                      <w:r w:rsidRPr="00447379">
                        <w:rPr>
                          <w:b/>
                          <w:bCs/>
                          <w:sz w:val="20"/>
                          <w:szCs w:val="20"/>
                        </w:rPr>
                        <w:t>,</w:t>
                      </w:r>
                      <w:r w:rsidR="00DB6C8A">
                        <w:rPr>
                          <w:b/>
                          <w:bCs/>
                          <w:sz w:val="20"/>
                          <w:szCs w:val="20"/>
                        </w:rPr>
                        <w:t>,5</w:t>
                      </w:r>
                      <w:r w:rsidRPr="00447379">
                        <w:rPr>
                          <w:b/>
                          <w:bCs/>
                          <w:sz w:val="20"/>
                          <w:szCs w:val="20"/>
                        </w:rPr>
                        <w:t>0 EUR</w:t>
                      </w:r>
                    </w:p>
                    <w:p w14:paraId="11D78805" w14:textId="77777777" w:rsidR="00557B5D" w:rsidRPr="00447379" w:rsidRDefault="00557B5D" w:rsidP="005C7072">
                      <w:pPr>
                        <w:spacing w:before="120" w:after="100" w:afterAutospacing="1" w:line="300" w:lineRule="exact"/>
                        <w:contextualSpacing/>
                        <w:rPr>
                          <w:sz w:val="20"/>
                          <w:szCs w:val="20"/>
                        </w:rPr>
                      </w:pPr>
                      <w:r w:rsidRPr="00447379">
                        <w:rPr>
                          <w:sz w:val="20"/>
                          <w:szCs w:val="20"/>
                        </w:rPr>
                        <w:t>erhoben (§§ 56,57 OWiG).</w:t>
                      </w:r>
                    </w:p>
                    <w:p w14:paraId="1489E57C" w14:textId="77777777" w:rsidR="00557B5D" w:rsidRPr="00447379" w:rsidRDefault="00557B5D" w:rsidP="005C7072">
                      <w:pPr>
                        <w:spacing w:before="120" w:after="100" w:afterAutospacing="1" w:line="300" w:lineRule="exact"/>
                        <w:contextualSpacing/>
                        <w:rPr>
                          <w:sz w:val="20"/>
                          <w:szCs w:val="20"/>
                        </w:rPr>
                      </w:pPr>
                    </w:p>
                    <w:p w14:paraId="09358C55" w14:textId="77777777" w:rsidR="00557B5D" w:rsidRPr="00447379" w:rsidRDefault="00557B5D" w:rsidP="005C7072">
                      <w:pPr>
                        <w:spacing w:before="120" w:after="100" w:afterAutospacing="1" w:line="300" w:lineRule="exact"/>
                        <w:contextualSpacing/>
                        <w:rPr>
                          <w:sz w:val="20"/>
                          <w:szCs w:val="20"/>
                        </w:rPr>
                      </w:pPr>
                      <w:r w:rsidRPr="00447379">
                        <w:rPr>
                          <w:sz w:val="20"/>
                          <w:szCs w:val="20"/>
                        </w:rPr>
                        <w:t>Wir bitten die weiteren Hinweise in der Anlage zu beachten.</w:t>
                      </w:r>
                    </w:p>
                    <w:p w14:paraId="66555AE4" w14:textId="77777777" w:rsidR="00557B5D" w:rsidRPr="00447379" w:rsidRDefault="00557B5D" w:rsidP="005C7072">
                      <w:pPr>
                        <w:spacing w:before="120" w:after="100" w:afterAutospacing="1" w:line="300" w:lineRule="exact"/>
                        <w:contextualSpacing/>
                        <w:rPr>
                          <w:sz w:val="20"/>
                          <w:szCs w:val="20"/>
                        </w:rPr>
                      </w:pPr>
                    </w:p>
                    <w:p w14:paraId="738CB7A3" w14:textId="77777777" w:rsidR="00557B5D" w:rsidRPr="00447379" w:rsidRDefault="00557B5D" w:rsidP="005C7072">
                      <w:pPr>
                        <w:spacing w:before="120" w:after="100" w:afterAutospacing="1" w:line="300" w:lineRule="exact"/>
                        <w:contextualSpacing/>
                        <w:rPr>
                          <w:sz w:val="20"/>
                          <w:szCs w:val="20"/>
                        </w:rPr>
                      </w:pPr>
                      <w:r w:rsidRPr="00447379">
                        <w:rPr>
                          <w:sz w:val="20"/>
                          <w:szCs w:val="20"/>
                        </w:rPr>
                        <w:t>Im Auftrag</w:t>
                      </w:r>
                    </w:p>
                    <w:p w14:paraId="786DEE1C" w14:textId="77777777" w:rsidR="00557B5D" w:rsidRPr="00447379" w:rsidRDefault="00557B5D" w:rsidP="005C7072">
                      <w:pPr>
                        <w:spacing w:before="120" w:after="100" w:afterAutospacing="1" w:line="300" w:lineRule="exact"/>
                        <w:contextualSpacing/>
                        <w:rPr>
                          <w:sz w:val="20"/>
                          <w:szCs w:val="20"/>
                        </w:rPr>
                      </w:pPr>
                    </w:p>
                    <w:p w14:paraId="2C5498CA" w14:textId="77777777" w:rsidR="00557B5D" w:rsidRPr="00447379" w:rsidRDefault="00557B5D" w:rsidP="005C7072">
                      <w:pPr>
                        <w:spacing w:before="120" w:after="100" w:afterAutospacing="1" w:line="300" w:lineRule="exact"/>
                        <w:contextualSpacing/>
                        <w:rPr>
                          <w:sz w:val="20"/>
                          <w:szCs w:val="20"/>
                        </w:rPr>
                      </w:pPr>
                      <w:r w:rsidRPr="00447379">
                        <w:rPr>
                          <w:sz w:val="20"/>
                          <w:szCs w:val="20"/>
                        </w:rPr>
                        <w:t>Michels</w:t>
                      </w:r>
                    </w:p>
                    <w:p w14:paraId="44765786" w14:textId="77777777" w:rsidR="00557B5D" w:rsidRPr="00447379" w:rsidRDefault="00557B5D" w:rsidP="005C7072">
                      <w:pPr>
                        <w:spacing w:before="120" w:after="100" w:afterAutospacing="1" w:line="300" w:lineRule="exact"/>
                        <w:contextualSpacing/>
                        <w:rPr>
                          <w:sz w:val="20"/>
                          <w:szCs w:val="20"/>
                        </w:rPr>
                      </w:pPr>
                    </w:p>
                    <w:p w14:paraId="0B0876DD" w14:textId="77777777" w:rsidR="00557B5D" w:rsidRPr="00447379" w:rsidRDefault="00557B5D" w:rsidP="005C7072">
                      <w:pPr>
                        <w:spacing w:before="120" w:after="100" w:afterAutospacing="1" w:line="300" w:lineRule="exact"/>
                        <w:contextualSpacing/>
                        <w:rPr>
                          <w:sz w:val="20"/>
                          <w:szCs w:val="20"/>
                        </w:rPr>
                      </w:pPr>
                      <w:r w:rsidRPr="00447379">
                        <w:rPr>
                          <w:sz w:val="20"/>
                          <w:szCs w:val="20"/>
                        </w:rPr>
                        <w:t>- Dieses Schreiben wurde maschinell erstellt und tragt keine Unterschrift -</w:t>
                      </w:r>
                    </w:p>
                    <w:tbl>
                      <w:tblPr>
                        <w:tblStyle w:val="Tabellenraster"/>
                        <w:tblW w:w="0" w:type="auto"/>
                        <w:tblInd w:w="632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580"/>
                        <w:gridCol w:w="2578"/>
                        <w:gridCol w:w="2578"/>
                      </w:tblGrid>
                      <w:tr w:rsidR="00557B5D" w14:paraId="0A4F9C67" w14:textId="77777777" w:rsidTr="00447379">
                        <w:tc>
                          <w:tcPr>
                            <w:tcW w:w="2580" w:type="dxa"/>
                          </w:tcPr>
                          <w:p w14:paraId="5EC4C530" w14:textId="77777777" w:rsidR="00557B5D" w:rsidRPr="00447379" w:rsidRDefault="00557B5D" w:rsidP="005C7072">
                            <w:pPr>
                              <w:spacing w:before="120" w:after="100" w:afterAutospacing="1" w:line="300" w:lineRule="exact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447379">
                              <w:rPr>
                                <w:sz w:val="16"/>
                                <w:szCs w:val="16"/>
                              </w:rPr>
                              <w:t>Postanschrift</w:t>
                            </w:r>
                          </w:p>
                        </w:tc>
                        <w:tc>
                          <w:tcPr>
                            <w:tcW w:w="2578" w:type="dxa"/>
                          </w:tcPr>
                          <w:p w14:paraId="3DCDB886" w14:textId="77777777" w:rsidR="00557B5D" w:rsidRPr="00447379" w:rsidRDefault="00557B5D" w:rsidP="005C7072">
                            <w:pPr>
                              <w:spacing w:before="120" w:after="100" w:afterAutospacing="1" w:line="300" w:lineRule="exact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447379">
                              <w:rPr>
                                <w:sz w:val="16"/>
                                <w:szCs w:val="16"/>
                              </w:rPr>
                              <w:t>Bankverbindung</w:t>
                            </w:r>
                          </w:p>
                        </w:tc>
                        <w:tc>
                          <w:tcPr>
                            <w:tcW w:w="2578" w:type="dxa"/>
                          </w:tcPr>
                          <w:p w14:paraId="182CD0B6" w14:textId="77777777" w:rsidR="00557B5D" w:rsidRPr="00447379" w:rsidRDefault="00557B5D" w:rsidP="00447379">
                            <w:pPr>
                              <w:spacing w:before="120" w:after="100" w:afterAutospacing="1" w:line="300" w:lineRule="exact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Öffnungszeiten</w:t>
                            </w:r>
                          </w:p>
                        </w:tc>
                      </w:tr>
                      <w:tr w:rsidR="00557B5D" w14:paraId="4A52F569" w14:textId="77777777" w:rsidTr="00447379">
                        <w:tc>
                          <w:tcPr>
                            <w:tcW w:w="2580" w:type="dxa"/>
                          </w:tcPr>
                          <w:p w14:paraId="2B2FDD6E" w14:textId="77777777" w:rsidR="00557B5D" w:rsidRPr="00447379" w:rsidRDefault="00557B5D" w:rsidP="005C7072">
                            <w:pPr>
                              <w:spacing w:before="120" w:after="100" w:afterAutospacing="1" w:line="300" w:lineRule="exact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A5210E">
                              <w:rPr>
                                <w:noProof/>
                                <w:sz w:val="16"/>
                                <w:szCs w:val="16"/>
                              </w:rPr>
                              <w:t>Landeshauptstadt Dresden</w:t>
                            </w:r>
                          </w:p>
                        </w:tc>
                        <w:tc>
                          <w:tcPr>
                            <w:tcW w:w="2578" w:type="dxa"/>
                          </w:tcPr>
                          <w:p w14:paraId="664E9FC6" w14:textId="77777777" w:rsidR="00557B5D" w:rsidRPr="00447379" w:rsidRDefault="00557B5D" w:rsidP="005C7072">
                            <w:pPr>
                              <w:spacing w:before="120" w:after="100" w:afterAutospacing="1" w:line="300" w:lineRule="exact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447379">
                              <w:rPr>
                                <w:sz w:val="16"/>
                                <w:szCs w:val="16"/>
                              </w:rPr>
                              <w:t>Sparkasse Koblenz</w:t>
                            </w:r>
                          </w:p>
                        </w:tc>
                        <w:tc>
                          <w:tcPr>
                            <w:tcW w:w="2578" w:type="dxa"/>
                          </w:tcPr>
                          <w:p w14:paraId="71544E76" w14:textId="77777777" w:rsidR="00557B5D" w:rsidRPr="00447379" w:rsidRDefault="00557B5D" w:rsidP="00447379">
                            <w:pPr>
                              <w:spacing w:before="120" w:after="100" w:afterAutospacing="1" w:line="300" w:lineRule="exact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Montag bis Freitag 08:00 – 16:00</w:t>
                            </w:r>
                          </w:p>
                        </w:tc>
                      </w:tr>
                      <w:tr w:rsidR="00557B5D" w14:paraId="2DB43C6C" w14:textId="77777777" w:rsidTr="00447379">
                        <w:tc>
                          <w:tcPr>
                            <w:tcW w:w="2580" w:type="dxa"/>
                          </w:tcPr>
                          <w:p w14:paraId="6B9D9063" w14:textId="77777777" w:rsidR="00557B5D" w:rsidRPr="00447379" w:rsidRDefault="00557B5D" w:rsidP="005C7072">
                            <w:pPr>
                              <w:spacing w:before="120" w:after="100" w:afterAutospacing="1" w:line="300" w:lineRule="exact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447379">
                              <w:rPr>
                                <w:sz w:val="16"/>
                                <w:szCs w:val="16"/>
                              </w:rPr>
                              <w:t>-Ordnungsamt-</w:t>
                            </w:r>
                          </w:p>
                        </w:tc>
                        <w:tc>
                          <w:tcPr>
                            <w:tcW w:w="2578" w:type="dxa"/>
                          </w:tcPr>
                          <w:p w14:paraId="16B91E9A" w14:textId="77777777" w:rsidR="00557B5D" w:rsidRPr="00447379" w:rsidRDefault="00557B5D" w:rsidP="005C7072">
                            <w:pPr>
                              <w:spacing w:before="120" w:after="100" w:afterAutospacing="1" w:line="300" w:lineRule="exact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IBAN </w:t>
                            </w:r>
                            <w:r w:rsidRPr="00A5210E">
                              <w:rPr>
                                <w:noProof/>
                                <w:sz w:val="16"/>
                                <w:szCs w:val="16"/>
                              </w:rPr>
                              <w:t>DE23530501800012345678</w:t>
                            </w:r>
                          </w:p>
                        </w:tc>
                        <w:tc>
                          <w:tcPr>
                            <w:tcW w:w="2578" w:type="dxa"/>
                          </w:tcPr>
                          <w:p w14:paraId="56D7BE81" w14:textId="77777777" w:rsidR="00557B5D" w:rsidRPr="00447379" w:rsidRDefault="00557B5D" w:rsidP="005C7072">
                            <w:pPr>
                              <w:spacing w:before="120" w:after="100" w:afterAutospacing="1" w:line="300" w:lineRule="exact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557B5D" w14:paraId="6CDE68BB" w14:textId="77777777" w:rsidTr="00447379">
                        <w:tc>
                          <w:tcPr>
                            <w:tcW w:w="2580" w:type="dxa"/>
                          </w:tcPr>
                          <w:p w14:paraId="767EC1BD" w14:textId="77777777" w:rsidR="00557B5D" w:rsidRPr="00447379" w:rsidRDefault="00557B5D" w:rsidP="005C7072">
                            <w:pPr>
                              <w:spacing w:before="120" w:after="100" w:afterAutospacing="1" w:line="300" w:lineRule="exact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A5210E">
                              <w:rPr>
                                <w:noProof/>
                                <w:sz w:val="16"/>
                                <w:szCs w:val="16"/>
                              </w:rPr>
                              <w:t>Punktestraße 14</w:t>
                            </w:r>
                          </w:p>
                        </w:tc>
                        <w:tc>
                          <w:tcPr>
                            <w:tcW w:w="2578" w:type="dxa"/>
                          </w:tcPr>
                          <w:p w14:paraId="77DB6CF0" w14:textId="77777777" w:rsidR="00557B5D" w:rsidRPr="00447379" w:rsidRDefault="00557B5D" w:rsidP="005C7072">
                            <w:pPr>
                              <w:spacing w:before="120" w:after="100" w:afterAutospacing="1" w:line="300" w:lineRule="exact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BIC </w:t>
                            </w:r>
                            <w:r w:rsidRPr="00A5210E">
                              <w:rPr>
                                <w:noProof/>
                                <w:sz w:val="16"/>
                                <w:szCs w:val="16"/>
                              </w:rPr>
                              <w:t>HELADEF1FDS</w:t>
                            </w:r>
                          </w:p>
                        </w:tc>
                        <w:tc>
                          <w:tcPr>
                            <w:tcW w:w="2578" w:type="dxa"/>
                          </w:tcPr>
                          <w:p w14:paraId="37EF2800" w14:textId="77777777" w:rsidR="00557B5D" w:rsidRPr="00447379" w:rsidRDefault="00557B5D" w:rsidP="005C7072">
                            <w:pPr>
                              <w:spacing w:before="120" w:after="100" w:afterAutospacing="1" w:line="300" w:lineRule="exact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557B5D" w14:paraId="07F9E9F5" w14:textId="77777777" w:rsidTr="00447379">
                        <w:tc>
                          <w:tcPr>
                            <w:tcW w:w="2580" w:type="dxa"/>
                          </w:tcPr>
                          <w:p w14:paraId="2B64BAE2" w14:textId="77777777" w:rsidR="00557B5D" w:rsidRPr="00447379" w:rsidRDefault="00557B5D" w:rsidP="005C7072">
                            <w:pPr>
                              <w:spacing w:before="120" w:after="100" w:afterAutospacing="1" w:line="300" w:lineRule="exact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A5210E">
                              <w:rPr>
                                <w:noProof/>
                                <w:sz w:val="16"/>
                                <w:szCs w:val="16"/>
                              </w:rPr>
                              <w:t>Flensbur</w:t>
                            </w:r>
                            <w:bookmarkStart w:id="1" w:name="_GoBack"/>
                            <w:bookmarkEnd w:id="1"/>
                            <w:r w:rsidRPr="00A5210E">
                              <w:rPr>
                                <w:noProof/>
                                <w:sz w:val="16"/>
                                <w:szCs w:val="16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2578" w:type="dxa"/>
                          </w:tcPr>
                          <w:p w14:paraId="526227C6" w14:textId="77777777" w:rsidR="00557B5D" w:rsidRPr="00447379" w:rsidRDefault="00557B5D" w:rsidP="005C7072">
                            <w:pPr>
                              <w:spacing w:before="120" w:after="100" w:afterAutospacing="1" w:line="300" w:lineRule="exact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2578" w:type="dxa"/>
                          </w:tcPr>
                          <w:p w14:paraId="1A9CAF33" w14:textId="77777777" w:rsidR="00557B5D" w:rsidRPr="00447379" w:rsidRDefault="00557B5D" w:rsidP="005C7072">
                            <w:pPr>
                              <w:spacing w:before="120" w:after="100" w:afterAutospacing="1" w:line="300" w:lineRule="exact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</w:tbl>
                    <w:p w14:paraId="199118D9" w14:textId="77777777" w:rsidR="00557B5D" w:rsidRDefault="00557B5D" w:rsidP="005C7072">
                      <w:pPr>
                        <w:spacing w:before="120" w:after="100" w:afterAutospacing="1" w:line="300" w:lineRule="exact"/>
                        <w:contextualSpacing/>
                      </w:pPr>
                    </w:p>
                    <w:p w14:paraId="6E730330" w14:textId="77777777" w:rsidR="00557B5D" w:rsidRPr="00A36203" w:rsidRDefault="00557B5D" w:rsidP="00E1673D">
                      <w:pPr>
                        <w:spacing w:before="120" w:after="100" w:afterAutospacing="1" w:line="300" w:lineRule="exact"/>
                        <w:contextualSpacing/>
                      </w:pPr>
                    </w:p>
                  </w:txbxContent>
                </v:textbox>
              </v:shape>
            </w:pict>
          </mc:Fallback>
        </mc:AlternateContent>
      </w:r>
      <w:r w:rsidR="00557B5D" w:rsidRPr="008E12A6">
        <w:rPr>
          <w:noProof/>
        </w:rPr>
        <w:drawing>
          <wp:anchor distT="0" distB="0" distL="114300" distR="114300" simplePos="0" relativeHeight="251662336" behindDoc="1" locked="0" layoutInCell="1" allowOverlap="1" wp14:anchorId="30C8687A" wp14:editId="67AF3426">
            <wp:simplePos x="0" y="0"/>
            <wp:positionH relativeFrom="margin">
              <wp:posOffset>5882640</wp:posOffset>
            </wp:positionH>
            <wp:positionV relativeFrom="paragraph">
              <wp:posOffset>-496570</wp:posOffset>
            </wp:positionV>
            <wp:extent cx="647700" cy="930275"/>
            <wp:effectExtent l="0" t="0" r="0" b="317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671241" w14:textId="77777777" w:rsidR="00557B5D" w:rsidRPr="008E12A6" w:rsidRDefault="00557B5D" w:rsidP="008E12A6">
      <w:pPr>
        <w:pStyle w:val="Datum"/>
        <w:rPr>
          <w:b w:val="0"/>
          <w:bCs w:val="0"/>
          <w:sz w:val="18"/>
          <w:szCs w:val="18"/>
          <w:u w:val="single"/>
        </w:rPr>
      </w:pPr>
    </w:p>
    <w:sectPr w:rsidR="00557B5D" w:rsidRPr="008E12A6" w:rsidSect="00557B5D">
      <w:footerReference w:type="default" r:id="rId12"/>
      <w:footerReference w:type="first" r:id="rId13"/>
      <w:type w:val="continuous"/>
      <w:pgSz w:w="11907" w:h="16839" w:code="9"/>
      <w:pgMar w:top="1008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DC141A" w14:textId="77777777" w:rsidR="00F717E8" w:rsidRDefault="00F717E8">
      <w:pPr>
        <w:spacing w:after="0"/>
      </w:pPr>
      <w:r>
        <w:separator/>
      </w:r>
    </w:p>
  </w:endnote>
  <w:endnote w:type="continuationSeparator" w:id="0">
    <w:p w14:paraId="3C250D09" w14:textId="77777777" w:rsidR="00F717E8" w:rsidRDefault="00F717E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MinchoB">
    <w:altName w:val="HG明朝B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2497CE" w14:textId="77777777" w:rsidR="00557B5D" w:rsidRDefault="00557B5D">
    <w:pPr>
      <w:pStyle w:val="Fuzeile"/>
    </w:pPr>
    <w:r>
      <w:rPr>
        <w:lang w:bidi="de-DE"/>
      </w:rPr>
      <w:t xml:space="preserve">Seite </w:t>
    </w:r>
    <w:r>
      <w:rPr>
        <w:lang w:bidi="de-DE"/>
      </w:rPr>
      <w:fldChar w:fldCharType="begin"/>
    </w:r>
    <w:r>
      <w:rPr>
        <w:lang w:bidi="de-DE"/>
      </w:rPr>
      <w:instrText xml:space="preserve"> PAGE   \* MERGEFORMAT </w:instrText>
    </w:r>
    <w:r>
      <w:rPr>
        <w:lang w:bidi="de-DE"/>
      </w:rPr>
      <w:fldChar w:fldCharType="separate"/>
    </w:r>
    <w:r>
      <w:rPr>
        <w:noProof/>
        <w:lang w:bidi="de-DE"/>
      </w:rPr>
      <w:t>1</w:t>
    </w:r>
    <w:r>
      <w:rPr>
        <w:noProof/>
        <w:lang w:bidi="de-DE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66955F" w14:textId="77777777" w:rsidR="00557B5D" w:rsidRPr="00654B4E" w:rsidRDefault="00557B5D" w:rsidP="00654B4E">
    <w:pPr>
      <w:pStyle w:val="Fuzeile"/>
      <w:pBdr>
        <w:top w:val="single" w:sz="4" w:space="1" w:color="auto"/>
      </w:pBdr>
      <w:jc w:val="left"/>
      <w:rPr>
        <w:color w:val="auto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3A5AF5" w14:textId="77777777" w:rsidR="00FE1089" w:rsidRDefault="00FE1089">
    <w:pPr>
      <w:pStyle w:val="Fuzeile"/>
    </w:pPr>
    <w:r>
      <w:rPr>
        <w:lang w:bidi="de-DE"/>
      </w:rPr>
      <w:t xml:space="preserve">Seite </w:t>
    </w:r>
    <w:r>
      <w:rPr>
        <w:lang w:bidi="de-DE"/>
      </w:rPr>
      <w:fldChar w:fldCharType="begin"/>
    </w:r>
    <w:r>
      <w:rPr>
        <w:lang w:bidi="de-DE"/>
      </w:rPr>
      <w:instrText xml:space="preserve"> PAGE   \* MERGEFORMAT </w:instrText>
    </w:r>
    <w:r>
      <w:rPr>
        <w:lang w:bidi="de-DE"/>
      </w:rPr>
      <w:fldChar w:fldCharType="separate"/>
    </w:r>
    <w:r>
      <w:rPr>
        <w:noProof/>
        <w:lang w:bidi="de-DE"/>
      </w:rPr>
      <w:t>1</w:t>
    </w:r>
    <w:r>
      <w:rPr>
        <w:noProof/>
        <w:lang w:bidi="de-DE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8104C8" w14:textId="77777777" w:rsidR="00FE1089" w:rsidRPr="00654B4E" w:rsidRDefault="00FE1089" w:rsidP="00654B4E">
    <w:pPr>
      <w:pStyle w:val="Fuzeile"/>
      <w:pBdr>
        <w:top w:val="single" w:sz="4" w:space="1" w:color="auto"/>
      </w:pBdr>
      <w:jc w:val="left"/>
      <w:rPr>
        <w:color w:val="auto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B4AE75" w14:textId="77777777" w:rsidR="00F717E8" w:rsidRDefault="00F717E8">
      <w:pPr>
        <w:spacing w:after="0"/>
      </w:pPr>
      <w:r>
        <w:separator/>
      </w:r>
    </w:p>
  </w:footnote>
  <w:footnote w:type="continuationSeparator" w:id="0">
    <w:p w14:paraId="1CF0FA6B" w14:textId="77777777" w:rsidR="00F717E8" w:rsidRDefault="00F717E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1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1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1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1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1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1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1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1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1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1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1">
    <w:nsid w:val="03435DE5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1">
    <w:nsid w:val="05360A9D"/>
    <w:multiLevelType w:val="hybridMultilevel"/>
    <w:tmpl w:val="D2021A1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1">
    <w:nsid w:val="1B327E1F"/>
    <w:multiLevelType w:val="hybridMultilevel"/>
    <w:tmpl w:val="7280336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1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1">
    <w:nsid w:val="76C52B42"/>
    <w:multiLevelType w:val="multilevel"/>
    <w:tmpl w:val="38101482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 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1">
    <w:nsid w:val="78B21096"/>
    <w:multiLevelType w:val="hybridMultilevel"/>
    <w:tmpl w:val="0F2A268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1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6"/>
  </w:num>
  <w:num w:numId="15">
    <w:abstractNumId w:val="14"/>
  </w:num>
  <w:num w:numId="16">
    <w:abstractNumId w:val="10"/>
  </w:num>
  <w:num w:numId="17">
    <w:abstractNumId w:val="12"/>
  </w:num>
  <w:num w:numId="18">
    <w:abstractNumId w:val="11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EB9"/>
    <w:rsid w:val="00030BD4"/>
    <w:rsid w:val="00035F7E"/>
    <w:rsid w:val="00046936"/>
    <w:rsid w:val="000D516D"/>
    <w:rsid w:val="000D5AB1"/>
    <w:rsid w:val="000F2BEC"/>
    <w:rsid w:val="001056E3"/>
    <w:rsid w:val="001248D6"/>
    <w:rsid w:val="00143513"/>
    <w:rsid w:val="00150CC4"/>
    <w:rsid w:val="001711EA"/>
    <w:rsid w:val="0018716E"/>
    <w:rsid w:val="001E3667"/>
    <w:rsid w:val="001F7C53"/>
    <w:rsid w:val="002015E6"/>
    <w:rsid w:val="002027B8"/>
    <w:rsid w:val="002045EB"/>
    <w:rsid w:val="00223E63"/>
    <w:rsid w:val="00246C53"/>
    <w:rsid w:val="00252C02"/>
    <w:rsid w:val="00293B83"/>
    <w:rsid w:val="002C15EC"/>
    <w:rsid w:val="00302A2C"/>
    <w:rsid w:val="00310F61"/>
    <w:rsid w:val="00347330"/>
    <w:rsid w:val="00381669"/>
    <w:rsid w:val="00386D95"/>
    <w:rsid w:val="003A2662"/>
    <w:rsid w:val="003A4C50"/>
    <w:rsid w:val="003A5B5E"/>
    <w:rsid w:val="003C3417"/>
    <w:rsid w:val="003D61AD"/>
    <w:rsid w:val="00400B19"/>
    <w:rsid w:val="00425256"/>
    <w:rsid w:val="00444537"/>
    <w:rsid w:val="00447379"/>
    <w:rsid w:val="004576BC"/>
    <w:rsid w:val="004722AE"/>
    <w:rsid w:val="00476CDE"/>
    <w:rsid w:val="0048339B"/>
    <w:rsid w:val="0052105A"/>
    <w:rsid w:val="0055089F"/>
    <w:rsid w:val="00557B5D"/>
    <w:rsid w:val="0059450A"/>
    <w:rsid w:val="005A0123"/>
    <w:rsid w:val="005C25F1"/>
    <w:rsid w:val="005C7072"/>
    <w:rsid w:val="005D6C6D"/>
    <w:rsid w:val="005F6A8B"/>
    <w:rsid w:val="00647B11"/>
    <w:rsid w:val="00654B4E"/>
    <w:rsid w:val="00673C35"/>
    <w:rsid w:val="0068333D"/>
    <w:rsid w:val="00693356"/>
    <w:rsid w:val="0069358C"/>
    <w:rsid w:val="006A3CE7"/>
    <w:rsid w:val="006B634E"/>
    <w:rsid w:val="006D2CE1"/>
    <w:rsid w:val="00707981"/>
    <w:rsid w:val="0073634B"/>
    <w:rsid w:val="00745DDD"/>
    <w:rsid w:val="00761756"/>
    <w:rsid w:val="0076387D"/>
    <w:rsid w:val="007741EB"/>
    <w:rsid w:val="007A1FB6"/>
    <w:rsid w:val="007A4599"/>
    <w:rsid w:val="0081276D"/>
    <w:rsid w:val="00834C8E"/>
    <w:rsid w:val="00841031"/>
    <w:rsid w:val="0089732B"/>
    <w:rsid w:val="008A2847"/>
    <w:rsid w:val="008A4F75"/>
    <w:rsid w:val="008C2A3D"/>
    <w:rsid w:val="008E12A6"/>
    <w:rsid w:val="008F15C5"/>
    <w:rsid w:val="00916E48"/>
    <w:rsid w:val="00920901"/>
    <w:rsid w:val="00926EE6"/>
    <w:rsid w:val="00965D17"/>
    <w:rsid w:val="00983A51"/>
    <w:rsid w:val="009A7997"/>
    <w:rsid w:val="009C40F0"/>
    <w:rsid w:val="00A07E24"/>
    <w:rsid w:val="00A12573"/>
    <w:rsid w:val="00A27383"/>
    <w:rsid w:val="00A36203"/>
    <w:rsid w:val="00A556B5"/>
    <w:rsid w:val="00A64503"/>
    <w:rsid w:val="00A736B0"/>
    <w:rsid w:val="00AB48A2"/>
    <w:rsid w:val="00AB74C7"/>
    <w:rsid w:val="00AE3B5B"/>
    <w:rsid w:val="00B47841"/>
    <w:rsid w:val="00B95BD4"/>
    <w:rsid w:val="00BB53B5"/>
    <w:rsid w:val="00C27AA9"/>
    <w:rsid w:val="00C30A41"/>
    <w:rsid w:val="00C30C9F"/>
    <w:rsid w:val="00C62A05"/>
    <w:rsid w:val="00C83E3C"/>
    <w:rsid w:val="00D02A74"/>
    <w:rsid w:val="00D0512A"/>
    <w:rsid w:val="00D078FF"/>
    <w:rsid w:val="00D42CF8"/>
    <w:rsid w:val="00D55808"/>
    <w:rsid w:val="00D84DDC"/>
    <w:rsid w:val="00D87BD2"/>
    <w:rsid w:val="00D905F1"/>
    <w:rsid w:val="00D96840"/>
    <w:rsid w:val="00DB393A"/>
    <w:rsid w:val="00DB6C8A"/>
    <w:rsid w:val="00DF56DD"/>
    <w:rsid w:val="00E02C09"/>
    <w:rsid w:val="00E1673D"/>
    <w:rsid w:val="00E43761"/>
    <w:rsid w:val="00E44144"/>
    <w:rsid w:val="00E45709"/>
    <w:rsid w:val="00E51CD7"/>
    <w:rsid w:val="00E54394"/>
    <w:rsid w:val="00E82DA7"/>
    <w:rsid w:val="00EA24E8"/>
    <w:rsid w:val="00EB53EC"/>
    <w:rsid w:val="00EB5EB9"/>
    <w:rsid w:val="00ED7240"/>
    <w:rsid w:val="00F02DDB"/>
    <w:rsid w:val="00F47E97"/>
    <w:rsid w:val="00F522A5"/>
    <w:rsid w:val="00F64C6B"/>
    <w:rsid w:val="00F717E8"/>
    <w:rsid w:val="00FA371C"/>
    <w:rsid w:val="00FD0CB2"/>
    <w:rsid w:val="00FE1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332B0E"/>
  <w15:chartTrackingRefBased/>
  <w15:docId w15:val="{20EFF8D9-D8BD-43DC-A606-2710F0363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de-DE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27383"/>
  </w:style>
  <w:style w:type="paragraph" w:styleId="berschrift1">
    <w:name w:val="heading 1"/>
    <w:basedOn w:val="Standard"/>
    <w:link w:val="berschrift1Zchn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link w:val="TitelZchn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elZchn">
    <w:name w:val="Titel Zchn"/>
    <w:basedOn w:val="Absatz-Standardschriftart"/>
    <w:link w:val="Titel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Datum">
    <w:name w:val="Date"/>
    <w:basedOn w:val="Standard"/>
    <w:next w:val="Adresse"/>
    <w:link w:val="DatumZchn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umZchn">
    <w:name w:val="Datum Zchn"/>
    <w:basedOn w:val="Absatz-Standardschriftart"/>
    <w:link w:val="Datum"/>
    <w:uiPriority w:val="2"/>
    <w:rsid w:val="00673C35"/>
    <w:rPr>
      <w:b/>
      <w:bCs/>
      <w:color w:val="0D0D0D" w:themeColor="text1" w:themeTint="F2"/>
    </w:rPr>
  </w:style>
  <w:style w:type="paragraph" w:customStyle="1" w:styleId="Adresse">
    <w:name w:val="Adresse"/>
    <w:basedOn w:val="Standard"/>
    <w:next w:val="Anrede"/>
    <w:uiPriority w:val="3"/>
    <w:qFormat/>
    <w:rsid w:val="00965D17"/>
    <w:pPr>
      <w:spacing w:line="336" w:lineRule="auto"/>
      <w:contextualSpacing/>
    </w:pPr>
  </w:style>
  <w:style w:type="paragraph" w:styleId="Fuzeile">
    <w:name w:val="footer"/>
    <w:basedOn w:val="Standard"/>
    <w:link w:val="FuzeileZchn"/>
    <w:uiPriority w:val="99"/>
    <w:unhideWhenUsed/>
    <w:rsid w:val="000D5AB1"/>
    <w:pPr>
      <w:spacing w:after="0"/>
      <w:jc w:val="right"/>
    </w:pPr>
    <w:rPr>
      <w:rFonts w:eastAsiaTheme="minorEastAsia"/>
      <w:color w:val="2A7B88" w:themeColor="accent1" w:themeShade="BF"/>
    </w:rPr>
  </w:style>
  <w:style w:type="character" w:customStyle="1" w:styleId="FuzeileZchn">
    <w:name w:val="Fußzeile Zchn"/>
    <w:basedOn w:val="Absatz-Standardschriftart"/>
    <w:link w:val="Fuzeile"/>
    <w:uiPriority w:val="99"/>
    <w:rsid w:val="000D5AB1"/>
    <w:rPr>
      <w:rFonts w:eastAsiaTheme="minorEastAsia"/>
      <w:color w:val="2A7B88" w:themeColor="accent1" w:themeShade="BF"/>
    </w:rPr>
  </w:style>
  <w:style w:type="paragraph" w:styleId="Anrede">
    <w:name w:val="Salutation"/>
    <w:basedOn w:val="Standard"/>
    <w:next w:val="Standard"/>
    <w:link w:val="AnredeZchn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AnredeZchn">
    <w:name w:val="Anrede Zchn"/>
    <w:basedOn w:val="Absatz-Standardschriftart"/>
    <w:link w:val="Anrede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Gruformel">
    <w:name w:val="Closing"/>
    <w:basedOn w:val="Standard"/>
    <w:next w:val="Unterschrift"/>
    <w:link w:val="GruformelZchn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GruformelZchn">
    <w:name w:val="Grußformel Zchn"/>
    <w:basedOn w:val="Absatz-Standardschriftart"/>
    <w:link w:val="Gruformel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Unterschrift">
    <w:name w:val="Signature"/>
    <w:basedOn w:val="Standard"/>
    <w:next w:val="Standard"/>
    <w:link w:val="UnterschriftZchn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UnterschriftZchn">
    <w:name w:val="Unterschrift Zchn"/>
    <w:basedOn w:val="Absatz-Standardschriftart"/>
    <w:link w:val="Unterschrift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0D5AB1"/>
    <w:pPr>
      <w:spacing w:after="0"/>
    </w:pPr>
    <w:rPr>
      <w:rFonts w:eastAsiaTheme="minorEastAsia"/>
    </w:rPr>
  </w:style>
  <w:style w:type="character" w:customStyle="1" w:styleId="KopfzeileZchn">
    <w:name w:val="Kopfzeile Zchn"/>
    <w:basedOn w:val="Absatz-Standardschriftart"/>
    <w:link w:val="Kopfzeile"/>
    <w:uiPriority w:val="99"/>
    <w:rsid w:val="000D5AB1"/>
    <w:rPr>
      <w:rFonts w:eastAsiaTheme="minorEastAsia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Untertitel">
    <w:name w:val="Subtitle"/>
    <w:basedOn w:val="Standard"/>
    <w:link w:val="UntertitelZchn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Platzhaltertext">
    <w:name w:val="Placeholder Text"/>
    <w:basedOn w:val="Absatz-Standardschriftart"/>
    <w:uiPriority w:val="99"/>
    <w:semiHidden/>
    <w:rsid w:val="00DF56DD"/>
    <w:rPr>
      <w:color w:val="3A3836" w:themeColor="background2" w:themeShade="40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DF56DD"/>
    <w:rPr>
      <w:i/>
      <w:iCs/>
      <w:color w:val="2A7B88" w:themeColor="accent1" w:themeShade="BF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Blocktext">
    <w:name w:val="Block Text"/>
    <w:basedOn w:val="Standard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character" w:styleId="Hyperlink">
    <w:name w:val="Hyperlink"/>
    <w:basedOn w:val="Absatz-Standardschriftart"/>
    <w:uiPriority w:val="99"/>
    <w:unhideWhenUsed/>
    <w:rsid w:val="00DF56DD"/>
    <w:rPr>
      <w:color w:val="2A7B88" w:themeColor="accent1" w:themeShade="BF"/>
      <w:u w:val="single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DF56DD"/>
    <w:rPr>
      <w:szCs w:val="16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DF56DD"/>
    <w:rPr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A736B0"/>
    <w:rPr>
      <w:sz w:val="22"/>
      <w:szCs w:val="16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DF56DD"/>
    <w:rPr>
      <w:rFonts w:ascii="Segoe UI" w:hAnsi="Segoe UI" w:cs="Segoe UI"/>
      <w:szCs w:val="16"/>
    </w:rPr>
  </w:style>
  <w:style w:type="character" w:styleId="BesuchterLink">
    <w:name w:val="FollowedHyperlink"/>
    <w:basedOn w:val="Absatz-Standardschriftart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Beschriftung">
    <w:name w:val="caption"/>
    <w:basedOn w:val="Standard"/>
    <w:next w:val="Standard"/>
    <w:uiPriority w:val="35"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736B0"/>
    <w:rPr>
      <w:rFonts w:ascii="Segoe UI" w:hAnsi="Segoe UI" w:cs="Segoe UI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736B0"/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736B0"/>
    <w:rPr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736B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736B0"/>
    <w:rPr>
      <w:b/>
      <w:bCs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A736B0"/>
    <w:rPr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736B0"/>
    <w:rPr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736B0"/>
    <w:rPr>
      <w:rFonts w:ascii="Consolas" w:hAnsi="Consolas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Makrotext">
    <w:name w:val="macro"/>
    <w:link w:val="MakrotextZchn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A736B0"/>
    <w:rPr>
      <w:rFonts w:ascii="Consolas" w:hAnsi="Consolas"/>
      <w:szCs w:val="20"/>
    </w:rPr>
  </w:style>
  <w:style w:type="paragraph" w:styleId="NurText">
    <w:name w:val="Plain Text"/>
    <w:basedOn w:val="Standard"/>
    <w:link w:val="NurTextZchn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A736B0"/>
    <w:rPr>
      <w:rFonts w:ascii="Consolas" w:hAnsi="Consolas"/>
      <w:szCs w:val="21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50CC4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E51CD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unhideWhenUsed/>
    <w:qFormat/>
    <w:rsid w:val="00E82D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4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\AppData\Roaming\Microsoft\Templates\Anschreiben%20(blau).dotx" TargetMode="Externa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3CB0B0-A846-4403-8C24-E7B7AE71A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Anschreiben (blau).dotx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</dc:creator>
  <cp:keywords/>
  <dc:description/>
  <cp:lastModifiedBy>Ingo Speckens</cp:lastModifiedBy>
  <cp:revision>13</cp:revision>
  <cp:lastPrinted>2019-11-04T17:46:00Z</cp:lastPrinted>
  <dcterms:created xsi:type="dcterms:W3CDTF">2019-11-13T10:45:00Z</dcterms:created>
  <dcterms:modified xsi:type="dcterms:W3CDTF">2019-11-28T15:52:00Z</dcterms:modified>
</cp:coreProperties>
</file>