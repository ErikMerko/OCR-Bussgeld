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0AAD82B1" w:rsidR="00302A2C" w:rsidRPr="008E12A6" w:rsidRDefault="00E24D7F" w:rsidP="008E12A6">
      <w:pPr>
        <w:pStyle w:val="Datum"/>
        <w:rPr>
          <w:b w:val="0"/>
          <w:bCs w:val="0"/>
          <w:sz w:val="18"/>
          <w:szCs w:val="18"/>
          <w:u w:val="single"/>
        </w:rPr>
      </w:pP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4F0E6" wp14:editId="3C741999">
                <wp:simplePos x="0" y="0"/>
                <wp:positionH relativeFrom="column">
                  <wp:posOffset>-228600</wp:posOffset>
                </wp:positionH>
                <wp:positionV relativeFrom="paragraph">
                  <wp:posOffset>2644140</wp:posOffset>
                </wp:positionV>
                <wp:extent cx="2676525" cy="335280"/>
                <wp:effectExtent l="0" t="0" r="28575" b="26670"/>
                <wp:wrapThrough wrapText="bothSides">
                  <wp:wrapPolygon edited="0">
                    <wp:start x="0" y="0"/>
                    <wp:lineTo x="0" y="22091"/>
                    <wp:lineTo x="21677" y="22091"/>
                    <wp:lineTo x="21677" y="0"/>
                    <wp:lineTo x="0" y="0"/>
                  </wp:wrapPolygon>
                </wp:wrapThrough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6558A" w14:textId="3F644DB0" w:rsidR="0054123A" w:rsidRPr="0072066B" w:rsidRDefault="0054123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2066B">
                              <w:rPr>
                                <w:rFonts w:ascii="Arial" w:hAnsi="Arial" w:cs="Arial"/>
                              </w:rPr>
                              <w:t xml:space="preserve">Geboren am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Geburtstag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20.11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,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99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72066B">
                              <w:rPr>
                                <w:rFonts w:ascii="Arial" w:hAnsi="Arial" w:cs="Arial"/>
                              </w:rPr>
                              <w:t xml:space="preserve"> in Freiburg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4F0E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-18pt;margin-top:208.2pt;width:210.75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" fillcolor="white [3201]" strokecolor="white [3212]" strokeweight=".5pt">
                <v:textbox>
                  <w:txbxContent>
                    <w:p w14:paraId="6CE6558A" w14:textId="3F644DB0" w:rsidR="0054123A" w:rsidRPr="0072066B" w:rsidRDefault="0054123A">
                      <w:pPr>
                        <w:rPr>
                          <w:rFonts w:ascii="Arial" w:hAnsi="Arial" w:cs="Arial"/>
                        </w:rPr>
                      </w:pPr>
                      <w:r w:rsidRPr="0072066B">
                        <w:rPr>
                          <w:rFonts w:ascii="Arial" w:hAnsi="Arial" w:cs="Arial"/>
                        </w:rPr>
                        <w:t xml:space="preserve">Geboren am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Geburtstag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</w:rPr>
                        <w:t>20.11</w:t>
                      </w:r>
                      <w:r>
                        <w:rPr>
                          <w:rFonts w:ascii="Arial" w:hAnsi="Arial" w:cs="Arial"/>
                          <w:noProof/>
                        </w:rPr>
                        <w:t>,</w:t>
                      </w:r>
                      <w:r w:rsidRPr="0048616A">
                        <w:rPr>
                          <w:rFonts w:ascii="Arial" w:hAnsi="Arial" w:cs="Arial"/>
                          <w:noProof/>
                        </w:rPr>
                        <w:t>99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  <w:r w:rsidRPr="0072066B">
                        <w:rPr>
                          <w:rFonts w:ascii="Arial" w:hAnsi="Arial" w:cs="Arial"/>
                        </w:rPr>
                        <w:t xml:space="preserve"> in Freiburg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06FE6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BE304" wp14:editId="31E5487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3560445" cy="1813560"/>
                <wp:effectExtent l="0" t="0" r="20955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3396B6" w14:textId="105F58BC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Amt für öffentliche Ordnung</w:t>
                            </w:r>
                          </w:p>
                          <w:p w14:paraId="34DBD3A7" w14:textId="112CCB7A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Bußgeldstelle</w:t>
                            </w:r>
                          </w:p>
                          <w:p w14:paraId="384047F7" w14:textId="0ACAC759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Auskunft erteilt: Herr Fritz</w:t>
                            </w:r>
                          </w:p>
                          <w:p w14:paraId="55888FF2" w14:textId="524D26D4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Telefon: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(0711) 216-943949</w:t>
                            </w:r>
                          </w:p>
                          <w:p w14:paraId="19FA147A" w14:textId="079D3D8E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Telefax: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(0711) 216-941234</w:t>
                            </w:r>
                          </w:p>
                          <w:p w14:paraId="0B2254F3" w14:textId="12D16663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bussgeldstelle@Stuttgart.de</w:t>
                            </w:r>
                          </w:p>
                          <w:p w14:paraId="4B2C82FB" w14:textId="0651A42F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Internet: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www.stuttgart.de</w:t>
                            </w:r>
                          </w:p>
                          <w:p w14:paraId="78A1936B" w14:textId="7E2DD69F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Datum: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02.1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E304" id="Textfeld 7" o:spid="_x0000_s1027" type="#_x0000_t202" style="position:absolute;margin-left:243pt;margin-top:1.8pt;width:280.35pt;height:14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" fillcolor="white [3201]" strokecolor="white [3212]" strokeweight=".5pt">
                <v:textbox>
                  <w:txbxContent>
                    <w:p w14:paraId="6C3396B6" w14:textId="105F58BC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Amt für öffentliche Ordnung</w:t>
                      </w:r>
                    </w:p>
                    <w:p w14:paraId="34DBD3A7" w14:textId="112CCB7A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Bußgeldstelle</w:t>
                      </w:r>
                    </w:p>
                    <w:p w14:paraId="384047F7" w14:textId="0ACAC759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Auskunft erteilt: Herr Fritz</w:t>
                      </w:r>
                    </w:p>
                    <w:p w14:paraId="55888FF2" w14:textId="524D26D4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Telefon: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(0711) 216-943949</w:t>
                      </w:r>
                    </w:p>
                    <w:p w14:paraId="19FA147A" w14:textId="079D3D8E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Telefax: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(0711) 216-941234</w:t>
                      </w:r>
                    </w:p>
                    <w:p w14:paraId="0B2254F3" w14:textId="12D16663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E-Mail: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bussgeldstelle@Stuttgart.de</w:t>
                      </w:r>
                    </w:p>
                    <w:p w14:paraId="4B2C82FB" w14:textId="0651A42F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Internet: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www.stuttgart.de</w:t>
                      </w:r>
                    </w:p>
                    <w:p w14:paraId="78A1936B" w14:textId="7E2DD69F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Datum: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Briefdatum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02.1</w:t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3</w:t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.19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F2F19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487A2" wp14:editId="2D647E3A">
                <wp:simplePos x="0" y="0"/>
                <wp:positionH relativeFrom="column">
                  <wp:posOffset>3154680</wp:posOffset>
                </wp:positionH>
                <wp:positionV relativeFrom="paragraph">
                  <wp:posOffset>1836420</wp:posOffset>
                </wp:positionV>
                <wp:extent cx="3040380" cy="447675"/>
                <wp:effectExtent l="0" t="0" r="26670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E6E42" w14:textId="08830A57" w:rsidR="0054123A" w:rsidRPr="00406FE6" w:rsidRDefault="0054123A" w:rsidP="007D19D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Aktenzeichen: </w:t>
                            </w:r>
                          </w:p>
                          <w:p w14:paraId="5F3E49D6" w14:textId="07DEAFCA" w:rsidR="0054123A" w:rsidRPr="00406FE6" w:rsidRDefault="0054123A" w:rsidP="007D19D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Bei Zahlung / Rückfragen bitte angeben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87A2" id="Textfeld 8" o:spid="_x0000_s1028" type="#_x0000_t202" style="position:absolute;margin-left:248.4pt;margin-top:144.6pt;width:239.4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" fillcolor="white [3201]" strokeweight=".5pt">
                <v:textbox>
                  <w:txbxContent>
                    <w:p w14:paraId="00EE6E42" w14:textId="08830A57" w:rsidR="0054123A" w:rsidRPr="00406FE6" w:rsidRDefault="0054123A" w:rsidP="007D19D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Aktenzeichen: </w:t>
                      </w:r>
                    </w:p>
                    <w:p w14:paraId="5F3E49D6" w14:textId="07DEAFCA" w:rsidR="0054123A" w:rsidRPr="00406FE6" w:rsidRDefault="0054123A" w:rsidP="007D19D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Bei Zahlung / Rückfragen bitte angeben</w:t>
                      </w:r>
                    </w:p>
                  </w:txbxContent>
                </v:textbox>
              </v:shape>
            </w:pict>
          </mc:Fallback>
        </mc:AlternateContent>
      </w:r>
      <w:r w:rsidR="00101AE3"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1D935153">
                <wp:simplePos x="0" y="0"/>
                <wp:positionH relativeFrom="column">
                  <wp:posOffset>-228600</wp:posOffset>
                </wp:positionH>
                <wp:positionV relativeFrom="paragraph">
                  <wp:posOffset>188595</wp:posOffset>
                </wp:positionV>
                <wp:extent cx="2360930" cy="2278380"/>
                <wp:effectExtent l="0" t="0" r="0" b="7620"/>
                <wp:wrapTight wrapText="bothSides">
                  <wp:wrapPolygon edited="0">
                    <wp:start x="0" y="0"/>
                    <wp:lineTo x="0" y="21492"/>
                    <wp:lineTo x="21426" y="21492"/>
                    <wp:lineTo x="21426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41B0" w14:textId="54FB9F57" w:rsidR="0054123A" w:rsidRPr="001F2F19" w:rsidRDefault="0054123A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landeshauptstadt Stuttgart, 70161 Stuttgart</w:t>
                            </w:r>
                          </w:p>
                          <w:p w14:paraId="56A46E13" w14:textId="2CC62AE1" w:rsidR="0054123A" w:rsidRDefault="0054123A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Herr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A9B3C23" w14:textId="6D41F1E5" w:rsidR="0054123A" w:rsidRPr="001F2F19" w:rsidRDefault="0054123A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Ben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Hofmann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A7C504D" w14:textId="385DBF37" w:rsidR="0054123A" w:rsidRPr="001F2F19" w:rsidRDefault="0054123A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Hellbusch 22</w:t>
                            </w:r>
                          </w:p>
                          <w:p w14:paraId="1BEC4171" w14:textId="2A0788DB" w:rsidR="0054123A" w:rsidRPr="001F2F19" w:rsidRDefault="0054123A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70161 Stuttgart</w:t>
                            </w:r>
                          </w:p>
                          <w:p w14:paraId="7CEE982F" w14:textId="43DDC9FE" w:rsidR="0054123A" w:rsidRPr="001F2F19" w:rsidRDefault="0054123A" w:rsidP="008E12A6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9AE0BA" w14:textId="77777777" w:rsidR="0054123A" w:rsidRPr="001F2F19" w:rsidRDefault="0054123A" w:rsidP="008A7DC9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F8A987" w14:textId="77777777" w:rsidR="0054123A" w:rsidRPr="001F2F19" w:rsidRDefault="0054123A" w:rsidP="008E12A6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9E744E" w14:textId="77777777" w:rsidR="0054123A" w:rsidRPr="001F2F19" w:rsidRDefault="0054123A" w:rsidP="004576BC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C805A4" w14:textId="510C6041" w:rsidR="0054123A" w:rsidRPr="001F2F19" w:rsidRDefault="0054123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Textfeld 2" o:spid="_x0000_s1029" type="#_x0000_t202" style="position:absolute;margin-left:-18pt;margin-top:14.85pt;width:185.9pt;height:179.4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" stroked="f">
                <v:textbox>
                  <w:txbxContent>
                    <w:p w14:paraId="413F41B0" w14:textId="54FB9F57" w:rsidR="0054123A" w:rsidRPr="001F2F19" w:rsidRDefault="0054123A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>landeshauptstadt Stuttgart, 70161 Stuttgart</w:t>
                      </w:r>
                    </w:p>
                    <w:p w14:paraId="56A46E13" w14:textId="2CC62AE1" w:rsidR="0054123A" w:rsidRDefault="0054123A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</w:rPr>
                        <w:t>Herr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A9B3C23" w14:textId="6D41F1E5" w:rsidR="0054123A" w:rsidRPr="001F2F19" w:rsidRDefault="0054123A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</w:rPr>
                        <w:t>Ben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</w:rPr>
                        <w:t>Hofmann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A7C504D" w14:textId="385DBF37" w:rsidR="0054123A" w:rsidRPr="001F2F19" w:rsidRDefault="0054123A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Hellbusch 22</w:t>
                      </w:r>
                    </w:p>
                    <w:p w14:paraId="1BEC4171" w14:textId="2A0788DB" w:rsidR="0054123A" w:rsidRPr="001F2F19" w:rsidRDefault="0054123A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70161 Stuttgart</w:t>
                      </w:r>
                    </w:p>
                    <w:p w14:paraId="7CEE982F" w14:textId="43DDC9FE" w:rsidR="0054123A" w:rsidRPr="001F2F19" w:rsidRDefault="0054123A" w:rsidP="008E12A6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2E9AE0BA" w14:textId="77777777" w:rsidR="0054123A" w:rsidRPr="001F2F19" w:rsidRDefault="0054123A" w:rsidP="008A7DC9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06F8A987" w14:textId="77777777" w:rsidR="0054123A" w:rsidRPr="001F2F19" w:rsidRDefault="0054123A" w:rsidP="008E12A6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199E744E" w14:textId="77777777" w:rsidR="0054123A" w:rsidRPr="001F2F19" w:rsidRDefault="0054123A" w:rsidP="004576BC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10C805A4" w14:textId="510C6041" w:rsidR="0054123A" w:rsidRPr="001F2F19" w:rsidRDefault="0054123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96840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5580043B" wp14:editId="4EAF0D24">
                <wp:simplePos x="0" y="0"/>
                <wp:positionH relativeFrom="column">
                  <wp:posOffset>-251460</wp:posOffset>
                </wp:positionH>
                <wp:positionV relativeFrom="paragraph">
                  <wp:posOffset>2979420</wp:posOffset>
                </wp:positionV>
                <wp:extent cx="6324600" cy="6143625"/>
                <wp:effectExtent l="0" t="0" r="19050" b="28575"/>
                <wp:wrapThrough wrapText="bothSides">
                  <wp:wrapPolygon edited="0">
                    <wp:start x="0" y="0"/>
                    <wp:lineTo x="0" y="21633"/>
                    <wp:lineTo x="21600" y="21633"/>
                    <wp:lineTo x="21600" y="0"/>
                    <wp:lineTo x="0" y="0"/>
                  </wp:wrapPolygon>
                </wp:wrapThrough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80E7A4" w14:textId="77777777" w:rsidR="0054123A" w:rsidRPr="001F2F19" w:rsidRDefault="0054123A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bidi="de-DE"/>
                              </w:rPr>
                            </w:pPr>
                            <w:r w:rsidRPr="001F2F1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bidi="de-DE"/>
                              </w:rPr>
                              <w:t>Bußgeldbescheid</w:t>
                            </w:r>
                          </w:p>
                          <w:p w14:paraId="12436216" w14:textId="77777777" w:rsidR="0054123A" w:rsidRPr="001F2F19" w:rsidRDefault="0054123A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lang w:bidi="de-DE"/>
                              </w:rPr>
                            </w:pPr>
                          </w:p>
                          <w:p w14:paraId="040289DA" w14:textId="018D44E4" w:rsidR="0054123A" w:rsidRPr="00E55749" w:rsidRDefault="0054123A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  <w:t xml:space="preserve">Sehr geehrter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Herr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Hofmann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0B8DA" w14:textId="77777777" w:rsidR="0054123A" w:rsidRPr="00E55749" w:rsidRDefault="0054123A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54C53C9" w14:textId="1B2A3C7C" w:rsidR="0054123A" w:rsidRPr="00E55749" w:rsidRDefault="0054123A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Ihnen wird zur Last gelegt,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am</w:t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16.</w:t>
                            </w:r>
                            <w:r w:rsidR="00BE34E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  <w:bookmarkStart w:id="0" w:name="_GoBack"/>
                            <w:bookmarkEnd w:id="0"/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um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Uhrzeit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29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:10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Uhr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Ort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Passau-Grubweg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70569 Stuttgart, Böblinger Straße als</w:t>
                            </w:r>
                            <w:r w:rsidRPr="00E5574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Führer des PKW FORD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Kennzeichen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LDK-XD 529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folgende Ordnungswidrigkeit begangen zu haben:</w:t>
                            </w:r>
                          </w:p>
                          <w:p w14:paraId="3D326488" w14:textId="080009BB" w:rsidR="0054123A" w:rsidRDefault="0054123A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150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Sie bogen ab, ohne auf Fußgäng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0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er besondere Rücksicht zu nehmen. Es kam zum Unfall.</w:t>
                            </w:r>
                          </w:p>
                          <w:p w14:paraId="3C0A8315" w14:textId="77777777" w:rsidR="0054123A" w:rsidRDefault="0054123A" w:rsidP="007150E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AFFDB7E" w14:textId="1419C796" w:rsidR="0054123A" w:rsidRPr="00E55749" w:rsidRDefault="0054123A" w:rsidP="007150E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Beweismittel: Atemalkoholmessung</w:t>
                            </w:r>
                          </w:p>
                          <w:p w14:paraId="2EAE3B47" w14:textId="1103A9E3" w:rsidR="0054123A" w:rsidRPr="00E55749" w:rsidRDefault="0054123A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Zeuge: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Herr Kneip</w:t>
                            </w:r>
                          </w:p>
                          <w:p w14:paraId="6D24D075" w14:textId="77777777" w:rsidR="0054123A" w:rsidRPr="001F2F19" w:rsidRDefault="0054123A" w:rsidP="00867C0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B0C831" w14:textId="49CE3E2D" w:rsidR="0054123A" w:rsidRPr="001F2F19" w:rsidRDefault="0054123A" w:rsidP="00996966">
                            <w:pPr>
                              <w:spacing w:after="0"/>
                              <w:ind w:left="7920" w:firstLine="72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  <w:gridCol w:w="3828"/>
                              <w:gridCol w:w="1860"/>
                            </w:tblGrid>
                            <w:tr w:rsidR="0054123A" w:rsidRPr="001F2F19" w14:paraId="2F9ACC57" w14:textId="77777777" w:rsidTr="00D6421B">
                              <w:tc>
                                <w:tcPr>
                                  <w:tcW w:w="7939" w:type="dxa"/>
                                  <w:gridSpan w:val="2"/>
                                </w:tcPr>
                                <w:p w14:paraId="624269A6" w14:textId="77777777" w:rsidR="0054123A" w:rsidRPr="00D6421B" w:rsidRDefault="0054123A" w:rsidP="00D6421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D642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Deshalb wird gegen Sie gemäß § 17 des Gesetzes über Ordnungswidrigkeiten (OWiG)</w:t>
                                  </w:r>
                                </w:p>
                                <w:p w14:paraId="28DBE3DE" w14:textId="77777777" w:rsidR="0054123A" w:rsidRPr="00D6421B" w:rsidRDefault="0054123A" w:rsidP="00D6421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D642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eine Geldbuße festgesetzt von: </w:t>
                                  </w:r>
                                </w:p>
                                <w:p w14:paraId="2221D829" w14:textId="77777777" w:rsidR="0054123A" w:rsidRPr="00996966" w:rsidRDefault="0054123A" w:rsidP="0099696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076E5AB7" w14:textId="46B51014" w:rsidR="0054123A" w:rsidRPr="001F2F19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500,00 €</w:t>
                                  </w:r>
                                </w:p>
                              </w:tc>
                            </w:tr>
                            <w:tr w:rsidR="0054123A" w:rsidRPr="001F2F19" w14:paraId="66D08062" w14:textId="77777777" w:rsidTr="00D6421B">
                              <w:tc>
                                <w:tcPr>
                                  <w:tcW w:w="7939" w:type="dxa"/>
                                  <w:gridSpan w:val="2"/>
                                </w:tcPr>
                                <w:p w14:paraId="4ABFB088" w14:textId="6446873A" w:rsidR="0054123A" w:rsidRPr="00996966" w:rsidRDefault="0054123A" w:rsidP="0099696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696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Außerdem haben Sie die Kosten des Verfahrens gemäß §§ 105 und 107 OWiG, 464 (1)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9696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und 465 Strafprozessordnung (StPO) zu tragen, und zwar</w:t>
                                  </w:r>
                                </w:p>
                                <w:p w14:paraId="6FB6DE4B" w14:textId="77777777" w:rsidR="0054123A" w:rsidRPr="00D6421B" w:rsidRDefault="0054123A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557AE5D8" w14:textId="77777777" w:rsidR="0054123A" w:rsidRPr="001F2F19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4123A" w:rsidRPr="001F2F19" w14:paraId="1793600D" w14:textId="77777777" w:rsidTr="00D6421B">
                              <w:tc>
                                <w:tcPr>
                                  <w:tcW w:w="4111" w:type="dxa"/>
                                </w:tcPr>
                                <w:p w14:paraId="59926655" w14:textId="77777777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702BF3AE" w14:textId="6C56D0BA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2F19">
                                    <w:rPr>
                                      <w:rFonts w:ascii="Arial" w:hAnsi="Arial" w:cs="Arial"/>
                                    </w:rPr>
                                    <w:t>Gebühr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61305E02" w14:textId="08F3FB9B" w:rsidR="0054123A" w:rsidRPr="001F2F19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25,00 €</w:t>
                                  </w:r>
                                </w:p>
                              </w:tc>
                            </w:tr>
                            <w:tr w:rsidR="0054123A" w:rsidRPr="001F2F19" w14:paraId="20E37727" w14:textId="77777777" w:rsidTr="00D6421B">
                              <w:tc>
                                <w:tcPr>
                                  <w:tcW w:w="4111" w:type="dxa"/>
                                </w:tcPr>
                                <w:p w14:paraId="42683EFB" w14:textId="77777777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0BD886BA" w14:textId="20FB0C3C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2F19">
                                    <w:rPr>
                                      <w:rFonts w:ascii="Arial" w:hAnsi="Arial" w:cs="Arial"/>
                                    </w:rPr>
                                    <w:t>Auslagen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B5434C" w14:textId="737122CA" w:rsidR="0054123A" w:rsidRPr="001F2F19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3,50 €</w:t>
                                  </w:r>
                                </w:p>
                              </w:tc>
                            </w:tr>
                            <w:tr w:rsidR="0054123A" w:rsidRPr="001F2F19" w14:paraId="0FD18EA2" w14:textId="77777777" w:rsidTr="00D6421B">
                              <w:tc>
                                <w:tcPr>
                                  <w:tcW w:w="4111" w:type="dxa"/>
                                </w:tcPr>
                                <w:p w14:paraId="6D3C5D78" w14:textId="77777777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3FDAA6C0" w14:textId="77777777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23BEBCA" w14:textId="4266D60E" w:rsidR="0054123A" w:rsidRPr="00D6421B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54123A" w:rsidRPr="001F2F19" w14:paraId="7BD37A90" w14:textId="77777777" w:rsidTr="00D6421B">
                              <w:tc>
                                <w:tcPr>
                                  <w:tcW w:w="4111" w:type="dxa"/>
                                </w:tcPr>
                                <w:p w14:paraId="57BC890E" w14:textId="77777777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515EE404" w14:textId="34450ACF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2F19">
                                    <w:rPr>
                                      <w:rFonts w:ascii="Arial" w:hAnsi="Arial" w:cs="Arial"/>
                                    </w:rPr>
                                    <w:t>Gesamtforderung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405E46EB" w14:textId="7C266D75" w:rsidR="0054123A" w:rsidRPr="001F2F19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separate"/>
                                  </w:r>
                                  <w:r w:rsidRPr="0048616A">
                                    <w:rPr>
                                      <w:rFonts w:ascii="Arial" w:hAnsi="Arial" w:cs="Arial"/>
                                      <w:noProof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</w:rPr>
                                    <w:t>,</w:t>
                                  </w:r>
                                  <w:r w:rsidRPr="0048616A">
                                    <w:rPr>
                                      <w:rFonts w:ascii="Arial" w:hAnsi="Arial" w:cs="Arial"/>
                                      <w:noProof/>
                                    </w:rPr>
                                    <w:t>093,00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€</w:t>
                                  </w:r>
                                </w:p>
                              </w:tc>
                            </w:tr>
                          </w:tbl>
                          <w:p w14:paraId="1A21CB39" w14:textId="539DD31A" w:rsidR="0054123A" w:rsidRPr="001F2F19" w:rsidRDefault="0054123A" w:rsidP="00996966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F2F1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30" type="#_x0000_t202" style="position:absolute;margin-left:-19.8pt;margin-top:234.6pt;width:498pt;height:483.7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" fillcolor="white [3201]" strokecolor="white [3212]" strokeweight=".5pt">
                <v:textbox>
                  <w:txbxContent>
                    <w:p w14:paraId="5E80E7A4" w14:textId="77777777" w:rsidR="0054123A" w:rsidRPr="001F2F19" w:rsidRDefault="0054123A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bidi="de-DE"/>
                        </w:rPr>
                      </w:pPr>
                      <w:r w:rsidRPr="001F2F1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bidi="de-DE"/>
                        </w:rPr>
                        <w:t>Bußgeldbescheid</w:t>
                      </w:r>
                    </w:p>
                    <w:p w14:paraId="12436216" w14:textId="77777777" w:rsidR="0054123A" w:rsidRPr="001F2F19" w:rsidRDefault="0054123A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lang w:bidi="de-DE"/>
                        </w:rPr>
                      </w:pPr>
                    </w:p>
                    <w:p w14:paraId="040289DA" w14:textId="018D44E4" w:rsidR="0054123A" w:rsidRPr="00E55749" w:rsidRDefault="0054123A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  <w:t xml:space="preserve">Sehr geehrter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Herr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Hofmann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1E0B8DA" w14:textId="77777777" w:rsidR="0054123A" w:rsidRPr="00E55749" w:rsidRDefault="0054123A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54C53C9" w14:textId="1B2A3C7C" w:rsidR="0054123A" w:rsidRPr="00E55749" w:rsidRDefault="0054123A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>Ihnen wird zur Last gelegt,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am</w:t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16.</w:t>
                      </w:r>
                      <w:r w:rsidR="00BE34E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15</w:t>
                      </w:r>
                      <w:bookmarkStart w:id="1" w:name="_GoBack"/>
                      <w:bookmarkEnd w:id="1"/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.19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um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Uhrzeit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29</w:t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:10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Uhr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Ort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Passau-Grubweg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>, 70569 Stuttgart, Böblinger Straße als</w:t>
                      </w:r>
                      <w:r w:rsidRPr="00E5574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Führer des PKW FORD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Kennzeichen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LDK-XD 529</w:t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9</w:t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folgende Ordnungswidrigkeit begangen zu haben:</w:t>
                      </w:r>
                    </w:p>
                    <w:p w14:paraId="3D326488" w14:textId="080009BB" w:rsidR="0054123A" w:rsidRDefault="0054123A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150E3">
                        <w:rPr>
                          <w:rFonts w:ascii="Arial" w:hAnsi="Arial" w:cs="Arial"/>
                          <w:sz w:val="20"/>
                          <w:szCs w:val="20"/>
                        </w:rPr>
                        <w:t>Sie bogen ab, ohne auf Fußgäng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150E3">
                        <w:rPr>
                          <w:rFonts w:ascii="Arial" w:hAnsi="Arial" w:cs="Arial"/>
                          <w:sz w:val="20"/>
                          <w:szCs w:val="20"/>
                        </w:rPr>
                        <w:t>er besondere Rücksicht zu nehmen. Es kam zum Unfall.</w:t>
                      </w:r>
                    </w:p>
                    <w:p w14:paraId="3C0A8315" w14:textId="77777777" w:rsidR="0054123A" w:rsidRDefault="0054123A" w:rsidP="007150E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AFFDB7E" w14:textId="1419C796" w:rsidR="0054123A" w:rsidRPr="00E55749" w:rsidRDefault="0054123A" w:rsidP="007150E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>Beweismittel: Atemalkoholmessung</w:t>
                      </w:r>
                    </w:p>
                    <w:p w14:paraId="2EAE3B47" w14:textId="1103A9E3" w:rsidR="0054123A" w:rsidRPr="00E55749" w:rsidRDefault="0054123A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Zeuge: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Herr Kneip</w:t>
                      </w:r>
                    </w:p>
                    <w:p w14:paraId="6D24D075" w14:textId="77777777" w:rsidR="0054123A" w:rsidRPr="001F2F19" w:rsidRDefault="0054123A" w:rsidP="00867C0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6DB0C831" w14:textId="49CE3E2D" w:rsidR="0054123A" w:rsidRPr="001F2F19" w:rsidRDefault="0054123A" w:rsidP="00996966">
                      <w:pPr>
                        <w:spacing w:after="0"/>
                        <w:ind w:left="7920" w:firstLine="72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  <w:gridCol w:w="3828"/>
                        <w:gridCol w:w="1860"/>
                      </w:tblGrid>
                      <w:tr w:rsidR="0054123A" w:rsidRPr="001F2F19" w14:paraId="2F9ACC57" w14:textId="77777777" w:rsidTr="00D6421B">
                        <w:tc>
                          <w:tcPr>
                            <w:tcW w:w="7939" w:type="dxa"/>
                            <w:gridSpan w:val="2"/>
                          </w:tcPr>
                          <w:p w14:paraId="624269A6" w14:textId="77777777" w:rsidR="0054123A" w:rsidRPr="00D6421B" w:rsidRDefault="0054123A" w:rsidP="00D642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642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Deshalb wird gegen Sie gemäß § 17 des Gesetzes über Ordnungswidrigkeiten (OWiG)</w:t>
                            </w:r>
                          </w:p>
                          <w:p w14:paraId="28DBE3DE" w14:textId="77777777" w:rsidR="0054123A" w:rsidRPr="00D6421B" w:rsidRDefault="0054123A" w:rsidP="00D642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642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eine Geldbuße festgesetzt von: </w:t>
                            </w:r>
                          </w:p>
                          <w:p w14:paraId="2221D829" w14:textId="77777777" w:rsidR="0054123A" w:rsidRPr="00996966" w:rsidRDefault="0054123A" w:rsidP="0099696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</w:tcPr>
                          <w:p w14:paraId="076E5AB7" w14:textId="46B51014" w:rsidR="0054123A" w:rsidRPr="001F2F19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500,00 €</w:t>
                            </w:r>
                          </w:p>
                        </w:tc>
                      </w:tr>
                      <w:tr w:rsidR="0054123A" w:rsidRPr="001F2F19" w14:paraId="66D08062" w14:textId="77777777" w:rsidTr="00D6421B">
                        <w:tc>
                          <w:tcPr>
                            <w:tcW w:w="7939" w:type="dxa"/>
                            <w:gridSpan w:val="2"/>
                          </w:tcPr>
                          <w:p w14:paraId="4ABFB088" w14:textId="6446873A" w:rsidR="0054123A" w:rsidRPr="00996966" w:rsidRDefault="0054123A" w:rsidP="0099696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69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Außerdem haben Sie die Kosten des Verfahrens gemäß §§ 105 und 107 OWiG, 464 (1)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69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und 465 Strafprozessordnung (StPO) zu tragen, und zwar</w:t>
                            </w:r>
                          </w:p>
                          <w:p w14:paraId="6FB6DE4B" w14:textId="77777777" w:rsidR="0054123A" w:rsidRPr="00D6421B" w:rsidRDefault="0054123A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</w:tcPr>
                          <w:p w14:paraId="557AE5D8" w14:textId="77777777" w:rsidR="0054123A" w:rsidRPr="001F2F19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54123A" w:rsidRPr="001F2F19" w14:paraId="1793600D" w14:textId="77777777" w:rsidTr="00D6421B">
                        <w:tc>
                          <w:tcPr>
                            <w:tcW w:w="4111" w:type="dxa"/>
                          </w:tcPr>
                          <w:p w14:paraId="59926655" w14:textId="77777777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702BF3AE" w14:textId="6C56D0BA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2F19">
                              <w:rPr>
                                <w:rFonts w:ascii="Arial" w:hAnsi="Arial" w:cs="Arial"/>
                              </w:rPr>
                              <w:t>Gebühr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61305E02" w14:textId="08F3FB9B" w:rsidR="0054123A" w:rsidRPr="001F2F19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25,00 €</w:t>
                            </w:r>
                          </w:p>
                        </w:tc>
                      </w:tr>
                      <w:tr w:rsidR="0054123A" w:rsidRPr="001F2F19" w14:paraId="20E37727" w14:textId="77777777" w:rsidTr="00D6421B">
                        <w:tc>
                          <w:tcPr>
                            <w:tcW w:w="4111" w:type="dxa"/>
                          </w:tcPr>
                          <w:p w14:paraId="42683EFB" w14:textId="77777777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0BD886BA" w14:textId="20FB0C3C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2F19">
                              <w:rPr>
                                <w:rFonts w:ascii="Arial" w:hAnsi="Arial" w:cs="Arial"/>
                              </w:rPr>
                              <w:t>Auslagen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bottom w:val="single" w:sz="4" w:space="0" w:color="auto"/>
                            </w:tcBorders>
                          </w:tcPr>
                          <w:p w14:paraId="0CB5434C" w14:textId="737122CA" w:rsidR="0054123A" w:rsidRPr="001F2F19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3,50 €</w:t>
                            </w:r>
                          </w:p>
                        </w:tc>
                      </w:tr>
                      <w:tr w:rsidR="0054123A" w:rsidRPr="001F2F19" w14:paraId="0FD18EA2" w14:textId="77777777" w:rsidTr="00D6421B">
                        <w:tc>
                          <w:tcPr>
                            <w:tcW w:w="4111" w:type="dxa"/>
                          </w:tcPr>
                          <w:p w14:paraId="6D3C5D78" w14:textId="77777777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3FDAA6C0" w14:textId="77777777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4" w:space="0" w:color="auto"/>
                            </w:tcBorders>
                          </w:tcPr>
                          <w:p w14:paraId="423BEBCA" w14:textId="4266D60E" w:rsidR="0054123A" w:rsidRPr="00D6421B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</w:tc>
                      </w:tr>
                      <w:tr w:rsidR="0054123A" w:rsidRPr="001F2F19" w14:paraId="7BD37A90" w14:textId="77777777" w:rsidTr="00D6421B">
                        <w:tc>
                          <w:tcPr>
                            <w:tcW w:w="4111" w:type="dxa"/>
                          </w:tcPr>
                          <w:p w14:paraId="57BC890E" w14:textId="77777777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515EE404" w14:textId="34450ACF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2F19">
                              <w:rPr>
                                <w:rFonts w:ascii="Arial" w:hAnsi="Arial" w:cs="Arial"/>
                              </w:rPr>
                              <w:t>Gesamtforderung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405E46EB" w14:textId="7C266D75" w:rsidR="0054123A" w:rsidRPr="001F2F19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,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093,00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€</w:t>
                            </w:r>
                          </w:p>
                        </w:tc>
                      </w:tr>
                    </w:tbl>
                    <w:p w14:paraId="1A21CB39" w14:textId="539DD31A" w:rsidR="0054123A" w:rsidRPr="001F2F19" w:rsidRDefault="0054123A" w:rsidP="00996966">
                      <w:pPr>
                        <w:spacing w:after="0"/>
                        <w:jc w:val="right"/>
                        <w:rPr>
                          <w:rFonts w:ascii="Arial" w:hAnsi="Arial" w:cs="Arial"/>
                        </w:rPr>
                      </w:pPr>
                      <w:r w:rsidRPr="001F2F1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02A2C" w:rsidRPr="008E12A6" w:rsidSect="001F65EF">
      <w:footerReference w:type="default" r:id="rId9"/>
      <w:headerReference w:type="first" r:id="rId10"/>
      <w:footerReference w:type="first" r:id="rId11"/>
      <w:pgSz w:w="11907" w:h="16839" w:code="9"/>
      <w:pgMar w:top="1008" w:right="1152" w:bottom="1152" w:left="1152" w:header="720" w:footer="9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6459B" w14:textId="77777777" w:rsidR="0054123A" w:rsidRDefault="0054123A">
      <w:pPr>
        <w:spacing w:after="0"/>
      </w:pPr>
      <w:r>
        <w:separator/>
      </w:r>
    </w:p>
  </w:endnote>
  <w:endnote w:type="continuationSeparator" w:id="0">
    <w:p w14:paraId="053E637C" w14:textId="77777777" w:rsidR="0054123A" w:rsidRDefault="005412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54123A" w:rsidRDefault="0054123A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7046C" w14:textId="451EF1BC" w:rsidR="0054123A" w:rsidRPr="001F2F19" w:rsidRDefault="0054123A" w:rsidP="00184704">
    <w:pPr>
      <w:pStyle w:val="Fuzeile"/>
      <w:jc w:val="left"/>
      <w:rPr>
        <w:rFonts w:ascii="Arial" w:hAnsi="Arial" w:cs="Arial"/>
        <w:color w:val="aut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734DC" w14:textId="77777777" w:rsidR="0054123A" w:rsidRDefault="0054123A">
      <w:pPr>
        <w:spacing w:after="0"/>
      </w:pPr>
      <w:r>
        <w:separator/>
      </w:r>
    </w:p>
  </w:footnote>
  <w:footnote w:type="continuationSeparator" w:id="0">
    <w:p w14:paraId="035F3105" w14:textId="77777777" w:rsidR="0054123A" w:rsidRDefault="005412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C38D8" w14:textId="0D04BD39" w:rsidR="0054123A" w:rsidRPr="00406FE6" w:rsidRDefault="0054123A">
    <w:pPr>
      <w:pStyle w:val="Kopfzeile"/>
      <w:rPr>
        <w:b/>
        <w:bCs/>
      </w:rPr>
    </w:pPr>
    <w:r>
      <w:rPr>
        <w:b/>
        <w:bCs/>
      </w:rPr>
      <w:t>l</w:t>
    </w:r>
    <w:r w:rsidRPr="00406FE6">
      <w:rPr>
        <w:b/>
        <w:bCs/>
      </w:rPr>
      <w:t>andeshauptstadt Stuttgart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593522860"/>
  </wne:recipientData>
  <wne:recipientData>
    <wne:active wne:val="1"/>
    <wne:hash wne:val="-1594269662"/>
  </wne:recipientData>
  <wne:recipientData>
    <wne:active wne:val="1"/>
    <wne:hash wne:val="1368208534"/>
  </wne:recipientData>
  <wne:recipientData>
    <wne:active wne:val="1"/>
    <wne:hash wne:val="-1427811373"/>
  </wne:recipientData>
  <wne:recipientData>
    <wne:active wne:val="1"/>
    <wne:hash wne:val="713128208"/>
  </wne:recipientData>
  <wne:recipientData>
    <wne:active wne:val="1"/>
    <wne:hash wne:val="1012653388"/>
  </wne:recipientData>
  <wne:recipientData>
    <wne:active wne:val="1"/>
    <wne:hash wne:val="-1512698474"/>
  </wne:recipientData>
  <wne:recipientData>
    <wne:active wne:val="1"/>
    <wne:hash wne:val="1211996276"/>
  </wne:recipientData>
  <wne:recipientData>
    <wne:active wne:val="1"/>
    <wne:hash wne:val="-8621406"/>
  </wne:recipientData>
  <wne:recipientData>
    <wne:active wne:val="1"/>
    <wne:hash wne:val="-361539867"/>
  </wne:recipientData>
  <wne:recipientData>
    <wne:active wne:val="1"/>
    <wne:hash wne:val="-1743743637"/>
  </wne:recipientData>
  <wne:recipientData>
    <wne:active wne:val="1"/>
    <wne:hash wne:val="-1633125965"/>
  </wne:recipientData>
  <wne:recipientData>
    <wne:active wne:val="1"/>
    <wne:hash wne:val="-797084052"/>
  </wne:recipientData>
  <wne:recipientData>
    <wne:active wne:val="1"/>
    <wne:hash wne:val="1298050582"/>
  </wne:recipientData>
  <wne:recipientData>
    <wne:active wne:val="1"/>
    <wne:hash wne:val="-1565967466"/>
  </wne:recipientData>
  <wne:recipientData>
    <wne:active wne:val="1"/>
    <wne:hash wne:val="-551391412"/>
  </wne:recipientData>
  <wne:recipientData>
    <wne:active wne:val="1"/>
    <wne:hash wne:val="-28821114"/>
  </wne:recipientData>
  <wne:recipientData>
    <wne:active wne:val="1"/>
    <wne:hash wne:val="1509102078"/>
  </wne:recipientData>
  <wne:recipientData>
    <wne:active wne:val="1"/>
    <wne:hash wne:val="979142547"/>
  </wne:recipientData>
  <wne:recipientData>
    <wne:active wne:val="1"/>
    <wne:hash wne:val="-456206560"/>
  </wne:recipientData>
  <wne:recipientData>
    <wne:active wne:val="1"/>
    <wne:hash wne:val="2044666790"/>
  </wne:recipientData>
  <wne:recipientData>
    <wne:active wne:val="1"/>
    <wne:hash wne:val="-1007923237"/>
  </wne:recipientData>
  <wne:recipientData>
    <wne:active wne:val="1"/>
    <wne:hash wne:val="-871224741"/>
  </wne:recipientData>
  <wne:recipientData>
    <wne:active wne:val="1"/>
    <wne:hash wne:val="679641755"/>
  </wne:recipientData>
  <wne:recipientData>
    <wne:active wne:val="1"/>
    <wne:hash wne:val="-1850360519"/>
  </wne:recipientData>
  <wne:recipientData>
    <wne:active wne:val="1"/>
    <wne:hash wne:val="1078135369"/>
  </wne:recipientData>
  <wne:recipientData>
    <wne:active wne:val="1"/>
    <wne:hash wne:val="-1823735616"/>
  </wne:recipientData>
  <wne:recipientData>
    <wne:active wne:val="1"/>
    <wne:hash wne:val="-1488740981"/>
  </wne:recipientData>
  <wne:recipientData>
    <wne:active wne:val="1"/>
    <wne:hash wne:val="-215284007"/>
  </wne:recipientData>
  <wne:recipientData>
    <wne:active wne:val="1"/>
    <wne:hash wne:val="523324587"/>
  </wne:recipientData>
  <wne:recipientData>
    <wne:active wne:val="1"/>
    <wne:hash wne:val="1483430682"/>
  </wne:recipientData>
  <wne:recipientData>
    <wne:active wne:val="1"/>
    <wne:hash wne:val="2014562235"/>
  </wne:recipientData>
  <wne:recipientData>
    <wne:active wne:val="1"/>
    <wne:hash wne:val="1872743561"/>
  </wne:recipientData>
  <wne:recipientData>
    <wne:active wne:val="1"/>
    <wne:hash wne:val="-955369595"/>
  </wne:recipientData>
  <wne:recipientData>
    <wne:active wne:val="1"/>
    <wne:hash wne:val="-1224397482"/>
  </wne:recipientData>
  <wne:recipientData>
    <wne:active wne:val="1"/>
    <wne:hash wne:val="-506557963"/>
  </wne:recipientData>
  <wne:recipientData>
    <wne:active wne:val="1"/>
    <wne:hash wne:val="1971967139"/>
  </wne:recipientData>
  <wne:recipientData>
    <wne:active wne:val="1"/>
    <wne:hash wne:val="-338621491"/>
  </wne:recipientData>
  <wne:recipientData>
    <wne:active wne:val="1"/>
    <wne:hash wne:val="-1698393516"/>
  </wne:recipientData>
  <wne:recipientData>
    <wne:active wne:val="1"/>
    <wne:hash wne:val="1500752547"/>
  </wne:recipientData>
  <wne:recipientData>
    <wne:active wne:val="1"/>
    <wne:hash wne:val="-1160051269"/>
  </wne:recipientData>
  <wne:recipientData>
    <wne:active wne:val="1"/>
    <wne:hash wne:val="-1795702222"/>
  </wne:recipientData>
  <wne:recipientData>
    <wne:active wne:val="1"/>
    <wne:hash wne:val="116064952"/>
  </wne:recipientData>
  <wne:recipientData>
    <wne:active wne:val="1"/>
    <wne:hash wne:val="175563759"/>
  </wne:recipientData>
  <wne:recipientData>
    <wne:active wne:val="1"/>
    <wne:hash wne:val="-633142069"/>
  </wne:recipientData>
  <wne:recipientData>
    <wne:active wne:val="1"/>
    <wne:hash wne:val="-887387472"/>
  </wne:recipientData>
  <wne:recipientData>
    <wne:active wne:val="1"/>
    <wne:hash wne:val="298075351"/>
  </wne:recipientData>
  <wne:recipientData>
    <wne:active wne:val="1"/>
    <wne:hash wne:val="-188683095"/>
  </wne:recipientData>
  <wne:recipientData>
    <wne:active wne:val="1"/>
    <wne:hash wne:val="448557617"/>
  </wne:recipientData>
  <wne:recipientData>
    <wne:active wne:val="1"/>
    <wne:hash wne:val="-10917214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8"/>
    <w:odso>
      <w:udl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30BD4"/>
    <w:rsid w:val="00035F7E"/>
    <w:rsid w:val="00046936"/>
    <w:rsid w:val="00047B60"/>
    <w:rsid w:val="000B236C"/>
    <w:rsid w:val="000D5AB1"/>
    <w:rsid w:val="000F0D59"/>
    <w:rsid w:val="00101AE3"/>
    <w:rsid w:val="001318D8"/>
    <w:rsid w:val="00150CC4"/>
    <w:rsid w:val="001711EA"/>
    <w:rsid w:val="00184704"/>
    <w:rsid w:val="001D55E5"/>
    <w:rsid w:val="001E3667"/>
    <w:rsid w:val="001F2F19"/>
    <w:rsid w:val="001F65EF"/>
    <w:rsid w:val="002045EB"/>
    <w:rsid w:val="002120DA"/>
    <w:rsid w:val="0023517F"/>
    <w:rsid w:val="00252C02"/>
    <w:rsid w:val="00260B98"/>
    <w:rsid w:val="002656C6"/>
    <w:rsid w:val="00293B83"/>
    <w:rsid w:val="002C15EC"/>
    <w:rsid w:val="002F3B66"/>
    <w:rsid w:val="00302A2C"/>
    <w:rsid w:val="00310F61"/>
    <w:rsid w:val="00347330"/>
    <w:rsid w:val="00381669"/>
    <w:rsid w:val="003B0923"/>
    <w:rsid w:val="003D61AD"/>
    <w:rsid w:val="00406FE6"/>
    <w:rsid w:val="004136A3"/>
    <w:rsid w:val="00423F71"/>
    <w:rsid w:val="00427FA3"/>
    <w:rsid w:val="00437201"/>
    <w:rsid w:val="004576BC"/>
    <w:rsid w:val="0046799A"/>
    <w:rsid w:val="00471F32"/>
    <w:rsid w:val="004722AE"/>
    <w:rsid w:val="00476CDE"/>
    <w:rsid w:val="0048339B"/>
    <w:rsid w:val="004A4368"/>
    <w:rsid w:val="004E509F"/>
    <w:rsid w:val="00500DCE"/>
    <w:rsid w:val="005155E7"/>
    <w:rsid w:val="0052105A"/>
    <w:rsid w:val="0054123A"/>
    <w:rsid w:val="0055089F"/>
    <w:rsid w:val="0059450A"/>
    <w:rsid w:val="005A0123"/>
    <w:rsid w:val="005A2EE5"/>
    <w:rsid w:val="005A76B7"/>
    <w:rsid w:val="005F6A8B"/>
    <w:rsid w:val="00654B4E"/>
    <w:rsid w:val="00673C35"/>
    <w:rsid w:val="00676140"/>
    <w:rsid w:val="00676D9A"/>
    <w:rsid w:val="006A3CE7"/>
    <w:rsid w:val="00707981"/>
    <w:rsid w:val="007150E3"/>
    <w:rsid w:val="0072066B"/>
    <w:rsid w:val="00724463"/>
    <w:rsid w:val="00731BBB"/>
    <w:rsid w:val="00745DDD"/>
    <w:rsid w:val="007561FB"/>
    <w:rsid w:val="0076387D"/>
    <w:rsid w:val="00791FB0"/>
    <w:rsid w:val="007D0621"/>
    <w:rsid w:val="007D19DD"/>
    <w:rsid w:val="00841031"/>
    <w:rsid w:val="00867C0D"/>
    <w:rsid w:val="008A4F75"/>
    <w:rsid w:val="008A7DC9"/>
    <w:rsid w:val="008C2A3D"/>
    <w:rsid w:val="008C7065"/>
    <w:rsid w:val="008E12A6"/>
    <w:rsid w:val="008F15C5"/>
    <w:rsid w:val="00920901"/>
    <w:rsid w:val="00926EE6"/>
    <w:rsid w:val="00936143"/>
    <w:rsid w:val="00940230"/>
    <w:rsid w:val="00965D17"/>
    <w:rsid w:val="00996966"/>
    <w:rsid w:val="009C01A9"/>
    <w:rsid w:val="009F15A5"/>
    <w:rsid w:val="00A1026F"/>
    <w:rsid w:val="00A12573"/>
    <w:rsid w:val="00A27383"/>
    <w:rsid w:val="00A43F5B"/>
    <w:rsid w:val="00A451A7"/>
    <w:rsid w:val="00A53EA9"/>
    <w:rsid w:val="00A736B0"/>
    <w:rsid w:val="00AB48A2"/>
    <w:rsid w:val="00B20FE5"/>
    <w:rsid w:val="00B57D5C"/>
    <w:rsid w:val="00B64720"/>
    <w:rsid w:val="00B66A05"/>
    <w:rsid w:val="00B90BEB"/>
    <w:rsid w:val="00B95BD4"/>
    <w:rsid w:val="00BB53B5"/>
    <w:rsid w:val="00BE34E4"/>
    <w:rsid w:val="00C27AA9"/>
    <w:rsid w:val="00C443ED"/>
    <w:rsid w:val="00C83E3C"/>
    <w:rsid w:val="00CC5100"/>
    <w:rsid w:val="00D02A74"/>
    <w:rsid w:val="00D559F9"/>
    <w:rsid w:val="00D6421B"/>
    <w:rsid w:val="00D905F1"/>
    <w:rsid w:val="00D9295F"/>
    <w:rsid w:val="00D96840"/>
    <w:rsid w:val="00DB393A"/>
    <w:rsid w:val="00DF56DD"/>
    <w:rsid w:val="00E24D7F"/>
    <w:rsid w:val="00E46AA3"/>
    <w:rsid w:val="00E51CD7"/>
    <w:rsid w:val="00E55749"/>
    <w:rsid w:val="00E82DA7"/>
    <w:rsid w:val="00EB5EB9"/>
    <w:rsid w:val="00F02DDB"/>
    <w:rsid w:val="00F522A5"/>
    <w:rsid w:val="00F64C6B"/>
    <w:rsid w:val="00F75C13"/>
    <w:rsid w:val="00F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  <w:style w:type="character" w:styleId="Endnotenzeichen">
    <w:name w:val="endnote reference"/>
    <w:basedOn w:val="Absatz-Standardschriftart"/>
    <w:uiPriority w:val="99"/>
    <w:semiHidden/>
    <w:unhideWhenUsed/>
    <w:rsid w:val="001847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3593FB-A4FC-450F-B8F3-5005604F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16</cp:revision>
  <cp:lastPrinted>2019-11-27T09:06:00Z</cp:lastPrinted>
  <dcterms:created xsi:type="dcterms:W3CDTF">2019-11-27T09:08:00Z</dcterms:created>
  <dcterms:modified xsi:type="dcterms:W3CDTF">2019-11-28T17:59:00Z</dcterms:modified>
</cp:coreProperties>
</file>