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3035C" w14:textId="77777777" w:rsidR="001F0E78" w:rsidRDefault="001F0E78" w:rsidP="008E12A6">
      <w:pPr>
        <w:pStyle w:val="Datum"/>
        <w:rPr>
          <w:b w:val="0"/>
          <w:bCs w:val="0"/>
          <w:sz w:val="18"/>
          <w:szCs w:val="18"/>
          <w:u w:val="single"/>
        </w:rPr>
        <w:sectPr w:rsidR="001F0E78" w:rsidSect="001F0E78">
          <w:footerReference w:type="default" r:id="rId9"/>
          <w:footerReference w:type="first" r:id="rId10"/>
          <w:pgSz w:w="11907" w:h="16839" w:code="9"/>
          <w:pgMar w:top="1008" w:right="1152" w:bottom="1152" w:left="1152" w:header="720" w:footer="720" w:gutter="0"/>
          <w:pgNumType w:start="1"/>
          <w:cols w:space="720"/>
          <w:titlePg/>
          <w:docGrid w:linePitch="360"/>
        </w:sectPr>
      </w:pPr>
      <w:r w:rsidRPr="004722AE">
        <w:rPr>
          <w:b w:val="0"/>
          <w:bCs w:val="0"/>
          <w:noProof/>
          <w:sz w:val="18"/>
          <w:szCs w:val="18"/>
          <w:u w:val="single"/>
        </w:rPr>
        <mc:AlternateContent>
          <mc:Choice Requires="wps">
            <w:drawing>
              <wp:anchor distT="45720" distB="45720" distL="114300" distR="114300" simplePos="0" relativeHeight="251659264" behindDoc="1" locked="0" layoutInCell="1" allowOverlap="1" wp14:anchorId="495E637F" wp14:editId="451BD8C0">
                <wp:simplePos x="0" y="0"/>
                <wp:positionH relativeFrom="column">
                  <wp:posOffset>-220980</wp:posOffset>
                </wp:positionH>
                <wp:positionV relativeFrom="paragraph">
                  <wp:posOffset>1440180</wp:posOffset>
                </wp:positionV>
                <wp:extent cx="2360930" cy="1882140"/>
                <wp:effectExtent l="0" t="0" r="0" b="3810"/>
                <wp:wrapTight wrapText="bothSides">
                  <wp:wrapPolygon edited="0">
                    <wp:start x="0" y="0"/>
                    <wp:lineTo x="0" y="21425"/>
                    <wp:lineTo x="21426" y="21425"/>
                    <wp:lineTo x="21426"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82140"/>
                        </a:xfrm>
                        <a:prstGeom prst="rect">
                          <a:avLst/>
                        </a:prstGeom>
                        <a:solidFill>
                          <a:srgbClr val="FFFFFF"/>
                        </a:solidFill>
                        <a:ln w="9525">
                          <a:noFill/>
                          <a:miter lim="800000"/>
                          <a:headEnd/>
                          <a:tailEnd/>
                        </a:ln>
                      </wps:spPr>
                      <wps:txbx>
                        <w:txbxContent>
                          <w:p w14:paraId="682CB632" w14:textId="77777777" w:rsidR="001F0E78" w:rsidRDefault="001F0E78" w:rsidP="007A4599">
                            <w:pPr>
                              <w:pStyle w:val="Adresse"/>
                              <w:rPr>
                                <w:color w:val="0D0D0D" w:themeColor="text1" w:themeTint="F2"/>
                                <w:sz w:val="18"/>
                                <w:szCs w:val="18"/>
                                <w:u w:val="single"/>
                              </w:rPr>
                            </w:pPr>
                          </w:p>
                          <w:p w14:paraId="16567F99" w14:textId="77777777" w:rsidR="001F0E78" w:rsidRDefault="001F0E78" w:rsidP="004576BC">
                            <w:pPr>
                              <w:pStyle w:val="Adresse"/>
                            </w:pPr>
                            <w:r>
                              <w:rPr>
                                <w:noProof/>
                              </w:rPr>
                              <w:t>Hendrik</w:t>
                            </w:r>
                            <w:r>
                              <w:t xml:space="preserve"> </w:t>
                            </w:r>
                            <w:r>
                              <w:rPr>
                                <w:noProof/>
                              </w:rPr>
                              <w:t>Vieps</w:t>
                            </w:r>
                          </w:p>
                          <w:p w14:paraId="0F69C57C" w14:textId="77777777" w:rsidR="001F0E78" w:rsidRDefault="001F0E78" w:rsidP="008E12A6">
                            <w:pPr>
                              <w:pStyle w:val="Adresse"/>
                            </w:pPr>
                            <w:r>
                              <w:rPr>
                                <w:noProof/>
                              </w:rPr>
                              <w:t>Punktepfad 16</w:t>
                            </w:r>
                          </w:p>
                          <w:p w14:paraId="67C9E2A9" w14:textId="77777777" w:rsidR="001F0E78" w:rsidRDefault="001F0E78" w:rsidP="008E12A6">
                            <w:pPr>
                              <w:pStyle w:val="Adresse"/>
                            </w:pPr>
                            <w:r>
                              <w:rPr>
                                <w:noProof/>
                              </w:rPr>
                              <w:t>24937</w:t>
                            </w:r>
                            <w:r>
                              <w:t xml:space="preserve"> </w:t>
                            </w:r>
                            <w:r>
                              <w:rPr>
                                <w:noProof/>
                              </w:rPr>
                              <w:t>Flensburg</w:t>
                            </w:r>
                          </w:p>
                          <w:p w14:paraId="47096B93" w14:textId="77777777" w:rsidR="001F0E78" w:rsidRPr="008E12A6" w:rsidRDefault="001F0E78" w:rsidP="008E12A6">
                            <w:pPr>
                              <w:pStyle w:val="Adresse"/>
                            </w:pPr>
                          </w:p>
                          <w:p w14:paraId="4F70BBBF" w14:textId="798FAA49" w:rsidR="001F0E78" w:rsidRPr="002B03C0" w:rsidRDefault="001F0E78" w:rsidP="008E12A6">
                            <w:pPr>
                              <w:pStyle w:val="Anrede"/>
                              <w:rPr>
                                <w:b w:val="0"/>
                                <w:bCs w:val="0"/>
                              </w:rPr>
                            </w:pPr>
                            <w:r w:rsidRPr="002B03C0">
                              <w:rPr>
                                <w:b w:val="0"/>
                                <w:bCs w:val="0"/>
                              </w:rPr>
                              <w:t>Geboren am</w:t>
                            </w:r>
                            <w:r>
                              <w:rPr>
                                <w:b w:val="0"/>
                                <w:bCs w:val="0"/>
                              </w:rPr>
                              <w:t xml:space="preserve"> 24.01.</w:t>
                            </w:r>
                            <w:r w:rsidR="0077702F">
                              <w:rPr>
                                <w:b w:val="0"/>
                                <w:bCs w:val="0"/>
                              </w:rPr>
                              <w:t>1800</w:t>
                            </w:r>
                          </w:p>
                          <w:p w14:paraId="32DF63F5" w14:textId="77777777" w:rsidR="001F0E78" w:rsidRPr="004576BC" w:rsidRDefault="001F0E78" w:rsidP="004576BC">
                            <w:pPr>
                              <w:pStyle w:val="Adresse"/>
                            </w:pPr>
                          </w:p>
                          <w:p w14:paraId="3F0A721D" w14:textId="77777777" w:rsidR="001F0E78" w:rsidRDefault="001F0E7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95E637F" id="_x0000_t202" coordsize="21600,21600" o:spt="202" path="m,l,21600r21600,l21600,xe">
                <v:stroke joinstyle="miter"/>
                <v:path gradientshapeok="t" o:connecttype="rect"/>
              </v:shapetype>
              <v:shape id="Textfeld 2" o:spid="_x0000_s1026" type="#_x0000_t202" style="position:absolute;margin-left:-17.4pt;margin-top:113.4pt;width:185.9pt;height:148.2pt;z-index:-251657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" stroked="f">
                <v:textbox>
                  <w:txbxContent>
                    <w:p w14:paraId="682CB632" w14:textId="77777777" w:rsidR="001F0E78" w:rsidRDefault="001F0E78" w:rsidP="007A4599">
                      <w:pPr>
                        <w:pStyle w:val="Adresse"/>
                        <w:rPr>
                          <w:color w:val="0D0D0D" w:themeColor="text1" w:themeTint="F2"/>
                          <w:sz w:val="18"/>
                          <w:szCs w:val="18"/>
                          <w:u w:val="single"/>
                        </w:rPr>
                      </w:pPr>
                    </w:p>
                    <w:p w14:paraId="16567F99" w14:textId="77777777" w:rsidR="001F0E78" w:rsidRDefault="001F0E78" w:rsidP="004576BC">
                      <w:pPr>
                        <w:pStyle w:val="Adresse"/>
                      </w:pPr>
                      <w:r>
                        <w:rPr>
                          <w:noProof/>
                        </w:rPr>
                        <w:t>Hendrik</w:t>
                      </w:r>
                      <w:r>
                        <w:t xml:space="preserve"> </w:t>
                      </w:r>
                      <w:r>
                        <w:rPr>
                          <w:noProof/>
                        </w:rPr>
                        <w:t>Vieps</w:t>
                      </w:r>
                    </w:p>
                    <w:p w14:paraId="0F69C57C" w14:textId="77777777" w:rsidR="001F0E78" w:rsidRDefault="001F0E78" w:rsidP="008E12A6">
                      <w:pPr>
                        <w:pStyle w:val="Adresse"/>
                      </w:pPr>
                      <w:r>
                        <w:rPr>
                          <w:noProof/>
                        </w:rPr>
                        <w:t>Punktepfad 16</w:t>
                      </w:r>
                    </w:p>
                    <w:p w14:paraId="67C9E2A9" w14:textId="77777777" w:rsidR="001F0E78" w:rsidRDefault="001F0E78" w:rsidP="008E12A6">
                      <w:pPr>
                        <w:pStyle w:val="Adresse"/>
                      </w:pPr>
                      <w:r>
                        <w:rPr>
                          <w:noProof/>
                        </w:rPr>
                        <w:t>24937</w:t>
                      </w:r>
                      <w:r>
                        <w:t xml:space="preserve"> </w:t>
                      </w:r>
                      <w:r>
                        <w:rPr>
                          <w:noProof/>
                        </w:rPr>
                        <w:t>Flensburg</w:t>
                      </w:r>
                    </w:p>
                    <w:p w14:paraId="47096B93" w14:textId="77777777" w:rsidR="001F0E78" w:rsidRPr="008E12A6" w:rsidRDefault="001F0E78" w:rsidP="008E12A6">
                      <w:pPr>
                        <w:pStyle w:val="Adresse"/>
                      </w:pPr>
                    </w:p>
                    <w:p w14:paraId="4F70BBBF" w14:textId="798FAA49" w:rsidR="001F0E78" w:rsidRPr="002B03C0" w:rsidRDefault="001F0E78" w:rsidP="008E12A6">
                      <w:pPr>
                        <w:pStyle w:val="Anrede"/>
                        <w:rPr>
                          <w:b w:val="0"/>
                          <w:bCs w:val="0"/>
                        </w:rPr>
                      </w:pPr>
                      <w:r w:rsidRPr="002B03C0">
                        <w:rPr>
                          <w:b w:val="0"/>
                          <w:bCs w:val="0"/>
                        </w:rPr>
                        <w:t>Geboren am</w:t>
                      </w:r>
                      <w:r>
                        <w:rPr>
                          <w:b w:val="0"/>
                          <w:bCs w:val="0"/>
                        </w:rPr>
                        <w:t xml:space="preserve"> 24.01.</w:t>
                      </w:r>
                      <w:r w:rsidR="0077702F">
                        <w:rPr>
                          <w:b w:val="0"/>
                          <w:bCs w:val="0"/>
                        </w:rPr>
                        <w:t>1800</w:t>
                      </w:r>
                    </w:p>
                    <w:p w14:paraId="32DF63F5" w14:textId="77777777" w:rsidR="001F0E78" w:rsidRPr="004576BC" w:rsidRDefault="001F0E78" w:rsidP="004576BC">
                      <w:pPr>
                        <w:pStyle w:val="Adresse"/>
                      </w:pPr>
                    </w:p>
                    <w:p w14:paraId="3F0A721D" w14:textId="77777777" w:rsidR="001F0E78" w:rsidRDefault="001F0E78"/>
                  </w:txbxContent>
                </v:textbox>
                <w10:wrap type="tight"/>
              </v:shape>
            </w:pict>
          </mc:Fallback>
        </mc:AlternateContent>
      </w:r>
      <w:r>
        <w:rPr>
          <w:b w:val="0"/>
          <w:bCs w:val="0"/>
          <w:noProof/>
          <w:sz w:val="18"/>
          <w:szCs w:val="18"/>
          <w:u w:val="single"/>
        </w:rPr>
        <mc:AlternateContent>
          <mc:Choice Requires="wps">
            <w:drawing>
              <wp:anchor distT="0" distB="0" distL="114300" distR="114300" simplePos="0" relativeHeight="251660288" behindDoc="0" locked="0" layoutInCell="1" allowOverlap="1" wp14:anchorId="585720E1" wp14:editId="1AE0876C">
                <wp:simplePos x="0" y="0"/>
                <wp:positionH relativeFrom="column">
                  <wp:posOffset>-236220</wp:posOffset>
                </wp:positionH>
                <wp:positionV relativeFrom="paragraph">
                  <wp:posOffset>3383280</wp:posOffset>
                </wp:positionV>
                <wp:extent cx="6652260" cy="6629400"/>
                <wp:effectExtent l="0" t="0" r="15240" b="19050"/>
                <wp:wrapNone/>
                <wp:docPr id="1" name="Textfeld 1"/>
                <wp:cNvGraphicFramePr/>
                <a:graphic xmlns:a="http://schemas.openxmlformats.org/drawingml/2006/main">
                  <a:graphicData uri="http://schemas.microsoft.com/office/word/2010/wordprocessingShape">
                    <wps:wsp>
                      <wps:cNvSpPr txBox="1"/>
                      <wps:spPr>
                        <a:xfrm>
                          <a:off x="0" y="0"/>
                          <a:ext cx="6652260" cy="6629400"/>
                        </a:xfrm>
                        <a:prstGeom prst="rect">
                          <a:avLst/>
                        </a:prstGeom>
                        <a:solidFill>
                          <a:schemeClr val="lt1"/>
                        </a:solidFill>
                        <a:ln w="6350">
                          <a:solidFill>
                            <a:schemeClr val="bg1"/>
                          </a:solidFill>
                        </a:ln>
                      </wps:spPr>
                      <wps:txbx>
                        <w:txbxContent>
                          <w:p w14:paraId="41C7B92D" w14:textId="77777777" w:rsidR="001F0E78" w:rsidRDefault="001F0E78" w:rsidP="00F05A82">
                            <w:pPr>
                              <w:spacing w:after="20"/>
                            </w:pPr>
                            <w:r w:rsidRPr="002B03C0">
                              <w:t>Bu</w:t>
                            </w:r>
                            <w:r>
                              <w:t>ß</w:t>
                            </w:r>
                            <w:r w:rsidRPr="002B03C0">
                              <w:t>geldbescheid mit Fahrverbot</w:t>
                            </w:r>
                          </w:p>
                          <w:p w14:paraId="2617C805" w14:textId="77777777" w:rsidR="001F0E78" w:rsidRPr="002B03C0" w:rsidRDefault="001F0E78" w:rsidP="00F05A82">
                            <w:pPr>
                              <w:spacing w:after="20"/>
                            </w:pPr>
                          </w:p>
                          <w:p w14:paraId="79612508" w14:textId="77777777" w:rsidR="001F0E78" w:rsidRDefault="001F0E78" w:rsidP="00F05A82">
                            <w:pPr>
                              <w:spacing w:after="20"/>
                            </w:pPr>
                            <w:r w:rsidRPr="002B03C0">
                              <w:t>Sehr geehrter Herr</w:t>
                            </w:r>
                            <w:r>
                              <w:t xml:space="preserve"> </w:t>
                            </w:r>
                            <w:r>
                              <w:rPr>
                                <w:noProof/>
                              </w:rPr>
                              <w:t>Vieps</w:t>
                            </w:r>
                            <w:r>
                              <w:t>,</w:t>
                            </w:r>
                          </w:p>
                          <w:p w14:paraId="1ED68D1C" w14:textId="77777777" w:rsidR="001F0E78" w:rsidRPr="002B03C0" w:rsidRDefault="001F0E78" w:rsidP="00F05A82">
                            <w:pPr>
                              <w:spacing w:after="20"/>
                            </w:pPr>
                          </w:p>
                          <w:p w14:paraId="27F01F8C" w14:textId="5EF19188" w:rsidR="001F0E78" w:rsidRPr="002B03C0" w:rsidRDefault="001F0E78" w:rsidP="00F05A82">
                            <w:pPr>
                              <w:spacing w:after="20"/>
                            </w:pPr>
                            <w:r>
                              <w:t>Ihnen wird</w:t>
                            </w:r>
                            <w:r w:rsidRPr="002B03C0">
                              <w:t xml:space="preserve"> vorgeworfen, am </w:t>
                            </w:r>
                            <w:r>
                              <w:rPr>
                                <w:noProof/>
                              </w:rPr>
                              <w:t>09.11.2</w:t>
                            </w:r>
                            <w:r w:rsidR="00C01063">
                              <w:rPr>
                                <w:noProof/>
                              </w:rPr>
                              <w:t>O</w:t>
                            </w:r>
                            <w:r>
                              <w:rPr>
                                <w:noProof/>
                              </w:rPr>
                              <w:t>19</w:t>
                            </w:r>
                            <w:r>
                              <w:t xml:space="preserve"> </w:t>
                            </w:r>
                            <w:r w:rsidRPr="002B03C0">
                              <w:t xml:space="preserve">um </w:t>
                            </w:r>
                            <w:r>
                              <w:rPr>
                                <w:noProof/>
                              </w:rPr>
                              <w:t>7:</w:t>
                            </w:r>
                            <w:r w:rsidR="0063189E">
                              <w:rPr>
                                <w:noProof/>
                              </w:rPr>
                              <w:t>6</w:t>
                            </w:r>
                            <w:r>
                              <w:rPr>
                                <w:noProof/>
                              </w:rPr>
                              <w:t>2 Uhr</w:t>
                            </w:r>
                          </w:p>
                          <w:p w14:paraId="5E95FFD8" w14:textId="0AC17032" w:rsidR="00C21984" w:rsidRPr="002B03C0" w:rsidRDefault="001F0E78" w:rsidP="00F05A82">
                            <w:pPr>
                              <w:spacing w:after="20"/>
                            </w:pPr>
                            <w:r>
                              <w:t xml:space="preserve">Als Verantwortlicher des Fahrzeuges Peugeot Mofa bis 25 km/h </w:t>
                            </w:r>
                            <w:r w:rsidR="00596E9A">
                              <w:rPr>
                                <w:noProof/>
                              </w:rPr>
                              <w:t>HG</w:t>
                            </w:r>
                            <w:r>
                              <w:rPr>
                                <w:noProof/>
                              </w:rPr>
                              <w:t xml:space="preserve"> -</w:t>
                            </w:r>
                            <w:r w:rsidR="00CA45C0">
                              <w:rPr>
                                <w:noProof/>
                              </w:rPr>
                              <w:t>-</w:t>
                            </w:r>
                            <w:r>
                              <w:rPr>
                                <w:noProof/>
                              </w:rPr>
                              <w:t>A 4675</w:t>
                            </w:r>
                            <w:r w:rsidRPr="002B03C0">
                              <w:t xml:space="preserve"> folgende Ordnu</w:t>
                            </w:r>
                            <w:r>
                              <w:t>n</w:t>
                            </w:r>
                            <w:r w:rsidRPr="002B03C0">
                              <w:t>gswi</w:t>
                            </w:r>
                            <w:r>
                              <w:t>d</w:t>
                            </w:r>
                            <w:r w:rsidRPr="002B03C0">
                              <w:t>rigkeit</w:t>
                            </w:r>
                            <w:r>
                              <w:t xml:space="preserve"> </w:t>
                            </w:r>
                            <w:r w:rsidRPr="002B03C0">
                              <w:t>begangen zu haben:</w:t>
                            </w:r>
                          </w:p>
                          <w:p w14:paraId="5657E314" w14:textId="49EDDE9A" w:rsidR="009A61F4" w:rsidRDefault="009A61F4" w:rsidP="00F05A82">
                            <w:pPr>
                              <w:spacing w:after="20"/>
                              <w:ind w:left="720"/>
                            </w:pPr>
                            <w:r w:rsidRPr="009A61F4">
                              <w:t>Sie führten das Kraftfahrzeug mit einer Atemalkoholkonzentration von 0</w:t>
                            </w:r>
                            <w:r w:rsidR="00635692">
                              <w:t>0</w:t>
                            </w:r>
                            <w:r w:rsidRPr="009A61F4">
                              <w:t>,25 mg/l oder mehr.</w:t>
                            </w:r>
                          </w:p>
                          <w:p w14:paraId="68354746" w14:textId="32B7F5A7" w:rsidR="001F0E78" w:rsidRDefault="001F0E78" w:rsidP="00F05A82">
                            <w:pPr>
                              <w:spacing w:after="20"/>
                              <w:ind w:left="720"/>
                            </w:pPr>
                            <w:r w:rsidRPr="002D1A7D">
                              <w:t>§ 24a Abs. 1, § 25 StVG; 241 BKat; § 4 Abs. 3 BKatV</w:t>
                            </w:r>
                          </w:p>
                          <w:p w14:paraId="5EFC36A6" w14:textId="77777777" w:rsidR="001F0E78" w:rsidRDefault="001F0E78" w:rsidP="004339E0">
                            <w:pPr>
                              <w:spacing w:after="20"/>
                              <w:ind w:left="720"/>
                            </w:pPr>
                            <w:r>
                              <w:t>Beweismittel: Atemalkoholmessung</w:t>
                            </w:r>
                          </w:p>
                          <w:p w14:paraId="0CC95F91" w14:textId="77777777" w:rsidR="001F0E78" w:rsidRDefault="001F0E78" w:rsidP="00F05A82">
                            <w:pPr>
                              <w:spacing w:after="2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2376"/>
                            </w:tblGrid>
                            <w:tr w:rsidR="001F0E78" w14:paraId="635A0326" w14:textId="77777777" w:rsidTr="005F51E6">
                              <w:tc>
                                <w:tcPr>
                                  <w:tcW w:w="7792" w:type="dxa"/>
                                </w:tcPr>
                                <w:p w14:paraId="2463E850" w14:textId="77777777" w:rsidR="001F0E78" w:rsidRPr="002B03C0" w:rsidRDefault="001F0E78" w:rsidP="00C8449E">
                                  <w:pPr>
                                    <w:spacing w:after="20"/>
                                  </w:pPr>
                                  <w:r>
                                    <w:t>Deshalb</w:t>
                                  </w:r>
                                  <w:r w:rsidRPr="002B03C0">
                                    <w:t xml:space="preserve"> w</w:t>
                                  </w:r>
                                  <w:r>
                                    <w:t>ird</w:t>
                                  </w:r>
                                  <w:r w:rsidRPr="002B03C0">
                                    <w:t xml:space="preserve"> gegen S</w:t>
                                  </w:r>
                                  <w:r>
                                    <w:t>i</w:t>
                                  </w:r>
                                  <w:r w:rsidRPr="002B03C0">
                                    <w:t>e gem</w:t>
                                  </w:r>
                                  <w:r>
                                    <w:t>äß</w:t>
                                  </w:r>
                                  <w:r w:rsidRPr="002B03C0">
                                    <w:t xml:space="preserve"> § 17 des Gese</w:t>
                                  </w:r>
                                  <w:r>
                                    <w:t>t</w:t>
                                  </w:r>
                                  <w:r w:rsidRPr="002B03C0">
                                    <w:t xml:space="preserve">zes </w:t>
                                  </w:r>
                                  <w:r>
                                    <w:t>ü</w:t>
                                  </w:r>
                                  <w:r w:rsidRPr="002B03C0">
                                    <w:t>ber O</w:t>
                                  </w:r>
                                  <w:r>
                                    <w:t>rd</w:t>
                                  </w:r>
                                  <w:r w:rsidRPr="002B03C0">
                                    <w:t>nungswidr</w:t>
                                  </w:r>
                                  <w:r>
                                    <w:t>ig</w:t>
                                  </w:r>
                                  <w:r w:rsidRPr="002B03C0">
                                    <w:t>ke</w:t>
                                  </w:r>
                                  <w:r>
                                    <w:t>i</w:t>
                                  </w:r>
                                  <w:r w:rsidRPr="002B03C0">
                                    <w:t>ten</w:t>
                                  </w:r>
                                </w:p>
                                <w:p w14:paraId="27D4061A" w14:textId="77777777" w:rsidR="001F0E78" w:rsidRDefault="001F0E78" w:rsidP="00C8449E">
                                  <w:pPr>
                                    <w:spacing w:after="20"/>
                                  </w:pPr>
                                  <w:r w:rsidRPr="002B03C0">
                                    <w:t>(</w:t>
                                  </w:r>
                                  <w:r>
                                    <w:t>OWiG) eine Geldbuße festgesetzt von:</w:t>
                                  </w:r>
                                </w:p>
                                <w:p w14:paraId="0BFAE066" w14:textId="77777777" w:rsidR="001F0E78" w:rsidRDefault="001F0E78" w:rsidP="00F05A82">
                                  <w:pPr>
                                    <w:spacing w:after="20"/>
                                  </w:pPr>
                                </w:p>
                              </w:tc>
                              <w:tc>
                                <w:tcPr>
                                  <w:tcW w:w="2376" w:type="dxa"/>
                                </w:tcPr>
                                <w:p w14:paraId="327F7170" w14:textId="77777777" w:rsidR="001F0E78" w:rsidRDefault="001F0E78" w:rsidP="00C8449E">
                                  <w:pPr>
                                    <w:spacing w:after="20"/>
                                    <w:jc w:val="right"/>
                                  </w:pPr>
                                </w:p>
                                <w:p w14:paraId="5E2F9AFF" w14:textId="77777777" w:rsidR="001F0E78" w:rsidRDefault="001F0E78" w:rsidP="00C8449E">
                                  <w:pPr>
                                    <w:spacing w:after="20"/>
                                    <w:jc w:val="right"/>
                                  </w:pPr>
                                  <w:r>
                                    <w:t>500,00 €</w:t>
                                  </w:r>
                                </w:p>
                              </w:tc>
                            </w:tr>
                            <w:tr w:rsidR="001F0E78" w14:paraId="2BB6FC9F" w14:textId="77777777" w:rsidTr="005F51E6">
                              <w:tc>
                                <w:tcPr>
                                  <w:tcW w:w="7792" w:type="dxa"/>
                                </w:tcPr>
                                <w:p w14:paraId="0F37B2D5" w14:textId="77777777" w:rsidR="001F0E78" w:rsidRDefault="001F0E78" w:rsidP="00F05A82">
                                  <w:pPr>
                                    <w:spacing w:after="20"/>
                                  </w:pPr>
                                  <w:r>
                                    <w:t>Außerdem haben Sie die Kosten des Verfahrens gemäß §§ 105 und 107 OWiG, 464 (1) und 465 Strafprozessordnung (StPO) zu tragen, und zwar</w:t>
                                  </w:r>
                                </w:p>
                              </w:tc>
                              <w:tc>
                                <w:tcPr>
                                  <w:tcW w:w="2376" w:type="dxa"/>
                                </w:tcPr>
                                <w:p w14:paraId="66D449AD" w14:textId="77777777" w:rsidR="001F0E78" w:rsidRDefault="001F0E78" w:rsidP="00C8449E">
                                  <w:pPr>
                                    <w:spacing w:after="20"/>
                                    <w:jc w:val="right"/>
                                  </w:pPr>
                                </w:p>
                                <w:p w14:paraId="791B69CE" w14:textId="77777777" w:rsidR="001F0E78" w:rsidRDefault="001F0E78" w:rsidP="00C8449E">
                                  <w:pPr>
                                    <w:spacing w:after="20"/>
                                    <w:jc w:val="right"/>
                                  </w:pPr>
                                </w:p>
                              </w:tc>
                            </w:tr>
                          </w:tbl>
                          <w:p w14:paraId="2606321C" w14:textId="77777777" w:rsidR="001F0E78" w:rsidRDefault="001F0E78" w:rsidP="00F05A82">
                            <w:pPr>
                              <w:spacing w:after="20"/>
                            </w:pPr>
                          </w:p>
                          <w:tbl>
                            <w:tblPr>
                              <w:tblStyle w:val="Tabellenraster"/>
                              <w:tblW w:w="0" w:type="auto"/>
                              <w:tblInd w:w="3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376"/>
                            </w:tblGrid>
                            <w:tr w:rsidR="001F0E78" w14:paraId="596B5755" w14:textId="77777777" w:rsidTr="005F51E6">
                              <w:tc>
                                <w:tcPr>
                                  <w:tcW w:w="3828" w:type="dxa"/>
                                </w:tcPr>
                                <w:p w14:paraId="56BD278C" w14:textId="77777777" w:rsidR="001F0E78" w:rsidRDefault="001F0E78" w:rsidP="00C8449E">
                                  <w:pPr>
                                    <w:spacing w:after="20"/>
                                  </w:pPr>
                                  <w:r>
                                    <w:t>Gebühr</w:t>
                                  </w:r>
                                </w:p>
                              </w:tc>
                              <w:tc>
                                <w:tcPr>
                                  <w:tcW w:w="2376" w:type="dxa"/>
                                </w:tcPr>
                                <w:p w14:paraId="31A31BB9" w14:textId="77777777" w:rsidR="001F0E78" w:rsidRDefault="001F0E78" w:rsidP="00C8449E">
                                  <w:pPr>
                                    <w:spacing w:after="20"/>
                                    <w:jc w:val="right"/>
                                  </w:pPr>
                                  <w:r>
                                    <w:t xml:space="preserve">    25,00 €</w:t>
                                  </w:r>
                                </w:p>
                              </w:tc>
                            </w:tr>
                            <w:tr w:rsidR="001F0E78" w14:paraId="0222B8D8" w14:textId="77777777" w:rsidTr="005F51E6">
                              <w:tc>
                                <w:tcPr>
                                  <w:tcW w:w="3828" w:type="dxa"/>
                                </w:tcPr>
                                <w:p w14:paraId="06022A87" w14:textId="77777777" w:rsidR="001F0E78" w:rsidRDefault="001F0E78" w:rsidP="00C8449E">
                                  <w:pPr>
                                    <w:spacing w:after="20"/>
                                  </w:pPr>
                                  <w:r>
                                    <w:t>Auslagen</w:t>
                                  </w:r>
                                </w:p>
                              </w:tc>
                              <w:tc>
                                <w:tcPr>
                                  <w:tcW w:w="2376" w:type="dxa"/>
                                </w:tcPr>
                                <w:p w14:paraId="1C263DEF" w14:textId="77777777" w:rsidR="001F0E78" w:rsidRDefault="001F0E78" w:rsidP="00C8449E">
                                  <w:pPr>
                                    <w:spacing w:after="20"/>
                                    <w:jc w:val="right"/>
                                  </w:pPr>
                                  <w:r>
                                    <w:t xml:space="preserve">      3,50 €</w:t>
                                  </w:r>
                                </w:p>
                              </w:tc>
                            </w:tr>
                            <w:tr w:rsidR="001F0E78" w14:paraId="669E1C52" w14:textId="77777777" w:rsidTr="005F51E6">
                              <w:tc>
                                <w:tcPr>
                                  <w:tcW w:w="3828" w:type="dxa"/>
                                </w:tcPr>
                                <w:p w14:paraId="0919E0BB" w14:textId="77777777" w:rsidR="001F0E78" w:rsidRDefault="001F0E78" w:rsidP="00C8449E">
                                  <w:pPr>
                                    <w:spacing w:after="20"/>
                                  </w:pPr>
                                  <w:r>
                                    <w:t xml:space="preserve">Die </w:t>
                                  </w:r>
                                  <w:r w:rsidRPr="00C8449E">
                                    <w:rPr>
                                      <w:b/>
                                      <w:bCs/>
                                    </w:rPr>
                                    <w:t>Gesamtforderung</w:t>
                                  </w:r>
                                  <w:r>
                                    <w:t xml:space="preserve"> beträgt somit</w:t>
                                  </w:r>
                                </w:p>
                              </w:tc>
                              <w:tc>
                                <w:tcPr>
                                  <w:tcW w:w="2376" w:type="dxa"/>
                                </w:tcPr>
                                <w:p w14:paraId="40CF2A7F" w14:textId="459F042A" w:rsidR="001F0E78" w:rsidRPr="00C8449E" w:rsidRDefault="001F0E78" w:rsidP="00C8449E">
                                  <w:pPr>
                                    <w:spacing w:after="20"/>
                                    <w:jc w:val="right"/>
                                    <w:rPr>
                                      <w:b/>
                                      <w:bCs/>
                                    </w:rPr>
                                  </w:pPr>
                                  <w:r w:rsidRPr="00C8449E">
                                    <w:rPr>
                                      <w:b/>
                                      <w:bCs/>
                                    </w:rPr>
                                    <w:t>528</w:t>
                                  </w:r>
                                  <w:r w:rsidR="001D3E3D">
                                    <w:rPr>
                                      <w:b/>
                                      <w:bCs/>
                                    </w:rPr>
                                    <w:t>,</w:t>
                                  </w:r>
                                  <w:r w:rsidRPr="00C8449E">
                                    <w:rPr>
                                      <w:b/>
                                      <w:bCs/>
                                    </w:rPr>
                                    <w:t>,50 €</w:t>
                                  </w:r>
                                </w:p>
                              </w:tc>
                            </w:tr>
                          </w:tbl>
                          <w:p w14:paraId="5AB170AC" w14:textId="77777777" w:rsidR="001F0E78" w:rsidRPr="002B03C0" w:rsidRDefault="001F0E78" w:rsidP="00F05A82">
                            <w:pPr>
                              <w:spacing w:after="20"/>
                            </w:pPr>
                          </w:p>
                          <w:p w14:paraId="643C4C20" w14:textId="77777777" w:rsidR="001F0E78" w:rsidRPr="002B03C0" w:rsidRDefault="001F0E78" w:rsidP="00F05A82">
                            <w:pPr>
                              <w:spacing w:after="20"/>
                            </w:pPr>
                            <w:r>
                              <w:t>Nach Rechtskraft des Bußgeldbescheides werden 4 Punkte im Verkehrszentralregister eingetragen.</w:t>
                            </w:r>
                          </w:p>
                          <w:p w14:paraId="78415910" w14:textId="77777777" w:rsidR="001F0E78" w:rsidRDefault="001F0E78" w:rsidP="00E03605">
                            <w:pPr>
                              <w:spacing w:after="20"/>
                              <w:contextualSpacing/>
                            </w:pPr>
                          </w:p>
                          <w:p w14:paraId="7E02BB29" w14:textId="77777777" w:rsidR="001F0E78" w:rsidRPr="002B03C0" w:rsidRDefault="001F0E78" w:rsidP="00E03605">
                            <w:pPr>
                              <w:spacing w:after="20"/>
                              <w:contextualSpacing/>
                              <w:rPr>
                                <w:b/>
                              </w:rPr>
                            </w:pPr>
                            <w:r>
                              <w:t>Zusätzlich ordne ich gegen Sie ein Fahrverbot von 1 Monat gemäß § 25 des Straßenverkehrsgesetztes (StVG) an. Gemäß § 25 Absatz 2a StVG bestimme ich, dass das Fahrverbot nicht mit der Rechtskraft der Bußgeldentscheidung, sondern erst dann wirksam wird, wenn der Führerschein bei mir in amtliche Verwahrung gelangt, spätestens jedoch nach Ablauf von vier Monaten seit Eintritt der Rechtskraft. Das Fahrverbot wird wirksam, sobald der Führerschein in amtliche Verwahrung gelangt ist oder wenn Sie innerhalb der Ihnen zugebilligten Frist von vier Monaten Ihren Führerschein nicht übersandt oder abgeliefert haben.</w:t>
                            </w:r>
                          </w:p>
                          <w:p w14:paraId="49D319F1" w14:textId="77777777" w:rsidR="001F0E78" w:rsidRPr="002B03C0" w:rsidRDefault="001F0E78" w:rsidP="00F05A82">
                            <w:pPr>
                              <w:spacing w:after="20"/>
                              <w:ind w:firstLine="720"/>
                              <w:contextualSpacing/>
                              <w:rPr>
                                <w:b/>
                              </w:rPr>
                            </w:pPr>
                            <w:r w:rsidRPr="002B03C0">
                              <w:rPr>
                                <w:b/>
                              </w:rPr>
                              <w:t xml:space="preserve"> </w:t>
                            </w:r>
                          </w:p>
                          <w:tbl>
                            <w:tblPr>
                              <w:tblStyle w:val="Tabellenraster"/>
                              <w:tblW w:w="0" w:type="auto"/>
                              <w:tblInd w:w="3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5083"/>
                            </w:tblGrid>
                            <w:tr w:rsidR="001F0E78" w14:paraId="504F2638" w14:textId="77777777" w:rsidTr="00A12F86">
                              <w:tc>
                                <w:tcPr>
                                  <w:tcW w:w="1829" w:type="dxa"/>
                                </w:tcPr>
                                <w:p w14:paraId="42970ABE" w14:textId="77777777" w:rsidR="001F0E78" w:rsidRPr="009727FD" w:rsidRDefault="001F0E78" w:rsidP="00F05A82">
                                  <w:pPr>
                                    <w:spacing w:after="20"/>
                                    <w:contextualSpacing/>
                                    <w:rPr>
                                      <w:bCs/>
                                      <w:sz w:val="18"/>
                                      <w:szCs w:val="18"/>
                                    </w:rPr>
                                  </w:pPr>
                                  <w:r w:rsidRPr="009727FD">
                                    <w:rPr>
                                      <w:bCs/>
                                      <w:sz w:val="18"/>
                                      <w:szCs w:val="18"/>
                                    </w:rPr>
                                    <w:t>Hausanschrift</w:t>
                                  </w:r>
                                  <w:r>
                                    <w:rPr>
                                      <w:bCs/>
                                      <w:sz w:val="18"/>
                                      <w:szCs w:val="18"/>
                                    </w:rPr>
                                    <w:t>:</w:t>
                                  </w:r>
                                </w:p>
                              </w:tc>
                              <w:tc>
                                <w:tcPr>
                                  <w:tcW w:w="5083" w:type="dxa"/>
                                </w:tcPr>
                                <w:p w14:paraId="3783ECD9" w14:textId="77777777" w:rsidR="001F0E78" w:rsidRDefault="001F0E78" w:rsidP="00F05A82">
                                  <w:pPr>
                                    <w:spacing w:after="20"/>
                                    <w:contextualSpacing/>
                                    <w:rPr>
                                      <w:bCs/>
                                      <w:sz w:val="18"/>
                                      <w:szCs w:val="18"/>
                                    </w:rPr>
                                  </w:pPr>
                                  <w:r w:rsidRPr="00C16BA7">
                                    <w:rPr>
                                      <w:bCs/>
                                      <w:sz w:val="18"/>
                                      <w:szCs w:val="18"/>
                                    </w:rPr>
                                    <w:t xml:space="preserve">Stadtverwaltung </w:t>
                                  </w:r>
                                  <w:r>
                                    <w:rPr>
                                      <w:bCs/>
                                      <w:sz w:val="18"/>
                                      <w:szCs w:val="18"/>
                                    </w:rPr>
                                    <w:t>Koblenz</w:t>
                                  </w:r>
                                </w:p>
                                <w:p w14:paraId="5B2201CB" w14:textId="77777777" w:rsidR="001F0E78" w:rsidRDefault="001F0E78" w:rsidP="00F05A82">
                                  <w:pPr>
                                    <w:spacing w:after="20"/>
                                    <w:contextualSpacing/>
                                    <w:rPr>
                                      <w:bCs/>
                                      <w:sz w:val="18"/>
                                      <w:szCs w:val="18"/>
                                    </w:rPr>
                                  </w:pPr>
                                  <w:r w:rsidRPr="00C16BA7">
                                    <w:rPr>
                                      <w:bCs/>
                                      <w:sz w:val="18"/>
                                      <w:szCs w:val="18"/>
                                    </w:rPr>
                                    <w:t>Alexander-Erhard-Stra</w:t>
                                  </w:r>
                                  <w:r>
                                    <w:rPr>
                                      <w:bCs/>
                                      <w:sz w:val="18"/>
                                      <w:szCs w:val="18"/>
                                    </w:rPr>
                                    <w:t>ße</w:t>
                                  </w:r>
                                  <w:r w:rsidRPr="00C16BA7">
                                    <w:rPr>
                                      <w:bCs/>
                                      <w:sz w:val="18"/>
                                      <w:szCs w:val="18"/>
                                    </w:rPr>
                                    <w:t xml:space="preserve"> 3</w:t>
                                  </w:r>
                                </w:p>
                                <w:p w14:paraId="42ABB518" w14:textId="77777777" w:rsidR="001F0E78" w:rsidRPr="00C16BA7" w:rsidRDefault="001F0E78" w:rsidP="00F05A82">
                                  <w:pPr>
                                    <w:spacing w:after="20"/>
                                    <w:contextualSpacing/>
                                    <w:rPr>
                                      <w:bCs/>
                                      <w:sz w:val="18"/>
                                      <w:szCs w:val="18"/>
                                    </w:rPr>
                                  </w:pPr>
                                  <w:r w:rsidRPr="00C16BA7">
                                    <w:rPr>
                                      <w:bCs/>
                                      <w:sz w:val="18"/>
                                      <w:szCs w:val="18"/>
                                    </w:rPr>
                                    <w:t>50295</w:t>
                                  </w:r>
                                  <w:r>
                                    <w:rPr>
                                      <w:bCs/>
                                      <w:sz w:val="18"/>
                                      <w:szCs w:val="18"/>
                                    </w:rPr>
                                    <w:t xml:space="preserve"> Koblenz</w:t>
                                  </w:r>
                                </w:p>
                              </w:tc>
                            </w:tr>
                            <w:tr w:rsidR="001F0E78" w14:paraId="2FCE314D" w14:textId="77777777" w:rsidTr="00A12F86">
                              <w:tc>
                                <w:tcPr>
                                  <w:tcW w:w="1829" w:type="dxa"/>
                                </w:tcPr>
                                <w:p w14:paraId="077A1DA5" w14:textId="77777777" w:rsidR="001F0E78" w:rsidRPr="009727FD" w:rsidRDefault="001F0E78" w:rsidP="00F05A82">
                                  <w:pPr>
                                    <w:spacing w:after="20"/>
                                    <w:contextualSpacing/>
                                    <w:rPr>
                                      <w:bCs/>
                                      <w:sz w:val="18"/>
                                      <w:szCs w:val="18"/>
                                    </w:rPr>
                                  </w:pPr>
                                  <w:r w:rsidRPr="009727FD">
                                    <w:rPr>
                                      <w:bCs/>
                                      <w:sz w:val="18"/>
                                      <w:szCs w:val="18"/>
                                    </w:rPr>
                                    <w:t>Öffnungszeiten</w:t>
                                  </w:r>
                                  <w:r>
                                    <w:rPr>
                                      <w:bCs/>
                                      <w:sz w:val="18"/>
                                      <w:szCs w:val="18"/>
                                    </w:rPr>
                                    <w:t>:</w:t>
                                  </w:r>
                                </w:p>
                              </w:tc>
                              <w:tc>
                                <w:tcPr>
                                  <w:tcW w:w="5083" w:type="dxa"/>
                                </w:tcPr>
                                <w:p w14:paraId="72CFFA9C" w14:textId="77777777" w:rsidR="001F0E78" w:rsidRPr="00C16BA7" w:rsidRDefault="001F0E78" w:rsidP="00F05A82">
                                  <w:pPr>
                                    <w:spacing w:after="20"/>
                                    <w:contextualSpacing/>
                                    <w:rPr>
                                      <w:bCs/>
                                      <w:sz w:val="18"/>
                                      <w:szCs w:val="18"/>
                                    </w:rPr>
                                  </w:pPr>
                                  <w:r>
                                    <w:rPr>
                                      <w:bCs/>
                                      <w:sz w:val="18"/>
                                      <w:szCs w:val="18"/>
                                    </w:rPr>
                                    <w:t>Montag und Freitag 08:00 – 16:00</w:t>
                                  </w:r>
                                </w:p>
                              </w:tc>
                            </w:tr>
                            <w:tr w:rsidR="001F0E78" w14:paraId="46C4C2B1" w14:textId="77777777" w:rsidTr="00A12F86">
                              <w:tc>
                                <w:tcPr>
                                  <w:tcW w:w="1829" w:type="dxa"/>
                                </w:tcPr>
                                <w:p w14:paraId="14462FEA" w14:textId="77777777" w:rsidR="001F0E78" w:rsidRPr="009727FD" w:rsidRDefault="001F0E78" w:rsidP="00F05A82">
                                  <w:pPr>
                                    <w:spacing w:after="20"/>
                                    <w:contextualSpacing/>
                                    <w:rPr>
                                      <w:bCs/>
                                      <w:sz w:val="18"/>
                                      <w:szCs w:val="18"/>
                                    </w:rPr>
                                  </w:pPr>
                                  <w:r w:rsidRPr="009727FD">
                                    <w:rPr>
                                      <w:bCs/>
                                      <w:sz w:val="18"/>
                                      <w:szCs w:val="18"/>
                                    </w:rPr>
                                    <w:t>Bankverbindung</w:t>
                                  </w:r>
                                  <w:r>
                                    <w:rPr>
                                      <w:bCs/>
                                      <w:sz w:val="18"/>
                                      <w:szCs w:val="18"/>
                                    </w:rPr>
                                    <w:t>:</w:t>
                                  </w:r>
                                </w:p>
                              </w:tc>
                              <w:tc>
                                <w:tcPr>
                                  <w:tcW w:w="5083" w:type="dxa"/>
                                </w:tcPr>
                                <w:p w14:paraId="63A8EEC9" w14:textId="77777777" w:rsidR="001F0E78" w:rsidRPr="00C16BA7" w:rsidRDefault="001F0E78" w:rsidP="00F05A82">
                                  <w:pPr>
                                    <w:spacing w:after="20"/>
                                    <w:contextualSpacing/>
                                    <w:rPr>
                                      <w:bCs/>
                                      <w:sz w:val="18"/>
                                      <w:szCs w:val="18"/>
                                    </w:rPr>
                                  </w:pPr>
                                  <w:r w:rsidRPr="00C16BA7">
                                    <w:rPr>
                                      <w:bCs/>
                                      <w:sz w:val="18"/>
                                      <w:szCs w:val="18"/>
                                    </w:rPr>
                                    <w:t>Sparkasse Koblenz</w:t>
                                  </w:r>
                                </w:p>
                                <w:p w14:paraId="62DD797F" w14:textId="77777777" w:rsidR="001F0E78" w:rsidRPr="00C16BA7" w:rsidRDefault="001F0E78" w:rsidP="00F05A82">
                                  <w:pPr>
                                    <w:spacing w:after="20"/>
                                    <w:contextualSpacing/>
                                    <w:rPr>
                                      <w:bCs/>
                                      <w:sz w:val="18"/>
                                      <w:szCs w:val="18"/>
                                    </w:rPr>
                                  </w:pPr>
                                  <w:r w:rsidRPr="00C16BA7">
                                    <w:rPr>
                                      <w:bCs/>
                                      <w:sz w:val="18"/>
                                      <w:szCs w:val="18"/>
                                    </w:rPr>
                                    <w:t>IBAN DE23530501800012345678</w:t>
                                  </w:r>
                                </w:p>
                                <w:p w14:paraId="658AED3A" w14:textId="77777777" w:rsidR="001F0E78" w:rsidRPr="00C16BA7" w:rsidRDefault="001F0E78" w:rsidP="00F05A82">
                                  <w:pPr>
                                    <w:spacing w:after="20"/>
                                    <w:contextualSpacing/>
                                    <w:rPr>
                                      <w:bCs/>
                                      <w:sz w:val="18"/>
                                      <w:szCs w:val="18"/>
                                    </w:rPr>
                                  </w:pPr>
                                  <w:r w:rsidRPr="00C16BA7">
                                    <w:rPr>
                                      <w:bCs/>
                                      <w:sz w:val="18"/>
                                      <w:szCs w:val="18"/>
                                    </w:rPr>
                                    <w:t>BIC HELADEF1FDS</w:t>
                                  </w:r>
                                </w:p>
                                <w:p w14:paraId="1DBBC016" w14:textId="77777777" w:rsidR="001F0E78" w:rsidRPr="00C16BA7" w:rsidRDefault="001F0E78" w:rsidP="00F05A82">
                                  <w:pPr>
                                    <w:spacing w:after="20"/>
                                    <w:contextualSpacing/>
                                    <w:rPr>
                                      <w:bCs/>
                                      <w:sz w:val="18"/>
                                      <w:szCs w:val="18"/>
                                    </w:rPr>
                                  </w:pPr>
                                </w:p>
                              </w:tc>
                            </w:tr>
                          </w:tbl>
                          <w:p w14:paraId="056DCAB5" w14:textId="77777777" w:rsidR="001F0E78" w:rsidRPr="002B03C0" w:rsidRDefault="001F0E78" w:rsidP="00F05A82">
                            <w:pPr>
                              <w:spacing w:after="20"/>
                              <w:ind w:firstLine="720"/>
                              <w:contextualSpacing/>
                              <w:rPr>
                                <w:b/>
                              </w:rPr>
                            </w:pPr>
                          </w:p>
                          <w:p w14:paraId="60064364" w14:textId="77777777" w:rsidR="001F0E78" w:rsidRPr="002B03C0" w:rsidRDefault="001F0E78" w:rsidP="00F05A82">
                            <w:pPr>
                              <w:spacing w:after="20"/>
                              <w:ind w:firstLine="720"/>
                              <w:contextualSpacing/>
                              <w:rPr>
                                <w:b/>
                              </w:rPr>
                            </w:pPr>
                          </w:p>
                          <w:p w14:paraId="6B5431A9" w14:textId="77777777" w:rsidR="001F0E78" w:rsidRPr="002B03C0" w:rsidRDefault="001F0E78" w:rsidP="00F05A82">
                            <w:pPr>
                              <w:spacing w:after="20"/>
                            </w:pPr>
                            <w:r w:rsidRPr="002B03C0">
                              <w:t xml:space="preserve"> </w:t>
                            </w:r>
                          </w:p>
                          <w:p w14:paraId="18021489" w14:textId="77777777" w:rsidR="001F0E78" w:rsidRPr="002B03C0" w:rsidRDefault="001F0E78" w:rsidP="00F05A82">
                            <w:pPr>
                              <w:spacing w:after="20"/>
                            </w:pPr>
                          </w:p>
                          <w:p w14:paraId="22DA943A" w14:textId="77777777" w:rsidR="001F0E78" w:rsidRPr="002B03C0" w:rsidRDefault="001F0E78" w:rsidP="00F05A82">
                            <w:pPr>
                              <w:spacing w:after="20"/>
                            </w:pPr>
                            <w:r w:rsidRPr="002B03C0">
                              <w:t>Housanschit</w:t>
                            </w:r>
                          </w:p>
                          <w:p w14:paraId="36754159" w14:textId="77777777" w:rsidR="001F0E78" w:rsidRPr="002B03C0" w:rsidRDefault="001F0E78" w:rsidP="00F05A82">
                            <w:pPr>
                              <w:spacing w:after="20"/>
                            </w:pPr>
                            <w:r w:rsidRPr="002B03C0">
                              <w:t>Ottungszeten</w:t>
                            </w:r>
                          </w:p>
                          <w:p w14:paraId="4B58C9B9" w14:textId="77777777" w:rsidR="001F0E78" w:rsidRPr="002037A9" w:rsidRDefault="001F0E78" w:rsidP="00F05A82">
                            <w:pPr>
                              <w:spacing w:after="20"/>
                            </w:pPr>
                            <w:r w:rsidRPr="002B03C0">
                              <w:t>‘Bankverbindung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720E1" id="Textfeld 1" o:spid="_x0000_s1027" type="#_x0000_t202" style="position:absolute;margin-left:-18.6pt;margin-top:266.4pt;width:523.8pt;height:5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" fillcolor="white [3201]" strokecolor="white [3212]" strokeweight=".5pt">
                <v:textbox>
                  <w:txbxContent>
                    <w:p w14:paraId="41C7B92D" w14:textId="77777777" w:rsidR="001F0E78" w:rsidRDefault="001F0E78" w:rsidP="00F05A82">
                      <w:pPr>
                        <w:spacing w:after="20"/>
                      </w:pPr>
                      <w:r w:rsidRPr="002B03C0">
                        <w:t>Bu</w:t>
                      </w:r>
                      <w:r>
                        <w:t>ß</w:t>
                      </w:r>
                      <w:r w:rsidRPr="002B03C0">
                        <w:t>geldbescheid mit Fahrverbot</w:t>
                      </w:r>
                    </w:p>
                    <w:p w14:paraId="2617C805" w14:textId="77777777" w:rsidR="001F0E78" w:rsidRPr="002B03C0" w:rsidRDefault="001F0E78" w:rsidP="00F05A82">
                      <w:pPr>
                        <w:spacing w:after="20"/>
                      </w:pPr>
                    </w:p>
                    <w:p w14:paraId="79612508" w14:textId="77777777" w:rsidR="001F0E78" w:rsidRDefault="001F0E78" w:rsidP="00F05A82">
                      <w:pPr>
                        <w:spacing w:after="20"/>
                      </w:pPr>
                      <w:r w:rsidRPr="002B03C0">
                        <w:t>Sehr geehrter Herr</w:t>
                      </w:r>
                      <w:r>
                        <w:t xml:space="preserve"> </w:t>
                      </w:r>
                      <w:r>
                        <w:rPr>
                          <w:noProof/>
                        </w:rPr>
                        <w:t>Vieps</w:t>
                      </w:r>
                      <w:r>
                        <w:t>,</w:t>
                      </w:r>
                    </w:p>
                    <w:p w14:paraId="1ED68D1C" w14:textId="77777777" w:rsidR="001F0E78" w:rsidRPr="002B03C0" w:rsidRDefault="001F0E78" w:rsidP="00F05A82">
                      <w:pPr>
                        <w:spacing w:after="20"/>
                      </w:pPr>
                    </w:p>
                    <w:p w14:paraId="27F01F8C" w14:textId="5EF19188" w:rsidR="001F0E78" w:rsidRPr="002B03C0" w:rsidRDefault="001F0E78" w:rsidP="00F05A82">
                      <w:pPr>
                        <w:spacing w:after="20"/>
                      </w:pPr>
                      <w:r>
                        <w:t>Ihnen wird</w:t>
                      </w:r>
                      <w:r w:rsidRPr="002B03C0">
                        <w:t xml:space="preserve"> vorgeworfen, am </w:t>
                      </w:r>
                      <w:r>
                        <w:rPr>
                          <w:noProof/>
                        </w:rPr>
                        <w:t>09.11.2</w:t>
                      </w:r>
                      <w:r w:rsidR="00C01063">
                        <w:rPr>
                          <w:noProof/>
                        </w:rPr>
                        <w:t>O</w:t>
                      </w:r>
                      <w:r>
                        <w:rPr>
                          <w:noProof/>
                        </w:rPr>
                        <w:t>19</w:t>
                      </w:r>
                      <w:r>
                        <w:t xml:space="preserve"> </w:t>
                      </w:r>
                      <w:r w:rsidRPr="002B03C0">
                        <w:t xml:space="preserve">um </w:t>
                      </w:r>
                      <w:r>
                        <w:rPr>
                          <w:noProof/>
                        </w:rPr>
                        <w:t>7:</w:t>
                      </w:r>
                      <w:r w:rsidR="0063189E">
                        <w:rPr>
                          <w:noProof/>
                        </w:rPr>
                        <w:t>6</w:t>
                      </w:r>
                      <w:r>
                        <w:rPr>
                          <w:noProof/>
                        </w:rPr>
                        <w:t>2 Uhr</w:t>
                      </w:r>
                    </w:p>
                    <w:p w14:paraId="5E95FFD8" w14:textId="0AC17032" w:rsidR="00C21984" w:rsidRPr="002B03C0" w:rsidRDefault="001F0E78" w:rsidP="00F05A82">
                      <w:pPr>
                        <w:spacing w:after="20"/>
                      </w:pPr>
                      <w:r>
                        <w:t xml:space="preserve">Als Verantwortlicher des Fahrzeuges Peugeot Mofa bis 25 km/h </w:t>
                      </w:r>
                      <w:r w:rsidR="00596E9A">
                        <w:rPr>
                          <w:noProof/>
                        </w:rPr>
                        <w:t>HG</w:t>
                      </w:r>
                      <w:r>
                        <w:rPr>
                          <w:noProof/>
                        </w:rPr>
                        <w:t xml:space="preserve"> -</w:t>
                      </w:r>
                      <w:r w:rsidR="00CA45C0">
                        <w:rPr>
                          <w:noProof/>
                        </w:rPr>
                        <w:t>-</w:t>
                      </w:r>
                      <w:r>
                        <w:rPr>
                          <w:noProof/>
                        </w:rPr>
                        <w:t>A 4675</w:t>
                      </w:r>
                      <w:r w:rsidRPr="002B03C0">
                        <w:t xml:space="preserve"> folgende Ordnu</w:t>
                      </w:r>
                      <w:r>
                        <w:t>n</w:t>
                      </w:r>
                      <w:r w:rsidRPr="002B03C0">
                        <w:t>gswi</w:t>
                      </w:r>
                      <w:r>
                        <w:t>d</w:t>
                      </w:r>
                      <w:r w:rsidRPr="002B03C0">
                        <w:t>rigkeit</w:t>
                      </w:r>
                      <w:r>
                        <w:t xml:space="preserve"> </w:t>
                      </w:r>
                      <w:r w:rsidRPr="002B03C0">
                        <w:t>begangen zu haben:</w:t>
                      </w:r>
                    </w:p>
                    <w:p w14:paraId="5657E314" w14:textId="49EDDE9A" w:rsidR="009A61F4" w:rsidRDefault="009A61F4" w:rsidP="00F05A82">
                      <w:pPr>
                        <w:spacing w:after="20"/>
                        <w:ind w:left="720"/>
                      </w:pPr>
                      <w:r w:rsidRPr="009A61F4">
                        <w:t>Sie führten das Kraftfahrzeug mit einer Atemalkoholkonzentration von 0</w:t>
                      </w:r>
                      <w:r w:rsidR="00635692">
                        <w:t>0</w:t>
                      </w:r>
                      <w:r w:rsidRPr="009A61F4">
                        <w:t>,25 mg/l oder mehr.</w:t>
                      </w:r>
                    </w:p>
                    <w:p w14:paraId="68354746" w14:textId="32B7F5A7" w:rsidR="001F0E78" w:rsidRDefault="001F0E78" w:rsidP="00F05A82">
                      <w:pPr>
                        <w:spacing w:after="20"/>
                        <w:ind w:left="720"/>
                      </w:pPr>
                      <w:r w:rsidRPr="002D1A7D">
                        <w:t>§ 24a Abs. 1, § 25 StVG; 241 BKat; § 4 Abs. 3 BKatV</w:t>
                      </w:r>
                    </w:p>
                    <w:p w14:paraId="5EFC36A6" w14:textId="77777777" w:rsidR="001F0E78" w:rsidRDefault="001F0E78" w:rsidP="004339E0">
                      <w:pPr>
                        <w:spacing w:after="20"/>
                        <w:ind w:left="720"/>
                      </w:pPr>
                      <w:r>
                        <w:t>Beweismittel: Atemalkoholmessung</w:t>
                      </w:r>
                    </w:p>
                    <w:p w14:paraId="0CC95F91" w14:textId="77777777" w:rsidR="001F0E78" w:rsidRDefault="001F0E78" w:rsidP="00F05A82">
                      <w:pPr>
                        <w:spacing w:after="2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2376"/>
                      </w:tblGrid>
                      <w:tr w:rsidR="001F0E78" w14:paraId="635A0326" w14:textId="77777777" w:rsidTr="005F51E6">
                        <w:tc>
                          <w:tcPr>
                            <w:tcW w:w="7792" w:type="dxa"/>
                          </w:tcPr>
                          <w:p w14:paraId="2463E850" w14:textId="77777777" w:rsidR="001F0E78" w:rsidRPr="002B03C0" w:rsidRDefault="001F0E78" w:rsidP="00C8449E">
                            <w:pPr>
                              <w:spacing w:after="20"/>
                            </w:pPr>
                            <w:r>
                              <w:t>Deshalb</w:t>
                            </w:r>
                            <w:r w:rsidRPr="002B03C0">
                              <w:t xml:space="preserve"> w</w:t>
                            </w:r>
                            <w:r>
                              <w:t>ird</w:t>
                            </w:r>
                            <w:r w:rsidRPr="002B03C0">
                              <w:t xml:space="preserve"> gegen S</w:t>
                            </w:r>
                            <w:r>
                              <w:t>i</w:t>
                            </w:r>
                            <w:r w:rsidRPr="002B03C0">
                              <w:t>e gem</w:t>
                            </w:r>
                            <w:r>
                              <w:t>äß</w:t>
                            </w:r>
                            <w:r w:rsidRPr="002B03C0">
                              <w:t xml:space="preserve"> § 17 des Gese</w:t>
                            </w:r>
                            <w:r>
                              <w:t>t</w:t>
                            </w:r>
                            <w:r w:rsidRPr="002B03C0">
                              <w:t xml:space="preserve">zes </w:t>
                            </w:r>
                            <w:r>
                              <w:t>ü</w:t>
                            </w:r>
                            <w:r w:rsidRPr="002B03C0">
                              <w:t>ber O</w:t>
                            </w:r>
                            <w:r>
                              <w:t>rd</w:t>
                            </w:r>
                            <w:r w:rsidRPr="002B03C0">
                              <w:t>nungswidr</w:t>
                            </w:r>
                            <w:r>
                              <w:t>ig</w:t>
                            </w:r>
                            <w:r w:rsidRPr="002B03C0">
                              <w:t>ke</w:t>
                            </w:r>
                            <w:r>
                              <w:t>i</w:t>
                            </w:r>
                            <w:r w:rsidRPr="002B03C0">
                              <w:t>ten</w:t>
                            </w:r>
                          </w:p>
                          <w:p w14:paraId="27D4061A" w14:textId="77777777" w:rsidR="001F0E78" w:rsidRDefault="001F0E78" w:rsidP="00C8449E">
                            <w:pPr>
                              <w:spacing w:after="20"/>
                            </w:pPr>
                            <w:r w:rsidRPr="002B03C0">
                              <w:t>(</w:t>
                            </w:r>
                            <w:r>
                              <w:t>OWiG) eine Geldbuße festgesetzt von:</w:t>
                            </w:r>
                          </w:p>
                          <w:p w14:paraId="0BFAE066" w14:textId="77777777" w:rsidR="001F0E78" w:rsidRDefault="001F0E78" w:rsidP="00F05A82">
                            <w:pPr>
                              <w:spacing w:after="20"/>
                            </w:pPr>
                          </w:p>
                        </w:tc>
                        <w:tc>
                          <w:tcPr>
                            <w:tcW w:w="2376" w:type="dxa"/>
                          </w:tcPr>
                          <w:p w14:paraId="327F7170" w14:textId="77777777" w:rsidR="001F0E78" w:rsidRDefault="001F0E78" w:rsidP="00C8449E">
                            <w:pPr>
                              <w:spacing w:after="20"/>
                              <w:jc w:val="right"/>
                            </w:pPr>
                          </w:p>
                          <w:p w14:paraId="5E2F9AFF" w14:textId="77777777" w:rsidR="001F0E78" w:rsidRDefault="001F0E78" w:rsidP="00C8449E">
                            <w:pPr>
                              <w:spacing w:after="20"/>
                              <w:jc w:val="right"/>
                            </w:pPr>
                            <w:r>
                              <w:t>500,00 €</w:t>
                            </w:r>
                          </w:p>
                        </w:tc>
                      </w:tr>
                      <w:tr w:rsidR="001F0E78" w14:paraId="2BB6FC9F" w14:textId="77777777" w:rsidTr="005F51E6">
                        <w:tc>
                          <w:tcPr>
                            <w:tcW w:w="7792" w:type="dxa"/>
                          </w:tcPr>
                          <w:p w14:paraId="0F37B2D5" w14:textId="77777777" w:rsidR="001F0E78" w:rsidRDefault="001F0E78" w:rsidP="00F05A82">
                            <w:pPr>
                              <w:spacing w:after="20"/>
                            </w:pPr>
                            <w:r>
                              <w:t>Außerdem haben Sie die Kosten des Verfahrens gemäß §§ 105 und 107 OWiG, 464 (1) und 465 Strafprozessordnung (StPO) zu tragen, und zwar</w:t>
                            </w:r>
                          </w:p>
                        </w:tc>
                        <w:tc>
                          <w:tcPr>
                            <w:tcW w:w="2376" w:type="dxa"/>
                          </w:tcPr>
                          <w:p w14:paraId="66D449AD" w14:textId="77777777" w:rsidR="001F0E78" w:rsidRDefault="001F0E78" w:rsidP="00C8449E">
                            <w:pPr>
                              <w:spacing w:after="20"/>
                              <w:jc w:val="right"/>
                            </w:pPr>
                          </w:p>
                          <w:p w14:paraId="791B69CE" w14:textId="77777777" w:rsidR="001F0E78" w:rsidRDefault="001F0E78" w:rsidP="00C8449E">
                            <w:pPr>
                              <w:spacing w:after="20"/>
                              <w:jc w:val="right"/>
                            </w:pPr>
                          </w:p>
                        </w:tc>
                      </w:tr>
                    </w:tbl>
                    <w:p w14:paraId="2606321C" w14:textId="77777777" w:rsidR="001F0E78" w:rsidRDefault="001F0E78" w:rsidP="00F05A82">
                      <w:pPr>
                        <w:spacing w:after="20"/>
                      </w:pPr>
                    </w:p>
                    <w:tbl>
                      <w:tblPr>
                        <w:tblStyle w:val="Tabellenraster"/>
                        <w:tblW w:w="0" w:type="auto"/>
                        <w:tblInd w:w="3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376"/>
                      </w:tblGrid>
                      <w:tr w:rsidR="001F0E78" w14:paraId="596B5755" w14:textId="77777777" w:rsidTr="005F51E6">
                        <w:tc>
                          <w:tcPr>
                            <w:tcW w:w="3828" w:type="dxa"/>
                          </w:tcPr>
                          <w:p w14:paraId="56BD278C" w14:textId="77777777" w:rsidR="001F0E78" w:rsidRDefault="001F0E78" w:rsidP="00C8449E">
                            <w:pPr>
                              <w:spacing w:after="20"/>
                            </w:pPr>
                            <w:r>
                              <w:t>Gebühr</w:t>
                            </w:r>
                          </w:p>
                        </w:tc>
                        <w:tc>
                          <w:tcPr>
                            <w:tcW w:w="2376" w:type="dxa"/>
                          </w:tcPr>
                          <w:p w14:paraId="31A31BB9" w14:textId="77777777" w:rsidR="001F0E78" w:rsidRDefault="001F0E78" w:rsidP="00C8449E">
                            <w:pPr>
                              <w:spacing w:after="20"/>
                              <w:jc w:val="right"/>
                            </w:pPr>
                            <w:r>
                              <w:t xml:space="preserve">    25,00 €</w:t>
                            </w:r>
                          </w:p>
                        </w:tc>
                      </w:tr>
                      <w:tr w:rsidR="001F0E78" w14:paraId="0222B8D8" w14:textId="77777777" w:rsidTr="005F51E6">
                        <w:tc>
                          <w:tcPr>
                            <w:tcW w:w="3828" w:type="dxa"/>
                          </w:tcPr>
                          <w:p w14:paraId="06022A87" w14:textId="77777777" w:rsidR="001F0E78" w:rsidRDefault="001F0E78" w:rsidP="00C8449E">
                            <w:pPr>
                              <w:spacing w:after="20"/>
                            </w:pPr>
                            <w:r>
                              <w:t>Auslagen</w:t>
                            </w:r>
                          </w:p>
                        </w:tc>
                        <w:tc>
                          <w:tcPr>
                            <w:tcW w:w="2376" w:type="dxa"/>
                          </w:tcPr>
                          <w:p w14:paraId="1C263DEF" w14:textId="77777777" w:rsidR="001F0E78" w:rsidRDefault="001F0E78" w:rsidP="00C8449E">
                            <w:pPr>
                              <w:spacing w:after="20"/>
                              <w:jc w:val="right"/>
                            </w:pPr>
                            <w:r>
                              <w:t xml:space="preserve">      3,50 €</w:t>
                            </w:r>
                          </w:p>
                        </w:tc>
                      </w:tr>
                      <w:tr w:rsidR="001F0E78" w14:paraId="669E1C52" w14:textId="77777777" w:rsidTr="005F51E6">
                        <w:tc>
                          <w:tcPr>
                            <w:tcW w:w="3828" w:type="dxa"/>
                          </w:tcPr>
                          <w:p w14:paraId="0919E0BB" w14:textId="77777777" w:rsidR="001F0E78" w:rsidRDefault="001F0E78" w:rsidP="00C8449E">
                            <w:pPr>
                              <w:spacing w:after="20"/>
                            </w:pPr>
                            <w:r>
                              <w:t xml:space="preserve">Die </w:t>
                            </w:r>
                            <w:r w:rsidRPr="00C8449E">
                              <w:rPr>
                                <w:b/>
                                <w:bCs/>
                              </w:rPr>
                              <w:t>Gesamtforderung</w:t>
                            </w:r>
                            <w:r>
                              <w:t xml:space="preserve"> beträgt somit</w:t>
                            </w:r>
                          </w:p>
                        </w:tc>
                        <w:tc>
                          <w:tcPr>
                            <w:tcW w:w="2376" w:type="dxa"/>
                          </w:tcPr>
                          <w:p w14:paraId="40CF2A7F" w14:textId="459F042A" w:rsidR="001F0E78" w:rsidRPr="00C8449E" w:rsidRDefault="001F0E78" w:rsidP="00C8449E">
                            <w:pPr>
                              <w:spacing w:after="20"/>
                              <w:jc w:val="right"/>
                              <w:rPr>
                                <w:b/>
                                <w:bCs/>
                              </w:rPr>
                            </w:pPr>
                            <w:r w:rsidRPr="00C8449E">
                              <w:rPr>
                                <w:b/>
                                <w:bCs/>
                              </w:rPr>
                              <w:t>528</w:t>
                            </w:r>
                            <w:r w:rsidR="001D3E3D">
                              <w:rPr>
                                <w:b/>
                                <w:bCs/>
                              </w:rPr>
                              <w:t>,</w:t>
                            </w:r>
                            <w:r w:rsidRPr="00C8449E">
                              <w:rPr>
                                <w:b/>
                                <w:bCs/>
                              </w:rPr>
                              <w:t>,50 €</w:t>
                            </w:r>
                          </w:p>
                        </w:tc>
                      </w:tr>
                    </w:tbl>
                    <w:p w14:paraId="5AB170AC" w14:textId="77777777" w:rsidR="001F0E78" w:rsidRPr="002B03C0" w:rsidRDefault="001F0E78" w:rsidP="00F05A82">
                      <w:pPr>
                        <w:spacing w:after="20"/>
                      </w:pPr>
                    </w:p>
                    <w:p w14:paraId="643C4C20" w14:textId="77777777" w:rsidR="001F0E78" w:rsidRPr="002B03C0" w:rsidRDefault="001F0E78" w:rsidP="00F05A82">
                      <w:pPr>
                        <w:spacing w:after="20"/>
                      </w:pPr>
                      <w:r>
                        <w:t>Nach Rechtskraft des Bußgeldbescheides werden 4 Punkte im Verkehrszentralregister eingetragen.</w:t>
                      </w:r>
                    </w:p>
                    <w:p w14:paraId="78415910" w14:textId="77777777" w:rsidR="001F0E78" w:rsidRDefault="001F0E78" w:rsidP="00E03605">
                      <w:pPr>
                        <w:spacing w:after="20"/>
                        <w:contextualSpacing/>
                      </w:pPr>
                    </w:p>
                    <w:p w14:paraId="7E02BB29" w14:textId="77777777" w:rsidR="001F0E78" w:rsidRPr="002B03C0" w:rsidRDefault="001F0E78" w:rsidP="00E03605">
                      <w:pPr>
                        <w:spacing w:after="20"/>
                        <w:contextualSpacing/>
                        <w:rPr>
                          <w:b/>
                        </w:rPr>
                      </w:pPr>
                      <w:r>
                        <w:t>Zusätzlich ordne ich gegen Sie ein Fahrverbot von 1 Monat gemäß § 25 des Straßenverkehrsgesetztes (StVG) an. Gemäß § 25 Absatz 2a StVG bestimme ich, dass das Fahrverbot nicht mit der Rechtskraft der Bußgeldentscheidung, sondern erst dann wirksam wird, wenn der Führerschein bei mir in amtliche Verwahrung gelangt, spätestens jedoch nach Ablauf von vier Monaten seit Eintritt der Rechtskraft. Das Fahrverbot wird wirksam, sobald der Führerschein in amtliche Verwahrung gelangt ist oder wenn Sie innerhalb der Ihnen zugebilligten Frist von vier Monaten Ihren Führerschein nicht übersandt oder abgeliefert haben.</w:t>
                      </w:r>
                    </w:p>
                    <w:p w14:paraId="49D319F1" w14:textId="77777777" w:rsidR="001F0E78" w:rsidRPr="002B03C0" w:rsidRDefault="001F0E78" w:rsidP="00F05A82">
                      <w:pPr>
                        <w:spacing w:after="20"/>
                        <w:ind w:firstLine="720"/>
                        <w:contextualSpacing/>
                        <w:rPr>
                          <w:b/>
                        </w:rPr>
                      </w:pPr>
                      <w:r w:rsidRPr="002B03C0">
                        <w:rPr>
                          <w:b/>
                        </w:rPr>
                        <w:t xml:space="preserve"> </w:t>
                      </w:r>
                    </w:p>
                    <w:tbl>
                      <w:tblPr>
                        <w:tblStyle w:val="Tabellenraster"/>
                        <w:tblW w:w="0" w:type="auto"/>
                        <w:tblInd w:w="3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5083"/>
                      </w:tblGrid>
                      <w:tr w:rsidR="001F0E78" w14:paraId="504F2638" w14:textId="77777777" w:rsidTr="00A12F86">
                        <w:tc>
                          <w:tcPr>
                            <w:tcW w:w="1829" w:type="dxa"/>
                          </w:tcPr>
                          <w:p w14:paraId="42970ABE" w14:textId="77777777" w:rsidR="001F0E78" w:rsidRPr="009727FD" w:rsidRDefault="001F0E78" w:rsidP="00F05A82">
                            <w:pPr>
                              <w:spacing w:after="20"/>
                              <w:contextualSpacing/>
                              <w:rPr>
                                <w:bCs/>
                                <w:sz w:val="18"/>
                                <w:szCs w:val="18"/>
                              </w:rPr>
                            </w:pPr>
                            <w:r w:rsidRPr="009727FD">
                              <w:rPr>
                                <w:bCs/>
                                <w:sz w:val="18"/>
                                <w:szCs w:val="18"/>
                              </w:rPr>
                              <w:t>Hausanschrift</w:t>
                            </w:r>
                            <w:r>
                              <w:rPr>
                                <w:bCs/>
                                <w:sz w:val="18"/>
                                <w:szCs w:val="18"/>
                              </w:rPr>
                              <w:t>:</w:t>
                            </w:r>
                          </w:p>
                        </w:tc>
                        <w:tc>
                          <w:tcPr>
                            <w:tcW w:w="5083" w:type="dxa"/>
                          </w:tcPr>
                          <w:p w14:paraId="3783ECD9" w14:textId="77777777" w:rsidR="001F0E78" w:rsidRDefault="001F0E78" w:rsidP="00F05A82">
                            <w:pPr>
                              <w:spacing w:after="20"/>
                              <w:contextualSpacing/>
                              <w:rPr>
                                <w:bCs/>
                                <w:sz w:val="18"/>
                                <w:szCs w:val="18"/>
                              </w:rPr>
                            </w:pPr>
                            <w:r w:rsidRPr="00C16BA7">
                              <w:rPr>
                                <w:bCs/>
                                <w:sz w:val="18"/>
                                <w:szCs w:val="18"/>
                              </w:rPr>
                              <w:t xml:space="preserve">Stadtverwaltung </w:t>
                            </w:r>
                            <w:r>
                              <w:rPr>
                                <w:bCs/>
                                <w:sz w:val="18"/>
                                <w:szCs w:val="18"/>
                              </w:rPr>
                              <w:t>Koblenz</w:t>
                            </w:r>
                          </w:p>
                          <w:p w14:paraId="5B2201CB" w14:textId="77777777" w:rsidR="001F0E78" w:rsidRDefault="001F0E78" w:rsidP="00F05A82">
                            <w:pPr>
                              <w:spacing w:after="20"/>
                              <w:contextualSpacing/>
                              <w:rPr>
                                <w:bCs/>
                                <w:sz w:val="18"/>
                                <w:szCs w:val="18"/>
                              </w:rPr>
                            </w:pPr>
                            <w:r w:rsidRPr="00C16BA7">
                              <w:rPr>
                                <w:bCs/>
                                <w:sz w:val="18"/>
                                <w:szCs w:val="18"/>
                              </w:rPr>
                              <w:t>Alexander-Erhard-Stra</w:t>
                            </w:r>
                            <w:r>
                              <w:rPr>
                                <w:bCs/>
                                <w:sz w:val="18"/>
                                <w:szCs w:val="18"/>
                              </w:rPr>
                              <w:t>ße</w:t>
                            </w:r>
                            <w:r w:rsidRPr="00C16BA7">
                              <w:rPr>
                                <w:bCs/>
                                <w:sz w:val="18"/>
                                <w:szCs w:val="18"/>
                              </w:rPr>
                              <w:t xml:space="preserve"> 3</w:t>
                            </w:r>
                          </w:p>
                          <w:p w14:paraId="42ABB518" w14:textId="77777777" w:rsidR="001F0E78" w:rsidRPr="00C16BA7" w:rsidRDefault="001F0E78" w:rsidP="00F05A82">
                            <w:pPr>
                              <w:spacing w:after="20"/>
                              <w:contextualSpacing/>
                              <w:rPr>
                                <w:bCs/>
                                <w:sz w:val="18"/>
                                <w:szCs w:val="18"/>
                              </w:rPr>
                            </w:pPr>
                            <w:r w:rsidRPr="00C16BA7">
                              <w:rPr>
                                <w:bCs/>
                                <w:sz w:val="18"/>
                                <w:szCs w:val="18"/>
                              </w:rPr>
                              <w:t>50295</w:t>
                            </w:r>
                            <w:r>
                              <w:rPr>
                                <w:bCs/>
                                <w:sz w:val="18"/>
                                <w:szCs w:val="18"/>
                              </w:rPr>
                              <w:t xml:space="preserve"> Koblenz</w:t>
                            </w:r>
                          </w:p>
                        </w:tc>
                      </w:tr>
                      <w:tr w:rsidR="001F0E78" w14:paraId="2FCE314D" w14:textId="77777777" w:rsidTr="00A12F86">
                        <w:tc>
                          <w:tcPr>
                            <w:tcW w:w="1829" w:type="dxa"/>
                          </w:tcPr>
                          <w:p w14:paraId="077A1DA5" w14:textId="77777777" w:rsidR="001F0E78" w:rsidRPr="009727FD" w:rsidRDefault="001F0E78" w:rsidP="00F05A82">
                            <w:pPr>
                              <w:spacing w:after="20"/>
                              <w:contextualSpacing/>
                              <w:rPr>
                                <w:bCs/>
                                <w:sz w:val="18"/>
                                <w:szCs w:val="18"/>
                              </w:rPr>
                            </w:pPr>
                            <w:r w:rsidRPr="009727FD">
                              <w:rPr>
                                <w:bCs/>
                                <w:sz w:val="18"/>
                                <w:szCs w:val="18"/>
                              </w:rPr>
                              <w:t>Öffnungszeiten</w:t>
                            </w:r>
                            <w:r>
                              <w:rPr>
                                <w:bCs/>
                                <w:sz w:val="18"/>
                                <w:szCs w:val="18"/>
                              </w:rPr>
                              <w:t>:</w:t>
                            </w:r>
                          </w:p>
                        </w:tc>
                        <w:tc>
                          <w:tcPr>
                            <w:tcW w:w="5083" w:type="dxa"/>
                          </w:tcPr>
                          <w:p w14:paraId="72CFFA9C" w14:textId="77777777" w:rsidR="001F0E78" w:rsidRPr="00C16BA7" w:rsidRDefault="001F0E78" w:rsidP="00F05A82">
                            <w:pPr>
                              <w:spacing w:after="20"/>
                              <w:contextualSpacing/>
                              <w:rPr>
                                <w:bCs/>
                                <w:sz w:val="18"/>
                                <w:szCs w:val="18"/>
                              </w:rPr>
                            </w:pPr>
                            <w:r>
                              <w:rPr>
                                <w:bCs/>
                                <w:sz w:val="18"/>
                                <w:szCs w:val="18"/>
                              </w:rPr>
                              <w:t>Montag und Freitag 08:00 – 16:00</w:t>
                            </w:r>
                          </w:p>
                        </w:tc>
                      </w:tr>
                      <w:tr w:rsidR="001F0E78" w14:paraId="46C4C2B1" w14:textId="77777777" w:rsidTr="00A12F86">
                        <w:tc>
                          <w:tcPr>
                            <w:tcW w:w="1829" w:type="dxa"/>
                          </w:tcPr>
                          <w:p w14:paraId="14462FEA" w14:textId="77777777" w:rsidR="001F0E78" w:rsidRPr="009727FD" w:rsidRDefault="001F0E78" w:rsidP="00F05A82">
                            <w:pPr>
                              <w:spacing w:after="20"/>
                              <w:contextualSpacing/>
                              <w:rPr>
                                <w:bCs/>
                                <w:sz w:val="18"/>
                                <w:szCs w:val="18"/>
                              </w:rPr>
                            </w:pPr>
                            <w:r w:rsidRPr="009727FD">
                              <w:rPr>
                                <w:bCs/>
                                <w:sz w:val="18"/>
                                <w:szCs w:val="18"/>
                              </w:rPr>
                              <w:t>Bankverbindung</w:t>
                            </w:r>
                            <w:r>
                              <w:rPr>
                                <w:bCs/>
                                <w:sz w:val="18"/>
                                <w:szCs w:val="18"/>
                              </w:rPr>
                              <w:t>:</w:t>
                            </w:r>
                          </w:p>
                        </w:tc>
                        <w:tc>
                          <w:tcPr>
                            <w:tcW w:w="5083" w:type="dxa"/>
                          </w:tcPr>
                          <w:p w14:paraId="63A8EEC9" w14:textId="77777777" w:rsidR="001F0E78" w:rsidRPr="00C16BA7" w:rsidRDefault="001F0E78" w:rsidP="00F05A82">
                            <w:pPr>
                              <w:spacing w:after="20"/>
                              <w:contextualSpacing/>
                              <w:rPr>
                                <w:bCs/>
                                <w:sz w:val="18"/>
                                <w:szCs w:val="18"/>
                              </w:rPr>
                            </w:pPr>
                            <w:r w:rsidRPr="00C16BA7">
                              <w:rPr>
                                <w:bCs/>
                                <w:sz w:val="18"/>
                                <w:szCs w:val="18"/>
                              </w:rPr>
                              <w:t>Sparkasse Koblenz</w:t>
                            </w:r>
                          </w:p>
                          <w:p w14:paraId="62DD797F" w14:textId="77777777" w:rsidR="001F0E78" w:rsidRPr="00C16BA7" w:rsidRDefault="001F0E78" w:rsidP="00F05A82">
                            <w:pPr>
                              <w:spacing w:after="20"/>
                              <w:contextualSpacing/>
                              <w:rPr>
                                <w:bCs/>
                                <w:sz w:val="18"/>
                                <w:szCs w:val="18"/>
                              </w:rPr>
                            </w:pPr>
                            <w:r w:rsidRPr="00C16BA7">
                              <w:rPr>
                                <w:bCs/>
                                <w:sz w:val="18"/>
                                <w:szCs w:val="18"/>
                              </w:rPr>
                              <w:t>IBAN DE23530501800012345678</w:t>
                            </w:r>
                          </w:p>
                          <w:p w14:paraId="658AED3A" w14:textId="77777777" w:rsidR="001F0E78" w:rsidRPr="00C16BA7" w:rsidRDefault="001F0E78" w:rsidP="00F05A82">
                            <w:pPr>
                              <w:spacing w:after="20"/>
                              <w:contextualSpacing/>
                              <w:rPr>
                                <w:bCs/>
                                <w:sz w:val="18"/>
                                <w:szCs w:val="18"/>
                              </w:rPr>
                            </w:pPr>
                            <w:r w:rsidRPr="00C16BA7">
                              <w:rPr>
                                <w:bCs/>
                                <w:sz w:val="18"/>
                                <w:szCs w:val="18"/>
                              </w:rPr>
                              <w:t>BIC HELADEF1FDS</w:t>
                            </w:r>
                          </w:p>
                          <w:p w14:paraId="1DBBC016" w14:textId="77777777" w:rsidR="001F0E78" w:rsidRPr="00C16BA7" w:rsidRDefault="001F0E78" w:rsidP="00F05A82">
                            <w:pPr>
                              <w:spacing w:after="20"/>
                              <w:contextualSpacing/>
                              <w:rPr>
                                <w:bCs/>
                                <w:sz w:val="18"/>
                                <w:szCs w:val="18"/>
                              </w:rPr>
                            </w:pPr>
                          </w:p>
                        </w:tc>
                      </w:tr>
                    </w:tbl>
                    <w:p w14:paraId="056DCAB5" w14:textId="77777777" w:rsidR="001F0E78" w:rsidRPr="002B03C0" w:rsidRDefault="001F0E78" w:rsidP="00F05A82">
                      <w:pPr>
                        <w:spacing w:after="20"/>
                        <w:ind w:firstLine="720"/>
                        <w:contextualSpacing/>
                        <w:rPr>
                          <w:b/>
                        </w:rPr>
                      </w:pPr>
                    </w:p>
                    <w:p w14:paraId="60064364" w14:textId="77777777" w:rsidR="001F0E78" w:rsidRPr="002B03C0" w:rsidRDefault="001F0E78" w:rsidP="00F05A82">
                      <w:pPr>
                        <w:spacing w:after="20"/>
                        <w:ind w:firstLine="720"/>
                        <w:contextualSpacing/>
                        <w:rPr>
                          <w:b/>
                        </w:rPr>
                      </w:pPr>
                    </w:p>
                    <w:p w14:paraId="6B5431A9" w14:textId="77777777" w:rsidR="001F0E78" w:rsidRPr="002B03C0" w:rsidRDefault="001F0E78" w:rsidP="00F05A82">
                      <w:pPr>
                        <w:spacing w:after="20"/>
                      </w:pPr>
                      <w:r w:rsidRPr="002B03C0">
                        <w:t xml:space="preserve"> </w:t>
                      </w:r>
                    </w:p>
                    <w:p w14:paraId="18021489" w14:textId="77777777" w:rsidR="001F0E78" w:rsidRPr="002B03C0" w:rsidRDefault="001F0E78" w:rsidP="00F05A82">
                      <w:pPr>
                        <w:spacing w:after="20"/>
                      </w:pPr>
                    </w:p>
                    <w:p w14:paraId="22DA943A" w14:textId="77777777" w:rsidR="001F0E78" w:rsidRPr="002B03C0" w:rsidRDefault="001F0E78" w:rsidP="00F05A82">
                      <w:pPr>
                        <w:spacing w:after="20"/>
                      </w:pPr>
                      <w:r w:rsidRPr="002B03C0">
                        <w:t>Housanschit</w:t>
                      </w:r>
                    </w:p>
                    <w:p w14:paraId="36754159" w14:textId="77777777" w:rsidR="001F0E78" w:rsidRPr="002B03C0" w:rsidRDefault="001F0E78" w:rsidP="00F05A82">
                      <w:pPr>
                        <w:spacing w:after="20"/>
                      </w:pPr>
                      <w:r w:rsidRPr="002B03C0">
                        <w:t>Ottungszeten</w:t>
                      </w:r>
                    </w:p>
                    <w:p w14:paraId="4B58C9B9" w14:textId="77777777" w:rsidR="001F0E78" w:rsidRPr="002037A9" w:rsidRDefault="001F0E78" w:rsidP="00F05A82">
                      <w:pPr>
                        <w:spacing w:after="20"/>
                      </w:pPr>
                      <w:r w:rsidRPr="002B03C0">
                        <w:t>‘Bankverbindung</w:t>
                      </w:r>
                    </w:p>
                  </w:txbxContent>
                </v:textbox>
              </v:shape>
            </w:pict>
          </mc:Fallback>
        </mc:AlternateContent>
      </w:r>
      <w:r>
        <w:rPr>
          <w:b w:val="0"/>
          <w:bCs w:val="0"/>
          <w:noProof/>
          <w:sz w:val="18"/>
          <w:szCs w:val="18"/>
          <w:u w:val="single"/>
        </w:rPr>
        <mc:AlternateContent>
          <mc:Choice Requires="wps">
            <w:drawing>
              <wp:anchor distT="0" distB="0" distL="114300" distR="114300" simplePos="0" relativeHeight="251661312" behindDoc="0" locked="0" layoutInCell="1" allowOverlap="1" wp14:anchorId="7564D7DF" wp14:editId="38BA82B1">
                <wp:simplePos x="0" y="0"/>
                <wp:positionH relativeFrom="column">
                  <wp:posOffset>3040380</wp:posOffset>
                </wp:positionH>
                <wp:positionV relativeFrom="page">
                  <wp:posOffset>1577340</wp:posOffset>
                </wp:positionV>
                <wp:extent cx="3832860" cy="2590800"/>
                <wp:effectExtent l="0" t="0" r="15240" b="19050"/>
                <wp:wrapTopAndBottom/>
                <wp:docPr id="212" name="Auto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2860" cy="2590800"/>
                        </a:xfrm>
                        <a:prstGeom prst="rect">
                          <a:avLst/>
                        </a:prstGeom>
                        <a:solidFill>
                          <a:schemeClr val="bg1"/>
                        </a:solidFill>
                        <a:ln w="15875">
                          <a:solidFill>
                            <a:schemeClr val="bg1"/>
                          </a:solidFill>
                        </a:ln>
                      </wps:spPr>
                      <wps:style>
                        <a:lnRef idx="0">
                          <a:scrgbClr r="0" g="0" b="0"/>
                        </a:lnRef>
                        <a:fillRef idx="1002">
                          <a:schemeClr val="lt2"/>
                        </a:fillRef>
                        <a:effectRef idx="0">
                          <a:scrgbClr r="0" g="0" b="0"/>
                        </a:effectRef>
                        <a:fontRef idx="major"/>
                      </wps:style>
                      <wps:txbx>
                        <w:txbxContent>
                          <w:tbl>
                            <w:tblPr>
                              <w:tblStyle w:val="Tabellenraster"/>
                              <w:tblW w:w="5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3506"/>
                            </w:tblGrid>
                            <w:tr w:rsidR="001F0E78" w14:paraId="08F9D0A6" w14:textId="77777777" w:rsidTr="002B03C0">
                              <w:trPr>
                                <w:trHeight w:val="249"/>
                              </w:trPr>
                              <w:tc>
                                <w:tcPr>
                                  <w:tcW w:w="1696" w:type="dxa"/>
                                </w:tcPr>
                                <w:p w14:paraId="2D341974" w14:textId="77777777" w:rsidR="001F0E78" w:rsidRDefault="001F0E78" w:rsidP="00710676">
                                  <w:pPr>
                                    <w:rPr>
                                      <w:color w:val="4D4D4D" w:themeColor="text2"/>
                                      <w:sz w:val="18"/>
                                      <w:szCs w:val="18"/>
                                    </w:rPr>
                                  </w:pPr>
                                  <w:r>
                                    <w:rPr>
                                      <w:color w:val="4D4D4D" w:themeColor="text2"/>
                                      <w:sz w:val="18"/>
                                      <w:szCs w:val="18"/>
                                    </w:rPr>
                                    <w:t>Auskunft erteilt:</w:t>
                                  </w:r>
                                </w:p>
                              </w:tc>
                              <w:tc>
                                <w:tcPr>
                                  <w:tcW w:w="3428" w:type="dxa"/>
                                </w:tcPr>
                                <w:p w14:paraId="42C13422" w14:textId="77777777" w:rsidR="001F0E78" w:rsidRDefault="001F0E78" w:rsidP="00710676">
                                  <w:pPr>
                                    <w:rPr>
                                      <w:color w:val="4D4D4D" w:themeColor="text2"/>
                                      <w:sz w:val="18"/>
                                      <w:szCs w:val="18"/>
                                    </w:rPr>
                                  </w:pPr>
                                  <w:r w:rsidRPr="00A67847">
                                    <w:rPr>
                                      <w:noProof/>
                                      <w:color w:val="4D4D4D" w:themeColor="text2"/>
                                      <w:sz w:val="18"/>
                                      <w:szCs w:val="18"/>
                                    </w:rPr>
                                    <w:t>Frau Schneider</w:t>
                                  </w:r>
                                </w:p>
                              </w:tc>
                            </w:tr>
                            <w:tr w:rsidR="001F0E78" w14:paraId="14B883A1" w14:textId="77777777" w:rsidTr="002B03C0">
                              <w:trPr>
                                <w:trHeight w:val="264"/>
                              </w:trPr>
                              <w:tc>
                                <w:tcPr>
                                  <w:tcW w:w="1696" w:type="dxa"/>
                                </w:tcPr>
                                <w:p w14:paraId="72C6310A" w14:textId="77777777" w:rsidR="001F0E78" w:rsidRDefault="001F0E78" w:rsidP="00710676">
                                  <w:pPr>
                                    <w:rPr>
                                      <w:color w:val="4D4D4D" w:themeColor="text2"/>
                                      <w:sz w:val="18"/>
                                      <w:szCs w:val="18"/>
                                    </w:rPr>
                                  </w:pPr>
                                  <w:r>
                                    <w:rPr>
                                      <w:color w:val="4D4D4D" w:themeColor="text2"/>
                                      <w:sz w:val="18"/>
                                      <w:szCs w:val="18"/>
                                    </w:rPr>
                                    <w:t>Telefon:</w:t>
                                  </w:r>
                                </w:p>
                              </w:tc>
                              <w:tc>
                                <w:tcPr>
                                  <w:tcW w:w="3428" w:type="dxa"/>
                                </w:tcPr>
                                <w:p w14:paraId="38544A70" w14:textId="77777777" w:rsidR="001F0E78" w:rsidRDefault="001F0E78" w:rsidP="00710676">
                                  <w:pPr>
                                    <w:rPr>
                                      <w:color w:val="4D4D4D" w:themeColor="text2"/>
                                      <w:sz w:val="18"/>
                                      <w:szCs w:val="18"/>
                                    </w:rPr>
                                  </w:pPr>
                                  <w:r w:rsidRPr="00A67847">
                                    <w:rPr>
                                      <w:noProof/>
                                      <w:color w:val="4D4D4D" w:themeColor="text2"/>
                                      <w:sz w:val="18"/>
                                      <w:szCs w:val="18"/>
                                    </w:rPr>
                                    <w:t>06421/201-313</w:t>
                                  </w:r>
                                </w:p>
                              </w:tc>
                            </w:tr>
                            <w:tr w:rsidR="001F0E78" w14:paraId="4D0287CE" w14:textId="77777777" w:rsidTr="002B03C0">
                              <w:trPr>
                                <w:trHeight w:val="249"/>
                              </w:trPr>
                              <w:tc>
                                <w:tcPr>
                                  <w:tcW w:w="1696" w:type="dxa"/>
                                </w:tcPr>
                                <w:p w14:paraId="059E8245" w14:textId="77777777" w:rsidR="001F0E78" w:rsidRDefault="001F0E78" w:rsidP="00710676">
                                  <w:pPr>
                                    <w:rPr>
                                      <w:color w:val="4D4D4D" w:themeColor="text2"/>
                                      <w:sz w:val="18"/>
                                      <w:szCs w:val="18"/>
                                    </w:rPr>
                                  </w:pPr>
                                  <w:r>
                                    <w:rPr>
                                      <w:color w:val="4D4D4D" w:themeColor="text2"/>
                                      <w:sz w:val="18"/>
                                      <w:szCs w:val="18"/>
                                    </w:rPr>
                                    <w:t>Telefax:</w:t>
                                  </w:r>
                                </w:p>
                              </w:tc>
                              <w:tc>
                                <w:tcPr>
                                  <w:tcW w:w="3428" w:type="dxa"/>
                                </w:tcPr>
                                <w:p w14:paraId="2CF84F2F" w14:textId="77777777" w:rsidR="001F0E78" w:rsidRDefault="001F0E78" w:rsidP="00710676">
                                  <w:pPr>
                                    <w:rPr>
                                      <w:color w:val="4D4D4D" w:themeColor="text2"/>
                                      <w:sz w:val="18"/>
                                      <w:szCs w:val="18"/>
                                    </w:rPr>
                                  </w:pPr>
                                  <w:r w:rsidRPr="00A67847">
                                    <w:rPr>
                                      <w:noProof/>
                                      <w:color w:val="4D4D4D" w:themeColor="text2"/>
                                      <w:sz w:val="18"/>
                                      <w:szCs w:val="18"/>
                                    </w:rPr>
                                    <w:t>06421/201-313</w:t>
                                  </w:r>
                                </w:p>
                              </w:tc>
                            </w:tr>
                            <w:tr w:rsidR="001F0E78" w14:paraId="46AFA7BA" w14:textId="77777777" w:rsidTr="002B03C0">
                              <w:trPr>
                                <w:trHeight w:val="264"/>
                              </w:trPr>
                              <w:tc>
                                <w:tcPr>
                                  <w:tcW w:w="1696" w:type="dxa"/>
                                </w:tcPr>
                                <w:p w14:paraId="7520B97B" w14:textId="77777777" w:rsidR="001F0E78" w:rsidRDefault="001F0E78" w:rsidP="00710676">
                                  <w:pPr>
                                    <w:rPr>
                                      <w:color w:val="4D4D4D" w:themeColor="text2"/>
                                      <w:sz w:val="18"/>
                                      <w:szCs w:val="18"/>
                                    </w:rPr>
                                  </w:pPr>
                                  <w:r>
                                    <w:rPr>
                                      <w:color w:val="4D4D4D" w:themeColor="text2"/>
                                      <w:sz w:val="18"/>
                                      <w:szCs w:val="18"/>
                                    </w:rPr>
                                    <w:t>E-Mail:</w:t>
                                  </w:r>
                                </w:p>
                              </w:tc>
                              <w:tc>
                                <w:tcPr>
                                  <w:tcW w:w="3428" w:type="dxa"/>
                                </w:tcPr>
                                <w:p w14:paraId="0378A71D" w14:textId="77777777" w:rsidR="001F0E78" w:rsidRDefault="001F0E78" w:rsidP="00710676">
                                  <w:pPr>
                                    <w:rPr>
                                      <w:color w:val="4D4D4D" w:themeColor="text2"/>
                                      <w:sz w:val="18"/>
                                      <w:szCs w:val="18"/>
                                    </w:rPr>
                                  </w:pPr>
                                  <w:r w:rsidRPr="00A67847">
                                    <w:rPr>
                                      <w:noProof/>
                                      <w:color w:val="4D4D4D" w:themeColor="text2"/>
                                      <w:sz w:val="18"/>
                                      <w:szCs w:val="18"/>
                                    </w:rPr>
                                    <w:t>dirwi2vk3radar.dortmund@polizei.nrw.de</w:t>
                                  </w:r>
                                </w:p>
                              </w:tc>
                            </w:tr>
                            <w:tr w:rsidR="001F0E78" w14:paraId="593F3D4B" w14:textId="77777777" w:rsidTr="002B03C0">
                              <w:trPr>
                                <w:trHeight w:val="249"/>
                              </w:trPr>
                              <w:tc>
                                <w:tcPr>
                                  <w:tcW w:w="1696" w:type="dxa"/>
                                </w:tcPr>
                                <w:p w14:paraId="5BC25A25" w14:textId="77777777" w:rsidR="001F0E78" w:rsidRDefault="001F0E78" w:rsidP="00710676">
                                  <w:pPr>
                                    <w:rPr>
                                      <w:color w:val="4D4D4D" w:themeColor="text2"/>
                                      <w:sz w:val="18"/>
                                      <w:szCs w:val="18"/>
                                    </w:rPr>
                                  </w:pPr>
                                  <w:r>
                                    <w:rPr>
                                      <w:color w:val="4D4D4D" w:themeColor="text2"/>
                                      <w:sz w:val="18"/>
                                      <w:szCs w:val="18"/>
                                    </w:rPr>
                                    <w:t>Internet:</w:t>
                                  </w:r>
                                </w:p>
                              </w:tc>
                              <w:tc>
                                <w:tcPr>
                                  <w:tcW w:w="3428" w:type="dxa"/>
                                </w:tcPr>
                                <w:p w14:paraId="4A091389" w14:textId="77777777" w:rsidR="001F0E78" w:rsidRDefault="001F0E78" w:rsidP="00710676">
                                  <w:pPr>
                                    <w:rPr>
                                      <w:color w:val="4D4D4D" w:themeColor="text2"/>
                                      <w:sz w:val="18"/>
                                      <w:szCs w:val="18"/>
                                    </w:rPr>
                                  </w:pPr>
                                  <w:r>
                                    <w:rPr>
                                      <w:color w:val="4D4D4D" w:themeColor="text2"/>
                                      <w:sz w:val="18"/>
                                      <w:szCs w:val="18"/>
                                    </w:rPr>
                                    <w:t>www.koblenz.de</w:t>
                                  </w:r>
                                </w:p>
                              </w:tc>
                            </w:tr>
                            <w:tr w:rsidR="001F0E78" w14:paraId="3BB43808" w14:textId="77777777" w:rsidTr="002B03C0">
                              <w:trPr>
                                <w:trHeight w:val="249"/>
                              </w:trPr>
                              <w:tc>
                                <w:tcPr>
                                  <w:tcW w:w="1696" w:type="dxa"/>
                                </w:tcPr>
                                <w:p w14:paraId="6A1F4DDF" w14:textId="77777777" w:rsidR="001F0E78" w:rsidRDefault="001F0E78" w:rsidP="00710676">
                                  <w:pPr>
                                    <w:rPr>
                                      <w:color w:val="4D4D4D" w:themeColor="text2"/>
                                      <w:sz w:val="18"/>
                                      <w:szCs w:val="18"/>
                                    </w:rPr>
                                  </w:pPr>
                                  <w:r>
                                    <w:rPr>
                                      <w:color w:val="4D4D4D" w:themeColor="text2"/>
                                      <w:sz w:val="18"/>
                                      <w:szCs w:val="18"/>
                                    </w:rPr>
                                    <w:t>Datum:</w:t>
                                  </w:r>
                                </w:p>
                              </w:tc>
                              <w:tc>
                                <w:tcPr>
                                  <w:tcW w:w="3428" w:type="dxa"/>
                                </w:tcPr>
                                <w:p w14:paraId="4DFB45DE" w14:textId="44CB36D1" w:rsidR="001F0E78" w:rsidRDefault="001F0E78" w:rsidP="00710676">
                                  <w:pPr>
                                    <w:rPr>
                                      <w:color w:val="4D4D4D" w:themeColor="text2"/>
                                      <w:sz w:val="18"/>
                                      <w:szCs w:val="18"/>
                                    </w:rPr>
                                  </w:pPr>
                                  <w:r>
                                    <w:rPr>
                                      <w:noProof/>
                                      <w:color w:val="4D4D4D" w:themeColor="text2"/>
                                      <w:sz w:val="18"/>
                                      <w:szCs w:val="18"/>
                                    </w:rPr>
                                    <w:t>04.12.</w:t>
                                  </w:r>
                                  <w:r w:rsidR="00BB21B8">
                                    <w:rPr>
                                      <w:noProof/>
                                      <w:color w:val="4D4D4D" w:themeColor="text2"/>
                                      <w:sz w:val="18"/>
                                      <w:szCs w:val="18"/>
                                    </w:rPr>
                                    <w:t>1</w:t>
                                  </w:r>
                                  <w:r>
                                    <w:rPr>
                                      <w:noProof/>
                                      <w:color w:val="4D4D4D" w:themeColor="text2"/>
                                      <w:sz w:val="18"/>
                                      <w:szCs w:val="18"/>
                                    </w:rPr>
                                    <w:t>019</w:t>
                                  </w:r>
                                </w:p>
                              </w:tc>
                            </w:tr>
                          </w:tbl>
                          <w:p w14:paraId="0BD65158" w14:textId="77777777" w:rsidR="001F0E78" w:rsidRDefault="001F0E78" w:rsidP="005F6A8B">
                            <w:pPr>
                              <w:spacing w:after="0"/>
                              <w:rPr>
                                <w:color w:val="4D4D4D" w:themeColor="text2"/>
                                <w:sz w:val="18"/>
                                <w:szCs w:val="18"/>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432"/>
                            </w:tblGrid>
                            <w:tr w:rsidR="001F0E78" w14:paraId="374A46D1" w14:textId="77777777" w:rsidTr="002B03C0">
                              <w:trPr>
                                <w:trHeight w:val="374"/>
                              </w:trPr>
                              <w:tc>
                                <w:tcPr>
                                  <w:tcW w:w="1696" w:type="dxa"/>
                                  <w:shd w:val="clear" w:color="auto" w:fill="CECCCA" w:themeFill="background2" w:themeFillShade="E6"/>
                                </w:tcPr>
                                <w:p w14:paraId="37FB468E" w14:textId="77777777" w:rsidR="001F0E78" w:rsidRDefault="001F0E78" w:rsidP="002B03C0">
                                  <w:pPr>
                                    <w:rPr>
                                      <w:color w:val="4D4D4D" w:themeColor="text2"/>
                                      <w:sz w:val="18"/>
                                      <w:szCs w:val="18"/>
                                    </w:rPr>
                                  </w:pPr>
                                  <w:r>
                                    <w:rPr>
                                      <w:color w:val="4D4D4D" w:themeColor="text2"/>
                                      <w:sz w:val="18"/>
                                      <w:szCs w:val="18"/>
                                    </w:rPr>
                                    <w:t>Aktenzeichen:</w:t>
                                  </w:r>
                                </w:p>
                              </w:tc>
                              <w:tc>
                                <w:tcPr>
                                  <w:tcW w:w="3432" w:type="dxa"/>
                                  <w:shd w:val="clear" w:color="auto" w:fill="CECCCA" w:themeFill="background2" w:themeFillShade="E6"/>
                                </w:tcPr>
                                <w:p w14:paraId="3DCE8828" w14:textId="77777777" w:rsidR="001F0E78" w:rsidRDefault="001F0E78" w:rsidP="002B03C0">
                                  <w:r w:rsidRPr="00A67847">
                                    <w:rPr>
                                      <w:noProof/>
                                      <w:color w:val="4D4D4D" w:themeColor="text2"/>
                                      <w:sz w:val="18"/>
                                      <w:szCs w:val="18"/>
                                    </w:rPr>
                                    <w:t>2.2.2-022176/12-17</w:t>
                                  </w:r>
                                </w:p>
                              </w:tc>
                            </w:tr>
                          </w:tbl>
                          <w:p w14:paraId="378B8310" w14:textId="77777777" w:rsidR="001F0E78" w:rsidRDefault="001F0E78" w:rsidP="005F6A8B">
                            <w:pPr>
                              <w:spacing w:after="0"/>
                              <w:rPr>
                                <w:color w:val="4D4D4D" w:themeColor="text2"/>
                                <w:sz w:val="18"/>
                                <w:szCs w:val="18"/>
                              </w:rPr>
                            </w:pPr>
                          </w:p>
                          <w:p w14:paraId="7E2FCD0F" w14:textId="77777777" w:rsidR="001F0E78" w:rsidRPr="00BD7739" w:rsidRDefault="001F0E78" w:rsidP="00841031">
                            <w:pPr>
                              <w:rPr>
                                <w:color w:val="4D4D4D" w:themeColor="text2"/>
                                <w:sz w:val="12"/>
                                <w:szCs w:val="12"/>
                              </w:rPr>
                            </w:pPr>
                          </w:p>
                        </w:txbxContent>
                      </wps:txbx>
                      <wps:bodyPr rot="0" vert="horz" wrap="square" lIns="182880" tIns="457200" rIns="182880" bIns="73152"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64D7DF" id="AutoForm 14" o:spid="_x0000_s1028" style="position:absolute;margin-left:239.4pt;margin-top:124.2pt;width:301.8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" fillcolor="white [3212]" strokecolor="white [3212]" strokeweight="1.25pt">
                <v:textbox inset="14.4pt,36pt,14.4pt,5.76pt">
                  <w:txbxContent>
                    <w:tbl>
                      <w:tblPr>
                        <w:tblStyle w:val="Tabellenraster"/>
                        <w:tblW w:w="5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3506"/>
                      </w:tblGrid>
                      <w:tr w:rsidR="001F0E78" w14:paraId="08F9D0A6" w14:textId="77777777" w:rsidTr="002B03C0">
                        <w:trPr>
                          <w:trHeight w:val="249"/>
                        </w:trPr>
                        <w:tc>
                          <w:tcPr>
                            <w:tcW w:w="1696" w:type="dxa"/>
                          </w:tcPr>
                          <w:p w14:paraId="2D341974" w14:textId="77777777" w:rsidR="001F0E78" w:rsidRDefault="001F0E78" w:rsidP="00710676">
                            <w:pPr>
                              <w:rPr>
                                <w:color w:val="4D4D4D" w:themeColor="text2"/>
                                <w:sz w:val="18"/>
                                <w:szCs w:val="18"/>
                              </w:rPr>
                            </w:pPr>
                            <w:r>
                              <w:rPr>
                                <w:color w:val="4D4D4D" w:themeColor="text2"/>
                                <w:sz w:val="18"/>
                                <w:szCs w:val="18"/>
                              </w:rPr>
                              <w:t>Auskunft erteilt:</w:t>
                            </w:r>
                          </w:p>
                        </w:tc>
                        <w:tc>
                          <w:tcPr>
                            <w:tcW w:w="3428" w:type="dxa"/>
                          </w:tcPr>
                          <w:p w14:paraId="42C13422" w14:textId="77777777" w:rsidR="001F0E78" w:rsidRDefault="001F0E78" w:rsidP="00710676">
                            <w:pPr>
                              <w:rPr>
                                <w:color w:val="4D4D4D" w:themeColor="text2"/>
                                <w:sz w:val="18"/>
                                <w:szCs w:val="18"/>
                              </w:rPr>
                            </w:pPr>
                            <w:r w:rsidRPr="00A67847">
                              <w:rPr>
                                <w:noProof/>
                                <w:color w:val="4D4D4D" w:themeColor="text2"/>
                                <w:sz w:val="18"/>
                                <w:szCs w:val="18"/>
                              </w:rPr>
                              <w:t>Frau Schneider</w:t>
                            </w:r>
                          </w:p>
                        </w:tc>
                      </w:tr>
                      <w:tr w:rsidR="001F0E78" w14:paraId="14B883A1" w14:textId="77777777" w:rsidTr="002B03C0">
                        <w:trPr>
                          <w:trHeight w:val="264"/>
                        </w:trPr>
                        <w:tc>
                          <w:tcPr>
                            <w:tcW w:w="1696" w:type="dxa"/>
                          </w:tcPr>
                          <w:p w14:paraId="72C6310A" w14:textId="77777777" w:rsidR="001F0E78" w:rsidRDefault="001F0E78" w:rsidP="00710676">
                            <w:pPr>
                              <w:rPr>
                                <w:color w:val="4D4D4D" w:themeColor="text2"/>
                                <w:sz w:val="18"/>
                                <w:szCs w:val="18"/>
                              </w:rPr>
                            </w:pPr>
                            <w:r>
                              <w:rPr>
                                <w:color w:val="4D4D4D" w:themeColor="text2"/>
                                <w:sz w:val="18"/>
                                <w:szCs w:val="18"/>
                              </w:rPr>
                              <w:t>Telefon:</w:t>
                            </w:r>
                          </w:p>
                        </w:tc>
                        <w:tc>
                          <w:tcPr>
                            <w:tcW w:w="3428" w:type="dxa"/>
                          </w:tcPr>
                          <w:p w14:paraId="38544A70" w14:textId="77777777" w:rsidR="001F0E78" w:rsidRDefault="001F0E78" w:rsidP="00710676">
                            <w:pPr>
                              <w:rPr>
                                <w:color w:val="4D4D4D" w:themeColor="text2"/>
                                <w:sz w:val="18"/>
                                <w:szCs w:val="18"/>
                              </w:rPr>
                            </w:pPr>
                            <w:r w:rsidRPr="00A67847">
                              <w:rPr>
                                <w:noProof/>
                                <w:color w:val="4D4D4D" w:themeColor="text2"/>
                                <w:sz w:val="18"/>
                                <w:szCs w:val="18"/>
                              </w:rPr>
                              <w:t>06421/201-313</w:t>
                            </w:r>
                          </w:p>
                        </w:tc>
                      </w:tr>
                      <w:tr w:rsidR="001F0E78" w14:paraId="4D0287CE" w14:textId="77777777" w:rsidTr="002B03C0">
                        <w:trPr>
                          <w:trHeight w:val="249"/>
                        </w:trPr>
                        <w:tc>
                          <w:tcPr>
                            <w:tcW w:w="1696" w:type="dxa"/>
                          </w:tcPr>
                          <w:p w14:paraId="059E8245" w14:textId="77777777" w:rsidR="001F0E78" w:rsidRDefault="001F0E78" w:rsidP="00710676">
                            <w:pPr>
                              <w:rPr>
                                <w:color w:val="4D4D4D" w:themeColor="text2"/>
                                <w:sz w:val="18"/>
                                <w:szCs w:val="18"/>
                              </w:rPr>
                            </w:pPr>
                            <w:r>
                              <w:rPr>
                                <w:color w:val="4D4D4D" w:themeColor="text2"/>
                                <w:sz w:val="18"/>
                                <w:szCs w:val="18"/>
                              </w:rPr>
                              <w:t>Telefax:</w:t>
                            </w:r>
                          </w:p>
                        </w:tc>
                        <w:tc>
                          <w:tcPr>
                            <w:tcW w:w="3428" w:type="dxa"/>
                          </w:tcPr>
                          <w:p w14:paraId="2CF84F2F" w14:textId="77777777" w:rsidR="001F0E78" w:rsidRDefault="001F0E78" w:rsidP="00710676">
                            <w:pPr>
                              <w:rPr>
                                <w:color w:val="4D4D4D" w:themeColor="text2"/>
                                <w:sz w:val="18"/>
                                <w:szCs w:val="18"/>
                              </w:rPr>
                            </w:pPr>
                            <w:r w:rsidRPr="00A67847">
                              <w:rPr>
                                <w:noProof/>
                                <w:color w:val="4D4D4D" w:themeColor="text2"/>
                                <w:sz w:val="18"/>
                                <w:szCs w:val="18"/>
                              </w:rPr>
                              <w:t>06421/201-313</w:t>
                            </w:r>
                          </w:p>
                        </w:tc>
                      </w:tr>
                      <w:tr w:rsidR="001F0E78" w14:paraId="46AFA7BA" w14:textId="77777777" w:rsidTr="002B03C0">
                        <w:trPr>
                          <w:trHeight w:val="264"/>
                        </w:trPr>
                        <w:tc>
                          <w:tcPr>
                            <w:tcW w:w="1696" w:type="dxa"/>
                          </w:tcPr>
                          <w:p w14:paraId="7520B97B" w14:textId="77777777" w:rsidR="001F0E78" w:rsidRDefault="001F0E78" w:rsidP="00710676">
                            <w:pPr>
                              <w:rPr>
                                <w:color w:val="4D4D4D" w:themeColor="text2"/>
                                <w:sz w:val="18"/>
                                <w:szCs w:val="18"/>
                              </w:rPr>
                            </w:pPr>
                            <w:r>
                              <w:rPr>
                                <w:color w:val="4D4D4D" w:themeColor="text2"/>
                                <w:sz w:val="18"/>
                                <w:szCs w:val="18"/>
                              </w:rPr>
                              <w:t>E-Mail:</w:t>
                            </w:r>
                          </w:p>
                        </w:tc>
                        <w:tc>
                          <w:tcPr>
                            <w:tcW w:w="3428" w:type="dxa"/>
                          </w:tcPr>
                          <w:p w14:paraId="0378A71D" w14:textId="77777777" w:rsidR="001F0E78" w:rsidRDefault="001F0E78" w:rsidP="00710676">
                            <w:pPr>
                              <w:rPr>
                                <w:color w:val="4D4D4D" w:themeColor="text2"/>
                                <w:sz w:val="18"/>
                                <w:szCs w:val="18"/>
                              </w:rPr>
                            </w:pPr>
                            <w:r w:rsidRPr="00A67847">
                              <w:rPr>
                                <w:noProof/>
                                <w:color w:val="4D4D4D" w:themeColor="text2"/>
                                <w:sz w:val="18"/>
                                <w:szCs w:val="18"/>
                              </w:rPr>
                              <w:t>dirwi2vk3radar.dortmund@polizei.nrw.de</w:t>
                            </w:r>
                          </w:p>
                        </w:tc>
                      </w:tr>
                      <w:tr w:rsidR="001F0E78" w14:paraId="593F3D4B" w14:textId="77777777" w:rsidTr="002B03C0">
                        <w:trPr>
                          <w:trHeight w:val="249"/>
                        </w:trPr>
                        <w:tc>
                          <w:tcPr>
                            <w:tcW w:w="1696" w:type="dxa"/>
                          </w:tcPr>
                          <w:p w14:paraId="5BC25A25" w14:textId="77777777" w:rsidR="001F0E78" w:rsidRDefault="001F0E78" w:rsidP="00710676">
                            <w:pPr>
                              <w:rPr>
                                <w:color w:val="4D4D4D" w:themeColor="text2"/>
                                <w:sz w:val="18"/>
                                <w:szCs w:val="18"/>
                              </w:rPr>
                            </w:pPr>
                            <w:r>
                              <w:rPr>
                                <w:color w:val="4D4D4D" w:themeColor="text2"/>
                                <w:sz w:val="18"/>
                                <w:szCs w:val="18"/>
                              </w:rPr>
                              <w:t>Internet:</w:t>
                            </w:r>
                          </w:p>
                        </w:tc>
                        <w:tc>
                          <w:tcPr>
                            <w:tcW w:w="3428" w:type="dxa"/>
                          </w:tcPr>
                          <w:p w14:paraId="4A091389" w14:textId="77777777" w:rsidR="001F0E78" w:rsidRDefault="001F0E78" w:rsidP="00710676">
                            <w:pPr>
                              <w:rPr>
                                <w:color w:val="4D4D4D" w:themeColor="text2"/>
                                <w:sz w:val="18"/>
                                <w:szCs w:val="18"/>
                              </w:rPr>
                            </w:pPr>
                            <w:r>
                              <w:rPr>
                                <w:color w:val="4D4D4D" w:themeColor="text2"/>
                                <w:sz w:val="18"/>
                                <w:szCs w:val="18"/>
                              </w:rPr>
                              <w:t>www.koblenz.de</w:t>
                            </w:r>
                          </w:p>
                        </w:tc>
                      </w:tr>
                      <w:tr w:rsidR="001F0E78" w14:paraId="3BB43808" w14:textId="77777777" w:rsidTr="002B03C0">
                        <w:trPr>
                          <w:trHeight w:val="249"/>
                        </w:trPr>
                        <w:tc>
                          <w:tcPr>
                            <w:tcW w:w="1696" w:type="dxa"/>
                          </w:tcPr>
                          <w:p w14:paraId="6A1F4DDF" w14:textId="77777777" w:rsidR="001F0E78" w:rsidRDefault="001F0E78" w:rsidP="00710676">
                            <w:pPr>
                              <w:rPr>
                                <w:color w:val="4D4D4D" w:themeColor="text2"/>
                                <w:sz w:val="18"/>
                                <w:szCs w:val="18"/>
                              </w:rPr>
                            </w:pPr>
                            <w:r>
                              <w:rPr>
                                <w:color w:val="4D4D4D" w:themeColor="text2"/>
                                <w:sz w:val="18"/>
                                <w:szCs w:val="18"/>
                              </w:rPr>
                              <w:t>Datum:</w:t>
                            </w:r>
                          </w:p>
                        </w:tc>
                        <w:tc>
                          <w:tcPr>
                            <w:tcW w:w="3428" w:type="dxa"/>
                          </w:tcPr>
                          <w:p w14:paraId="4DFB45DE" w14:textId="44CB36D1" w:rsidR="001F0E78" w:rsidRDefault="001F0E78" w:rsidP="00710676">
                            <w:pPr>
                              <w:rPr>
                                <w:color w:val="4D4D4D" w:themeColor="text2"/>
                                <w:sz w:val="18"/>
                                <w:szCs w:val="18"/>
                              </w:rPr>
                            </w:pPr>
                            <w:r>
                              <w:rPr>
                                <w:noProof/>
                                <w:color w:val="4D4D4D" w:themeColor="text2"/>
                                <w:sz w:val="18"/>
                                <w:szCs w:val="18"/>
                              </w:rPr>
                              <w:t>04.12.</w:t>
                            </w:r>
                            <w:r w:rsidR="00BB21B8">
                              <w:rPr>
                                <w:noProof/>
                                <w:color w:val="4D4D4D" w:themeColor="text2"/>
                                <w:sz w:val="18"/>
                                <w:szCs w:val="18"/>
                              </w:rPr>
                              <w:t>1</w:t>
                            </w:r>
                            <w:r>
                              <w:rPr>
                                <w:noProof/>
                                <w:color w:val="4D4D4D" w:themeColor="text2"/>
                                <w:sz w:val="18"/>
                                <w:szCs w:val="18"/>
                              </w:rPr>
                              <w:t>019</w:t>
                            </w:r>
                          </w:p>
                        </w:tc>
                      </w:tr>
                    </w:tbl>
                    <w:p w14:paraId="0BD65158" w14:textId="77777777" w:rsidR="001F0E78" w:rsidRDefault="001F0E78" w:rsidP="005F6A8B">
                      <w:pPr>
                        <w:spacing w:after="0"/>
                        <w:rPr>
                          <w:color w:val="4D4D4D" w:themeColor="text2"/>
                          <w:sz w:val="18"/>
                          <w:szCs w:val="18"/>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432"/>
                      </w:tblGrid>
                      <w:tr w:rsidR="001F0E78" w14:paraId="374A46D1" w14:textId="77777777" w:rsidTr="002B03C0">
                        <w:trPr>
                          <w:trHeight w:val="374"/>
                        </w:trPr>
                        <w:tc>
                          <w:tcPr>
                            <w:tcW w:w="1696" w:type="dxa"/>
                            <w:shd w:val="clear" w:color="auto" w:fill="CECCCA" w:themeFill="background2" w:themeFillShade="E6"/>
                          </w:tcPr>
                          <w:p w14:paraId="37FB468E" w14:textId="77777777" w:rsidR="001F0E78" w:rsidRDefault="001F0E78" w:rsidP="002B03C0">
                            <w:pPr>
                              <w:rPr>
                                <w:color w:val="4D4D4D" w:themeColor="text2"/>
                                <w:sz w:val="18"/>
                                <w:szCs w:val="18"/>
                              </w:rPr>
                            </w:pPr>
                            <w:r>
                              <w:rPr>
                                <w:color w:val="4D4D4D" w:themeColor="text2"/>
                                <w:sz w:val="18"/>
                                <w:szCs w:val="18"/>
                              </w:rPr>
                              <w:t>Aktenzeichen:</w:t>
                            </w:r>
                          </w:p>
                        </w:tc>
                        <w:tc>
                          <w:tcPr>
                            <w:tcW w:w="3432" w:type="dxa"/>
                            <w:shd w:val="clear" w:color="auto" w:fill="CECCCA" w:themeFill="background2" w:themeFillShade="E6"/>
                          </w:tcPr>
                          <w:p w14:paraId="3DCE8828" w14:textId="77777777" w:rsidR="001F0E78" w:rsidRDefault="001F0E78" w:rsidP="002B03C0">
                            <w:r w:rsidRPr="00A67847">
                              <w:rPr>
                                <w:noProof/>
                                <w:color w:val="4D4D4D" w:themeColor="text2"/>
                                <w:sz w:val="18"/>
                                <w:szCs w:val="18"/>
                              </w:rPr>
                              <w:t>2.2.2-022176/12-17</w:t>
                            </w:r>
                          </w:p>
                        </w:tc>
                      </w:tr>
                    </w:tbl>
                    <w:p w14:paraId="378B8310" w14:textId="77777777" w:rsidR="001F0E78" w:rsidRDefault="001F0E78" w:rsidP="005F6A8B">
                      <w:pPr>
                        <w:spacing w:after="0"/>
                        <w:rPr>
                          <w:color w:val="4D4D4D" w:themeColor="text2"/>
                          <w:sz w:val="18"/>
                          <w:szCs w:val="18"/>
                        </w:rPr>
                      </w:pPr>
                    </w:p>
                    <w:p w14:paraId="7E2FCD0F" w14:textId="77777777" w:rsidR="001F0E78" w:rsidRPr="00BD7739" w:rsidRDefault="001F0E78" w:rsidP="00841031">
                      <w:pPr>
                        <w:rPr>
                          <w:color w:val="4D4D4D" w:themeColor="text2"/>
                          <w:sz w:val="12"/>
                          <w:szCs w:val="12"/>
                        </w:rPr>
                      </w:pPr>
                    </w:p>
                  </w:txbxContent>
                </v:textbox>
                <w10:wrap type="topAndBottom" anchory="page"/>
              </v:rect>
            </w:pict>
          </mc:Fallback>
        </mc:AlternateContent>
      </w:r>
      <w:r>
        <w:rPr>
          <w:b w:val="0"/>
          <w:bCs w:val="0"/>
          <w:noProof/>
          <w:sz w:val="18"/>
          <w:szCs w:val="18"/>
          <w:u w:val="single"/>
        </w:rPr>
        <mc:AlternateContent>
          <mc:Choice Requires="wps">
            <w:drawing>
              <wp:anchor distT="0" distB="0" distL="114300" distR="114300" simplePos="0" relativeHeight="251662336" behindDoc="0" locked="0" layoutInCell="1" allowOverlap="1" wp14:anchorId="6634A3BB" wp14:editId="0C7A1833">
                <wp:simplePos x="0" y="0"/>
                <wp:positionH relativeFrom="margin">
                  <wp:posOffset>-373380</wp:posOffset>
                </wp:positionH>
                <wp:positionV relativeFrom="page">
                  <wp:posOffset>160020</wp:posOffset>
                </wp:positionV>
                <wp:extent cx="3253740" cy="1409700"/>
                <wp:effectExtent l="0" t="0" r="22860" b="19050"/>
                <wp:wrapTopAndBottom/>
                <wp:docPr id="8" name="Auto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3740" cy="1409700"/>
                        </a:xfrm>
                        <a:prstGeom prst="rect">
                          <a:avLst/>
                        </a:prstGeom>
                        <a:solidFill>
                          <a:schemeClr val="bg1"/>
                        </a:solidFill>
                        <a:ln w="15875">
                          <a:solidFill>
                            <a:schemeClr val="bg1"/>
                          </a:solidFill>
                        </a:ln>
                      </wps:spPr>
                      <wps:style>
                        <a:lnRef idx="0">
                          <a:scrgbClr r="0" g="0" b="0"/>
                        </a:lnRef>
                        <a:fillRef idx="1002">
                          <a:schemeClr val="lt2"/>
                        </a:fillRef>
                        <a:effectRef idx="0">
                          <a:scrgbClr r="0" g="0" b="0"/>
                        </a:effectRef>
                        <a:fontRef idx="major"/>
                      </wps:style>
                      <wps:txbx>
                        <w:txbxContent>
                          <w:tbl>
                            <w:tblPr>
                              <w:tblStyle w:val="Tabellenraster"/>
                              <w:tblW w:w="4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tblGrid>
                            <w:tr w:rsidR="001F0E78" w14:paraId="46518AA6" w14:textId="77777777" w:rsidTr="00A05824">
                              <w:trPr>
                                <w:trHeight w:val="191"/>
                              </w:trPr>
                              <w:tc>
                                <w:tcPr>
                                  <w:tcW w:w="4650" w:type="dxa"/>
                                </w:tcPr>
                                <w:p w14:paraId="01416F25" w14:textId="59A29C78" w:rsidR="001F0E78" w:rsidRPr="00BD7739" w:rsidRDefault="00822B6D" w:rsidP="005F6A8B">
                                  <w:pPr>
                                    <w:rPr>
                                      <w:b/>
                                      <w:color w:val="4D4D4D" w:themeColor="text2"/>
                                      <w:sz w:val="24"/>
                                      <w:szCs w:val="24"/>
                                    </w:rPr>
                                  </w:pPr>
                                  <w:r w:rsidRPr="00822B6D">
                                    <w:rPr>
                                      <w:b/>
                                      <w:noProof/>
                                      <w:color w:val="4D4D4D" w:themeColor="text2"/>
                                      <w:sz w:val="24"/>
                                      <w:szCs w:val="24"/>
                                    </w:rPr>
                                    <w:t>Stadtverwaltung  Sinde</w:t>
                                  </w:r>
                                  <w:r w:rsidR="007E77F3">
                                    <w:rPr>
                                      <w:b/>
                                      <w:noProof/>
                                      <w:color w:val="4D4D4D" w:themeColor="text2"/>
                                      <w:sz w:val="24"/>
                                      <w:szCs w:val="24"/>
                                    </w:rPr>
                                    <w:t>I</w:t>
                                  </w:r>
                                  <w:bookmarkStart w:id="0" w:name="_GoBack"/>
                                  <w:bookmarkEnd w:id="0"/>
                                  <w:r w:rsidRPr="00822B6D">
                                    <w:rPr>
                                      <w:b/>
                                      <w:noProof/>
                                      <w:color w:val="4D4D4D" w:themeColor="text2"/>
                                      <w:sz w:val="24"/>
                                      <w:szCs w:val="24"/>
                                    </w:rPr>
                                    <w:t>fingen</w:t>
                                  </w:r>
                                </w:p>
                              </w:tc>
                            </w:tr>
                            <w:tr w:rsidR="001F0E78" w14:paraId="71418974" w14:textId="77777777" w:rsidTr="00A05824">
                              <w:trPr>
                                <w:trHeight w:val="203"/>
                              </w:trPr>
                              <w:tc>
                                <w:tcPr>
                                  <w:tcW w:w="4650" w:type="dxa"/>
                                </w:tcPr>
                                <w:p w14:paraId="4140E297" w14:textId="77777777" w:rsidR="001F0E78" w:rsidRPr="00BD7739" w:rsidRDefault="001F0E78" w:rsidP="005F6A8B">
                                  <w:pPr>
                                    <w:rPr>
                                      <w:b/>
                                      <w:color w:val="4D4D4D" w:themeColor="text2"/>
                                      <w:sz w:val="24"/>
                                      <w:szCs w:val="24"/>
                                    </w:rPr>
                                  </w:pPr>
                                  <w:r w:rsidRPr="00BD7739">
                                    <w:rPr>
                                      <w:b/>
                                      <w:color w:val="4D4D4D" w:themeColor="text2"/>
                                      <w:sz w:val="24"/>
                                      <w:szCs w:val="24"/>
                                    </w:rPr>
                                    <w:t>Sachgebiet III</w:t>
                                  </w:r>
                                </w:p>
                              </w:tc>
                            </w:tr>
                            <w:tr w:rsidR="001F0E78" w14:paraId="7AA5AB07" w14:textId="77777777" w:rsidTr="00A05824">
                              <w:trPr>
                                <w:trHeight w:val="394"/>
                              </w:trPr>
                              <w:tc>
                                <w:tcPr>
                                  <w:tcW w:w="4650" w:type="dxa"/>
                                </w:tcPr>
                                <w:p w14:paraId="7A4315BB" w14:textId="77777777" w:rsidR="001F0E78" w:rsidRPr="00BD7739" w:rsidRDefault="001F0E78" w:rsidP="005F6A8B">
                                  <w:pPr>
                                    <w:rPr>
                                      <w:b/>
                                      <w:color w:val="4D4D4D" w:themeColor="text2"/>
                                      <w:sz w:val="24"/>
                                      <w:szCs w:val="24"/>
                                    </w:rPr>
                                  </w:pPr>
                                  <w:r w:rsidRPr="00BD7739">
                                    <w:rPr>
                                      <w:b/>
                                      <w:color w:val="4D4D4D" w:themeColor="text2"/>
                                      <w:sz w:val="24"/>
                                      <w:szCs w:val="24"/>
                                    </w:rPr>
                                    <w:t>Abt.</w:t>
                                  </w:r>
                                  <w:r w:rsidRPr="00BD7739">
                                    <w:rPr>
                                      <w:b/>
                                      <w:sz w:val="24"/>
                                      <w:szCs w:val="24"/>
                                    </w:rPr>
                                    <w:t xml:space="preserve"> </w:t>
                                  </w:r>
                                  <w:r w:rsidRPr="00BD7739">
                                    <w:rPr>
                                      <w:b/>
                                      <w:color w:val="4D4D4D" w:themeColor="text2"/>
                                      <w:sz w:val="24"/>
                                      <w:szCs w:val="24"/>
                                    </w:rPr>
                                    <w:t>Straßenverkehrsangelegenheiten</w:t>
                                  </w:r>
                                </w:p>
                              </w:tc>
                            </w:tr>
                          </w:tbl>
                          <w:p w14:paraId="409F34BD" w14:textId="77777777" w:rsidR="001F0E78" w:rsidRDefault="001F0E78" w:rsidP="00BD7739">
                            <w:pPr>
                              <w:spacing w:after="0"/>
                              <w:rPr>
                                <w:color w:val="4D4D4D" w:themeColor="text2"/>
                                <w:sz w:val="18"/>
                                <w:szCs w:val="18"/>
                              </w:rPr>
                            </w:pPr>
                          </w:p>
                          <w:p w14:paraId="36B7009E" w14:textId="77777777" w:rsidR="001F0E78" w:rsidRDefault="001F0E78" w:rsidP="00BD7739">
                            <w:pPr>
                              <w:spacing w:after="0"/>
                              <w:rPr>
                                <w:color w:val="4D4D4D" w:themeColor="text2"/>
                                <w:sz w:val="18"/>
                                <w:szCs w:val="18"/>
                              </w:rPr>
                            </w:pPr>
                          </w:p>
                          <w:p w14:paraId="259F6B97" w14:textId="77777777" w:rsidR="001F0E78" w:rsidRPr="00BD7739" w:rsidRDefault="001F0E78" w:rsidP="00BD7739">
                            <w:pPr>
                              <w:rPr>
                                <w:color w:val="4D4D4D" w:themeColor="text2"/>
                                <w:sz w:val="12"/>
                                <w:szCs w:val="12"/>
                              </w:rPr>
                            </w:pPr>
                          </w:p>
                        </w:txbxContent>
                      </wps:txbx>
                      <wps:bodyPr rot="0" vert="horz" wrap="square" lIns="182880" tIns="457200" rIns="182880" bIns="73152"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34A3BB" id="_x0000_s1029" style="position:absolute;margin-left:-29.4pt;margin-top:12.6pt;width:256.2pt;height:11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" fillcolor="white [3212]" strokecolor="white [3212]" strokeweight="1.25pt">
                <v:textbox inset="14.4pt,36pt,14.4pt,5.76pt">
                  <w:txbxContent>
                    <w:tbl>
                      <w:tblPr>
                        <w:tblStyle w:val="Tabellenraster"/>
                        <w:tblW w:w="4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tblGrid>
                      <w:tr w:rsidR="001F0E78" w14:paraId="46518AA6" w14:textId="77777777" w:rsidTr="00A05824">
                        <w:trPr>
                          <w:trHeight w:val="191"/>
                        </w:trPr>
                        <w:tc>
                          <w:tcPr>
                            <w:tcW w:w="4650" w:type="dxa"/>
                          </w:tcPr>
                          <w:p w14:paraId="01416F25" w14:textId="59A29C78" w:rsidR="001F0E78" w:rsidRPr="00BD7739" w:rsidRDefault="00822B6D" w:rsidP="005F6A8B">
                            <w:pPr>
                              <w:rPr>
                                <w:b/>
                                <w:color w:val="4D4D4D" w:themeColor="text2"/>
                                <w:sz w:val="24"/>
                                <w:szCs w:val="24"/>
                              </w:rPr>
                            </w:pPr>
                            <w:r w:rsidRPr="00822B6D">
                              <w:rPr>
                                <w:b/>
                                <w:noProof/>
                                <w:color w:val="4D4D4D" w:themeColor="text2"/>
                                <w:sz w:val="24"/>
                                <w:szCs w:val="24"/>
                              </w:rPr>
                              <w:t>Stadtverwaltung  Sinde</w:t>
                            </w:r>
                            <w:r w:rsidR="007E77F3">
                              <w:rPr>
                                <w:b/>
                                <w:noProof/>
                                <w:color w:val="4D4D4D" w:themeColor="text2"/>
                                <w:sz w:val="24"/>
                                <w:szCs w:val="24"/>
                              </w:rPr>
                              <w:t>I</w:t>
                            </w:r>
                            <w:bookmarkStart w:id="1" w:name="_GoBack"/>
                            <w:bookmarkEnd w:id="1"/>
                            <w:r w:rsidRPr="00822B6D">
                              <w:rPr>
                                <w:b/>
                                <w:noProof/>
                                <w:color w:val="4D4D4D" w:themeColor="text2"/>
                                <w:sz w:val="24"/>
                                <w:szCs w:val="24"/>
                              </w:rPr>
                              <w:t>fingen</w:t>
                            </w:r>
                          </w:p>
                        </w:tc>
                      </w:tr>
                      <w:tr w:rsidR="001F0E78" w14:paraId="71418974" w14:textId="77777777" w:rsidTr="00A05824">
                        <w:trPr>
                          <w:trHeight w:val="203"/>
                        </w:trPr>
                        <w:tc>
                          <w:tcPr>
                            <w:tcW w:w="4650" w:type="dxa"/>
                          </w:tcPr>
                          <w:p w14:paraId="4140E297" w14:textId="77777777" w:rsidR="001F0E78" w:rsidRPr="00BD7739" w:rsidRDefault="001F0E78" w:rsidP="005F6A8B">
                            <w:pPr>
                              <w:rPr>
                                <w:b/>
                                <w:color w:val="4D4D4D" w:themeColor="text2"/>
                                <w:sz w:val="24"/>
                                <w:szCs w:val="24"/>
                              </w:rPr>
                            </w:pPr>
                            <w:r w:rsidRPr="00BD7739">
                              <w:rPr>
                                <w:b/>
                                <w:color w:val="4D4D4D" w:themeColor="text2"/>
                                <w:sz w:val="24"/>
                                <w:szCs w:val="24"/>
                              </w:rPr>
                              <w:t>Sachgebiet III</w:t>
                            </w:r>
                          </w:p>
                        </w:tc>
                      </w:tr>
                      <w:tr w:rsidR="001F0E78" w14:paraId="7AA5AB07" w14:textId="77777777" w:rsidTr="00A05824">
                        <w:trPr>
                          <w:trHeight w:val="394"/>
                        </w:trPr>
                        <w:tc>
                          <w:tcPr>
                            <w:tcW w:w="4650" w:type="dxa"/>
                          </w:tcPr>
                          <w:p w14:paraId="7A4315BB" w14:textId="77777777" w:rsidR="001F0E78" w:rsidRPr="00BD7739" w:rsidRDefault="001F0E78" w:rsidP="005F6A8B">
                            <w:pPr>
                              <w:rPr>
                                <w:b/>
                                <w:color w:val="4D4D4D" w:themeColor="text2"/>
                                <w:sz w:val="24"/>
                                <w:szCs w:val="24"/>
                              </w:rPr>
                            </w:pPr>
                            <w:r w:rsidRPr="00BD7739">
                              <w:rPr>
                                <w:b/>
                                <w:color w:val="4D4D4D" w:themeColor="text2"/>
                                <w:sz w:val="24"/>
                                <w:szCs w:val="24"/>
                              </w:rPr>
                              <w:t>Abt.</w:t>
                            </w:r>
                            <w:r w:rsidRPr="00BD7739">
                              <w:rPr>
                                <w:b/>
                                <w:sz w:val="24"/>
                                <w:szCs w:val="24"/>
                              </w:rPr>
                              <w:t xml:space="preserve"> </w:t>
                            </w:r>
                            <w:r w:rsidRPr="00BD7739">
                              <w:rPr>
                                <w:b/>
                                <w:color w:val="4D4D4D" w:themeColor="text2"/>
                                <w:sz w:val="24"/>
                                <w:szCs w:val="24"/>
                              </w:rPr>
                              <w:t>Straßenverkehrsangelegenheiten</w:t>
                            </w:r>
                          </w:p>
                        </w:tc>
                      </w:tr>
                    </w:tbl>
                    <w:p w14:paraId="409F34BD" w14:textId="77777777" w:rsidR="001F0E78" w:rsidRDefault="001F0E78" w:rsidP="00BD7739">
                      <w:pPr>
                        <w:spacing w:after="0"/>
                        <w:rPr>
                          <w:color w:val="4D4D4D" w:themeColor="text2"/>
                          <w:sz w:val="18"/>
                          <w:szCs w:val="18"/>
                        </w:rPr>
                      </w:pPr>
                    </w:p>
                    <w:p w14:paraId="36B7009E" w14:textId="77777777" w:rsidR="001F0E78" w:rsidRDefault="001F0E78" w:rsidP="00BD7739">
                      <w:pPr>
                        <w:spacing w:after="0"/>
                        <w:rPr>
                          <w:color w:val="4D4D4D" w:themeColor="text2"/>
                          <w:sz w:val="18"/>
                          <w:szCs w:val="18"/>
                        </w:rPr>
                      </w:pPr>
                    </w:p>
                    <w:p w14:paraId="259F6B97" w14:textId="77777777" w:rsidR="001F0E78" w:rsidRPr="00BD7739" w:rsidRDefault="001F0E78" w:rsidP="00BD7739">
                      <w:pPr>
                        <w:rPr>
                          <w:color w:val="4D4D4D" w:themeColor="text2"/>
                          <w:sz w:val="12"/>
                          <w:szCs w:val="12"/>
                        </w:rPr>
                      </w:pPr>
                    </w:p>
                  </w:txbxContent>
                </v:textbox>
                <w10:wrap type="topAndBottom" anchorx="margin" anchory="page"/>
              </v:rect>
            </w:pict>
          </mc:Fallback>
        </mc:AlternateContent>
      </w:r>
    </w:p>
    <w:p w14:paraId="3BE488BC" w14:textId="77777777" w:rsidR="001F0E78" w:rsidRPr="008E12A6" w:rsidRDefault="001F0E78" w:rsidP="008E12A6">
      <w:pPr>
        <w:pStyle w:val="Datum"/>
        <w:rPr>
          <w:b w:val="0"/>
          <w:bCs w:val="0"/>
          <w:sz w:val="18"/>
          <w:szCs w:val="18"/>
          <w:u w:val="single"/>
        </w:rPr>
      </w:pPr>
    </w:p>
    <w:sectPr w:rsidR="001F0E78" w:rsidRPr="008E12A6" w:rsidSect="001F0E78">
      <w:footerReference w:type="default" r:id="rId11"/>
      <w:footerReference w:type="first" r:id="rId12"/>
      <w:type w:val="continuous"/>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552B0" w14:textId="77777777" w:rsidR="006532CE" w:rsidRDefault="006532CE">
      <w:pPr>
        <w:spacing w:after="0"/>
      </w:pPr>
      <w:r>
        <w:separator/>
      </w:r>
    </w:p>
  </w:endnote>
  <w:endnote w:type="continuationSeparator" w:id="0">
    <w:p w14:paraId="000ABBF2" w14:textId="77777777" w:rsidR="006532CE" w:rsidRDefault="006532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GMinchoB">
    <w:altName w:val="HG明朝B"/>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42F3D" w14:textId="77777777" w:rsidR="001F0E78" w:rsidRDefault="001F0E78">
    <w:pPr>
      <w:pStyle w:val="Fuzeile"/>
    </w:pPr>
    <w:r>
      <w:rPr>
        <w:lang w:bidi="de-DE"/>
      </w:rPr>
      <w:t xml:space="preserve">Seite </w:t>
    </w:r>
    <w:r>
      <w:rPr>
        <w:lang w:bidi="de-DE"/>
      </w:rPr>
      <w:fldChar w:fldCharType="begin"/>
    </w:r>
    <w:r>
      <w:rPr>
        <w:lang w:bidi="de-DE"/>
      </w:rPr>
      <w:instrText xml:space="preserve"> PAGE   \* MERGEFORMAT </w:instrText>
    </w:r>
    <w:r>
      <w:rPr>
        <w:lang w:bidi="de-DE"/>
      </w:rPr>
      <w:fldChar w:fldCharType="separate"/>
    </w:r>
    <w:r>
      <w:rPr>
        <w:noProof/>
        <w:lang w:bidi="de-DE"/>
      </w:rPr>
      <w:t>1</w:t>
    </w:r>
    <w:r>
      <w:rPr>
        <w:noProof/>
        <w:lang w:bidi="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7D117" w14:textId="77777777" w:rsidR="001F0E78" w:rsidRPr="00654B4E" w:rsidRDefault="001F0E78" w:rsidP="00654B4E">
    <w:pPr>
      <w:pStyle w:val="Fuzeile"/>
      <w:pBdr>
        <w:top w:val="single" w:sz="4" w:space="1" w:color="auto"/>
      </w:pBdr>
      <w:jc w:val="left"/>
      <w:rPr>
        <w:color w:val="auto"/>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B75E3" w14:textId="77777777" w:rsidR="00F07593" w:rsidRDefault="00F07593">
    <w:pPr>
      <w:pStyle w:val="Fuzeile"/>
    </w:pPr>
    <w:r>
      <w:rPr>
        <w:lang w:bidi="de-DE"/>
      </w:rPr>
      <w:t xml:space="preserve">Seite </w:t>
    </w:r>
    <w:r>
      <w:rPr>
        <w:lang w:bidi="de-DE"/>
      </w:rPr>
      <w:fldChar w:fldCharType="begin"/>
    </w:r>
    <w:r>
      <w:rPr>
        <w:lang w:bidi="de-DE"/>
      </w:rPr>
      <w:instrText xml:space="preserve"> PAGE   \* MERGEFORMAT </w:instrText>
    </w:r>
    <w:r>
      <w:rPr>
        <w:lang w:bidi="de-DE"/>
      </w:rPr>
      <w:fldChar w:fldCharType="separate"/>
    </w:r>
    <w:r>
      <w:rPr>
        <w:noProof/>
        <w:lang w:bidi="de-DE"/>
      </w:rPr>
      <w:t>1</w:t>
    </w:r>
    <w:r>
      <w:rPr>
        <w:noProof/>
        <w:lang w:bidi="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A232F" w14:textId="77777777" w:rsidR="00F07593" w:rsidRPr="00654B4E" w:rsidRDefault="00F07593" w:rsidP="00654B4E">
    <w:pPr>
      <w:pStyle w:val="Fuzeile"/>
      <w:pBdr>
        <w:top w:val="single" w:sz="4" w:space="1" w:color="auto"/>
      </w:pBdr>
      <w:jc w:val="left"/>
      <w:rPr>
        <w:color w:val="auto"/>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A3B70" w14:textId="77777777" w:rsidR="006532CE" w:rsidRDefault="006532CE">
      <w:pPr>
        <w:spacing w:after="0"/>
      </w:pPr>
      <w:r>
        <w:separator/>
      </w:r>
    </w:p>
  </w:footnote>
  <w:footnote w:type="continuationSeparator" w:id="0">
    <w:p w14:paraId="7BCC0C30" w14:textId="77777777" w:rsidR="006532CE" w:rsidRDefault="006532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1">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1">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1">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1">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1">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1">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1">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1">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1">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1">
    <w:nsid w:val="03435DE5"/>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1">
    <w:nsid w:val="05360A9D"/>
    <w:multiLevelType w:val="hybridMultilevel"/>
    <w:tmpl w:val="D2021A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1">
    <w:nsid w:val="1B327E1F"/>
    <w:multiLevelType w:val="hybridMultilevel"/>
    <w:tmpl w:val="72803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1">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1">
    <w:nsid w:val="76C52B42"/>
    <w:multiLevelType w:val="multilevel"/>
    <w:tmpl w:val="38101482"/>
    <w:lvl w:ilvl="0">
      <w:start w:val="1"/>
      <w:numFmt w:val="upperRoman"/>
      <w:lvlText w:val="Artikel %1."/>
      <w:lvlJc w:val="left"/>
      <w:pPr>
        <w:ind w:left="0" w:firstLine="0"/>
      </w:pPr>
    </w:lvl>
    <w:lvl w:ilvl="1">
      <w:start w:val="1"/>
      <w:numFmt w:val="decimalZero"/>
      <w:isLgl/>
      <w:lvlText w:val="Abschnitt %1 %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1">
    <w:nsid w:val="78B21096"/>
    <w:multiLevelType w:val="hybridMultilevel"/>
    <w:tmpl w:val="0F2A26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1">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3"/>
  </w:num>
  <w:num w:numId="14">
    <w:abstractNumId w:val="16"/>
  </w:num>
  <w:num w:numId="15">
    <w:abstractNumId w:val="14"/>
  </w:num>
  <w:num w:numId="16">
    <w:abstractNumId w:val="10"/>
  </w:num>
  <w:num w:numId="17">
    <w:abstractNumId w:val="12"/>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B9"/>
    <w:rsid w:val="00030BD4"/>
    <w:rsid w:val="00035F7E"/>
    <w:rsid w:val="00046936"/>
    <w:rsid w:val="000D516D"/>
    <w:rsid w:val="000D5AB1"/>
    <w:rsid w:val="00101CBA"/>
    <w:rsid w:val="00130485"/>
    <w:rsid w:val="00143513"/>
    <w:rsid w:val="00145929"/>
    <w:rsid w:val="00150CC4"/>
    <w:rsid w:val="001711EA"/>
    <w:rsid w:val="001A2CEC"/>
    <w:rsid w:val="001B2F0C"/>
    <w:rsid w:val="001C6B35"/>
    <w:rsid w:val="001D3E3D"/>
    <w:rsid w:val="001E3667"/>
    <w:rsid w:val="001E483E"/>
    <w:rsid w:val="001F0E78"/>
    <w:rsid w:val="001F7C53"/>
    <w:rsid w:val="002015E6"/>
    <w:rsid w:val="002037A9"/>
    <w:rsid w:val="002045EB"/>
    <w:rsid w:val="00223E63"/>
    <w:rsid w:val="00246C53"/>
    <w:rsid w:val="00252C02"/>
    <w:rsid w:val="00293B83"/>
    <w:rsid w:val="002B03C0"/>
    <w:rsid w:val="002C15EC"/>
    <w:rsid w:val="002D1A7D"/>
    <w:rsid w:val="00302A2C"/>
    <w:rsid w:val="00310F61"/>
    <w:rsid w:val="00347330"/>
    <w:rsid w:val="00381669"/>
    <w:rsid w:val="00386D95"/>
    <w:rsid w:val="003A2662"/>
    <w:rsid w:val="003A5B5E"/>
    <w:rsid w:val="003D61AD"/>
    <w:rsid w:val="00400B19"/>
    <w:rsid w:val="004339E0"/>
    <w:rsid w:val="004576BC"/>
    <w:rsid w:val="004722AE"/>
    <w:rsid w:val="00476CDE"/>
    <w:rsid w:val="0048339B"/>
    <w:rsid w:val="004C3F9A"/>
    <w:rsid w:val="0052105A"/>
    <w:rsid w:val="00546B28"/>
    <w:rsid w:val="0055089F"/>
    <w:rsid w:val="00564DAB"/>
    <w:rsid w:val="00571A51"/>
    <w:rsid w:val="00572C90"/>
    <w:rsid w:val="0059450A"/>
    <w:rsid w:val="00596E9A"/>
    <w:rsid w:val="005A0123"/>
    <w:rsid w:val="005F51E6"/>
    <w:rsid w:val="005F6A8B"/>
    <w:rsid w:val="0063189E"/>
    <w:rsid w:val="00635692"/>
    <w:rsid w:val="00647B11"/>
    <w:rsid w:val="006532CE"/>
    <w:rsid w:val="00654B4E"/>
    <w:rsid w:val="00673C35"/>
    <w:rsid w:val="006A3CE7"/>
    <w:rsid w:val="00707981"/>
    <w:rsid w:val="00710676"/>
    <w:rsid w:val="00725F85"/>
    <w:rsid w:val="00745DDD"/>
    <w:rsid w:val="00761756"/>
    <w:rsid w:val="0076387D"/>
    <w:rsid w:val="007741EB"/>
    <w:rsid w:val="0077702F"/>
    <w:rsid w:val="007A1FB6"/>
    <w:rsid w:val="007A4599"/>
    <w:rsid w:val="007C7C1A"/>
    <w:rsid w:val="007E77F3"/>
    <w:rsid w:val="00822B6D"/>
    <w:rsid w:val="00841031"/>
    <w:rsid w:val="008518BA"/>
    <w:rsid w:val="00895319"/>
    <w:rsid w:val="0089732B"/>
    <w:rsid w:val="008A2847"/>
    <w:rsid w:val="008A4F75"/>
    <w:rsid w:val="008C2A3D"/>
    <w:rsid w:val="008E12A6"/>
    <w:rsid w:val="008F15C5"/>
    <w:rsid w:val="00916E48"/>
    <w:rsid w:val="00920901"/>
    <w:rsid w:val="00926EE6"/>
    <w:rsid w:val="00965D17"/>
    <w:rsid w:val="009727FD"/>
    <w:rsid w:val="00986E71"/>
    <w:rsid w:val="009A61F4"/>
    <w:rsid w:val="009A7997"/>
    <w:rsid w:val="009C40F0"/>
    <w:rsid w:val="009D4416"/>
    <w:rsid w:val="009D74C4"/>
    <w:rsid w:val="009E29EF"/>
    <w:rsid w:val="009F4DEF"/>
    <w:rsid w:val="00A05824"/>
    <w:rsid w:val="00A07E24"/>
    <w:rsid w:val="00A12573"/>
    <w:rsid w:val="00A12F86"/>
    <w:rsid w:val="00A27383"/>
    <w:rsid w:val="00A36203"/>
    <w:rsid w:val="00A556B5"/>
    <w:rsid w:val="00A64503"/>
    <w:rsid w:val="00A736B0"/>
    <w:rsid w:val="00AB48A2"/>
    <w:rsid w:val="00AE3B5B"/>
    <w:rsid w:val="00AF2944"/>
    <w:rsid w:val="00AF73C3"/>
    <w:rsid w:val="00B35657"/>
    <w:rsid w:val="00B47841"/>
    <w:rsid w:val="00B95BD4"/>
    <w:rsid w:val="00BB21B8"/>
    <w:rsid w:val="00BB53B5"/>
    <w:rsid w:val="00BD7739"/>
    <w:rsid w:val="00C01063"/>
    <w:rsid w:val="00C16BA7"/>
    <w:rsid w:val="00C21984"/>
    <w:rsid w:val="00C27AA9"/>
    <w:rsid w:val="00C30C9F"/>
    <w:rsid w:val="00C37F4D"/>
    <w:rsid w:val="00C62A05"/>
    <w:rsid w:val="00C83E3C"/>
    <w:rsid w:val="00C8449E"/>
    <w:rsid w:val="00CA45C0"/>
    <w:rsid w:val="00D00DD3"/>
    <w:rsid w:val="00D02A74"/>
    <w:rsid w:val="00D0512A"/>
    <w:rsid w:val="00D078FF"/>
    <w:rsid w:val="00D42CF8"/>
    <w:rsid w:val="00D55808"/>
    <w:rsid w:val="00D84DDC"/>
    <w:rsid w:val="00D87BD2"/>
    <w:rsid w:val="00D905F1"/>
    <w:rsid w:val="00D96840"/>
    <w:rsid w:val="00DB393A"/>
    <w:rsid w:val="00DE0CEB"/>
    <w:rsid w:val="00DF56DD"/>
    <w:rsid w:val="00E02C09"/>
    <w:rsid w:val="00E03605"/>
    <w:rsid w:val="00E1673D"/>
    <w:rsid w:val="00E43761"/>
    <w:rsid w:val="00E44144"/>
    <w:rsid w:val="00E45709"/>
    <w:rsid w:val="00E51039"/>
    <w:rsid w:val="00E51CD7"/>
    <w:rsid w:val="00E82DA7"/>
    <w:rsid w:val="00EA24E8"/>
    <w:rsid w:val="00EB53EC"/>
    <w:rsid w:val="00EB5EB9"/>
    <w:rsid w:val="00F02DDB"/>
    <w:rsid w:val="00F05A82"/>
    <w:rsid w:val="00F07593"/>
    <w:rsid w:val="00F47E97"/>
    <w:rsid w:val="00F522A5"/>
    <w:rsid w:val="00F64C6B"/>
    <w:rsid w:val="00FA371C"/>
    <w:rsid w:val="00FD0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4D357"/>
  <w15:chartTrackingRefBased/>
  <w15:docId w15:val="{20EFF8D9-D8BD-43DC-A606-2710F036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de-DE"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7383"/>
  </w:style>
  <w:style w:type="paragraph" w:styleId="berschrift1">
    <w:name w:val="heading 1"/>
    <w:basedOn w:val="Standard"/>
    <w:link w:val="berschrift1Zchn"/>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berschrift2">
    <w:name w:val="heading 2"/>
    <w:basedOn w:val="Standard"/>
    <w:next w:val="Standard"/>
    <w:link w:val="berschrift2Zchn"/>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berschrift8">
    <w:name w:val="heading 8"/>
    <w:basedOn w:val="Standard"/>
    <w:next w:val="Standard"/>
    <w:link w:val="berschrift8Zchn"/>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elZchn">
    <w:name w:val="Titel Zchn"/>
    <w:basedOn w:val="Absatz-Standardschriftart"/>
    <w:link w:val="Titel"/>
    <w:uiPriority w:val="1"/>
    <w:rsid w:val="00673C35"/>
    <w:rPr>
      <w:rFonts w:asciiTheme="majorHAnsi" w:eastAsiaTheme="majorEastAsia" w:hAnsiTheme="majorHAnsi" w:cstheme="majorBidi"/>
      <w:color w:val="2A7B88" w:themeColor="accent1" w:themeShade="BF"/>
      <w:kern w:val="28"/>
      <w:sz w:val="56"/>
    </w:rPr>
  </w:style>
  <w:style w:type="paragraph" w:styleId="Datum">
    <w:name w:val="Date"/>
    <w:basedOn w:val="Standard"/>
    <w:next w:val="Adresse"/>
    <w:link w:val="DatumZchn"/>
    <w:uiPriority w:val="2"/>
    <w:unhideWhenUsed/>
    <w:qFormat/>
    <w:rsid w:val="00673C35"/>
    <w:pPr>
      <w:spacing w:before="720"/>
      <w:contextualSpacing/>
    </w:pPr>
    <w:rPr>
      <w:b/>
      <w:bCs/>
      <w:color w:val="0D0D0D" w:themeColor="text1" w:themeTint="F2"/>
    </w:rPr>
  </w:style>
  <w:style w:type="character" w:customStyle="1" w:styleId="DatumZchn">
    <w:name w:val="Datum Zchn"/>
    <w:basedOn w:val="Absatz-Standardschriftart"/>
    <w:link w:val="Datum"/>
    <w:uiPriority w:val="2"/>
    <w:rsid w:val="00673C35"/>
    <w:rPr>
      <w:b/>
      <w:bCs/>
      <w:color w:val="0D0D0D" w:themeColor="text1" w:themeTint="F2"/>
    </w:rPr>
  </w:style>
  <w:style w:type="paragraph" w:customStyle="1" w:styleId="Adresse">
    <w:name w:val="Adresse"/>
    <w:basedOn w:val="Standard"/>
    <w:next w:val="Anrede"/>
    <w:uiPriority w:val="3"/>
    <w:qFormat/>
    <w:rsid w:val="00965D17"/>
    <w:pPr>
      <w:spacing w:line="336" w:lineRule="auto"/>
      <w:contextualSpacing/>
    </w:pPr>
  </w:style>
  <w:style w:type="paragraph" w:styleId="Fuzeile">
    <w:name w:val="footer"/>
    <w:basedOn w:val="Standard"/>
    <w:link w:val="FuzeileZchn"/>
    <w:uiPriority w:val="99"/>
    <w:unhideWhenUsed/>
    <w:rsid w:val="000D5AB1"/>
    <w:pPr>
      <w:spacing w:after="0"/>
      <w:jc w:val="right"/>
    </w:pPr>
    <w:rPr>
      <w:rFonts w:eastAsiaTheme="minorEastAsia"/>
      <w:color w:val="2A7B88" w:themeColor="accent1" w:themeShade="BF"/>
    </w:rPr>
  </w:style>
  <w:style w:type="character" w:customStyle="1" w:styleId="FuzeileZchn">
    <w:name w:val="Fußzeile Zchn"/>
    <w:basedOn w:val="Absatz-Standardschriftart"/>
    <w:link w:val="Fuzeile"/>
    <w:uiPriority w:val="99"/>
    <w:rsid w:val="000D5AB1"/>
    <w:rPr>
      <w:rFonts w:eastAsiaTheme="minorEastAsia"/>
      <w:color w:val="2A7B88" w:themeColor="accent1" w:themeShade="BF"/>
    </w:rPr>
  </w:style>
  <w:style w:type="paragraph" w:styleId="Anrede">
    <w:name w:val="Salutation"/>
    <w:basedOn w:val="Standard"/>
    <w:next w:val="Standard"/>
    <w:link w:val="AnredeZchn"/>
    <w:uiPriority w:val="4"/>
    <w:unhideWhenUsed/>
    <w:qFormat/>
    <w:rsid w:val="00965D17"/>
    <w:pPr>
      <w:spacing w:before="800" w:after="180"/>
    </w:pPr>
    <w:rPr>
      <w:b/>
      <w:bCs/>
      <w:color w:val="0D0D0D" w:themeColor="text1" w:themeTint="F2"/>
    </w:rPr>
  </w:style>
  <w:style w:type="character" w:customStyle="1" w:styleId="AnredeZchn">
    <w:name w:val="Anrede Zchn"/>
    <w:basedOn w:val="Absatz-Standardschriftart"/>
    <w:link w:val="Anrede"/>
    <w:uiPriority w:val="4"/>
    <w:rsid w:val="00965D17"/>
    <w:rPr>
      <w:b/>
      <w:bCs/>
      <w:color w:val="0D0D0D" w:themeColor="text1" w:themeTint="F2"/>
      <w:sz w:val="18"/>
      <w:szCs w:val="18"/>
    </w:rPr>
  </w:style>
  <w:style w:type="paragraph" w:styleId="Gruformel">
    <w:name w:val="Closing"/>
    <w:basedOn w:val="Standard"/>
    <w:next w:val="Unterschrift"/>
    <w:link w:val="GruformelZchn"/>
    <w:uiPriority w:val="5"/>
    <w:unhideWhenUsed/>
    <w:qFormat/>
    <w:rsid w:val="00965D17"/>
    <w:pPr>
      <w:spacing w:before="720" w:after="0"/>
    </w:pPr>
    <w:rPr>
      <w:b/>
      <w:bCs/>
      <w:color w:val="0D0D0D" w:themeColor="text1" w:themeTint="F2"/>
    </w:rPr>
  </w:style>
  <w:style w:type="character" w:customStyle="1" w:styleId="GruformelZchn">
    <w:name w:val="Grußformel Zchn"/>
    <w:basedOn w:val="Absatz-Standardschriftart"/>
    <w:link w:val="Gruformel"/>
    <w:uiPriority w:val="5"/>
    <w:rsid w:val="00965D17"/>
    <w:rPr>
      <w:b/>
      <w:bCs/>
      <w:color w:val="0D0D0D" w:themeColor="text1" w:themeTint="F2"/>
      <w:sz w:val="18"/>
      <w:szCs w:val="18"/>
    </w:rPr>
  </w:style>
  <w:style w:type="paragraph" w:styleId="Unterschrift">
    <w:name w:val="Signature"/>
    <w:basedOn w:val="Standard"/>
    <w:next w:val="Standard"/>
    <w:link w:val="UnterschriftZchn"/>
    <w:uiPriority w:val="6"/>
    <w:unhideWhenUsed/>
    <w:qFormat/>
    <w:rsid w:val="00965D17"/>
    <w:pPr>
      <w:spacing w:before="1080"/>
      <w:contextualSpacing/>
    </w:pPr>
    <w:rPr>
      <w:b/>
      <w:bCs/>
      <w:color w:val="0D0D0D" w:themeColor="text1" w:themeTint="F2"/>
    </w:rPr>
  </w:style>
  <w:style w:type="character" w:customStyle="1" w:styleId="UnterschriftZchn">
    <w:name w:val="Unterschrift Zchn"/>
    <w:basedOn w:val="Absatz-Standardschriftart"/>
    <w:link w:val="Unterschrift"/>
    <w:uiPriority w:val="6"/>
    <w:rsid w:val="00965D17"/>
    <w:rPr>
      <w:b/>
      <w:bCs/>
      <w:color w:val="0D0D0D" w:themeColor="text1" w:themeTint="F2"/>
      <w:sz w:val="18"/>
      <w:szCs w:val="18"/>
    </w:rPr>
  </w:style>
  <w:style w:type="paragraph" w:styleId="Kopfzeile">
    <w:name w:val="header"/>
    <w:basedOn w:val="Standard"/>
    <w:link w:val="KopfzeileZchn"/>
    <w:uiPriority w:val="99"/>
    <w:unhideWhenUsed/>
    <w:rsid w:val="000D5AB1"/>
    <w:pPr>
      <w:spacing w:after="0"/>
    </w:pPr>
    <w:rPr>
      <w:rFonts w:eastAsiaTheme="minorEastAsia"/>
    </w:rPr>
  </w:style>
  <w:style w:type="character" w:customStyle="1" w:styleId="KopfzeileZchn">
    <w:name w:val="Kopfzeile Zchn"/>
    <w:basedOn w:val="Absatz-Standardschriftart"/>
    <w:link w:val="Kopfzeile"/>
    <w:uiPriority w:val="99"/>
    <w:rsid w:val="000D5AB1"/>
    <w:rPr>
      <w:rFonts w:eastAsiaTheme="minorEastAsia"/>
    </w:rPr>
  </w:style>
  <w:style w:type="character" w:customStyle="1" w:styleId="berschrift1Zchn">
    <w:name w:val="Überschrift 1 Zchn"/>
    <w:basedOn w:val="Absatz-Standardschriftart"/>
    <w:link w:val="berschrift1"/>
    <w:uiPriority w:val="9"/>
    <w:rsid w:val="00965D17"/>
    <w:rPr>
      <w:rFonts w:asciiTheme="majorHAnsi" w:eastAsiaTheme="majorEastAsia" w:hAnsiTheme="majorHAnsi" w:cstheme="majorBidi"/>
      <w:b/>
      <w:color w:val="2A7B88" w:themeColor="accent1" w:themeShade="BF"/>
      <w:sz w:val="24"/>
      <w:szCs w:val="32"/>
    </w:rPr>
  </w:style>
  <w:style w:type="paragraph" w:styleId="Untertitel">
    <w:name w:val="Subtitle"/>
    <w:basedOn w:val="Standard"/>
    <w:link w:val="UntertitelZchn"/>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tzhaltertext">
    <w:name w:val="Placeholder Text"/>
    <w:basedOn w:val="Absatz-Standardschriftart"/>
    <w:uiPriority w:val="99"/>
    <w:semiHidden/>
    <w:rsid w:val="00DF56DD"/>
    <w:rPr>
      <w:color w:val="3A3836" w:themeColor="background2" w:themeShade="40"/>
    </w:rPr>
  </w:style>
  <w:style w:type="character" w:customStyle="1" w:styleId="UntertitelZchn">
    <w:name w:val="Untertitel Zchn"/>
    <w:basedOn w:val="Absatz-Standardschriftart"/>
    <w:link w:val="Untertitel"/>
    <w:uiPriority w:val="11"/>
    <w:semiHidden/>
    <w:rsid w:val="000D5AB1"/>
    <w:rPr>
      <w:rFonts w:eastAsiaTheme="minorEastAsia"/>
      <w:color w:val="5A5A5A" w:themeColor="text1" w:themeTint="A5"/>
      <w:sz w:val="22"/>
      <w:szCs w:val="22"/>
    </w:rPr>
  </w:style>
  <w:style w:type="paragraph" w:styleId="IntensivesZitat">
    <w:name w:val="Intense Quote"/>
    <w:basedOn w:val="Standard"/>
    <w:next w:val="Standard"/>
    <w:link w:val="IntensivesZitatZchn"/>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ivesZitatZchn">
    <w:name w:val="Intensives Zitat Zchn"/>
    <w:basedOn w:val="Absatz-Standardschriftart"/>
    <w:link w:val="IntensivesZitat"/>
    <w:uiPriority w:val="30"/>
    <w:semiHidden/>
    <w:rsid w:val="00DF56DD"/>
    <w:rPr>
      <w:i/>
      <w:iCs/>
      <w:color w:val="2A7B88" w:themeColor="accent1" w:themeShade="BF"/>
    </w:rPr>
  </w:style>
  <w:style w:type="character" w:styleId="IntensiveHervorhebung">
    <w:name w:val="Intense Emphasis"/>
    <w:basedOn w:val="Absatz-Standardschriftart"/>
    <w:uiPriority w:val="21"/>
    <w:semiHidden/>
    <w:unhideWhenUsed/>
    <w:qFormat/>
    <w:rsid w:val="00DF56DD"/>
    <w:rPr>
      <w:i/>
      <w:iCs/>
      <w:color w:val="2A7B88" w:themeColor="accent1" w:themeShade="BF"/>
    </w:rPr>
  </w:style>
  <w:style w:type="character" w:styleId="IntensiverVerweis">
    <w:name w:val="Intense Reference"/>
    <w:basedOn w:val="Absatz-Standardschriftart"/>
    <w:uiPriority w:val="32"/>
    <w:semiHidden/>
    <w:unhideWhenUsed/>
    <w:qFormat/>
    <w:rsid w:val="00DF56DD"/>
    <w:rPr>
      <w:b/>
      <w:bCs/>
      <w:smallCaps/>
      <w:color w:val="2A7B88" w:themeColor="accent1" w:themeShade="BF"/>
      <w:spacing w:val="5"/>
    </w:rPr>
  </w:style>
  <w:style w:type="paragraph" w:styleId="Blocktext">
    <w:name w:val="Block Text"/>
    <w:basedOn w:val="Standard"/>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Absatz-Standardschriftart"/>
    <w:uiPriority w:val="99"/>
    <w:unhideWhenUsed/>
    <w:rsid w:val="00DF56DD"/>
    <w:rPr>
      <w:color w:val="2A7B88" w:themeColor="accent1" w:themeShade="BF"/>
      <w:u w:val="single"/>
    </w:rPr>
  </w:style>
  <w:style w:type="paragraph" w:styleId="Textkrper-Einzug3">
    <w:name w:val="Body Text Indent 3"/>
    <w:basedOn w:val="Standard"/>
    <w:link w:val="Textkrper-Einzug3Zchn"/>
    <w:uiPriority w:val="99"/>
    <w:semiHidden/>
    <w:unhideWhenUsed/>
    <w:rsid w:val="00DF56DD"/>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F56DD"/>
    <w:rPr>
      <w:szCs w:val="16"/>
    </w:rPr>
  </w:style>
  <w:style w:type="paragraph" w:styleId="Textkrper3">
    <w:name w:val="Body Text 3"/>
    <w:basedOn w:val="Standard"/>
    <w:link w:val="Textkrper3Zchn"/>
    <w:uiPriority w:val="99"/>
    <w:semiHidden/>
    <w:unhideWhenUsed/>
    <w:rsid w:val="00DF56DD"/>
    <w:pPr>
      <w:spacing w:after="120"/>
    </w:pPr>
    <w:rPr>
      <w:szCs w:val="16"/>
    </w:rPr>
  </w:style>
  <w:style w:type="character" w:customStyle="1" w:styleId="Textkrper3Zchn">
    <w:name w:val="Textkörper 3 Zchn"/>
    <w:basedOn w:val="Absatz-Standardschriftart"/>
    <w:link w:val="Textkrper3"/>
    <w:uiPriority w:val="99"/>
    <w:semiHidden/>
    <w:rsid w:val="00DF56DD"/>
    <w:rPr>
      <w:szCs w:val="16"/>
    </w:rPr>
  </w:style>
  <w:style w:type="character" w:styleId="Kommentarzeichen">
    <w:name w:val="annotation reference"/>
    <w:basedOn w:val="Absatz-Standardschriftart"/>
    <w:uiPriority w:val="99"/>
    <w:semiHidden/>
    <w:unhideWhenUsed/>
    <w:rsid w:val="00A736B0"/>
    <w:rPr>
      <w:sz w:val="22"/>
      <w:szCs w:val="16"/>
    </w:rPr>
  </w:style>
  <w:style w:type="paragraph" w:styleId="Dokumentstruktur">
    <w:name w:val="Document Map"/>
    <w:basedOn w:val="Standard"/>
    <w:link w:val="DokumentstrukturZchn"/>
    <w:uiPriority w:val="99"/>
    <w:semiHidden/>
    <w:unhideWhenUsed/>
    <w:rsid w:val="00DF56DD"/>
    <w:pPr>
      <w:spacing w:after="0"/>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DF56DD"/>
    <w:rPr>
      <w:rFonts w:ascii="Segoe UI" w:hAnsi="Segoe UI" w:cs="Segoe UI"/>
      <w:szCs w:val="16"/>
    </w:rPr>
  </w:style>
  <w:style w:type="character" w:styleId="BesuchterLink">
    <w:name w:val="FollowedHyperlink"/>
    <w:basedOn w:val="Absatz-Standardschriftart"/>
    <w:uiPriority w:val="99"/>
    <w:semiHidden/>
    <w:unhideWhenUsed/>
    <w:rsid w:val="00DF56DD"/>
    <w:rPr>
      <w:color w:val="7B4968" w:themeColor="accent5" w:themeShade="BF"/>
      <w:u w:val="single"/>
    </w:rPr>
  </w:style>
  <w:style w:type="character" w:customStyle="1" w:styleId="berschrift2Zchn">
    <w:name w:val="Überschrift 2 Zchn"/>
    <w:basedOn w:val="Absatz-Standardschriftart"/>
    <w:link w:val="berschrift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berschrift8Zchn">
    <w:name w:val="Überschrift 8 Zchn"/>
    <w:basedOn w:val="Absatz-Standardschriftart"/>
    <w:link w:val="berschrift8"/>
    <w:uiPriority w:val="9"/>
    <w:semiHidden/>
    <w:rsid w:val="00A736B0"/>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A736B0"/>
    <w:rPr>
      <w:rFonts w:asciiTheme="majorHAnsi" w:eastAsiaTheme="majorEastAsia" w:hAnsiTheme="majorHAnsi" w:cstheme="majorBidi"/>
      <w:i/>
      <w:iCs/>
      <w:color w:val="272727" w:themeColor="text1" w:themeTint="D8"/>
      <w:szCs w:val="21"/>
    </w:rPr>
  </w:style>
  <w:style w:type="paragraph" w:styleId="Beschriftung">
    <w:name w:val="caption"/>
    <w:basedOn w:val="Standard"/>
    <w:next w:val="Standard"/>
    <w:uiPriority w:val="35"/>
    <w:semiHidden/>
    <w:unhideWhenUsed/>
    <w:qFormat/>
    <w:rsid w:val="00A736B0"/>
    <w:pPr>
      <w:spacing w:after="200"/>
    </w:pPr>
    <w:rPr>
      <w:i/>
      <w:iCs/>
      <w:color w:val="4D4D4D" w:themeColor="text2"/>
      <w:szCs w:val="18"/>
    </w:rPr>
  </w:style>
  <w:style w:type="paragraph" w:styleId="Sprechblasentext">
    <w:name w:val="Balloon Text"/>
    <w:basedOn w:val="Standard"/>
    <w:link w:val="SprechblasentextZchn"/>
    <w:uiPriority w:val="99"/>
    <w:semiHidden/>
    <w:unhideWhenUsed/>
    <w:rsid w:val="00A736B0"/>
    <w:pPr>
      <w:spacing w:after="0"/>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A736B0"/>
    <w:rPr>
      <w:rFonts w:ascii="Segoe UI" w:hAnsi="Segoe UI" w:cs="Segoe UI"/>
      <w:szCs w:val="18"/>
    </w:rPr>
  </w:style>
  <w:style w:type="paragraph" w:styleId="Kommentartext">
    <w:name w:val="annotation text"/>
    <w:basedOn w:val="Standard"/>
    <w:link w:val="KommentartextZchn"/>
    <w:uiPriority w:val="99"/>
    <w:semiHidden/>
    <w:unhideWhenUsed/>
    <w:rsid w:val="00A736B0"/>
    <w:rPr>
      <w:szCs w:val="20"/>
    </w:rPr>
  </w:style>
  <w:style w:type="character" w:customStyle="1" w:styleId="KommentartextZchn">
    <w:name w:val="Kommentartext Zchn"/>
    <w:basedOn w:val="Absatz-Standardschriftart"/>
    <w:link w:val="Kommentartext"/>
    <w:uiPriority w:val="99"/>
    <w:semiHidden/>
    <w:rsid w:val="00A736B0"/>
    <w:rPr>
      <w:szCs w:val="20"/>
    </w:rPr>
  </w:style>
  <w:style w:type="paragraph" w:styleId="Kommentarthema">
    <w:name w:val="annotation subject"/>
    <w:basedOn w:val="Kommentartext"/>
    <w:next w:val="Kommentartext"/>
    <w:link w:val="KommentarthemaZchn"/>
    <w:uiPriority w:val="99"/>
    <w:semiHidden/>
    <w:unhideWhenUsed/>
    <w:rsid w:val="00A736B0"/>
    <w:rPr>
      <w:b/>
      <w:bCs/>
    </w:rPr>
  </w:style>
  <w:style w:type="character" w:customStyle="1" w:styleId="KommentarthemaZchn">
    <w:name w:val="Kommentarthema Zchn"/>
    <w:basedOn w:val="KommentartextZchn"/>
    <w:link w:val="Kommentarthema"/>
    <w:uiPriority w:val="99"/>
    <w:semiHidden/>
    <w:rsid w:val="00A736B0"/>
    <w:rPr>
      <w:b/>
      <w:bCs/>
      <w:szCs w:val="20"/>
    </w:rPr>
  </w:style>
  <w:style w:type="paragraph" w:styleId="Endnotentext">
    <w:name w:val="endnote text"/>
    <w:basedOn w:val="Standard"/>
    <w:link w:val="EndnotentextZchn"/>
    <w:uiPriority w:val="99"/>
    <w:semiHidden/>
    <w:unhideWhenUsed/>
    <w:rsid w:val="00A736B0"/>
    <w:pPr>
      <w:spacing w:after="0"/>
    </w:pPr>
    <w:rPr>
      <w:szCs w:val="20"/>
    </w:rPr>
  </w:style>
  <w:style w:type="character" w:customStyle="1" w:styleId="EndnotentextZchn">
    <w:name w:val="Endnotentext Zchn"/>
    <w:basedOn w:val="Absatz-Standardschriftart"/>
    <w:link w:val="Endnotentext"/>
    <w:uiPriority w:val="99"/>
    <w:semiHidden/>
    <w:rsid w:val="00A736B0"/>
    <w:rPr>
      <w:szCs w:val="20"/>
    </w:rPr>
  </w:style>
  <w:style w:type="paragraph" w:styleId="Umschlagabsenderadresse">
    <w:name w:val="envelope return"/>
    <w:basedOn w:val="Standard"/>
    <w:uiPriority w:val="99"/>
    <w:semiHidden/>
    <w:unhideWhenUsed/>
    <w:rsid w:val="00A736B0"/>
    <w:pPr>
      <w:spacing w:after="0"/>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A736B0"/>
    <w:pPr>
      <w:spacing w:after="0"/>
    </w:pPr>
    <w:rPr>
      <w:szCs w:val="20"/>
    </w:rPr>
  </w:style>
  <w:style w:type="character" w:customStyle="1" w:styleId="FunotentextZchn">
    <w:name w:val="Fußnotentext Zchn"/>
    <w:basedOn w:val="Absatz-Standardschriftart"/>
    <w:link w:val="Funotentext"/>
    <w:uiPriority w:val="99"/>
    <w:semiHidden/>
    <w:rsid w:val="00A736B0"/>
    <w:rPr>
      <w:szCs w:val="20"/>
    </w:rPr>
  </w:style>
  <w:style w:type="character" w:styleId="HTMLCode">
    <w:name w:val="HTML Code"/>
    <w:basedOn w:val="Absatz-Standardschriftart"/>
    <w:uiPriority w:val="99"/>
    <w:semiHidden/>
    <w:unhideWhenUsed/>
    <w:rsid w:val="00A736B0"/>
    <w:rPr>
      <w:rFonts w:ascii="Consolas" w:hAnsi="Consolas"/>
      <w:sz w:val="22"/>
      <w:szCs w:val="20"/>
    </w:rPr>
  </w:style>
  <w:style w:type="character" w:styleId="HTMLTastatur">
    <w:name w:val="HTML Keyboard"/>
    <w:basedOn w:val="Absatz-Standardschriftart"/>
    <w:uiPriority w:val="99"/>
    <w:semiHidden/>
    <w:unhideWhenUsed/>
    <w:rsid w:val="00A736B0"/>
    <w:rPr>
      <w:rFonts w:ascii="Consolas" w:hAnsi="Consolas"/>
      <w:sz w:val="22"/>
      <w:szCs w:val="20"/>
    </w:rPr>
  </w:style>
  <w:style w:type="paragraph" w:styleId="HTMLVorformatiert">
    <w:name w:val="HTML Preformatted"/>
    <w:basedOn w:val="Standard"/>
    <w:link w:val="HTMLVorformatiertZchn"/>
    <w:uiPriority w:val="99"/>
    <w:semiHidden/>
    <w:unhideWhenUsed/>
    <w:rsid w:val="00A736B0"/>
    <w:pPr>
      <w:spacing w:after="0"/>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736B0"/>
    <w:rPr>
      <w:rFonts w:ascii="Consolas" w:hAnsi="Consolas"/>
      <w:szCs w:val="20"/>
    </w:rPr>
  </w:style>
  <w:style w:type="character" w:styleId="HTMLSchreibmaschine">
    <w:name w:val="HTML Typewriter"/>
    <w:basedOn w:val="Absatz-Standardschriftart"/>
    <w:uiPriority w:val="99"/>
    <w:semiHidden/>
    <w:unhideWhenUsed/>
    <w:rsid w:val="00A736B0"/>
    <w:rPr>
      <w:rFonts w:ascii="Consolas" w:hAnsi="Consolas"/>
      <w:sz w:val="22"/>
      <w:szCs w:val="20"/>
    </w:rPr>
  </w:style>
  <w:style w:type="paragraph" w:styleId="Makrotext">
    <w:name w:val="macro"/>
    <w:link w:val="MakrotextZchn"/>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A736B0"/>
    <w:rPr>
      <w:rFonts w:ascii="Consolas" w:hAnsi="Consolas"/>
      <w:szCs w:val="20"/>
    </w:rPr>
  </w:style>
  <w:style w:type="paragraph" w:styleId="NurText">
    <w:name w:val="Plain Text"/>
    <w:basedOn w:val="Standard"/>
    <w:link w:val="NurTextZchn"/>
    <w:uiPriority w:val="99"/>
    <w:semiHidden/>
    <w:unhideWhenUsed/>
    <w:rsid w:val="00A736B0"/>
    <w:pPr>
      <w:spacing w:after="0"/>
    </w:pPr>
    <w:rPr>
      <w:rFonts w:ascii="Consolas" w:hAnsi="Consolas"/>
      <w:szCs w:val="21"/>
    </w:rPr>
  </w:style>
  <w:style w:type="character" w:customStyle="1" w:styleId="NurTextZchn">
    <w:name w:val="Nur Text Zchn"/>
    <w:basedOn w:val="Absatz-Standardschriftart"/>
    <w:link w:val="NurText"/>
    <w:uiPriority w:val="99"/>
    <w:semiHidden/>
    <w:rsid w:val="00A736B0"/>
    <w:rPr>
      <w:rFonts w:ascii="Consolas" w:hAnsi="Consolas"/>
      <w:szCs w:val="21"/>
    </w:rPr>
  </w:style>
  <w:style w:type="character" w:styleId="NichtaufgelsteErwhnung">
    <w:name w:val="Unresolved Mention"/>
    <w:basedOn w:val="Absatz-Standardschriftart"/>
    <w:uiPriority w:val="99"/>
    <w:semiHidden/>
    <w:unhideWhenUsed/>
    <w:rsid w:val="00150CC4"/>
    <w:rPr>
      <w:color w:val="605E5C"/>
      <w:shd w:val="clear" w:color="auto" w:fill="E1DFDD"/>
    </w:rPr>
  </w:style>
  <w:style w:type="table" w:styleId="Tabellenraster">
    <w:name w:val="Table Grid"/>
    <w:basedOn w:val="NormaleTabelle"/>
    <w:uiPriority w:val="39"/>
    <w:rsid w:val="00E51C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unhideWhenUsed/>
    <w:qFormat/>
    <w:rsid w:val="00E82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AppData\Roaming\Microsoft\Templates\Anschreiben%20(bla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FFBE8-599C-427A-A09B-5E9E2DB47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Anschreiben (blau).dotx</Template>
  <TotalTime>0</TotalTime>
  <Pages>1</Pages>
  <Words>0</Words>
  <Characters>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c:creator>
  <cp:keywords/>
  <dc:description/>
  <cp:lastModifiedBy>Ingo Speckens</cp:lastModifiedBy>
  <cp:revision>15</cp:revision>
  <cp:lastPrinted>2019-11-04T17:46:00Z</cp:lastPrinted>
  <dcterms:created xsi:type="dcterms:W3CDTF">2019-11-13T11:01:00Z</dcterms:created>
  <dcterms:modified xsi:type="dcterms:W3CDTF">2019-11-28T15:35:00Z</dcterms:modified>
</cp:coreProperties>
</file>