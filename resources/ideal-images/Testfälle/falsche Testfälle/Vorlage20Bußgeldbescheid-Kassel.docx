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329FA56A" w:rsidR="00302A2C" w:rsidRPr="008E12A6" w:rsidRDefault="00DC02F1" w:rsidP="008E12A6">
      <w:pPr>
        <w:pStyle w:val="Datum"/>
        <w:rPr>
          <w:b w:val="0"/>
          <w:bCs w:val="0"/>
          <w:sz w:val="18"/>
          <w:szCs w:val="18"/>
          <w:u w:val="single"/>
        </w:rPr>
      </w:pP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0043B" wp14:editId="7BEE96DA">
                <wp:simplePos x="0" y="0"/>
                <wp:positionH relativeFrom="column">
                  <wp:posOffset>-228600</wp:posOffset>
                </wp:positionH>
                <wp:positionV relativeFrom="paragraph">
                  <wp:posOffset>2247901</wp:posOffset>
                </wp:positionV>
                <wp:extent cx="6743700" cy="5143500"/>
                <wp:effectExtent l="0" t="0" r="19050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124F40" w14:textId="50CFB980" w:rsidR="00105436" w:rsidRPr="004719F1" w:rsidRDefault="00DC02F1" w:rsidP="00CE6FEA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bidi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bidi="de-DE"/>
                              </w:rPr>
                              <w:t>Bußgeldbescheid</w:t>
                            </w:r>
                          </w:p>
                          <w:p w14:paraId="44501331" w14:textId="7EEF698A" w:rsidR="00105436" w:rsidRPr="004719F1" w:rsidRDefault="00105436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Sehr geehrter </w: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20FD6" w:rsidRPr="00CE19C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Frau</w: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20FD6" w:rsidRPr="00CE19C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="0073143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ü</w:t>
                            </w:r>
                            <w:r w:rsidR="00C20FD6" w:rsidRPr="00CE19C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ller</w: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EFD0921" w14:textId="77777777" w:rsidR="00105436" w:rsidRPr="004719F1" w:rsidRDefault="00105436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F553732" w14:textId="32205EFB" w:rsidR="002773D8" w:rsidRPr="004719F1" w:rsidRDefault="002773D8" w:rsidP="002773D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Ihnen wird vorgeworfen,</w:t>
                            </w:r>
                            <w:r w:rsidR="003937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am</w:t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Tatdatum </w:instrTex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549E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O9</w:t>
                            </w:r>
                            <w:r w:rsidR="00C20FD6" w:rsidRPr="00CE19C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.0</w:t>
                            </w:r>
                            <w:r w:rsidR="001549E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="00C20FD6" w:rsidRPr="00CE19C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.2019</w: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79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Uhrzeit </w:instrTex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20FD6" w:rsidRPr="00CE19C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10:26</w: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A446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Uhr</w:t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782A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Ort </w:instrTex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20FD6" w:rsidRPr="00CE19C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Hagermarsch</w: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BAB A 5/</w:t>
                            </w:r>
                            <w:r w:rsidR="00DC02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 67, km 520,700, Frankfurt - Mannheim als Führer des PKW </w: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Kennzeichen </w:instrTex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20FD6" w:rsidRPr="00CE19C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ERK HN 9639</w:t>
                            </w:r>
                            <w:r w:rsidR="007318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13F725A" w14:textId="6512DA1B" w:rsidR="00105436" w:rsidRDefault="002773D8" w:rsidP="002773D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folgende Ordnungswidrigkeit begangen zu haben:</w:t>
                            </w:r>
                          </w:p>
                          <w:p w14:paraId="1F461B2C" w14:textId="15DA1B60" w:rsidR="00975BDE" w:rsidRDefault="00975BDE" w:rsidP="002773D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B7CC470" w14:textId="33D9E5A1" w:rsidR="00105436" w:rsidRPr="004719F1" w:rsidRDefault="007318D7" w:rsidP="003F291E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20FD6" w:rsidRPr="00CE19C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Sie begingen einen einfachen Rotlichtversto</w:t>
                            </w:r>
                            <w:r w:rsidR="00481278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ss</w:t>
                            </w:r>
                            <w:r w:rsidR="00C20FD6" w:rsidRPr="00CE19C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654A3F7A" w14:textId="1D40CA55" w:rsidR="0013104A" w:rsidRPr="004719F1" w:rsidRDefault="0013104A" w:rsidP="003F291E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19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Beweismittel: </w:t>
                            </w:r>
                            <w:r w:rsidR="00DC02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Messung mit Lasergerät und Zeuge</w:t>
                            </w:r>
                          </w:p>
                          <w:p w14:paraId="66F54B71" w14:textId="77777777" w:rsidR="0013104A" w:rsidRPr="004719F1" w:rsidRDefault="0013104A" w:rsidP="0013104A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31C1FF4" w14:textId="77777777" w:rsidR="00DC02F1" w:rsidRPr="000A3497" w:rsidRDefault="00DC02F1" w:rsidP="00DC02F1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Deshalb wird gegen Sie gemäß § 17 des Gesetzes über Ordnungswidrigkeiten (OWiG)</w:t>
                            </w:r>
                          </w:p>
                          <w:p w14:paraId="38EC662C" w14:textId="77777777" w:rsidR="00C20FD6" w:rsidRDefault="00DC02F1" w:rsidP="00C20FD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eine Geldbuße festgesetzt von: </w:t>
                            </w:r>
                          </w:p>
                          <w:p w14:paraId="19F95480" w14:textId="5E895695" w:rsidR="00DC02F1" w:rsidRPr="000A3497" w:rsidRDefault="00C20FD6" w:rsidP="00C20FD6">
                            <w:pPr>
                              <w:spacing w:after="0"/>
                              <w:ind w:left="7920" w:firstLine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F06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E19C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841,00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EF06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02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€</w:t>
                            </w:r>
                          </w:p>
                          <w:p w14:paraId="0D2B744A" w14:textId="77777777" w:rsidR="00DC02F1" w:rsidRPr="000A3497" w:rsidRDefault="00DC02F1" w:rsidP="00DC02F1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71900CA" w14:textId="77777777" w:rsidR="00DC02F1" w:rsidRPr="000A3497" w:rsidRDefault="00DC02F1" w:rsidP="00DC02F1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Außerdem haben Sie die Kosten des Verfahrens gemäß §§ 105 und 107 OWiG, 464 (1)</w:t>
                            </w:r>
                          </w:p>
                          <w:p w14:paraId="75403147" w14:textId="77777777" w:rsidR="00DC02F1" w:rsidRPr="000A3497" w:rsidRDefault="00DC02F1" w:rsidP="00DC02F1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und 465 Strafprozessordnung (StPO) zu tragen, und zwar</w:t>
                            </w:r>
                          </w:p>
                          <w:p w14:paraId="3AAF6036" w14:textId="77777777" w:rsidR="00DC02F1" w:rsidRPr="000A3497" w:rsidRDefault="00DC02F1" w:rsidP="00DC02F1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382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43"/>
                              <w:gridCol w:w="2281"/>
                            </w:tblGrid>
                            <w:tr w:rsidR="00DC02F1" w:rsidRPr="000A3497" w14:paraId="2D8EE534" w14:textId="77777777" w:rsidTr="00DC02F1">
                              <w:tc>
                                <w:tcPr>
                                  <w:tcW w:w="3543" w:type="dxa"/>
                                </w:tcPr>
                                <w:p w14:paraId="750AD559" w14:textId="77777777" w:rsidR="00DC02F1" w:rsidRPr="000A3497" w:rsidRDefault="00DC02F1" w:rsidP="00DC02F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A349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Gebühr</w:t>
                                  </w: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3BA7C074" w14:textId="3D5D0D8A" w:rsidR="00DC02F1" w:rsidRPr="000A3497" w:rsidRDefault="00C20FD6" w:rsidP="00DC02F1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="00DC02F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,00 €</w:t>
                                  </w:r>
                                </w:p>
                              </w:tc>
                            </w:tr>
                            <w:tr w:rsidR="00DC02F1" w:rsidRPr="000A3497" w14:paraId="781601DC" w14:textId="77777777" w:rsidTr="00DC02F1">
                              <w:tc>
                                <w:tcPr>
                                  <w:tcW w:w="3543" w:type="dxa"/>
                                </w:tcPr>
                                <w:p w14:paraId="5DFBC52B" w14:textId="77777777" w:rsidR="00DC02F1" w:rsidRPr="000A3497" w:rsidRDefault="00DC02F1" w:rsidP="00DC02F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A349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Auslagen</w:t>
                                  </w:r>
                                </w:p>
                              </w:tc>
                              <w:tc>
                                <w:tcPr>
                                  <w:tcW w:w="228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EC7F530" w14:textId="0B46E9AF" w:rsidR="00DC02F1" w:rsidRPr="000A3497" w:rsidRDefault="00C20FD6" w:rsidP="00DC02F1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DC02F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DC02F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0 €</w:t>
                                  </w:r>
                                </w:p>
                              </w:tc>
                            </w:tr>
                            <w:tr w:rsidR="00DC02F1" w:rsidRPr="000A3497" w14:paraId="104B44C0" w14:textId="77777777" w:rsidTr="00DC02F1">
                              <w:tc>
                                <w:tcPr>
                                  <w:tcW w:w="3543" w:type="dxa"/>
                                </w:tcPr>
                                <w:p w14:paraId="7F524370" w14:textId="77777777" w:rsidR="00DC02F1" w:rsidRPr="000A3497" w:rsidRDefault="00DC02F1" w:rsidP="00DC02F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1F21CE5" w14:textId="77777777" w:rsidR="00DC02F1" w:rsidRPr="000A3497" w:rsidRDefault="00DC02F1" w:rsidP="00DC02F1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C02F1" w:rsidRPr="000A3497" w14:paraId="7A7FBD47" w14:textId="77777777" w:rsidTr="00DC02F1">
                              <w:tc>
                                <w:tcPr>
                                  <w:tcW w:w="3543" w:type="dxa"/>
                                </w:tcPr>
                                <w:p w14:paraId="32993F22" w14:textId="349298CF" w:rsidR="00DC02F1" w:rsidRPr="00DC02F1" w:rsidRDefault="00DC02F1" w:rsidP="00DC02F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DC02F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Die Gesamtforderung beträgt somit</w:t>
                                  </w: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3C17DCD5" w14:textId="789F5A86" w:rsidR="00DC02F1" w:rsidRPr="000A3497" w:rsidRDefault="00C20FD6" w:rsidP="006D137B">
                                  <w:pPr>
                                    <w:ind w:right="300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instrText xml:space="preserve"> MERGEFIELD Endbetrag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E19C7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850,00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6D137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318D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14:paraId="118D4E33" w14:textId="77777777" w:rsidR="00DC02F1" w:rsidRPr="000A3497" w:rsidRDefault="00DC02F1" w:rsidP="00DC02F1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4FDA250" w14:textId="77777777" w:rsidR="00DC02F1" w:rsidRPr="000A3497" w:rsidRDefault="00DC02F1" w:rsidP="00DC02F1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148C236" w14:textId="77777777" w:rsidR="00DC02F1" w:rsidRPr="000A3497" w:rsidRDefault="00DC02F1" w:rsidP="00DC02F1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Mit freundlichen Grüßen </w:t>
                            </w:r>
                          </w:p>
                          <w:p w14:paraId="1F4F61DE" w14:textId="77777777" w:rsidR="00DC02F1" w:rsidRPr="000A3497" w:rsidRDefault="00DC02F1" w:rsidP="00DC02F1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 Auftrag</w:t>
                            </w:r>
                          </w:p>
                          <w:p w14:paraId="436A49BB" w14:textId="77777777" w:rsidR="00DC02F1" w:rsidRPr="000A3497" w:rsidRDefault="00DC02F1" w:rsidP="00DC02F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Mustermann</w:t>
                            </w:r>
                          </w:p>
                          <w:p w14:paraId="7D8112BD" w14:textId="77777777" w:rsidR="00962B2F" w:rsidRPr="004719F1" w:rsidRDefault="00962B2F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0043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18pt;margin-top:177pt;width:531pt;height:4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" fillcolor="white [3201]" strokecolor="white [3212]" strokeweight=".5pt">
                <v:textbox>
                  <w:txbxContent>
                    <w:p w14:paraId="07124F40" w14:textId="50CFB980" w:rsidR="00105436" w:rsidRPr="004719F1" w:rsidRDefault="00DC02F1" w:rsidP="00CE6FEA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bidi="de-D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bidi="de-DE"/>
                        </w:rPr>
                        <w:t>Bußgeldbescheid</w:t>
                      </w:r>
                    </w:p>
                    <w:p w14:paraId="44501331" w14:textId="7EEF698A" w:rsidR="00105436" w:rsidRPr="004719F1" w:rsidRDefault="00105436" w:rsidP="00CE6FEA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Sehr geehrter </w: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Anrede </w:instrTex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C20FD6" w:rsidRPr="00CE19C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Frau</w: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Nachname </w:instrTex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C20FD6" w:rsidRPr="00CE19C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M</w:t>
                      </w:r>
                      <w:r w:rsidR="0073143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ü</w:t>
                      </w:r>
                      <w:r w:rsidR="00C20FD6" w:rsidRPr="00CE19C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ller</w: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</w:p>
                    <w:p w14:paraId="4EFD0921" w14:textId="77777777" w:rsidR="00105436" w:rsidRPr="004719F1" w:rsidRDefault="00105436" w:rsidP="00CE6FEA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F553732" w14:textId="32205EFB" w:rsidR="002773D8" w:rsidRPr="004719F1" w:rsidRDefault="002773D8" w:rsidP="002773D8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Ihnen wird vorgeworfen,</w:t>
                      </w:r>
                      <w:r w:rsidR="003937C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am</w:t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Tatdatum </w:instrTex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1549E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O9</w:t>
                      </w:r>
                      <w:r w:rsidR="00C20FD6" w:rsidRPr="00CE19C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.0</w:t>
                      </w:r>
                      <w:r w:rsidR="001549E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9</w:t>
                      </w:r>
                      <w:r w:rsidR="00C20FD6" w:rsidRPr="00CE19C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.2019</w: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1F790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Uhrzeit </w:instrTex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C20FD6" w:rsidRPr="00CE19C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10:26</w: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A446C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Uhr</w:t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</w:t>
                      </w:r>
                      <w:r w:rsidR="00782AF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Ort </w:instrTex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C20FD6" w:rsidRPr="00CE19C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Hagermarsch</w: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, BAB A 5/</w:t>
                      </w:r>
                      <w:r w:rsidR="00DC02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 67, km 520,700, Frankfurt - Mannheim als Führer des PKW </w: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Kennzeichen </w:instrTex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C20FD6" w:rsidRPr="00CE19C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ERK HN 9639</w:t>
                      </w:r>
                      <w:r w:rsidR="007318D7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513F725A" w14:textId="6512DA1B" w:rsidR="00105436" w:rsidRDefault="002773D8" w:rsidP="002773D8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>folgende Ordnungswidrigkeit begangen zu haben:</w:t>
                      </w:r>
                    </w:p>
                    <w:p w14:paraId="1F461B2C" w14:textId="15DA1B60" w:rsidR="00975BDE" w:rsidRDefault="00975BDE" w:rsidP="002773D8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B7CC470" w14:textId="33D9E5A1" w:rsidR="00105436" w:rsidRPr="004719F1" w:rsidRDefault="007318D7" w:rsidP="003F291E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Vergehen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C20FD6" w:rsidRPr="00CE19C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Sie begingen einen einfachen Rotlichtversto</w:t>
                      </w:r>
                      <w:r w:rsidR="00481278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ss</w:t>
                      </w:r>
                      <w:r w:rsidR="00C20FD6" w:rsidRPr="00CE19C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54A3F7A" w14:textId="1D40CA55" w:rsidR="0013104A" w:rsidRPr="004719F1" w:rsidRDefault="0013104A" w:rsidP="003F291E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19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Beweismittel: </w:t>
                      </w:r>
                      <w:r w:rsidR="00DC02F1">
                        <w:rPr>
                          <w:rFonts w:ascii="Arial" w:hAnsi="Arial" w:cs="Arial"/>
                          <w:sz w:val="20"/>
                          <w:szCs w:val="20"/>
                        </w:rPr>
                        <w:t>Messung mit Lasergerät und Zeuge</w:t>
                      </w:r>
                    </w:p>
                    <w:p w14:paraId="66F54B71" w14:textId="77777777" w:rsidR="0013104A" w:rsidRPr="004719F1" w:rsidRDefault="0013104A" w:rsidP="0013104A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31C1FF4" w14:textId="77777777" w:rsidR="00DC02F1" w:rsidRPr="000A3497" w:rsidRDefault="00DC02F1" w:rsidP="00DC02F1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Deshalb wird gegen Sie gemäß § 17 des Gesetzes über Ordnungswidrigkeiten (OWiG)</w:t>
                      </w:r>
                    </w:p>
                    <w:p w14:paraId="38EC662C" w14:textId="77777777" w:rsidR="00C20FD6" w:rsidRDefault="00DC02F1" w:rsidP="00C20FD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eine Geldbuße festgesetzt von: </w:t>
                      </w:r>
                    </w:p>
                    <w:p w14:paraId="19F95480" w14:textId="5E895695" w:rsidR="00DC02F1" w:rsidRPr="000A3497" w:rsidRDefault="00C20FD6" w:rsidP="00C20FD6">
                      <w:pPr>
                        <w:spacing w:after="0"/>
                        <w:ind w:left="7920" w:firstLine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="00EF06F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Verwarngeld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CE19C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841,00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EF06F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DC02F1">
                        <w:rPr>
                          <w:rFonts w:ascii="Arial" w:hAnsi="Arial" w:cs="Arial"/>
                          <w:sz w:val="20"/>
                          <w:szCs w:val="20"/>
                        </w:rPr>
                        <w:t>€</w:t>
                      </w:r>
                    </w:p>
                    <w:p w14:paraId="0D2B744A" w14:textId="77777777" w:rsidR="00DC02F1" w:rsidRPr="000A3497" w:rsidRDefault="00DC02F1" w:rsidP="00DC02F1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71900CA" w14:textId="77777777" w:rsidR="00DC02F1" w:rsidRPr="000A3497" w:rsidRDefault="00DC02F1" w:rsidP="00DC02F1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Außerdem haben Sie die Kosten des Verfahrens gemäß §§ 105 und 107 OWiG, 464 (1)</w:t>
                      </w:r>
                    </w:p>
                    <w:p w14:paraId="75403147" w14:textId="77777777" w:rsidR="00DC02F1" w:rsidRPr="000A3497" w:rsidRDefault="00DC02F1" w:rsidP="00DC02F1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und 465 Strafprozessordnung (StPO) zu tragen, und zwar</w:t>
                      </w:r>
                    </w:p>
                    <w:p w14:paraId="3AAF6036" w14:textId="77777777" w:rsidR="00DC02F1" w:rsidRPr="000A3497" w:rsidRDefault="00DC02F1" w:rsidP="00DC02F1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Ind w:w="382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43"/>
                        <w:gridCol w:w="2281"/>
                      </w:tblGrid>
                      <w:tr w:rsidR="00DC02F1" w:rsidRPr="000A3497" w14:paraId="2D8EE534" w14:textId="77777777" w:rsidTr="00DC02F1">
                        <w:tc>
                          <w:tcPr>
                            <w:tcW w:w="3543" w:type="dxa"/>
                          </w:tcPr>
                          <w:p w14:paraId="750AD559" w14:textId="77777777" w:rsidR="00DC02F1" w:rsidRPr="000A3497" w:rsidRDefault="00DC02F1" w:rsidP="00DC02F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Gebühr</w:t>
                            </w:r>
                          </w:p>
                        </w:tc>
                        <w:tc>
                          <w:tcPr>
                            <w:tcW w:w="2281" w:type="dxa"/>
                          </w:tcPr>
                          <w:p w14:paraId="3BA7C074" w14:textId="3D5D0D8A" w:rsidR="00DC02F1" w:rsidRPr="000A3497" w:rsidRDefault="00C20FD6" w:rsidP="00DC02F1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 w:rsidR="00DC02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,00 €</w:t>
                            </w:r>
                          </w:p>
                        </w:tc>
                      </w:tr>
                      <w:tr w:rsidR="00DC02F1" w:rsidRPr="000A3497" w14:paraId="781601DC" w14:textId="77777777" w:rsidTr="00DC02F1">
                        <w:tc>
                          <w:tcPr>
                            <w:tcW w:w="3543" w:type="dxa"/>
                          </w:tcPr>
                          <w:p w14:paraId="5DFBC52B" w14:textId="77777777" w:rsidR="00DC02F1" w:rsidRPr="000A3497" w:rsidRDefault="00DC02F1" w:rsidP="00DC02F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Auslagen</w:t>
                            </w:r>
                          </w:p>
                        </w:tc>
                        <w:tc>
                          <w:tcPr>
                            <w:tcW w:w="2281" w:type="dxa"/>
                            <w:tcBorders>
                              <w:bottom w:val="single" w:sz="4" w:space="0" w:color="auto"/>
                            </w:tcBorders>
                          </w:tcPr>
                          <w:p w14:paraId="1EC7F530" w14:textId="0B46E9AF" w:rsidR="00DC02F1" w:rsidRPr="000A3497" w:rsidRDefault="00C20FD6" w:rsidP="00DC02F1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  <w:r w:rsidR="00DC02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="00DC02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0 €</w:t>
                            </w:r>
                          </w:p>
                        </w:tc>
                      </w:tr>
                      <w:tr w:rsidR="00DC02F1" w:rsidRPr="000A3497" w14:paraId="104B44C0" w14:textId="77777777" w:rsidTr="00DC02F1">
                        <w:tc>
                          <w:tcPr>
                            <w:tcW w:w="3543" w:type="dxa"/>
                          </w:tcPr>
                          <w:p w14:paraId="7F524370" w14:textId="77777777" w:rsidR="00DC02F1" w:rsidRPr="000A3497" w:rsidRDefault="00DC02F1" w:rsidP="00DC02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81" w:type="dxa"/>
                            <w:tcBorders>
                              <w:top w:val="single" w:sz="4" w:space="0" w:color="auto"/>
                            </w:tcBorders>
                          </w:tcPr>
                          <w:p w14:paraId="11F21CE5" w14:textId="77777777" w:rsidR="00DC02F1" w:rsidRPr="000A3497" w:rsidRDefault="00DC02F1" w:rsidP="00DC02F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C02F1" w:rsidRPr="000A3497" w14:paraId="7A7FBD47" w14:textId="77777777" w:rsidTr="00DC02F1">
                        <w:tc>
                          <w:tcPr>
                            <w:tcW w:w="3543" w:type="dxa"/>
                          </w:tcPr>
                          <w:p w14:paraId="32993F22" w14:textId="349298CF" w:rsidR="00DC02F1" w:rsidRPr="00DC02F1" w:rsidRDefault="00DC02F1" w:rsidP="00DC02F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02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Die Gesamtforderung beträgt somit</w:t>
                            </w:r>
                          </w:p>
                        </w:tc>
                        <w:tc>
                          <w:tcPr>
                            <w:tcW w:w="2281" w:type="dxa"/>
                          </w:tcPr>
                          <w:p w14:paraId="3C17DCD5" w14:textId="789F5A86" w:rsidR="00DC02F1" w:rsidRPr="000A3497" w:rsidRDefault="00C20FD6" w:rsidP="006D137B">
                            <w:pPr>
                              <w:ind w:right="30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MERGEFIELD Endbetrag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E19C7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850,00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6D137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8D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€</w:t>
                            </w:r>
                          </w:p>
                        </w:tc>
                      </w:tr>
                    </w:tbl>
                    <w:p w14:paraId="118D4E33" w14:textId="77777777" w:rsidR="00DC02F1" w:rsidRPr="000A3497" w:rsidRDefault="00DC02F1" w:rsidP="00DC02F1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4FDA250" w14:textId="77777777" w:rsidR="00DC02F1" w:rsidRPr="000A3497" w:rsidRDefault="00DC02F1" w:rsidP="00DC02F1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148C236" w14:textId="77777777" w:rsidR="00DC02F1" w:rsidRPr="000A3497" w:rsidRDefault="00DC02F1" w:rsidP="00DC02F1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Mit freundlichen Grüßen </w:t>
                      </w:r>
                    </w:p>
                    <w:p w14:paraId="1F4F61DE" w14:textId="77777777" w:rsidR="00DC02F1" w:rsidRPr="000A3497" w:rsidRDefault="00DC02F1" w:rsidP="00DC02F1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im Auftrag</w:t>
                      </w:r>
                    </w:p>
                    <w:p w14:paraId="436A49BB" w14:textId="77777777" w:rsidR="00DC02F1" w:rsidRPr="000A3497" w:rsidRDefault="00DC02F1" w:rsidP="00DC02F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Mustermann</w:t>
                      </w:r>
                    </w:p>
                    <w:p w14:paraId="7D8112BD" w14:textId="77777777" w:rsidR="00962B2F" w:rsidRPr="004719F1" w:rsidRDefault="00962B2F" w:rsidP="00D9684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5EC16" wp14:editId="06885A95">
                <wp:simplePos x="0" y="0"/>
                <wp:positionH relativeFrom="column">
                  <wp:posOffset>-228600</wp:posOffset>
                </wp:positionH>
                <wp:positionV relativeFrom="paragraph">
                  <wp:posOffset>1981200</wp:posOffset>
                </wp:positionV>
                <wp:extent cx="2377440" cy="323850"/>
                <wp:effectExtent l="0" t="0" r="22860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D893DA" w14:textId="56927C8A" w:rsidR="00105436" w:rsidRDefault="00157B0A" w:rsidP="00D42CF8">
                            <w:pPr>
                              <w:spacing w:after="0"/>
                            </w:pPr>
                            <w:r>
                              <w:t>Geboren</w:t>
                            </w:r>
                            <w:r w:rsidR="007A7BBC">
                              <w:t xml:space="preserve"> am </w:t>
                            </w:r>
                            <w:r w:rsidR="00C6126E">
                              <w:fldChar w:fldCharType="begin"/>
                            </w:r>
                            <w:r w:rsidR="00C6126E">
                              <w:instrText xml:space="preserve"> MERGEFIELD Geburtstag </w:instrText>
                            </w:r>
                            <w:r w:rsidR="00C6126E">
                              <w:fldChar w:fldCharType="separate"/>
                            </w:r>
                            <w:r w:rsidR="00C20FD6">
                              <w:rPr>
                                <w:noProof/>
                              </w:rPr>
                              <w:t>22.01.00</w:t>
                            </w:r>
                            <w:r w:rsidR="00C6126E">
                              <w:rPr>
                                <w:noProof/>
                              </w:rPr>
                              <w:fldChar w:fldCharType="end"/>
                            </w:r>
                            <w:r w:rsidR="00026075">
                              <w:t xml:space="preserve"> in </w:t>
                            </w:r>
                            <w:r w:rsidR="005205B9">
                              <w:t>Cottbus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EC16" id="Textfeld 4" o:spid="_x0000_s1027" type="#_x0000_t202" style="position:absolute;margin-left:-18pt;margin-top:156pt;width:187.2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" fillcolor="white [3201]" strokecolor="white [3212]" strokeweight=".5pt">
                <v:textbox>
                  <w:txbxContent>
                    <w:p w14:paraId="70D893DA" w14:textId="56927C8A" w:rsidR="00105436" w:rsidRDefault="00157B0A" w:rsidP="00D42CF8">
                      <w:pPr>
                        <w:spacing w:after="0"/>
                      </w:pPr>
                      <w:r>
                        <w:t>Geboren</w:t>
                      </w:r>
                      <w:r w:rsidR="007A7BBC">
                        <w:t xml:space="preserve"> am </w:t>
                      </w:r>
                      <w:r w:rsidR="00C6126E">
                        <w:fldChar w:fldCharType="begin"/>
                      </w:r>
                      <w:r w:rsidR="00C6126E">
                        <w:instrText xml:space="preserve"> MERGEFIELD Geburtstag </w:instrText>
                      </w:r>
                      <w:r w:rsidR="00C6126E">
                        <w:fldChar w:fldCharType="separate"/>
                      </w:r>
                      <w:r w:rsidR="00C20FD6">
                        <w:rPr>
                          <w:noProof/>
                        </w:rPr>
                        <w:t>22.01.00</w:t>
                      </w:r>
                      <w:r w:rsidR="00C6126E">
                        <w:rPr>
                          <w:noProof/>
                        </w:rPr>
                        <w:fldChar w:fldCharType="end"/>
                      </w:r>
                      <w:r w:rsidR="00026075">
                        <w:t xml:space="preserve"> in </w:t>
                      </w:r>
                      <w:r w:rsidR="005205B9">
                        <w:t>Cottbus</w:t>
                      </w:r>
                    </w:p>
                  </w:txbxContent>
                </v:textbox>
              </v:shape>
            </w:pict>
          </mc:Fallback>
        </mc:AlternateContent>
      </w:r>
      <w:r w:rsidR="00C23236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BD9AD" wp14:editId="01CA4CD4">
                <wp:simplePos x="0" y="0"/>
                <wp:positionH relativeFrom="column">
                  <wp:posOffset>5897880</wp:posOffset>
                </wp:positionH>
                <wp:positionV relativeFrom="paragraph">
                  <wp:posOffset>-582930</wp:posOffset>
                </wp:positionV>
                <wp:extent cx="779145" cy="523875"/>
                <wp:effectExtent l="0" t="0" r="20955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DF8EF5" w14:textId="055EDA7B" w:rsidR="00105436" w:rsidRPr="00C23236" w:rsidRDefault="006064B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3236">
                              <w:rPr>
                                <w:rFonts w:ascii="Arial" w:hAnsi="Arial" w:cs="Arial"/>
                              </w:rPr>
                              <w:t>HESSEN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D9AD" id="Textfeld 2" o:spid="_x0000_s1028" type="#_x0000_t202" style="position:absolute;margin-left:464.4pt;margin-top:-45.9pt;width:61.3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" fillcolor="white [3201]" strokecolor="white [3212]" strokeweight=".5pt">
                <v:textbox>
                  <w:txbxContent>
                    <w:p w14:paraId="6BDF8EF5" w14:textId="055EDA7B" w:rsidR="00105436" w:rsidRPr="00C23236" w:rsidRDefault="006064BD">
                      <w:pPr>
                        <w:rPr>
                          <w:rFonts w:ascii="Arial" w:hAnsi="Arial" w:cs="Arial"/>
                        </w:rPr>
                      </w:pPr>
                      <w:r w:rsidRPr="00C23236">
                        <w:rPr>
                          <w:rFonts w:ascii="Arial" w:hAnsi="Arial" w:cs="Arial"/>
                        </w:rPr>
                        <w:t>HESSEN</w:t>
                      </w:r>
                    </w:p>
                  </w:txbxContent>
                </v:textbox>
              </v:shape>
            </w:pict>
          </mc:Fallback>
        </mc:AlternateContent>
      </w:r>
      <w:r w:rsidR="00C23236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05873" wp14:editId="1DD699CA">
                <wp:simplePos x="0" y="0"/>
                <wp:positionH relativeFrom="column">
                  <wp:posOffset>3716655</wp:posOffset>
                </wp:positionH>
                <wp:positionV relativeFrom="page">
                  <wp:posOffset>352425</wp:posOffset>
                </wp:positionV>
                <wp:extent cx="2907665" cy="2286000"/>
                <wp:effectExtent l="0" t="0" r="26035" b="19050"/>
                <wp:wrapSquare wrapText="bothSides"/>
                <wp:docPr id="212" name="Auto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766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553604C" w14:textId="7E6C586F" w:rsidR="002C3F01" w:rsidRPr="002D0287" w:rsidRDefault="002C3F01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Auskunft erteilt: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="00DC02F1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Bußgeldstelle</w:t>
                            </w:r>
                          </w:p>
                          <w:p w14:paraId="796EF9B3" w14:textId="12734A8E" w:rsidR="00105436" w:rsidRPr="002D0287" w:rsidRDefault="00105436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Tel: </w:t>
                            </w:r>
                            <w:r w:rsidR="002C3F01"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="002C3F01"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="007318D7" w:rsidRPr="007318D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0561/106-4444</w:t>
                            </w:r>
                          </w:p>
                          <w:p w14:paraId="466929F5" w14:textId="614D2E0C" w:rsidR="00105436" w:rsidRPr="002D0287" w:rsidRDefault="00105436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Fax: </w:t>
                            </w:r>
                            <w:r w:rsidR="002C3F01"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="002C3F01"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="007318D7" w:rsidRPr="007318D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0661/32764-1999</w:t>
                            </w:r>
                          </w:p>
                          <w:p w14:paraId="15AA63C5" w14:textId="17108B5D" w:rsidR="00105436" w:rsidRPr="002D0287" w:rsidRDefault="002C3F01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E-Mail: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="007318D7" w:rsidRPr="007318D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post@zbs.hessen.de</w:t>
                            </w:r>
                          </w:p>
                          <w:p w14:paraId="25FC4077" w14:textId="54F03270" w:rsidR="002C3F01" w:rsidRPr="002D0287" w:rsidRDefault="002C3F01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Internet: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="007318D7" w:rsidRPr="007318D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www.rp-kassel.hessen.de</w:t>
                            </w:r>
                          </w:p>
                          <w:p w14:paraId="21733038" w14:textId="38AD37E1" w:rsidR="00157B0A" w:rsidRPr="002D0287" w:rsidRDefault="002C3F01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Datum </w:t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="007318D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318D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instrText xml:space="preserve"> MERGEFIELD Briefdatum </w:instrText>
                            </w:r>
                            <w:r w:rsidR="007318D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C20FD6" w:rsidRPr="00CE19C7">
                              <w:rPr>
                                <w:rFonts w:ascii="Arial" w:hAnsi="Arial" w:cs="Arial"/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10.10.19</w:t>
                            </w:r>
                            <w:r w:rsidR="007318D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7318D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318D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instrText xml:space="preserve"> MERGEFIELD Aktenzeichen </w:instrText>
                            </w:r>
                            <w:r w:rsidR="00C20FD6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318D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365618F4" w14:textId="20082807" w:rsidR="00157B0A" w:rsidRPr="002D0287" w:rsidRDefault="00157B0A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73F450C8" w14:textId="70AF0617" w:rsidR="00157B0A" w:rsidRDefault="00157B0A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2D028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Aktenzeichen: </w:t>
                            </w:r>
                            <w:r w:rsidR="007318D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318D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instrText xml:space="preserve"> MERGEFIELD Aktenzeichen </w:instrText>
                            </w:r>
                            <w:r w:rsidR="007318D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C20FD6" w:rsidRPr="00CE19C7">
                              <w:rPr>
                                <w:rFonts w:ascii="Arial" w:hAnsi="Arial" w:cs="Arial"/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4-D.T/L-O.1</w:t>
                            </w:r>
                            <w:r w:rsidR="007318D7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26D2534" w14:textId="30CF3212" w:rsidR="00DC02F1" w:rsidRPr="002D0287" w:rsidRDefault="00DC02F1" w:rsidP="006064BD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  <w:t>(bei Zahlung stets angeben)</w:t>
                            </w:r>
                          </w:p>
                          <w:p w14:paraId="417D8AD2" w14:textId="1CCB3EAF" w:rsidR="00105436" w:rsidRPr="008E12A6" w:rsidRDefault="00105436" w:rsidP="00841031">
                            <w:pPr>
                              <w:rPr>
                                <w:color w:val="4D4D4D" w:themeColor="text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05873" id="AutoForm 14" o:spid="_x0000_s1029" style="position:absolute;margin-left:292.65pt;margin-top:27.75pt;width:228.95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" fillcolor="white [3212]" strokecolor="white [3212]" strokeweight="1.25pt">
                <v:textbox inset="14.4pt,36pt,14.4pt,5.76pt">
                  <w:txbxContent>
                    <w:p w14:paraId="1553604C" w14:textId="7E6C586F" w:rsidR="002C3F01" w:rsidRPr="002D0287" w:rsidRDefault="002C3F01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Auskunft erteilt: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="00DC02F1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Bußgeldstelle</w:t>
                      </w:r>
                    </w:p>
                    <w:p w14:paraId="796EF9B3" w14:textId="12734A8E" w:rsidR="00105436" w:rsidRPr="002D0287" w:rsidRDefault="00105436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Tel: </w:t>
                      </w:r>
                      <w:r w:rsidR="002C3F01"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="002C3F01"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="007318D7" w:rsidRPr="007318D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0561/106-4444</w:t>
                      </w:r>
                    </w:p>
                    <w:p w14:paraId="466929F5" w14:textId="614D2E0C" w:rsidR="00105436" w:rsidRPr="002D0287" w:rsidRDefault="00105436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Fax: </w:t>
                      </w:r>
                      <w:r w:rsidR="002C3F01"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="002C3F01"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="007318D7" w:rsidRPr="007318D7">
                        <w:rPr>
                          <w:rFonts w:ascii="Arial" w:hAnsi="Arial" w:cs="Arial"/>
                          <w:sz w:val="18"/>
                          <w:szCs w:val="18"/>
                        </w:rPr>
                        <w:t>0661/32764-1999</w:t>
                      </w:r>
                    </w:p>
                    <w:p w14:paraId="15AA63C5" w14:textId="17108B5D" w:rsidR="00105436" w:rsidRPr="002D0287" w:rsidRDefault="002C3F01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E-Mail: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="007318D7" w:rsidRPr="007318D7">
                        <w:rPr>
                          <w:rFonts w:ascii="Arial" w:hAnsi="Arial" w:cs="Arial"/>
                          <w:sz w:val="18"/>
                          <w:szCs w:val="18"/>
                        </w:rPr>
                        <w:t>post@zbs.hessen.de</w:t>
                      </w:r>
                    </w:p>
                    <w:p w14:paraId="25FC4077" w14:textId="54F03270" w:rsidR="002C3F01" w:rsidRPr="002D0287" w:rsidRDefault="002C3F01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Internet: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="007318D7" w:rsidRPr="007318D7">
                        <w:rPr>
                          <w:rFonts w:ascii="Arial" w:hAnsi="Arial" w:cs="Arial"/>
                          <w:sz w:val="18"/>
                          <w:szCs w:val="18"/>
                        </w:rPr>
                        <w:t>www.rp-kassel.hessen.de</w:t>
                      </w:r>
                    </w:p>
                    <w:p w14:paraId="21733038" w14:textId="38AD37E1" w:rsidR="00157B0A" w:rsidRPr="002D0287" w:rsidRDefault="002C3F01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Datum </w:t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="007318D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begin"/>
                      </w:r>
                      <w:r w:rsidR="007318D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instrText xml:space="preserve"> MERGEFIELD Briefdatum </w:instrText>
                      </w:r>
                      <w:r w:rsidR="007318D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separate"/>
                      </w:r>
                      <w:r w:rsidR="00C20FD6" w:rsidRPr="00CE19C7">
                        <w:rPr>
                          <w:rFonts w:ascii="Arial" w:hAnsi="Arial" w:cs="Arial"/>
                          <w:noProof/>
                          <w:color w:val="4D4D4D" w:themeColor="text2"/>
                          <w:sz w:val="18"/>
                          <w:szCs w:val="18"/>
                        </w:rPr>
                        <w:t>10.10.19</w:t>
                      </w:r>
                      <w:r w:rsidR="007318D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end"/>
                      </w:r>
                      <w:r w:rsidR="007318D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begin"/>
                      </w:r>
                      <w:r w:rsidR="007318D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instrText xml:space="preserve"> MERGEFIELD Aktenzeichen </w:instrText>
                      </w:r>
                      <w:r w:rsidR="00C20FD6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separate"/>
                      </w:r>
                      <w:r w:rsidR="007318D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end"/>
                      </w:r>
                    </w:p>
                    <w:p w14:paraId="365618F4" w14:textId="20082807" w:rsidR="00157B0A" w:rsidRPr="002D0287" w:rsidRDefault="00157B0A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73F450C8" w14:textId="70AF0617" w:rsidR="00157B0A" w:rsidRDefault="00157B0A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2D028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Aktenzeichen: </w:t>
                      </w:r>
                      <w:r w:rsidR="007318D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begin"/>
                      </w:r>
                      <w:r w:rsidR="007318D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instrText xml:space="preserve"> MERGEFIELD Aktenzeichen </w:instrText>
                      </w:r>
                      <w:r w:rsidR="007318D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separate"/>
                      </w:r>
                      <w:r w:rsidR="00C20FD6" w:rsidRPr="00CE19C7">
                        <w:rPr>
                          <w:rFonts w:ascii="Arial" w:hAnsi="Arial" w:cs="Arial"/>
                          <w:noProof/>
                          <w:color w:val="4D4D4D" w:themeColor="text2"/>
                          <w:sz w:val="18"/>
                          <w:szCs w:val="18"/>
                        </w:rPr>
                        <w:t>4-D.T/L-O.1</w:t>
                      </w:r>
                      <w:r w:rsidR="007318D7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end"/>
                      </w:r>
                    </w:p>
                    <w:p w14:paraId="426D2534" w14:textId="30CF3212" w:rsidR="00DC02F1" w:rsidRPr="002D0287" w:rsidRDefault="00DC02F1" w:rsidP="006064BD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  <w:t>(bei Zahlung stets angeben)</w:t>
                      </w:r>
                    </w:p>
                    <w:p w14:paraId="417D8AD2" w14:textId="1CCB3EAF" w:rsidR="00105436" w:rsidRPr="008E12A6" w:rsidRDefault="00105436" w:rsidP="00841031">
                      <w:pPr>
                        <w:rPr>
                          <w:color w:val="4D4D4D" w:themeColor="text2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C26634"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7B303635">
                <wp:simplePos x="0" y="0"/>
                <wp:positionH relativeFrom="column">
                  <wp:posOffset>-226695</wp:posOffset>
                </wp:positionH>
                <wp:positionV relativeFrom="paragraph">
                  <wp:posOffset>0</wp:posOffset>
                </wp:positionV>
                <wp:extent cx="2360930" cy="1628775"/>
                <wp:effectExtent l="0" t="0" r="0" b="9525"/>
                <wp:wrapTight wrapText="bothSides">
                  <wp:wrapPolygon edited="0">
                    <wp:start x="0" y="0"/>
                    <wp:lineTo x="0" y="21474"/>
                    <wp:lineTo x="21426" y="21474"/>
                    <wp:lineTo x="21426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FEA94" w14:textId="77777777" w:rsidR="00105436" w:rsidRDefault="00105436" w:rsidP="007A4599">
                            <w:pPr>
                              <w:pStyle w:val="Adresse"/>
                              <w:rPr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5C8B4CA7" w14:textId="7D5F3DE2" w:rsidR="00105436" w:rsidRPr="00DC02F1" w:rsidRDefault="006064BD" w:rsidP="007A4599">
                            <w:pPr>
                              <w:pStyle w:val="Adresse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C02F1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Regierungspräsidium – 34110 Kassel</w:t>
                            </w:r>
                          </w:p>
                          <w:p w14:paraId="466DA516" w14:textId="623F3F79" w:rsidR="007318D7" w:rsidRDefault="00C6126E" w:rsidP="004576BC">
                            <w:pPr>
                              <w:pStyle w:val="Adresse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Anrede </w:instrText>
                            </w:r>
                            <w:r>
                              <w:fldChar w:fldCharType="separate"/>
                            </w:r>
                            <w:r w:rsidR="00C20FD6">
                              <w:rPr>
                                <w:noProof/>
                              </w:rPr>
                              <w:t>Frau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A9B3C23" w14:textId="3F4BE770" w:rsidR="00105436" w:rsidRDefault="00C6126E" w:rsidP="004576BC">
                            <w:pPr>
                              <w:pStyle w:val="Adresse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Vorname </w:instrText>
                            </w:r>
                            <w:r>
                              <w:fldChar w:fldCharType="separate"/>
                            </w:r>
                            <w:r w:rsidR="00C20FD6">
                              <w:rPr>
                                <w:noProof/>
                              </w:rPr>
                              <w:t>Thomas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DC02F1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Nachname </w:instrText>
                            </w:r>
                            <w:r>
                              <w:fldChar w:fldCharType="separate"/>
                            </w:r>
                            <w:r w:rsidR="00C20FD6">
                              <w:rPr>
                                <w:noProof/>
                              </w:rPr>
                              <w:t>M</w:t>
                            </w:r>
                            <w:r w:rsidR="00EF06FB">
                              <w:rPr>
                                <w:noProof/>
                              </w:rPr>
                              <w:t>ü</w:t>
                            </w:r>
                            <w:r w:rsidR="00C20FD6">
                              <w:rPr>
                                <w:noProof/>
                              </w:rPr>
                              <w:t>ller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4CE544C" w14:textId="3EDAF034" w:rsidR="00105436" w:rsidRDefault="007318D7" w:rsidP="008E12A6">
                            <w:pPr>
                              <w:pStyle w:val="Adresse"/>
                            </w:pPr>
                            <w:r>
                              <w:t>Hellweg</w:t>
                            </w:r>
                          </w:p>
                          <w:p w14:paraId="1BEC4171" w14:textId="700A856A" w:rsidR="00105436" w:rsidRDefault="007318D7" w:rsidP="008E12A6">
                            <w:pPr>
                              <w:pStyle w:val="Adresse"/>
                            </w:pPr>
                            <w:r>
                              <w:t>10815</w:t>
                            </w:r>
                            <w:r w:rsidR="00105436">
                              <w:t xml:space="preserve"> </w:t>
                            </w:r>
                            <w:r w:rsidR="00E824D1">
                              <w:t>Entenhause</w:t>
                            </w:r>
                            <w:bookmarkStart w:id="0" w:name="_GoBack"/>
                            <w:bookmarkEnd w:id="0"/>
                            <w:r w:rsidR="00E824D1">
                              <w:t>n</w:t>
                            </w:r>
                          </w:p>
                          <w:p w14:paraId="7CEE982F" w14:textId="724D5614" w:rsidR="00105436" w:rsidRPr="008E12A6" w:rsidRDefault="00105436" w:rsidP="008E12A6">
                            <w:pPr>
                              <w:pStyle w:val="Adresse"/>
                            </w:pPr>
                          </w:p>
                          <w:p w14:paraId="06F8A987" w14:textId="77777777" w:rsidR="00105436" w:rsidRPr="008E12A6" w:rsidRDefault="00105436" w:rsidP="008E12A6">
                            <w:pPr>
                              <w:pStyle w:val="Anrede"/>
                            </w:pPr>
                          </w:p>
                          <w:p w14:paraId="199E744E" w14:textId="77777777" w:rsidR="00105436" w:rsidRPr="004576BC" w:rsidRDefault="00105436" w:rsidP="004576BC">
                            <w:pPr>
                              <w:pStyle w:val="Adresse"/>
                            </w:pPr>
                          </w:p>
                          <w:p w14:paraId="10C805A4" w14:textId="510C6041" w:rsidR="00105436" w:rsidRDefault="001054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2356" id="_x0000_s1030" type="#_x0000_t202" style="position:absolute;margin-left:-17.85pt;margin-top:0;width:185.9pt;height:128.2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" stroked="f">
                <v:textbox>
                  <w:txbxContent>
                    <w:p w14:paraId="390FEA94" w14:textId="77777777" w:rsidR="00105436" w:rsidRDefault="00105436" w:rsidP="007A4599">
                      <w:pPr>
                        <w:pStyle w:val="Adresse"/>
                        <w:rPr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</w:p>
                    <w:p w14:paraId="5C8B4CA7" w14:textId="7D5F3DE2" w:rsidR="00105436" w:rsidRPr="00DC02F1" w:rsidRDefault="006064BD" w:rsidP="007A4599">
                      <w:pPr>
                        <w:pStyle w:val="Adresse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r w:rsidRPr="00DC02F1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  <w:t>Regierungspräsidium – 34110 Kassel</w:t>
                      </w:r>
                    </w:p>
                    <w:p w14:paraId="466DA516" w14:textId="623F3F79" w:rsidR="007318D7" w:rsidRDefault="00C6126E" w:rsidP="004576BC">
                      <w:pPr>
                        <w:pStyle w:val="Adresse"/>
                      </w:pPr>
                      <w:r>
                        <w:fldChar w:fldCharType="begin"/>
                      </w:r>
                      <w:r>
                        <w:instrText xml:space="preserve"> MERGEFIELD Anrede </w:instrText>
                      </w:r>
                      <w:r>
                        <w:fldChar w:fldCharType="separate"/>
                      </w:r>
                      <w:r w:rsidR="00C20FD6">
                        <w:rPr>
                          <w:noProof/>
                        </w:rPr>
                        <w:t>Frau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A9B3C23" w14:textId="3F4BE770" w:rsidR="00105436" w:rsidRDefault="00C6126E" w:rsidP="004576BC">
                      <w:pPr>
                        <w:pStyle w:val="Adresse"/>
                      </w:pPr>
                      <w:r>
                        <w:fldChar w:fldCharType="begin"/>
                      </w:r>
                      <w:r>
                        <w:instrText xml:space="preserve"> MERGEFIELD Vorname </w:instrText>
                      </w:r>
                      <w:r>
                        <w:fldChar w:fldCharType="separate"/>
                      </w:r>
                      <w:r w:rsidR="00C20FD6">
                        <w:rPr>
                          <w:noProof/>
                        </w:rPr>
                        <w:t>Thomas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DC02F1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MERGEFIELD Nachname </w:instrText>
                      </w:r>
                      <w:r>
                        <w:fldChar w:fldCharType="separate"/>
                      </w:r>
                      <w:r w:rsidR="00C20FD6">
                        <w:rPr>
                          <w:noProof/>
                        </w:rPr>
                        <w:t>M</w:t>
                      </w:r>
                      <w:r w:rsidR="00EF06FB">
                        <w:rPr>
                          <w:noProof/>
                        </w:rPr>
                        <w:t>ü</w:t>
                      </w:r>
                      <w:r w:rsidR="00C20FD6">
                        <w:rPr>
                          <w:noProof/>
                        </w:rPr>
                        <w:t>ller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4CE544C" w14:textId="3EDAF034" w:rsidR="00105436" w:rsidRDefault="007318D7" w:rsidP="008E12A6">
                      <w:pPr>
                        <w:pStyle w:val="Adresse"/>
                      </w:pPr>
                      <w:r>
                        <w:t>Hellweg</w:t>
                      </w:r>
                    </w:p>
                    <w:p w14:paraId="1BEC4171" w14:textId="700A856A" w:rsidR="00105436" w:rsidRDefault="007318D7" w:rsidP="008E12A6">
                      <w:pPr>
                        <w:pStyle w:val="Adresse"/>
                      </w:pPr>
                      <w:r>
                        <w:t>10815</w:t>
                      </w:r>
                      <w:r w:rsidR="00105436">
                        <w:t xml:space="preserve"> </w:t>
                      </w:r>
                      <w:r w:rsidR="00E824D1">
                        <w:t>Entenhause</w:t>
                      </w:r>
                      <w:bookmarkStart w:id="1" w:name="_GoBack"/>
                      <w:bookmarkEnd w:id="1"/>
                      <w:r w:rsidR="00E824D1">
                        <w:t>n</w:t>
                      </w:r>
                    </w:p>
                    <w:p w14:paraId="7CEE982F" w14:textId="724D5614" w:rsidR="00105436" w:rsidRPr="008E12A6" w:rsidRDefault="00105436" w:rsidP="008E12A6">
                      <w:pPr>
                        <w:pStyle w:val="Adresse"/>
                      </w:pPr>
                    </w:p>
                    <w:p w14:paraId="06F8A987" w14:textId="77777777" w:rsidR="00105436" w:rsidRPr="008E12A6" w:rsidRDefault="00105436" w:rsidP="008E12A6">
                      <w:pPr>
                        <w:pStyle w:val="Anrede"/>
                      </w:pPr>
                    </w:p>
                    <w:p w14:paraId="199E744E" w14:textId="77777777" w:rsidR="00105436" w:rsidRPr="004576BC" w:rsidRDefault="00105436" w:rsidP="004576BC">
                      <w:pPr>
                        <w:pStyle w:val="Adresse"/>
                      </w:pPr>
                    </w:p>
                    <w:p w14:paraId="10C805A4" w14:textId="510C6041" w:rsidR="00105436" w:rsidRDefault="00105436"/>
                  </w:txbxContent>
                </v:textbox>
                <w10:wrap type="tight"/>
              </v:shape>
            </w:pict>
          </mc:Fallback>
        </mc:AlternateContent>
      </w:r>
    </w:p>
    <w:sectPr w:rsidR="00302A2C" w:rsidRPr="008E12A6" w:rsidSect="004D5564">
      <w:footerReference w:type="default" r:id="rId9"/>
      <w:headerReference w:type="first" r:id="rId10"/>
      <w:footerReference w:type="first" r:id="rId11"/>
      <w:pgSz w:w="11907" w:h="16839" w:code="9"/>
      <w:pgMar w:top="1008" w:right="1152" w:bottom="1152" w:left="1152" w:header="0" w:footer="3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61E70" w14:textId="77777777" w:rsidR="00986234" w:rsidRDefault="00986234">
      <w:pPr>
        <w:spacing w:after="0"/>
      </w:pPr>
      <w:r>
        <w:separator/>
      </w:r>
    </w:p>
  </w:endnote>
  <w:endnote w:type="continuationSeparator" w:id="0">
    <w:p w14:paraId="09C5F628" w14:textId="77777777" w:rsidR="00986234" w:rsidRDefault="009862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105436" w:rsidRDefault="00105436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1BCDC" w14:textId="77777777" w:rsidR="004D5564" w:rsidRDefault="00BC35E4" w:rsidP="00D74326">
    <w:pPr>
      <w:pStyle w:val="Fuzeile"/>
      <w:pBdr>
        <w:top w:val="single" w:sz="4" w:space="0" w:color="auto"/>
      </w:pBdr>
      <w:jc w:val="center"/>
      <w:rPr>
        <w:rFonts w:ascii="Arial" w:hAnsi="Arial" w:cs="Arial"/>
        <w:color w:val="000000" w:themeColor="text1"/>
        <w:sz w:val="16"/>
        <w:szCs w:val="16"/>
      </w:rPr>
    </w:pPr>
    <w:r w:rsidRPr="004D5564">
      <w:rPr>
        <w:rFonts w:ascii="Arial" w:hAnsi="Arial" w:cs="Arial"/>
        <w:color w:val="000000" w:themeColor="text1"/>
        <w:sz w:val="16"/>
        <w:szCs w:val="16"/>
      </w:rPr>
      <w:t>Postanschrift: Regierungspräsidium, 34110 Kassel; Hausanschrift: Obere Königsstraße 3, 34117 Kassel; Telefon: 0561 106-0 Wir sind von</w:t>
    </w:r>
    <w:r w:rsidR="004D5564">
      <w:rPr>
        <w:rFonts w:ascii="Arial" w:hAnsi="Arial" w:cs="Arial"/>
        <w:color w:val="000000" w:themeColor="text1"/>
        <w:sz w:val="16"/>
        <w:szCs w:val="16"/>
      </w:rPr>
      <w:t xml:space="preserve"> </w:t>
    </w:r>
    <w:r w:rsidRPr="004D5564">
      <w:rPr>
        <w:rFonts w:ascii="Arial" w:hAnsi="Arial" w:cs="Arial"/>
        <w:color w:val="000000" w:themeColor="text1"/>
        <w:sz w:val="16"/>
        <w:szCs w:val="16"/>
      </w:rPr>
      <w:t>Montag bis Freitag von 9:00 bis 12:00 Uhr sowie Dienstag und Donnerstag von 13:30 bis 15:00 Uhr erreichbar.</w:t>
    </w:r>
  </w:p>
  <w:p w14:paraId="05A7046C" w14:textId="0E5F5FAD" w:rsidR="00105436" w:rsidRPr="004D5564" w:rsidRDefault="00BC35E4" w:rsidP="00D74326">
    <w:pPr>
      <w:pStyle w:val="Fuzeile"/>
      <w:pBdr>
        <w:top w:val="single" w:sz="4" w:space="0" w:color="auto"/>
      </w:pBdr>
      <w:jc w:val="center"/>
      <w:rPr>
        <w:rFonts w:ascii="Arial" w:hAnsi="Arial" w:cs="Arial"/>
        <w:color w:val="000000" w:themeColor="text1"/>
        <w:sz w:val="16"/>
        <w:szCs w:val="16"/>
      </w:rPr>
    </w:pPr>
    <w:r w:rsidRPr="004D5564">
      <w:rPr>
        <w:rFonts w:ascii="Arial" w:hAnsi="Arial" w:cs="Arial"/>
        <w:color w:val="000000" w:themeColor="text1"/>
        <w:sz w:val="16"/>
        <w:szCs w:val="16"/>
      </w:rPr>
      <w:t>Zahlungen an: Regierungspräsidium Kassel, Konto-Nr. 0006634602 bei Postbank Frankfurt, BLZ 50010060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641A6" w14:textId="77777777" w:rsidR="00986234" w:rsidRDefault="00986234">
      <w:pPr>
        <w:spacing w:after="0"/>
      </w:pPr>
      <w:r>
        <w:separator/>
      </w:r>
    </w:p>
  </w:footnote>
  <w:footnote w:type="continuationSeparator" w:id="0">
    <w:p w14:paraId="0147A857" w14:textId="77777777" w:rsidR="00986234" w:rsidRDefault="009862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6656C" w14:textId="3CB99F2A" w:rsidR="00105436" w:rsidRPr="00E15308" w:rsidRDefault="006064BD" w:rsidP="00F81F2B">
    <w:pPr>
      <w:pStyle w:val="Kopfzeile"/>
      <w:ind w:left="-993" w:firstLine="851"/>
      <w:rPr>
        <w:rFonts w:ascii="Arial" w:hAnsi="Arial" w:cs="Arial"/>
        <w:b/>
        <w:bCs/>
        <w:sz w:val="20"/>
        <w:szCs w:val="20"/>
      </w:rPr>
    </w:pPr>
    <w:r w:rsidRPr="00E15308">
      <w:rPr>
        <w:rFonts w:ascii="Arial" w:hAnsi="Arial" w:cs="Arial"/>
        <w:b/>
        <w:bCs/>
      </w:rPr>
      <w:t xml:space="preserve">Regierungspräsidium </w:t>
    </w:r>
    <w:proofErr w:type="spellStart"/>
    <w:r w:rsidRPr="00E15308">
      <w:rPr>
        <w:rFonts w:ascii="Arial" w:hAnsi="Arial" w:cs="Arial"/>
        <w:b/>
        <w:bCs/>
      </w:rPr>
      <w:t>Ka</w:t>
    </w:r>
    <w:r w:rsidR="00C6126E">
      <w:rPr>
        <w:rFonts w:ascii="Arial" w:hAnsi="Arial" w:cs="Arial"/>
        <w:b/>
        <w:bCs/>
      </w:rPr>
      <w:t>ß</w:t>
    </w:r>
    <w:r w:rsidRPr="00E15308">
      <w:rPr>
        <w:rFonts w:ascii="Arial" w:hAnsi="Arial" w:cs="Arial"/>
        <w:b/>
        <w:bCs/>
      </w:rPr>
      <w:t>el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8844494"/>
  </wne:recipientData>
  <wne:recipientData>
    <wne:active wne:val="1"/>
    <wne:hash wne:val="-916536046"/>
  </wne:recipientData>
  <wne:recipientData>
    <wne:active wne:val="1"/>
    <wne:hash wne:val="-2096043971"/>
  </wne:recipientData>
  <wne:recipientData>
    <wne:active wne:val="1"/>
    <wne:hash wne:val="-1571581290"/>
  </wne:recipientData>
  <wne:recipientData>
    <wne:active wne:val="1"/>
    <wne:hash wne:val="543640265"/>
  </wne:recipientData>
  <wne:recipientData>
    <wne:active wne:val="1"/>
    <wne:hash wne:val="1391049299"/>
  </wne:recipientData>
  <wne:recipientData>
    <wne:active wne:val="1"/>
    <wne:hash wne:val="-1907463334"/>
  </wne:recipientData>
  <wne:recipientData>
    <wne:active wne:val="1"/>
    <wne:hash wne:val="1230095584"/>
  </wne:recipientData>
  <wne:recipientData>
    <wne:active wne:val="1"/>
    <wne:hash wne:val="2025992920"/>
  </wne:recipientData>
  <wne:recipientData>
    <wne:active wne:val="1"/>
    <wne:hash wne:val="1793785610"/>
  </wne:recipientData>
  <wne:recipientData>
    <wne:active wne:val="1"/>
    <wne:hash wne:val="-2064750062"/>
  </wne:recipientData>
  <wne:recipientData>
    <wne:active wne:val="1"/>
    <wne:hash wne:val="-1434570239"/>
  </wne:recipientData>
  <wne:recipientData>
    <wne:active wne:val="1"/>
    <wne:hash wne:val="-704762321"/>
  </wne:recipientData>
  <wne:recipientData>
    <wne:active wne:val="1"/>
    <wne:hash wne:val="1836373549"/>
  </wne:recipientData>
  <wne:recipientData>
    <wne:active wne:val="1"/>
    <wne:hash wne:val="-738124037"/>
  </wne:recipientData>
  <wne:recipientData>
    <wne:active wne:val="1"/>
    <wne:hash wne:val="-1187378000"/>
  </wne:recipientData>
  <wne:recipientData>
    <wne:active wne:val="1"/>
    <wne:hash wne:val="-858188911"/>
  </wne:recipientData>
  <wne:recipientData>
    <wne:active wne:val="1"/>
    <wne:hash wne:val="-1777248856"/>
  </wne:recipientData>
  <wne:recipientData>
    <wne:active wne:val="1"/>
    <wne:hash wne:val="728779412"/>
  </wne:recipientData>
  <wne:recipientData>
    <wne:active wne:val="1"/>
    <wne:hash wne:val="-1149620874"/>
  </wne:recipientData>
  <wne:recipientData>
    <wne:active wne:val="1"/>
    <wne:hash wne:val="635703026"/>
  </wne:recipientData>
  <wne:recipientData>
    <wne:active wne:val="1"/>
    <wne:hash wne:val="645190950"/>
  </wne:recipientData>
  <wne:recipientData>
    <wne:active wne:val="1"/>
    <wne:hash wne:val="1668508684"/>
  </wne:recipientData>
  <wne:recipientData>
    <wne:active wne:val="1"/>
    <wne:hash wne:val="1420791259"/>
  </wne:recipientData>
  <wne:recipientData>
    <wne:active wne:val="1"/>
    <wne:hash wne:val="-1342931598"/>
  </wne:recipientData>
  <wne:recipientData>
    <wne:active wne:val="1"/>
    <wne:hash wne:val="-1303710995"/>
  </wne:recipientData>
  <wne:recipientData>
    <wne:active wne:val="1"/>
    <wne:hash wne:val="806669987"/>
  </wne:recipientData>
  <wne:recipientData>
    <wne:active wne:val="1"/>
    <wne:hash wne:val="-2019508707"/>
  </wne:recipientData>
  <wne:recipientData>
    <wne:active wne:val="1"/>
    <wne:hash wne:val="1526742761"/>
  </wne:recipientData>
  <wne:recipientData>
    <wne:active wne:val="1"/>
    <wne:hash wne:val="196966162"/>
  </wne:recipientData>
  <wne:recipientData>
    <wne:active wne:val="1"/>
    <wne:hash wne:val="-877937301"/>
  </wne:recipientData>
  <wne:recipientData>
    <wne:active wne:val="1"/>
    <wne:hash wne:val="-413004254"/>
  </wne:recipientData>
  <wne:recipientData>
    <wne:active wne:val="1"/>
    <wne:hash wne:val="529742611"/>
  </wne:recipientData>
  <wne:recipientData>
    <wne:active wne:val="1"/>
    <wne:hash wne:val="-1748101694"/>
  </wne:recipientData>
  <wne:recipientData>
    <wne:active wne:val="1"/>
    <wne:hash wne:val="-796792077"/>
  </wne:recipientData>
  <wne:recipientData>
    <wne:active wne:val="1"/>
    <wne:hash wne:val="-1895315640"/>
  </wne:recipientData>
  <wne:recipientData>
    <wne:active wne:val="1"/>
    <wne:hash wne:val="1927280690"/>
  </wne:recipientData>
  <wne:recipientData>
    <wne:active wne:val="1"/>
    <wne:hash wne:val="260789632"/>
  </wne:recipientData>
  <wne:recipientData>
    <wne:active wne:val="1"/>
    <wne:hash wne:val="244520226"/>
  </wne:recipientData>
  <wne:recipientData>
    <wne:active wne:val="1"/>
    <wne:hash wne:val="1020992081"/>
  </wne:recipientData>
  <wne:recipientData>
    <wne:active wne:val="1"/>
    <wne:hash wne:val="-233396189"/>
  </wne:recipientData>
  <wne:recipientData>
    <wne:active wne:val="1"/>
    <wne:hash wne:val="1933717738"/>
  </wne:recipientData>
  <wne:recipientData>
    <wne:active wne:val="1"/>
    <wne:hash wne:val="1200320916"/>
  </wne:recipientData>
  <wne:recipientData>
    <wne:active wne:val="1"/>
    <wne:hash wne:val="-1184322560"/>
  </wne:recipientData>
  <wne:recipientData>
    <wne:active wne:val="1"/>
    <wne:hash wne:val="1825390824"/>
  </wne:recipientData>
  <wne:recipientData>
    <wne:active wne:val="1"/>
    <wne:hash wne:val="-290718019"/>
  </wne:recipientData>
  <wne:recipientData>
    <wne:active wne:val="1"/>
    <wne:hash wne:val="-1151427217"/>
  </wne:recipientData>
  <wne:recipientData>
    <wne:active wne:val="1"/>
    <wne:hash wne:val="1853738387"/>
  </wne:recipientData>
  <wne:recipientData>
    <wne:active wne:val="1"/>
    <wne:hash wne:val="752430155"/>
  </wne:recipientData>
  <wne:recipientData>
    <wne:active wne:val="1"/>
    <wne:hash wne:val="137925155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7"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26075"/>
    <w:rsid w:val="00030BD4"/>
    <w:rsid w:val="0003477C"/>
    <w:rsid w:val="00035F7E"/>
    <w:rsid w:val="00046936"/>
    <w:rsid w:val="000D516D"/>
    <w:rsid w:val="000D5AB1"/>
    <w:rsid w:val="00105436"/>
    <w:rsid w:val="0013104A"/>
    <w:rsid w:val="00150CC4"/>
    <w:rsid w:val="001549EB"/>
    <w:rsid w:val="00157B0A"/>
    <w:rsid w:val="001711EA"/>
    <w:rsid w:val="00180069"/>
    <w:rsid w:val="001E3667"/>
    <w:rsid w:val="001F790A"/>
    <w:rsid w:val="001F7C53"/>
    <w:rsid w:val="002045EB"/>
    <w:rsid w:val="002070E2"/>
    <w:rsid w:val="002170A6"/>
    <w:rsid w:val="00224880"/>
    <w:rsid w:val="00252C02"/>
    <w:rsid w:val="002773D8"/>
    <w:rsid w:val="0029073F"/>
    <w:rsid w:val="00293B83"/>
    <w:rsid w:val="002A15BA"/>
    <w:rsid w:val="002C15EC"/>
    <w:rsid w:val="002C3F01"/>
    <w:rsid w:val="002D0287"/>
    <w:rsid w:val="002E35F0"/>
    <w:rsid w:val="00302A2C"/>
    <w:rsid w:val="00310F61"/>
    <w:rsid w:val="00313B74"/>
    <w:rsid w:val="00347330"/>
    <w:rsid w:val="00381669"/>
    <w:rsid w:val="003937C2"/>
    <w:rsid w:val="003A5B5E"/>
    <w:rsid w:val="003D61AD"/>
    <w:rsid w:val="003F291E"/>
    <w:rsid w:val="004576BC"/>
    <w:rsid w:val="004719F1"/>
    <w:rsid w:val="004722AE"/>
    <w:rsid w:val="00476CDE"/>
    <w:rsid w:val="00481278"/>
    <w:rsid w:val="0048339B"/>
    <w:rsid w:val="004A38EF"/>
    <w:rsid w:val="004D5564"/>
    <w:rsid w:val="004F3EDA"/>
    <w:rsid w:val="005205B9"/>
    <w:rsid w:val="0052105A"/>
    <w:rsid w:val="005440BB"/>
    <w:rsid w:val="0055089F"/>
    <w:rsid w:val="0059450A"/>
    <w:rsid w:val="005A0123"/>
    <w:rsid w:val="005F50CE"/>
    <w:rsid w:val="005F6A8B"/>
    <w:rsid w:val="006064BD"/>
    <w:rsid w:val="00647B11"/>
    <w:rsid w:val="00654B4E"/>
    <w:rsid w:val="00673C35"/>
    <w:rsid w:val="006A3CE7"/>
    <w:rsid w:val="006A61E5"/>
    <w:rsid w:val="006D137B"/>
    <w:rsid w:val="00707981"/>
    <w:rsid w:val="00731434"/>
    <w:rsid w:val="007318D7"/>
    <w:rsid w:val="00745DDD"/>
    <w:rsid w:val="00751BCE"/>
    <w:rsid w:val="0076387D"/>
    <w:rsid w:val="00782AF2"/>
    <w:rsid w:val="00791945"/>
    <w:rsid w:val="00794CBB"/>
    <w:rsid w:val="00797BDC"/>
    <w:rsid w:val="007A4599"/>
    <w:rsid w:val="007A7BBC"/>
    <w:rsid w:val="00841031"/>
    <w:rsid w:val="00845859"/>
    <w:rsid w:val="0089732B"/>
    <w:rsid w:val="00897A61"/>
    <w:rsid w:val="008A2847"/>
    <w:rsid w:val="008A4F75"/>
    <w:rsid w:val="008B1515"/>
    <w:rsid w:val="008C2A3D"/>
    <w:rsid w:val="008E12A6"/>
    <w:rsid w:val="008F15C5"/>
    <w:rsid w:val="00916E48"/>
    <w:rsid w:val="00920901"/>
    <w:rsid w:val="00926EE6"/>
    <w:rsid w:val="00941988"/>
    <w:rsid w:val="00962B2F"/>
    <w:rsid w:val="00965D17"/>
    <w:rsid w:val="00975BDE"/>
    <w:rsid w:val="00986234"/>
    <w:rsid w:val="009A3D35"/>
    <w:rsid w:val="009F5E8D"/>
    <w:rsid w:val="00A12573"/>
    <w:rsid w:val="00A27383"/>
    <w:rsid w:val="00A446CA"/>
    <w:rsid w:val="00A556B5"/>
    <w:rsid w:val="00A64503"/>
    <w:rsid w:val="00A736B0"/>
    <w:rsid w:val="00AB48A2"/>
    <w:rsid w:val="00AC29F0"/>
    <w:rsid w:val="00B04324"/>
    <w:rsid w:val="00B4647A"/>
    <w:rsid w:val="00B95BD4"/>
    <w:rsid w:val="00BB53B5"/>
    <w:rsid w:val="00BC35E4"/>
    <w:rsid w:val="00C20FD6"/>
    <w:rsid w:val="00C23236"/>
    <w:rsid w:val="00C26634"/>
    <w:rsid w:val="00C27AA9"/>
    <w:rsid w:val="00C6126E"/>
    <w:rsid w:val="00C62A05"/>
    <w:rsid w:val="00C6343E"/>
    <w:rsid w:val="00C64705"/>
    <w:rsid w:val="00C83E3C"/>
    <w:rsid w:val="00CE6FEA"/>
    <w:rsid w:val="00D01491"/>
    <w:rsid w:val="00D02A74"/>
    <w:rsid w:val="00D0512A"/>
    <w:rsid w:val="00D42CF8"/>
    <w:rsid w:val="00D71C16"/>
    <w:rsid w:val="00D74326"/>
    <w:rsid w:val="00D87BD2"/>
    <w:rsid w:val="00D905F1"/>
    <w:rsid w:val="00D96840"/>
    <w:rsid w:val="00DB393A"/>
    <w:rsid w:val="00DC02F1"/>
    <w:rsid w:val="00DF56DD"/>
    <w:rsid w:val="00E15308"/>
    <w:rsid w:val="00E425E8"/>
    <w:rsid w:val="00E45709"/>
    <w:rsid w:val="00E51CD7"/>
    <w:rsid w:val="00E824D1"/>
    <w:rsid w:val="00E82DA7"/>
    <w:rsid w:val="00EA24E8"/>
    <w:rsid w:val="00EB5EB9"/>
    <w:rsid w:val="00EF06FB"/>
    <w:rsid w:val="00EF2279"/>
    <w:rsid w:val="00F0089C"/>
    <w:rsid w:val="00F02DDB"/>
    <w:rsid w:val="00F25FF3"/>
    <w:rsid w:val="00F522A5"/>
    <w:rsid w:val="00F64C6B"/>
    <w:rsid w:val="00F81F2B"/>
    <w:rsid w:val="00FA371C"/>
    <w:rsid w:val="00FC189B"/>
    <w:rsid w:val="00FD1922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13CFC9-432A-4900-BA64-C676C8D8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14</cp:revision>
  <cp:lastPrinted>2019-11-18T09:31:00Z</cp:lastPrinted>
  <dcterms:created xsi:type="dcterms:W3CDTF">2019-11-27T09:27:00Z</dcterms:created>
  <dcterms:modified xsi:type="dcterms:W3CDTF">2019-11-30T08:30:00Z</dcterms:modified>
</cp:coreProperties>
</file>