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/>
    <w:p w14:paraId="42DBCD2D" w14:textId="0AAD82B1" w:rsidR="00302A2C" w:rsidRPr="008E12A6" w:rsidRDefault="00E24D7F" w:rsidP="008E12A6">
      <w:pPr>
        <w:pStyle w:val="Datum"/>
        <w:rPr>
          <w:b w:val="0"/>
          <w:bCs w:val="0"/>
          <w:sz w:val="18"/>
          <w:szCs w:val="18"/>
          <w:u w:val="single"/>
        </w:rPr>
      </w:pPr>
      <w:r>
        <w:rPr>
          <w:b w:val="0"/>
          <w:bCs w:val="0"/>
          <w:noProof/>
          <w:sz w:val="18"/>
          <w:szCs w:val="18"/>
          <w:u w:val="singl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134F0E6" wp14:editId="3C741999">
                <wp:simplePos x="0" y="0"/>
                <wp:positionH relativeFrom="column">
                  <wp:posOffset>-228600</wp:posOffset>
                </wp:positionH>
                <wp:positionV relativeFrom="paragraph">
                  <wp:posOffset>2644140</wp:posOffset>
                </wp:positionV>
                <wp:extent cx="2676525" cy="335280"/>
                <wp:effectExtent l="0" t="0" r="28575" b="26670"/>
                <wp:wrapThrough wrapText="bothSides">
                  <wp:wrapPolygon edited="0">
                    <wp:start x="0" y="0"/>
                    <wp:lineTo x="0" y="22091"/>
                    <wp:lineTo x="21677" y="22091"/>
                    <wp:lineTo x="21677" y="0"/>
                    <wp:lineTo x="0" y="0"/>
                  </wp:wrapPolygon>
                </wp:wrapThrough>
                <wp:docPr id="9" name="Textfeld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76525" cy="335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CE6558A" w14:textId="3F644DB0" w:rsidR="0054123A" w:rsidRPr="0072066B" w:rsidRDefault="0054123A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72066B">
                              <w:rPr>
                                <w:rFonts w:ascii="Arial" w:hAnsi="Arial" w:cs="Arial"/>
                              </w:rPr>
                              <w:t xml:space="preserve">Geboren am </w:t>
                            </w:r>
                            <w:r>
                              <w:rPr>
                                <w:rFonts w:ascii="Arial" w:hAnsi="Arial" w:cs="Arial"/>
                              </w:rPr>
                              <w:fldChar w:fldCharType="begin"/>
                            </w:r>
                            <w:r>
                              <w:rPr>
                                <w:rFonts w:ascii="Arial" w:hAnsi="Arial" w:cs="Arial"/>
                              </w:rPr>
                              <w:instrText xml:space="preserve"> MERGEFIELD Geburtstag </w:instrText>
                            </w:r>
                            <w:r>
                              <w:rPr>
                                <w:rFonts w:ascii="Arial" w:hAnsi="Arial" w:cs="Arial"/>
                              </w:rPr>
                              <w:fldChar w:fldCharType="separate"/>
                            </w:r>
                            <w:r w:rsidRPr="0048616A">
                              <w:rPr>
                                <w:rFonts w:ascii="Arial" w:hAnsi="Arial" w:cs="Arial"/>
                                <w:noProof/>
                              </w:rPr>
                              <w:t>20.11</w:t>
                            </w:r>
                            <w:r>
                              <w:rPr>
                                <w:rFonts w:ascii="Arial" w:hAnsi="Arial" w:cs="Arial"/>
                                <w:noProof/>
                              </w:rPr>
                              <w:t>,</w:t>
                            </w:r>
                            <w:r w:rsidRPr="0048616A">
                              <w:rPr>
                                <w:rFonts w:ascii="Arial" w:hAnsi="Arial" w:cs="Arial"/>
                                <w:noProof/>
                              </w:rPr>
                              <w:t>99</w:t>
                            </w:r>
                            <w:r>
                              <w:rPr>
                                <w:rFonts w:ascii="Arial" w:hAnsi="Arial" w:cs="Arial"/>
                              </w:rPr>
                              <w:fldChar w:fldCharType="end"/>
                            </w:r>
                            <w:r w:rsidRPr="0072066B">
                              <w:rPr>
                                <w:rFonts w:ascii="Arial" w:hAnsi="Arial" w:cs="Arial"/>
                              </w:rPr>
                              <w:t xml:space="preserve"> in Freiburg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34F0E6" id="_x0000_t202" coordsize="21600,21600" o:spt="202" path="m,l,21600r21600,l21600,xe">
                <v:stroke joinstyle="miter"/>
                <v:path gradientshapeok="t" o:connecttype="rect"/>
              </v:shapetype>
              <v:shape id="Textfeld 9" o:spid="_x0000_s1026" type="#_x0000_t202" style="position:absolute;margin-left:-18pt;margin-top:208.2pt;width:210.75pt;height:26.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" fillcolor="white [3201]" strokecolor="white [3212]" strokeweight=".5pt">
                <v:textbox>
                  <w:txbxContent>
                    <w:p w14:paraId="6CE6558A" w14:textId="3F644DB0" w:rsidR="0054123A" w:rsidRPr="0072066B" w:rsidRDefault="0054123A">
                      <w:pPr>
                        <w:rPr>
                          <w:rFonts w:ascii="Arial" w:hAnsi="Arial" w:cs="Arial"/>
                        </w:rPr>
                      </w:pPr>
                      <w:r w:rsidRPr="0072066B">
                        <w:rPr>
                          <w:rFonts w:ascii="Arial" w:hAnsi="Arial" w:cs="Arial"/>
                        </w:rPr>
                        <w:t xml:space="preserve">Geboren am </w:t>
                      </w:r>
                      <w:r>
                        <w:rPr>
                          <w:rFonts w:ascii="Arial" w:hAnsi="Arial" w:cs="Arial"/>
                        </w:rPr>
                        <w:fldChar w:fldCharType="begin"/>
                      </w:r>
                      <w:r>
                        <w:rPr>
                          <w:rFonts w:ascii="Arial" w:hAnsi="Arial" w:cs="Arial"/>
                        </w:rPr>
                        <w:instrText xml:space="preserve"> MERGEFIELD Geburtstag </w:instrText>
                      </w:r>
                      <w:r>
                        <w:rPr>
                          <w:rFonts w:ascii="Arial" w:hAnsi="Arial" w:cs="Arial"/>
                        </w:rPr>
                        <w:fldChar w:fldCharType="separate"/>
                      </w:r>
                      <w:r w:rsidRPr="0048616A">
                        <w:rPr>
                          <w:rFonts w:ascii="Arial" w:hAnsi="Arial" w:cs="Arial"/>
                          <w:noProof/>
                        </w:rPr>
                        <w:t>20.11</w:t>
                      </w:r>
                      <w:r>
                        <w:rPr>
                          <w:rFonts w:ascii="Arial" w:hAnsi="Arial" w:cs="Arial"/>
                          <w:noProof/>
                        </w:rPr>
                        <w:t>,</w:t>
                      </w:r>
                      <w:r w:rsidRPr="0048616A">
                        <w:rPr>
                          <w:rFonts w:ascii="Arial" w:hAnsi="Arial" w:cs="Arial"/>
                          <w:noProof/>
                        </w:rPr>
                        <w:t>99</w:t>
                      </w:r>
                      <w:r>
                        <w:rPr>
                          <w:rFonts w:ascii="Arial" w:hAnsi="Arial" w:cs="Arial"/>
                        </w:rPr>
                        <w:fldChar w:fldCharType="end"/>
                      </w:r>
                      <w:r w:rsidRPr="0072066B">
                        <w:rPr>
                          <w:rFonts w:ascii="Arial" w:hAnsi="Arial" w:cs="Arial"/>
                        </w:rPr>
                        <w:t xml:space="preserve"> in Freiburg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406FE6">
        <w:rPr>
          <w:b w:val="0"/>
          <w:bCs w:val="0"/>
          <w:noProof/>
          <w:sz w:val="18"/>
          <w:szCs w:val="18"/>
          <w:u w:val="singl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7EBE304" wp14:editId="31E5487B">
                <wp:simplePos x="0" y="0"/>
                <wp:positionH relativeFrom="column">
                  <wp:posOffset>3086100</wp:posOffset>
                </wp:positionH>
                <wp:positionV relativeFrom="paragraph">
                  <wp:posOffset>22860</wp:posOffset>
                </wp:positionV>
                <wp:extent cx="3560445" cy="1813560"/>
                <wp:effectExtent l="0" t="0" r="20955" b="15240"/>
                <wp:wrapNone/>
                <wp:docPr id="7" name="Textfeld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60445" cy="1813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C3396B6" w14:textId="105F58BC" w:rsidR="0054123A" w:rsidRPr="00406FE6" w:rsidRDefault="0054123A" w:rsidP="00047B60">
                            <w:pPr>
                              <w:spacing w:after="0" w:line="276" w:lineRule="auto"/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406FE6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>Amt für öffentliche Ordnung</w:t>
                            </w:r>
                          </w:p>
                          <w:p w14:paraId="34DBD3A7" w14:textId="112CCB7A" w:rsidR="0054123A" w:rsidRPr="00406FE6" w:rsidRDefault="0054123A" w:rsidP="00047B60">
                            <w:pPr>
                              <w:spacing w:after="0" w:line="276" w:lineRule="auto"/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406FE6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>Bußgeldstelle</w:t>
                            </w:r>
                          </w:p>
                          <w:p w14:paraId="384047F7" w14:textId="0ACAC759" w:rsidR="0054123A" w:rsidRPr="00406FE6" w:rsidRDefault="0054123A" w:rsidP="00047B60">
                            <w:pPr>
                              <w:spacing w:after="0" w:line="276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406FE6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Auskunft erteilt: Herr Fritz</w:t>
                            </w:r>
                          </w:p>
                          <w:p w14:paraId="55888FF2" w14:textId="524D26D4" w:rsidR="0054123A" w:rsidRPr="00406FE6" w:rsidRDefault="0054123A" w:rsidP="00047B60">
                            <w:pPr>
                              <w:spacing w:after="0" w:line="276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406FE6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Telefon: 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</w:r>
                            <w:r w:rsidRPr="00406FE6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(0711) 216-943949</w:t>
                            </w:r>
                          </w:p>
                          <w:p w14:paraId="19FA147A" w14:textId="079D3D8E" w:rsidR="0054123A" w:rsidRPr="00406FE6" w:rsidRDefault="0054123A" w:rsidP="00047B60">
                            <w:pPr>
                              <w:spacing w:after="0" w:line="276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406FE6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Telefax: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</w:r>
                            <w:r w:rsidRPr="00406FE6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</w:r>
                            <w:r w:rsidRPr="00406FE6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(0711) 216-941234</w:t>
                            </w:r>
                          </w:p>
                          <w:p w14:paraId="0B2254F3" w14:textId="12D16663" w:rsidR="0054123A" w:rsidRPr="00406FE6" w:rsidRDefault="0054123A" w:rsidP="00047B60">
                            <w:pPr>
                              <w:spacing w:after="0" w:line="276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406FE6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E-Mail: 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</w:r>
                            <w:r w:rsidRPr="00406FE6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bussgeldstelle@Stuttgart.de</w:t>
                            </w:r>
                          </w:p>
                          <w:p w14:paraId="4B2C82FB" w14:textId="0651A42F" w:rsidR="0054123A" w:rsidRPr="00406FE6" w:rsidRDefault="0054123A" w:rsidP="00047B60">
                            <w:pPr>
                              <w:spacing w:after="0" w:line="276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406FE6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Internet: 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</w:r>
                            <w:r w:rsidRPr="00406FE6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www.stuttgart.de</w:t>
                            </w:r>
                          </w:p>
                          <w:p w14:paraId="78A1936B" w14:textId="7E2DD69F" w:rsidR="0054123A" w:rsidRPr="00406FE6" w:rsidRDefault="0054123A" w:rsidP="00047B60">
                            <w:pPr>
                              <w:spacing w:after="0" w:line="276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406FE6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Datum: 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fldChar w:fldCharType="begin"/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instrText xml:space="preserve"> MERGEFIELD Briefdatum </w:instrTex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Pr="0048616A">
                              <w:rPr>
                                <w:rFonts w:ascii="Arial" w:hAnsi="Arial" w:cs="Arial"/>
                                <w:noProof/>
                                <w:sz w:val="20"/>
                                <w:szCs w:val="20"/>
                              </w:rPr>
                              <w:t>02.1</w:t>
                            </w:r>
                            <w:r>
                              <w:rPr>
                                <w:rFonts w:ascii="Arial" w:hAnsi="Arial" w:cs="Arial"/>
                                <w:noProof/>
                                <w:sz w:val="20"/>
                                <w:szCs w:val="20"/>
                              </w:rPr>
                              <w:t>3</w:t>
                            </w:r>
                            <w:r w:rsidRPr="0048616A">
                              <w:rPr>
                                <w:rFonts w:ascii="Arial" w:hAnsi="Arial" w:cs="Arial"/>
                                <w:noProof/>
                                <w:sz w:val="20"/>
                                <w:szCs w:val="20"/>
                              </w:rPr>
                              <w:t>.19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EBE304" id="Textfeld 7" o:spid="_x0000_s1027" type="#_x0000_t202" style="position:absolute;margin-left:243pt;margin-top:1.8pt;width:280.35pt;height:142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" fillcolor="white [3201]" strokecolor="white [3212]" strokeweight=".5pt">
                <v:textbox>
                  <w:txbxContent>
                    <w:p w14:paraId="6C3396B6" w14:textId="105F58BC" w:rsidR="0054123A" w:rsidRPr="00406FE6" w:rsidRDefault="0054123A" w:rsidP="00047B60">
                      <w:pPr>
                        <w:spacing w:after="0" w:line="276" w:lineRule="auto"/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</w:pPr>
                      <w:r w:rsidRPr="00406FE6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  <w:t>Amt für öffentliche Ordnung</w:t>
                      </w:r>
                    </w:p>
                    <w:p w14:paraId="34DBD3A7" w14:textId="112CCB7A" w:rsidR="0054123A" w:rsidRPr="00406FE6" w:rsidRDefault="0054123A" w:rsidP="00047B60">
                      <w:pPr>
                        <w:spacing w:after="0" w:line="276" w:lineRule="auto"/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</w:pPr>
                      <w:r w:rsidRPr="00406FE6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  <w:t>Bußgeldstelle</w:t>
                      </w:r>
                    </w:p>
                    <w:p w14:paraId="384047F7" w14:textId="0ACAC759" w:rsidR="0054123A" w:rsidRPr="00406FE6" w:rsidRDefault="0054123A" w:rsidP="00047B60">
                      <w:pPr>
                        <w:spacing w:after="0" w:line="276" w:lineRule="auto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406FE6">
                        <w:rPr>
                          <w:rFonts w:ascii="Arial" w:hAnsi="Arial" w:cs="Arial"/>
                          <w:sz w:val="20"/>
                          <w:szCs w:val="20"/>
                        </w:rPr>
                        <w:t>Auskunft erteilt: Herr Fritz</w:t>
                      </w:r>
                    </w:p>
                    <w:p w14:paraId="55888FF2" w14:textId="524D26D4" w:rsidR="0054123A" w:rsidRPr="00406FE6" w:rsidRDefault="0054123A" w:rsidP="00047B60">
                      <w:pPr>
                        <w:spacing w:after="0" w:line="276" w:lineRule="auto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406FE6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Telefon: 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</w:r>
                      <w:r w:rsidRPr="00406FE6">
                        <w:rPr>
                          <w:rFonts w:ascii="Arial" w:hAnsi="Arial" w:cs="Arial"/>
                          <w:sz w:val="20"/>
                          <w:szCs w:val="20"/>
                        </w:rPr>
                        <w:t>(0711) 216-943949</w:t>
                      </w:r>
                    </w:p>
                    <w:p w14:paraId="19FA147A" w14:textId="079D3D8E" w:rsidR="0054123A" w:rsidRPr="00406FE6" w:rsidRDefault="0054123A" w:rsidP="00047B60">
                      <w:pPr>
                        <w:spacing w:after="0" w:line="276" w:lineRule="auto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406FE6">
                        <w:rPr>
                          <w:rFonts w:ascii="Arial" w:hAnsi="Arial" w:cs="Arial"/>
                          <w:sz w:val="20"/>
                          <w:szCs w:val="20"/>
                        </w:rPr>
                        <w:t>Telefax: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</w:r>
                      <w:r w:rsidRPr="00406FE6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</w:r>
                      <w:r w:rsidRPr="00406FE6">
                        <w:rPr>
                          <w:rFonts w:ascii="Arial" w:hAnsi="Arial" w:cs="Arial"/>
                          <w:sz w:val="20"/>
                          <w:szCs w:val="20"/>
                        </w:rPr>
                        <w:t>(0711) 216-941234</w:t>
                      </w:r>
                    </w:p>
                    <w:p w14:paraId="0B2254F3" w14:textId="12D16663" w:rsidR="0054123A" w:rsidRPr="00406FE6" w:rsidRDefault="0054123A" w:rsidP="00047B60">
                      <w:pPr>
                        <w:spacing w:after="0" w:line="276" w:lineRule="auto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406FE6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E-Mail: 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</w:r>
                      <w:r w:rsidRPr="00406FE6">
                        <w:rPr>
                          <w:rFonts w:ascii="Arial" w:hAnsi="Arial" w:cs="Arial"/>
                          <w:sz w:val="20"/>
                          <w:szCs w:val="20"/>
                        </w:rPr>
                        <w:t>bussgeldstelle@Stuttgart.de</w:t>
                      </w:r>
                    </w:p>
                    <w:p w14:paraId="4B2C82FB" w14:textId="0651A42F" w:rsidR="0054123A" w:rsidRPr="00406FE6" w:rsidRDefault="0054123A" w:rsidP="00047B60">
                      <w:pPr>
                        <w:spacing w:after="0" w:line="276" w:lineRule="auto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406FE6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Internet: 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</w:r>
                      <w:r w:rsidRPr="00406FE6">
                        <w:rPr>
                          <w:rFonts w:ascii="Arial" w:hAnsi="Arial" w:cs="Arial"/>
                          <w:sz w:val="20"/>
                          <w:szCs w:val="20"/>
                        </w:rPr>
                        <w:t>www.stuttgart.de</w:t>
                      </w:r>
                    </w:p>
                    <w:p w14:paraId="78A1936B" w14:textId="7E2DD69F" w:rsidR="0054123A" w:rsidRPr="00406FE6" w:rsidRDefault="0054123A" w:rsidP="00047B60">
                      <w:pPr>
                        <w:spacing w:after="0" w:line="276" w:lineRule="auto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406FE6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Datum: 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fldChar w:fldCharType="begin"/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instrText xml:space="preserve"> MERGEFIELD Briefdatum </w:instrTex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fldChar w:fldCharType="separate"/>
                      </w:r>
                      <w:r w:rsidRPr="0048616A">
                        <w:rPr>
                          <w:rFonts w:ascii="Arial" w:hAnsi="Arial" w:cs="Arial"/>
                          <w:noProof/>
                          <w:sz w:val="20"/>
                          <w:szCs w:val="20"/>
                        </w:rPr>
                        <w:t>02.1</w:t>
                      </w:r>
                      <w:r>
                        <w:rPr>
                          <w:rFonts w:ascii="Arial" w:hAnsi="Arial" w:cs="Arial"/>
                          <w:noProof/>
                          <w:sz w:val="20"/>
                          <w:szCs w:val="20"/>
                        </w:rPr>
                        <w:t>3</w:t>
                      </w:r>
                      <w:r w:rsidRPr="0048616A">
                        <w:rPr>
                          <w:rFonts w:ascii="Arial" w:hAnsi="Arial" w:cs="Arial"/>
                          <w:noProof/>
                          <w:sz w:val="20"/>
                          <w:szCs w:val="20"/>
                        </w:rPr>
                        <w:t>.19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 w:rsidR="001F2F19">
        <w:rPr>
          <w:b w:val="0"/>
          <w:bCs w:val="0"/>
          <w:noProof/>
          <w:sz w:val="18"/>
          <w:szCs w:val="18"/>
          <w:u w:val="singl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74487A2" wp14:editId="2D647E3A">
                <wp:simplePos x="0" y="0"/>
                <wp:positionH relativeFrom="column">
                  <wp:posOffset>3154680</wp:posOffset>
                </wp:positionH>
                <wp:positionV relativeFrom="paragraph">
                  <wp:posOffset>1836420</wp:posOffset>
                </wp:positionV>
                <wp:extent cx="3040380" cy="447675"/>
                <wp:effectExtent l="0" t="0" r="26670" b="28575"/>
                <wp:wrapNone/>
                <wp:docPr id="8" name="Textfeld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0380" cy="447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0EE6E42" w14:textId="08830A57" w:rsidR="0054123A" w:rsidRPr="00406FE6" w:rsidRDefault="0054123A" w:rsidP="007D19DD">
                            <w:pPr>
                              <w:spacing w:after="0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406FE6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Aktenzeichen: </w:t>
                            </w:r>
                          </w:p>
                          <w:p w14:paraId="5F3E49D6" w14:textId="07DEAFCA" w:rsidR="0054123A" w:rsidRPr="00406FE6" w:rsidRDefault="0054123A" w:rsidP="007D19DD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406FE6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>Bei Zahlung / Rückfragen bitte angeben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4487A2" id="Textfeld 8" o:spid="_x0000_s1028" type="#_x0000_t202" style="position:absolute;margin-left:248.4pt;margin-top:144.6pt;width:239.4pt;height:35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" fillcolor="white [3201]" strokeweight=".5pt">
                <v:textbox>
                  <w:txbxContent>
                    <w:p w14:paraId="00EE6E42" w14:textId="08830A57" w:rsidR="0054123A" w:rsidRPr="00406FE6" w:rsidRDefault="0054123A" w:rsidP="007D19DD">
                      <w:pPr>
                        <w:spacing w:after="0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406FE6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Aktenzeichen: </w:t>
                      </w:r>
                    </w:p>
                    <w:p w14:paraId="5F3E49D6" w14:textId="07DEAFCA" w:rsidR="0054123A" w:rsidRPr="00406FE6" w:rsidRDefault="0054123A" w:rsidP="007D19DD">
                      <w:pPr>
                        <w:spacing w:after="0"/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</w:pPr>
                      <w:r w:rsidRPr="00406FE6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  <w:t>Bei Zahlung / Rückfragen bitte angeben</w:t>
                      </w:r>
                    </w:p>
                  </w:txbxContent>
                </v:textbox>
              </v:shape>
            </w:pict>
          </mc:Fallback>
        </mc:AlternateContent>
      </w:r>
      <w:r w:rsidR="00101AE3" w:rsidRPr="004722AE">
        <w:rPr>
          <w:b w:val="0"/>
          <w:bCs w:val="0"/>
          <w:noProof/>
          <w:sz w:val="18"/>
          <w:szCs w:val="18"/>
          <w:u w:val="single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169B2356" wp14:editId="1D935153">
                <wp:simplePos x="0" y="0"/>
                <wp:positionH relativeFrom="column">
                  <wp:posOffset>-228600</wp:posOffset>
                </wp:positionH>
                <wp:positionV relativeFrom="paragraph">
                  <wp:posOffset>188595</wp:posOffset>
                </wp:positionV>
                <wp:extent cx="2360930" cy="2278380"/>
                <wp:effectExtent l="0" t="0" r="0" b="7620"/>
                <wp:wrapTight wrapText="bothSides">
                  <wp:wrapPolygon edited="0">
                    <wp:start x="0" y="0"/>
                    <wp:lineTo x="0" y="21492"/>
                    <wp:lineTo x="21426" y="21492"/>
                    <wp:lineTo x="21426" y="0"/>
                    <wp:lineTo x="0" y="0"/>
                  </wp:wrapPolygon>
                </wp:wrapTight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278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3F41B0" w14:textId="569A5C15" w:rsidR="0054123A" w:rsidRPr="001F2F19" w:rsidRDefault="00A01959" w:rsidP="007D19DD">
                            <w:pPr>
                              <w:pStyle w:val="Adresse"/>
                              <w:spacing w:before="240"/>
                              <w:rPr>
                                <w:rFonts w:ascii="Arial" w:hAnsi="Arial" w:cs="Arial"/>
                                <w:color w:val="0D0D0D" w:themeColor="text1" w:themeTint="F2"/>
                                <w:sz w:val="18"/>
                                <w:szCs w:val="18"/>
                                <w:u w:val="single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D0D0D" w:themeColor="text1" w:themeTint="F2"/>
                                <w:sz w:val="18"/>
                                <w:szCs w:val="18"/>
                                <w:u w:val="single"/>
                              </w:rPr>
                              <w:t>L</w:t>
                            </w:r>
                            <w:r w:rsidR="0054123A">
                              <w:rPr>
                                <w:rFonts w:ascii="Arial" w:hAnsi="Arial" w:cs="Arial"/>
                                <w:color w:val="0D0D0D" w:themeColor="text1" w:themeTint="F2"/>
                                <w:sz w:val="18"/>
                                <w:szCs w:val="18"/>
                                <w:u w:val="single"/>
                              </w:rPr>
                              <w:t>andeshauptstadt Stuttgart, 70161 Stuttgart</w:t>
                            </w:r>
                          </w:p>
                          <w:p w14:paraId="56A46E13" w14:textId="2CC62AE1" w:rsidR="0054123A" w:rsidRDefault="0054123A" w:rsidP="007D19DD">
                            <w:pPr>
                              <w:pStyle w:val="Adresse"/>
                              <w:spacing w:before="240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fldChar w:fldCharType="begin"/>
                            </w:r>
                            <w:r>
                              <w:rPr>
                                <w:rFonts w:ascii="Arial" w:hAnsi="Arial" w:cs="Arial"/>
                              </w:rPr>
                              <w:instrText xml:space="preserve"> MERGEFIELD Anrede </w:instrText>
                            </w:r>
                            <w:r>
                              <w:rPr>
                                <w:rFonts w:ascii="Arial" w:hAnsi="Arial" w:cs="Arial"/>
                              </w:rPr>
                              <w:fldChar w:fldCharType="separate"/>
                            </w:r>
                            <w:r w:rsidRPr="0048616A">
                              <w:rPr>
                                <w:rFonts w:ascii="Arial" w:hAnsi="Arial" w:cs="Arial"/>
                                <w:noProof/>
                              </w:rPr>
                              <w:t>Herr</w:t>
                            </w:r>
                            <w:r>
                              <w:rPr>
                                <w:rFonts w:ascii="Arial" w:hAnsi="Arial" w:cs="Arial"/>
                              </w:rPr>
                              <w:fldChar w:fldCharType="end"/>
                            </w:r>
                          </w:p>
                          <w:p w14:paraId="3A9B3C23" w14:textId="6D41F1E5" w:rsidR="0054123A" w:rsidRPr="001F2F19" w:rsidRDefault="0054123A" w:rsidP="007D19DD">
                            <w:pPr>
                              <w:pStyle w:val="Adresse"/>
                              <w:spacing w:before="240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fldChar w:fldCharType="begin"/>
                            </w:r>
                            <w:r>
                              <w:rPr>
                                <w:rFonts w:ascii="Arial" w:hAnsi="Arial" w:cs="Arial"/>
                              </w:rPr>
                              <w:instrText xml:space="preserve"> MERGEFIELD Vorname </w:instrText>
                            </w:r>
                            <w:r>
                              <w:rPr>
                                <w:rFonts w:ascii="Arial" w:hAnsi="Arial" w:cs="Arial"/>
                              </w:rPr>
                              <w:fldChar w:fldCharType="separate"/>
                            </w:r>
                            <w:r w:rsidRPr="0048616A">
                              <w:rPr>
                                <w:rFonts w:ascii="Arial" w:hAnsi="Arial" w:cs="Arial"/>
                                <w:noProof/>
                              </w:rPr>
                              <w:t>Ben</w:t>
                            </w:r>
                            <w:r>
                              <w:rPr>
                                <w:rFonts w:ascii="Arial" w:hAnsi="Arial" w:cs="Arial"/>
                              </w:rPr>
                              <w:fldChar w:fldCharType="end"/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</w:rPr>
                              <w:fldChar w:fldCharType="begin"/>
                            </w:r>
                            <w:r>
                              <w:rPr>
                                <w:rFonts w:ascii="Arial" w:hAnsi="Arial" w:cs="Arial"/>
                              </w:rPr>
                              <w:instrText xml:space="preserve"> MERGEFIELD Nachname </w:instrText>
                            </w:r>
                            <w:r>
                              <w:rPr>
                                <w:rFonts w:ascii="Arial" w:hAnsi="Arial" w:cs="Arial"/>
                              </w:rPr>
                              <w:fldChar w:fldCharType="separate"/>
                            </w:r>
                            <w:r w:rsidRPr="0048616A">
                              <w:rPr>
                                <w:rFonts w:ascii="Arial" w:hAnsi="Arial" w:cs="Arial"/>
                                <w:noProof/>
                              </w:rPr>
                              <w:t>Hofmann</w:t>
                            </w:r>
                            <w:r>
                              <w:rPr>
                                <w:rFonts w:ascii="Arial" w:hAnsi="Arial" w:cs="Arial"/>
                              </w:rPr>
                              <w:fldChar w:fldCharType="end"/>
                            </w:r>
                          </w:p>
                          <w:p w14:paraId="1A7C504D" w14:textId="385DBF37" w:rsidR="0054123A" w:rsidRPr="001F2F19" w:rsidRDefault="0054123A" w:rsidP="007D19DD">
                            <w:pPr>
                              <w:pStyle w:val="Adresse"/>
                              <w:spacing w:before="240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Hellbusch 22</w:t>
                            </w:r>
                          </w:p>
                          <w:p w14:paraId="1BEC4171" w14:textId="2A0788DB" w:rsidR="0054123A" w:rsidRPr="001F2F19" w:rsidRDefault="0054123A" w:rsidP="007D19DD">
                            <w:pPr>
                              <w:pStyle w:val="Adresse"/>
                              <w:spacing w:before="240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70161 Stuttgart</w:t>
                            </w:r>
                          </w:p>
                          <w:p w14:paraId="7CEE982F" w14:textId="43DDC9FE" w:rsidR="0054123A" w:rsidRPr="001F2F19" w:rsidRDefault="0054123A" w:rsidP="008E12A6">
                            <w:pPr>
                              <w:pStyle w:val="Adresse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2E9AE0BA" w14:textId="77777777" w:rsidR="0054123A" w:rsidRPr="001F2F19" w:rsidRDefault="0054123A" w:rsidP="008A7DC9">
                            <w:pPr>
                              <w:pStyle w:val="Anrede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06F8A987" w14:textId="77777777" w:rsidR="0054123A" w:rsidRPr="001F2F19" w:rsidRDefault="0054123A" w:rsidP="008E12A6">
                            <w:pPr>
                              <w:pStyle w:val="Anrede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199E744E" w14:textId="77777777" w:rsidR="0054123A" w:rsidRPr="001F2F19" w:rsidRDefault="0054123A" w:rsidP="004576BC">
                            <w:pPr>
                              <w:pStyle w:val="Adresse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10C805A4" w14:textId="510C6041" w:rsidR="0054123A" w:rsidRPr="001F2F19" w:rsidRDefault="0054123A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9B2356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9" type="#_x0000_t202" style="position:absolute;margin-left:-18pt;margin-top:14.85pt;width:185.9pt;height:179.4pt;z-index:-251655168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" stroked="f">
                <v:textbox>
                  <w:txbxContent>
                    <w:p w14:paraId="413F41B0" w14:textId="569A5C15" w:rsidR="0054123A" w:rsidRPr="001F2F19" w:rsidRDefault="00A01959" w:rsidP="007D19DD">
                      <w:pPr>
                        <w:pStyle w:val="Adresse"/>
                        <w:spacing w:before="240"/>
                        <w:rPr>
                          <w:rFonts w:ascii="Arial" w:hAnsi="Arial" w:cs="Arial"/>
                          <w:color w:val="0D0D0D" w:themeColor="text1" w:themeTint="F2"/>
                          <w:sz w:val="18"/>
                          <w:szCs w:val="18"/>
                          <w:u w:val="single"/>
                        </w:rPr>
                      </w:pPr>
                      <w:r>
                        <w:rPr>
                          <w:rFonts w:ascii="Arial" w:hAnsi="Arial" w:cs="Arial"/>
                          <w:color w:val="0D0D0D" w:themeColor="text1" w:themeTint="F2"/>
                          <w:sz w:val="18"/>
                          <w:szCs w:val="18"/>
                          <w:u w:val="single"/>
                        </w:rPr>
                        <w:t>L</w:t>
                      </w:r>
                      <w:r w:rsidR="0054123A">
                        <w:rPr>
                          <w:rFonts w:ascii="Arial" w:hAnsi="Arial" w:cs="Arial"/>
                          <w:color w:val="0D0D0D" w:themeColor="text1" w:themeTint="F2"/>
                          <w:sz w:val="18"/>
                          <w:szCs w:val="18"/>
                          <w:u w:val="single"/>
                        </w:rPr>
                        <w:t>andeshauptstadt Stuttgart, 70161 Stuttgart</w:t>
                      </w:r>
                    </w:p>
                    <w:p w14:paraId="56A46E13" w14:textId="2CC62AE1" w:rsidR="0054123A" w:rsidRDefault="0054123A" w:rsidP="007D19DD">
                      <w:pPr>
                        <w:pStyle w:val="Adresse"/>
                        <w:spacing w:before="240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fldChar w:fldCharType="begin"/>
                      </w:r>
                      <w:r>
                        <w:rPr>
                          <w:rFonts w:ascii="Arial" w:hAnsi="Arial" w:cs="Arial"/>
                        </w:rPr>
                        <w:instrText xml:space="preserve"> MERGEFIELD Anrede </w:instrText>
                      </w:r>
                      <w:r>
                        <w:rPr>
                          <w:rFonts w:ascii="Arial" w:hAnsi="Arial" w:cs="Arial"/>
                        </w:rPr>
                        <w:fldChar w:fldCharType="separate"/>
                      </w:r>
                      <w:r w:rsidRPr="0048616A">
                        <w:rPr>
                          <w:rFonts w:ascii="Arial" w:hAnsi="Arial" w:cs="Arial"/>
                          <w:noProof/>
                        </w:rPr>
                        <w:t>Herr</w:t>
                      </w:r>
                      <w:r>
                        <w:rPr>
                          <w:rFonts w:ascii="Arial" w:hAnsi="Arial" w:cs="Arial"/>
                        </w:rPr>
                        <w:fldChar w:fldCharType="end"/>
                      </w:r>
                    </w:p>
                    <w:p w14:paraId="3A9B3C23" w14:textId="6D41F1E5" w:rsidR="0054123A" w:rsidRPr="001F2F19" w:rsidRDefault="0054123A" w:rsidP="007D19DD">
                      <w:pPr>
                        <w:pStyle w:val="Adresse"/>
                        <w:spacing w:before="240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fldChar w:fldCharType="begin"/>
                      </w:r>
                      <w:r>
                        <w:rPr>
                          <w:rFonts w:ascii="Arial" w:hAnsi="Arial" w:cs="Arial"/>
                        </w:rPr>
                        <w:instrText xml:space="preserve"> MERGEFIELD Vorname </w:instrText>
                      </w:r>
                      <w:r>
                        <w:rPr>
                          <w:rFonts w:ascii="Arial" w:hAnsi="Arial" w:cs="Arial"/>
                        </w:rPr>
                        <w:fldChar w:fldCharType="separate"/>
                      </w:r>
                      <w:r w:rsidRPr="0048616A">
                        <w:rPr>
                          <w:rFonts w:ascii="Arial" w:hAnsi="Arial" w:cs="Arial"/>
                          <w:noProof/>
                        </w:rPr>
                        <w:t>Ben</w:t>
                      </w:r>
                      <w:r>
                        <w:rPr>
                          <w:rFonts w:ascii="Arial" w:hAnsi="Arial" w:cs="Arial"/>
                        </w:rPr>
                        <w:fldChar w:fldCharType="end"/>
                      </w:r>
                      <w:r>
                        <w:rPr>
                          <w:rFonts w:ascii="Arial" w:hAnsi="Arial" w:cs="Arial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</w:rPr>
                        <w:fldChar w:fldCharType="begin"/>
                      </w:r>
                      <w:r>
                        <w:rPr>
                          <w:rFonts w:ascii="Arial" w:hAnsi="Arial" w:cs="Arial"/>
                        </w:rPr>
                        <w:instrText xml:space="preserve"> MERGEFIELD Nachname </w:instrText>
                      </w:r>
                      <w:r>
                        <w:rPr>
                          <w:rFonts w:ascii="Arial" w:hAnsi="Arial" w:cs="Arial"/>
                        </w:rPr>
                        <w:fldChar w:fldCharType="separate"/>
                      </w:r>
                      <w:r w:rsidRPr="0048616A">
                        <w:rPr>
                          <w:rFonts w:ascii="Arial" w:hAnsi="Arial" w:cs="Arial"/>
                          <w:noProof/>
                        </w:rPr>
                        <w:t>Hofmann</w:t>
                      </w:r>
                      <w:r>
                        <w:rPr>
                          <w:rFonts w:ascii="Arial" w:hAnsi="Arial" w:cs="Arial"/>
                        </w:rPr>
                        <w:fldChar w:fldCharType="end"/>
                      </w:r>
                    </w:p>
                    <w:p w14:paraId="1A7C504D" w14:textId="385DBF37" w:rsidR="0054123A" w:rsidRPr="001F2F19" w:rsidRDefault="0054123A" w:rsidP="007D19DD">
                      <w:pPr>
                        <w:pStyle w:val="Adresse"/>
                        <w:spacing w:before="240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Hellbusch 22</w:t>
                      </w:r>
                    </w:p>
                    <w:p w14:paraId="1BEC4171" w14:textId="2A0788DB" w:rsidR="0054123A" w:rsidRPr="001F2F19" w:rsidRDefault="0054123A" w:rsidP="007D19DD">
                      <w:pPr>
                        <w:pStyle w:val="Adresse"/>
                        <w:spacing w:before="240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70161 Stuttgart</w:t>
                      </w:r>
                    </w:p>
                    <w:p w14:paraId="7CEE982F" w14:textId="43DDC9FE" w:rsidR="0054123A" w:rsidRPr="001F2F19" w:rsidRDefault="0054123A" w:rsidP="008E12A6">
                      <w:pPr>
                        <w:pStyle w:val="Adresse"/>
                        <w:rPr>
                          <w:rFonts w:ascii="Arial" w:hAnsi="Arial" w:cs="Arial"/>
                        </w:rPr>
                      </w:pPr>
                    </w:p>
                    <w:p w14:paraId="2E9AE0BA" w14:textId="77777777" w:rsidR="0054123A" w:rsidRPr="001F2F19" w:rsidRDefault="0054123A" w:rsidP="008A7DC9">
                      <w:pPr>
                        <w:pStyle w:val="Anrede"/>
                        <w:rPr>
                          <w:rFonts w:ascii="Arial" w:hAnsi="Arial" w:cs="Arial"/>
                        </w:rPr>
                      </w:pPr>
                    </w:p>
                    <w:p w14:paraId="06F8A987" w14:textId="77777777" w:rsidR="0054123A" w:rsidRPr="001F2F19" w:rsidRDefault="0054123A" w:rsidP="008E12A6">
                      <w:pPr>
                        <w:pStyle w:val="Anrede"/>
                        <w:rPr>
                          <w:rFonts w:ascii="Arial" w:hAnsi="Arial" w:cs="Arial"/>
                        </w:rPr>
                      </w:pPr>
                    </w:p>
                    <w:p w14:paraId="199E744E" w14:textId="77777777" w:rsidR="0054123A" w:rsidRPr="001F2F19" w:rsidRDefault="0054123A" w:rsidP="004576BC">
                      <w:pPr>
                        <w:pStyle w:val="Adresse"/>
                        <w:rPr>
                          <w:rFonts w:ascii="Arial" w:hAnsi="Arial" w:cs="Arial"/>
                        </w:rPr>
                      </w:pPr>
                    </w:p>
                    <w:p w14:paraId="10C805A4" w14:textId="510C6041" w:rsidR="0054123A" w:rsidRPr="001F2F19" w:rsidRDefault="0054123A">
                      <w:pPr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  <w:r w:rsidR="00D96840">
        <w:rPr>
          <w:b w:val="0"/>
          <w:bCs w:val="0"/>
          <w:noProof/>
          <w:sz w:val="18"/>
          <w:szCs w:val="18"/>
          <w:u w:val="single"/>
        </w:rPr>
        <mc:AlternateContent>
          <mc:Choice Requires="wps">
            <w:drawing>
              <wp:anchor distT="0" distB="0" distL="114300" distR="114300" simplePos="0" relativeHeight="251660287" behindDoc="0" locked="0" layoutInCell="1" allowOverlap="1" wp14:anchorId="5580043B" wp14:editId="4EAF0D24">
                <wp:simplePos x="0" y="0"/>
                <wp:positionH relativeFrom="column">
                  <wp:posOffset>-251460</wp:posOffset>
                </wp:positionH>
                <wp:positionV relativeFrom="paragraph">
                  <wp:posOffset>2979420</wp:posOffset>
                </wp:positionV>
                <wp:extent cx="6324600" cy="6143625"/>
                <wp:effectExtent l="0" t="0" r="19050" b="28575"/>
                <wp:wrapThrough wrapText="bothSides">
                  <wp:wrapPolygon edited="0">
                    <wp:start x="0" y="0"/>
                    <wp:lineTo x="0" y="21633"/>
                    <wp:lineTo x="21600" y="21633"/>
                    <wp:lineTo x="21600" y="0"/>
                    <wp:lineTo x="0" y="0"/>
                  </wp:wrapPolygon>
                </wp:wrapThrough>
                <wp:docPr id="1" name="Textfel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24600" cy="6143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E80E7A4" w14:textId="77777777" w:rsidR="0054123A" w:rsidRPr="001F2F19" w:rsidRDefault="0054123A" w:rsidP="008A7DC9">
                            <w:pPr>
                              <w:pStyle w:val="Adresse"/>
                              <w:spacing w:line="240" w:lineRule="auto"/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  <w:lang w:bidi="de-DE"/>
                              </w:rPr>
                            </w:pPr>
                            <w:r w:rsidRPr="001F2F19"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  <w:lang w:bidi="de-DE"/>
                              </w:rPr>
                              <w:t>Bußgeldbescheid</w:t>
                            </w:r>
                          </w:p>
                          <w:p w14:paraId="12436216" w14:textId="77777777" w:rsidR="0054123A" w:rsidRPr="001F2F19" w:rsidRDefault="0054123A" w:rsidP="008A7DC9">
                            <w:pPr>
                              <w:pStyle w:val="Adresse"/>
                              <w:spacing w:line="240" w:lineRule="auto"/>
                              <w:rPr>
                                <w:rFonts w:ascii="Arial" w:hAnsi="Arial" w:cs="Arial"/>
                                <w:lang w:bidi="de-DE"/>
                              </w:rPr>
                            </w:pPr>
                          </w:p>
                          <w:p w14:paraId="040289DA" w14:textId="018D44E4" w:rsidR="0054123A" w:rsidRPr="00E55749" w:rsidRDefault="0054123A" w:rsidP="00867C0D">
                            <w:pPr>
                              <w:pStyle w:val="Adresse"/>
                              <w:spacing w:line="240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E55749">
                              <w:rPr>
                                <w:rFonts w:ascii="Arial" w:hAnsi="Arial" w:cs="Arial"/>
                                <w:sz w:val="20"/>
                                <w:szCs w:val="20"/>
                                <w:lang w:bidi="de-DE"/>
                              </w:rPr>
                              <w:t xml:space="preserve">Sehr geehrter 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fldChar w:fldCharType="begin"/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instrText xml:space="preserve"> MERGEFIELD Anrede </w:instrTex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Pr="0048616A">
                              <w:rPr>
                                <w:rFonts w:ascii="Arial" w:hAnsi="Arial" w:cs="Arial"/>
                                <w:noProof/>
                                <w:sz w:val="20"/>
                                <w:szCs w:val="20"/>
                              </w:rPr>
                              <w:t>Herr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fldChar w:fldCharType="end"/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fldChar w:fldCharType="begin"/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instrText xml:space="preserve"> MERGEFIELD Nachname </w:instrTex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Pr="0048616A">
                              <w:rPr>
                                <w:rFonts w:ascii="Arial" w:hAnsi="Arial" w:cs="Arial"/>
                                <w:noProof/>
                                <w:sz w:val="20"/>
                                <w:szCs w:val="20"/>
                              </w:rPr>
                              <w:t>Hofmann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fldChar w:fldCharType="end"/>
                            </w:r>
                            <w:r w:rsidRPr="00E5574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,</w:t>
                            </w:r>
                            <w:r w:rsidRPr="00E5574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14:paraId="71E0B8DA" w14:textId="77777777" w:rsidR="0054123A" w:rsidRPr="00E55749" w:rsidRDefault="0054123A" w:rsidP="00867C0D">
                            <w:pPr>
                              <w:pStyle w:val="Adresse"/>
                              <w:spacing w:line="240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14:paraId="054C53C9" w14:textId="4DA49395" w:rsidR="0054123A" w:rsidRPr="00E55749" w:rsidRDefault="0054123A" w:rsidP="00867C0D">
                            <w:pPr>
                              <w:pStyle w:val="Adresse"/>
                              <w:spacing w:line="240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E5574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Ihnen wird zur Last gelegt,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am</w:t>
                            </w:r>
                            <w:r w:rsidRPr="00E5574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fldChar w:fldCharType="begin"/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instrText xml:space="preserve"> MERGEFIELD Tatdatum </w:instrTex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2F36BF">
                              <w:rPr>
                                <w:rFonts w:ascii="Arial" w:hAnsi="Arial" w:cs="Arial"/>
                                <w:noProof/>
                                <w:sz w:val="20"/>
                                <w:szCs w:val="20"/>
                              </w:rPr>
                              <w:t>50</w:t>
                            </w:r>
                            <w:r w:rsidRPr="0048616A">
                              <w:rPr>
                                <w:rFonts w:ascii="Arial" w:hAnsi="Arial" w:cs="Arial"/>
                                <w:noProof/>
                                <w:sz w:val="20"/>
                                <w:szCs w:val="20"/>
                              </w:rPr>
                              <w:t>.</w:t>
                            </w:r>
                            <w:r w:rsidR="00BE34E4">
                              <w:rPr>
                                <w:rFonts w:ascii="Arial" w:hAnsi="Arial" w:cs="Arial"/>
                                <w:noProof/>
                                <w:sz w:val="20"/>
                                <w:szCs w:val="20"/>
                              </w:rPr>
                              <w:t>1</w:t>
                            </w:r>
                            <w:r w:rsidR="002F36BF">
                              <w:rPr>
                                <w:rFonts w:ascii="Arial" w:hAnsi="Arial" w:cs="Arial"/>
                                <w:noProof/>
                                <w:sz w:val="20"/>
                                <w:szCs w:val="20"/>
                              </w:rPr>
                              <w:t>6</w:t>
                            </w:r>
                            <w:r w:rsidRPr="0048616A">
                              <w:rPr>
                                <w:rFonts w:ascii="Arial" w:hAnsi="Arial" w:cs="Arial"/>
                                <w:noProof/>
                                <w:sz w:val="20"/>
                                <w:szCs w:val="20"/>
                              </w:rPr>
                              <w:t>.</w:t>
                            </w:r>
                            <w:r w:rsidR="002F36BF">
                              <w:rPr>
                                <w:rFonts w:ascii="Arial" w:hAnsi="Arial" w:cs="Arial"/>
                                <w:noProof/>
                                <w:sz w:val="20"/>
                                <w:szCs w:val="20"/>
                              </w:rPr>
                              <w:t>9</w:t>
                            </w:r>
                            <w:r w:rsidRPr="0048616A">
                              <w:rPr>
                                <w:rFonts w:ascii="Arial" w:hAnsi="Arial" w:cs="Arial"/>
                                <w:noProof/>
                                <w:sz w:val="20"/>
                                <w:szCs w:val="20"/>
                              </w:rPr>
                              <w:t>9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fldChar w:fldCharType="end"/>
                            </w:r>
                            <w:r w:rsidR="003D46D2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999</w:t>
                            </w:r>
                            <w:r w:rsidRPr="00E5574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um 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fldChar w:fldCharType="begin"/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instrText xml:space="preserve"> MERGEFIELD Uhrzeit </w:instrTex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>
                              <w:rPr>
                                <w:rFonts w:ascii="Arial" w:hAnsi="Arial" w:cs="Arial"/>
                                <w:noProof/>
                                <w:sz w:val="20"/>
                                <w:szCs w:val="20"/>
                              </w:rPr>
                              <w:t>2</w:t>
                            </w:r>
                            <w:r w:rsidR="005A54D5">
                              <w:rPr>
                                <w:rFonts w:ascii="Arial" w:hAnsi="Arial" w:cs="Arial"/>
                                <w:noProof/>
                                <w:sz w:val="20"/>
                                <w:szCs w:val="20"/>
                              </w:rPr>
                              <w:t>2</w:t>
                            </w:r>
                            <w:r w:rsidR="00E9386B">
                              <w:rPr>
                                <w:rFonts w:ascii="Arial" w:hAnsi="Arial" w:cs="Arial"/>
                                <w:noProof/>
                                <w:sz w:val="20"/>
                                <w:szCs w:val="20"/>
                              </w:rPr>
                              <w:t>-</w:t>
                            </w:r>
                            <w:r w:rsidRPr="0048616A">
                              <w:rPr>
                                <w:rFonts w:ascii="Arial" w:hAnsi="Arial" w:cs="Arial"/>
                                <w:noProof/>
                                <w:sz w:val="20"/>
                                <w:szCs w:val="20"/>
                              </w:rPr>
                              <w:t>10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fldChar w:fldCharType="end"/>
                            </w:r>
                            <w:r w:rsidRPr="00E5574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Uhr in 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fldChar w:fldCharType="begin"/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instrText xml:space="preserve"> MERGEFIELD Ort </w:instrTex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Pr="0048616A">
                              <w:rPr>
                                <w:rFonts w:ascii="Arial" w:hAnsi="Arial" w:cs="Arial"/>
                                <w:noProof/>
                                <w:sz w:val="20"/>
                                <w:szCs w:val="20"/>
                              </w:rPr>
                              <w:t>Passau-Grubweg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fldChar w:fldCharType="end"/>
                            </w:r>
                            <w:r w:rsidRPr="00E5574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, 70569 Stuttgart, Böblinger Straße als</w:t>
                            </w:r>
                            <w:r w:rsidRPr="00E55749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E5574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Führer des PKW FORD 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fldChar w:fldCharType="begin"/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instrText xml:space="preserve"> MERGEFIELD Kennzeichen </w:instrTex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Pr="0048616A">
                              <w:rPr>
                                <w:rFonts w:ascii="Arial" w:hAnsi="Arial" w:cs="Arial"/>
                                <w:noProof/>
                                <w:sz w:val="20"/>
                                <w:szCs w:val="20"/>
                              </w:rPr>
                              <w:t>LDK</w:t>
                            </w:r>
                            <w:r w:rsidR="00DF0E6A">
                              <w:rPr>
                                <w:rFonts w:ascii="Arial" w:hAnsi="Arial" w:cs="Arial"/>
                                <w:noProof/>
                                <w:sz w:val="20"/>
                                <w:szCs w:val="20"/>
                              </w:rPr>
                              <w:t>;</w:t>
                            </w:r>
                            <w:r w:rsidRPr="0048616A">
                              <w:rPr>
                                <w:rFonts w:ascii="Arial" w:hAnsi="Arial" w:cs="Arial"/>
                                <w:noProof/>
                                <w:sz w:val="20"/>
                                <w:szCs w:val="20"/>
                              </w:rPr>
                              <w:t>XD</w:t>
                            </w:r>
                            <w:r w:rsidR="00DF0E6A">
                              <w:rPr>
                                <w:rFonts w:ascii="Arial" w:hAnsi="Arial" w:cs="Arial"/>
                                <w:noProof/>
                                <w:sz w:val="20"/>
                                <w:szCs w:val="20"/>
                              </w:rPr>
                              <w:t>;</w:t>
                            </w:r>
                            <w:r w:rsidRPr="0048616A">
                              <w:rPr>
                                <w:rFonts w:ascii="Arial" w:hAnsi="Arial" w:cs="Arial"/>
                                <w:noProof/>
                                <w:sz w:val="20"/>
                                <w:szCs w:val="20"/>
                              </w:rPr>
                              <w:t>5299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fldChar w:fldCharType="end"/>
                            </w:r>
                            <w:r w:rsidRPr="00E5574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folgende Ordnungswidrigkeit begangen zu haben:</w:t>
                            </w:r>
                          </w:p>
                          <w:p w14:paraId="3D326488" w14:textId="50D74CE7" w:rsidR="0054123A" w:rsidRDefault="0054123A" w:rsidP="00F75C13">
                            <w:pPr>
                              <w:spacing w:after="0"/>
                              <w:ind w:left="720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7150E3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Sie bogen ab, ohne auf Fußgänger besondere Rücksicht zu nehmen</w:t>
                            </w:r>
                            <w:r w:rsidR="00A653CA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- </w:t>
                            </w:r>
                            <w:r w:rsidRPr="007150E3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Es kam zum Unfall.</w:t>
                            </w:r>
                          </w:p>
                          <w:p w14:paraId="3C0A8315" w14:textId="77777777" w:rsidR="0054123A" w:rsidRDefault="0054123A" w:rsidP="007150E3">
                            <w:pPr>
                              <w:spacing w:after="0"/>
                              <w:ind w:left="720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14:paraId="0AFFDB7E" w14:textId="1419C796" w:rsidR="0054123A" w:rsidRPr="00E55749" w:rsidRDefault="0054123A" w:rsidP="007150E3">
                            <w:pPr>
                              <w:spacing w:after="0"/>
                              <w:ind w:left="720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E5574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Beweismittel: Atemalkoholmessung</w:t>
                            </w:r>
                          </w:p>
                          <w:p w14:paraId="2EAE3B47" w14:textId="1103A9E3" w:rsidR="0054123A" w:rsidRPr="00E55749" w:rsidRDefault="0054123A" w:rsidP="00F75C13">
                            <w:pPr>
                              <w:spacing w:after="0"/>
                              <w:ind w:left="720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E5574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Zeuge: 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Herr Kneip</w:t>
                            </w:r>
                          </w:p>
                          <w:p w14:paraId="6D24D075" w14:textId="77777777" w:rsidR="0054123A" w:rsidRPr="001F2F19" w:rsidRDefault="0054123A" w:rsidP="00867C0D">
                            <w:pPr>
                              <w:spacing w:after="0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6DB0C831" w14:textId="49CE3E2D" w:rsidR="0054123A" w:rsidRPr="001F2F19" w:rsidRDefault="0054123A" w:rsidP="00996966">
                            <w:pPr>
                              <w:spacing w:after="0"/>
                              <w:ind w:left="7920" w:firstLine="720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  <w:tbl>
                            <w:tblPr>
                              <w:tblStyle w:val="Tabellenraster"/>
                              <w:tblW w:w="0" w:type="auto"/>
                              <w:tblInd w:w="-147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4111"/>
                              <w:gridCol w:w="3828"/>
                              <w:gridCol w:w="1860"/>
                            </w:tblGrid>
                            <w:tr w:rsidR="0054123A" w:rsidRPr="001F2F19" w14:paraId="2F9ACC57" w14:textId="77777777" w:rsidTr="00D6421B">
                              <w:tc>
                                <w:tcPr>
                                  <w:tcW w:w="7939" w:type="dxa"/>
                                  <w:gridSpan w:val="2"/>
                                </w:tcPr>
                                <w:p w14:paraId="624269A6" w14:textId="77777777" w:rsidR="0054123A" w:rsidRPr="00D6421B" w:rsidRDefault="0054123A" w:rsidP="00D6421B">
                                  <w:pP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 w:rsidRPr="00D6421B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Deshalb wird gegen Sie gemäß § 17 des Gesetzes über Ordnungswidrigkeiten (OWiG)</w:t>
                                  </w:r>
                                </w:p>
                                <w:p w14:paraId="28DBE3DE" w14:textId="77777777" w:rsidR="0054123A" w:rsidRPr="00D6421B" w:rsidRDefault="0054123A" w:rsidP="00D6421B">
                                  <w:pP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 w:rsidRPr="00D6421B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 xml:space="preserve">eine Geldbuße festgesetzt von: </w:t>
                                  </w:r>
                                </w:p>
                                <w:p w14:paraId="2221D829" w14:textId="77777777" w:rsidR="0054123A" w:rsidRPr="00996966" w:rsidRDefault="0054123A" w:rsidP="00996966">
                                  <w:pP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60" w:type="dxa"/>
                                </w:tcPr>
                                <w:p w14:paraId="076E5AB7" w14:textId="0F3B65A5" w:rsidR="0054123A" w:rsidRPr="001F2F19" w:rsidRDefault="00E60740" w:rsidP="00F75C13">
                                  <w:pPr>
                                    <w:jc w:val="right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>2075</w:t>
                                  </w:r>
                                  <w:r w:rsidR="0054123A">
                                    <w:rPr>
                                      <w:rFonts w:ascii="Arial" w:hAnsi="Arial" w:cs="Arial"/>
                                    </w:rPr>
                                    <w:t>,00 €</w:t>
                                  </w:r>
                                </w:p>
                              </w:tc>
                            </w:tr>
                            <w:tr w:rsidR="0054123A" w:rsidRPr="001F2F19" w14:paraId="66D08062" w14:textId="77777777" w:rsidTr="00D6421B">
                              <w:tc>
                                <w:tcPr>
                                  <w:tcW w:w="7939" w:type="dxa"/>
                                  <w:gridSpan w:val="2"/>
                                </w:tcPr>
                                <w:p w14:paraId="4ABFB088" w14:textId="6446873A" w:rsidR="0054123A" w:rsidRPr="00996966" w:rsidRDefault="0054123A" w:rsidP="00996966">
                                  <w:pP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 w:rsidRPr="00996966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Außerdem haben Sie die Kosten des Verfahrens gemäß §§ 105 und 107 OWiG, 464 (1)</w:t>
                                  </w:r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 w:rsidRPr="00996966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und 465 Strafprozessordnung (StPO) zu tragen, und zwar</w:t>
                                  </w:r>
                                </w:p>
                                <w:p w14:paraId="6FB6DE4B" w14:textId="77777777" w:rsidR="0054123A" w:rsidRPr="00D6421B" w:rsidRDefault="0054123A" w:rsidP="005155E7">
                                  <w:pP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60" w:type="dxa"/>
                                </w:tcPr>
                                <w:p w14:paraId="557AE5D8" w14:textId="77777777" w:rsidR="0054123A" w:rsidRPr="001F2F19" w:rsidRDefault="0054123A" w:rsidP="00F75C13">
                                  <w:pPr>
                                    <w:jc w:val="right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</w:tr>
                            <w:tr w:rsidR="0054123A" w:rsidRPr="001F2F19" w14:paraId="1793600D" w14:textId="77777777" w:rsidTr="00D6421B">
                              <w:tc>
                                <w:tcPr>
                                  <w:tcW w:w="4111" w:type="dxa"/>
                                </w:tcPr>
                                <w:p w14:paraId="59926655" w14:textId="77777777" w:rsidR="0054123A" w:rsidRPr="001F2F19" w:rsidRDefault="0054123A" w:rsidP="005155E7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828" w:type="dxa"/>
                                </w:tcPr>
                                <w:p w14:paraId="702BF3AE" w14:textId="6C56D0BA" w:rsidR="0054123A" w:rsidRPr="001F2F19" w:rsidRDefault="0054123A" w:rsidP="005155E7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  <w:r w:rsidRPr="001F2F19">
                                    <w:rPr>
                                      <w:rFonts w:ascii="Arial" w:hAnsi="Arial" w:cs="Arial"/>
                                    </w:rPr>
                                    <w:t>Gebühr</w:t>
                                  </w:r>
                                </w:p>
                              </w:tc>
                              <w:tc>
                                <w:tcPr>
                                  <w:tcW w:w="1860" w:type="dxa"/>
                                </w:tcPr>
                                <w:p w14:paraId="61305E02" w14:textId="0B064ADF" w:rsidR="0054123A" w:rsidRPr="001F2F19" w:rsidRDefault="0054123A" w:rsidP="00F75C13">
                                  <w:pPr>
                                    <w:jc w:val="right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>2</w:t>
                                  </w:r>
                                  <w:r w:rsidR="00E60740">
                                    <w:rPr>
                                      <w:rFonts w:ascii="Arial" w:hAnsi="Arial" w:cs="Arial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Arial" w:hAnsi="Arial" w:cs="Arial"/>
                                    </w:rPr>
                                    <w:t>,</w:t>
                                  </w:r>
                                  <w:r w:rsidR="00E60740">
                                    <w:rPr>
                                      <w:rFonts w:ascii="Arial" w:hAnsi="Arial" w:cs="Arial"/>
                                    </w:rPr>
                                    <w:t>5</w:t>
                                  </w:r>
                                  <w:r>
                                    <w:rPr>
                                      <w:rFonts w:ascii="Arial" w:hAnsi="Arial" w:cs="Arial"/>
                                    </w:rPr>
                                    <w:t>0 €</w:t>
                                  </w:r>
                                </w:p>
                              </w:tc>
                            </w:tr>
                            <w:tr w:rsidR="0054123A" w:rsidRPr="001F2F19" w14:paraId="20E37727" w14:textId="77777777" w:rsidTr="00D6421B">
                              <w:tc>
                                <w:tcPr>
                                  <w:tcW w:w="4111" w:type="dxa"/>
                                </w:tcPr>
                                <w:p w14:paraId="42683EFB" w14:textId="77777777" w:rsidR="0054123A" w:rsidRPr="001F2F19" w:rsidRDefault="0054123A" w:rsidP="005155E7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828" w:type="dxa"/>
                                </w:tcPr>
                                <w:p w14:paraId="0BD886BA" w14:textId="20FB0C3C" w:rsidR="0054123A" w:rsidRPr="001F2F19" w:rsidRDefault="0054123A" w:rsidP="005155E7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  <w:r w:rsidRPr="001F2F19">
                                    <w:rPr>
                                      <w:rFonts w:ascii="Arial" w:hAnsi="Arial" w:cs="Arial"/>
                                    </w:rPr>
                                    <w:t>Auslagen</w:t>
                                  </w:r>
                                </w:p>
                              </w:tc>
                              <w:tc>
                                <w:tcPr>
                                  <w:tcW w:w="1860" w:type="dxa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14:paraId="0CB5434C" w14:textId="737122CA" w:rsidR="0054123A" w:rsidRPr="001F2F19" w:rsidRDefault="0054123A" w:rsidP="00F75C13">
                                  <w:pPr>
                                    <w:jc w:val="right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>3,50 €</w:t>
                                  </w:r>
                                </w:p>
                              </w:tc>
                            </w:tr>
                            <w:tr w:rsidR="0054123A" w:rsidRPr="001F2F19" w14:paraId="0FD18EA2" w14:textId="77777777" w:rsidTr="00D6421B">
                              <w:tc>
                                <w:tcPr>
                                  <w:tcW w:w="4111" w:type="dxa"/>
                                </w:tcPr>
                                <w:p w14:paraId="6D3C5D78" w14:textId="77777777" w:rsidR="0054123A" w:rsidRPr="001F2F19" w:rsidRDefault="0054123A" w:rsidP="005155E7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828" w:type="dxa"/>
                                </w:tcPr>
                                <w:p w14:paraId="3FDAA6C0" w14:textId="77777777" w:rsidR="0054123A" w:rsidRPr="001F2F19" w:rsidRDefault="0054123A" w:rsidP="005155E7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60" w:type="dxa"/>
                                  <w:tcBorders>
                                    <w:top w:val="single" w:sz="4" w:space="0" w:color="auto"/>
                                  </w:tcBorders>
                                </w:tcPr>
                                <w:p w14:paraId="423BEBCA" w14:textId="4266D60E" w:rsidR="0054123A" w:rsidRPr="00D6421B" w:rsidRDefault="0054123A" w:rsidP="00F75C13">
                                  <w:pPr>
                                    <w:jc w:val="right"/>
                                    <w:rPr>
                                      <w:rFonts w:ascii="Arial" w:hAnsi="Arial" w:cs="Arial"/>
                                      <w:u w:val="single"/>
                                    </w:rPr>
                                  </w:pPr>
                                </w:p>
                              </w:tc>
                            </w:tr>
                            <w:tr w:rsidR="0054123A" w:rsidRPr="001F2F19" w14:paraId="7BD37A90" w14:textId="77777777" w:rsidTr="00D6421B">
                              <w:tc>
                                <w:tcPr>
                                  <w:tcW w:w="4111" w:type="dxa"/>
                                </w:tcPr>
                                <w:p w14:paraId="57BC890E" w14:textId="77777777" w:rsidR="0054123A" w:rsidRPr="001F2F19" w:rsidRDefault="0054123A" w:rsidP="005155E7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828" w:type="dxa"/>
                                </w:tcPr>
                                <w:p w14:paraId="515EE404" w14:textId="34450ACF" w:rsidR="0054123A" w:rsidRPr="001F2F19" w:rsidRDefault="0054123A" w:rsidP="005155E7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  <w:r w:rsidRPr="001F2F19">
                                    <w:rPr>
                                      <w:rFonts w:ascii="Arial" w:hAnsi="Arial" w:cs="Arial"/>
                                    </w:rPr>
                                    <w:t>Gesamtforderung</w:t>
                                  </w:r>
                                </w:p>
                              </w:tc>
                              <w:tc>
                                <w:tcPr>
                                  <w:tcW w:w="1860" w:type="dxa"/>
                                </w:tcPr>
                                <w:p w14:paraId="405E46EB" w14:textId="72646E3E" w:rsidR="0054123A" w:rsidRPr="001F2F19" w:rsidRDefault="0054123A" w:rsidP="00F75C13">
                                  <w:pPr>
                                    <w:jc w:val="right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ascii="Arial" w:hAnsi="Arial" w:cs="Arial"/>
                                    </w:rPr>
                                    <w:instrText xml:space="preserve"> MERGEFIELD Verwarngeld </w:instrText>
                                  </w:r>
                                  <w:r>
                                    <w:rPr>
                                      <w:rFonts w:ascii="Arial" w:hAnsi="Arial" w:cs="Arial"/>
                                    </w:rPr>
                                    <w:fldChar w:fldCharType="separate"/>
                                  </w:r>
                                  <w:r w:rsidRPr="0048616A">
                                    <w:rPr>
                                      <w:rFonts w:ascii="Arial" w:hAnsi="Arial" w:cs="Arial"/>
                                      <w:noProof/>
                                    </w:rPr>
                                    <w:t>2</w:t>
                                  </w:r>
                                  <w:r w:rsidR="00B62525">
                                    <w:rPr>
                                      <w:rFonts w:ascii="Arial" w:hAnsi="Arial" w:cs="Arial"/>
                                      <w:noProof/>
                                    </w:rPr>
                                    <w:t>.</w:t>
                                  </w:r>
                                  <w:r w:rsidR="002B6C91">
                                    <w:rPr>
                                      <w:rFonts w:ascii="Arial" w:hAnsi="Arial" w:cs="Arial"/>
                                      <w:noProof/>
                                    </w:rPr>
                                    <w:t>100</w:t>
                                  </w:r>
                                  <w:r w:rsidR="00B62525">
                                    <w:rPr>
                                      <w:rFonts w:ascii="Arial" w:hAnsi="Arial" w:cs="Arial"/>
                                      <w:noProof/>
                                    </w:rPr>
                                    <w:t>;</w:t>
                                  </w:r>
                                  <w:r w:rsidRPr="0048616A">
                                    <w:rPr>
                                      <w:rFonts w:ascii="Arial" w:hAnsi="Arial" w:cs="Arial"/>
                                      <w:noProof/>
                                    </w:rPr>
                                    <w:t>00</w:t>
                                  </w:r>
                                  <w:r>
                                    <w:rPr>
                                      <w:rFonts w:ascii="Arial" w:hAnsi="Arial" w:cs="Arial"/>
                                    </w:rPr>
                                    <w:fldChar w:fldCharType="end"/>
                                  </w:r>
                                  <w:r>
                                    <w:rPr>
                                      <w:rFonts w:ascii="Arial" w:hAnsi="Arial" w:cs="Arial"/>
                                    </w:rPr>
                                    <w:t xml:space="preserve"> €</w:t>
                                  </w:r>
                                </w:p>
                              </w:tc>
                            </w:tr>
                          </w:tbl>
                          <w:p w14:paraId="1A21CB39" w14:textId="539DD31A" w:rsidR="0054123A" w:rsidRPr="001F2F19" w:rsidRDefault="0054123A" w:rsidP="00996966">
                            <w:pPr>
                              <w:spacing w:after="0"/>
                              <w:jc w:val="right"/>
                              <w:rPr>
                                <w:rFonts w:ascii="Arial" w:hAnsi="Arial" w:cs="Arial"/>
                              </w:rPr>
                            </w:pPr>
                            <w:r w:rsidRPr="001F2F19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80043B" id="Textfeld 1" o:spid="_x0000_s1030" type="#_x0000_t202" style="position:absolute;margin-left:-19.8pt;margin-top:234.6pt;width:498pt;height:483.75pt;z-index:25166028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" fillcolor="white [3201]" strokecolor="white [3212]" strokeweight=".5pt">
                <v:textbox>
                  <w:txbxContent>
                    <w:p w14:paraId="5E80E7A4" w14:textId="77777777" w:rsidR="0054123A" w:rsidRPr="001F2F19" w:rsidRDefault="0054123A" w:rsidP="008A7DC9">
                      <w:pPr>
                        <w:pStyle w:val="Adresse"/>
                        <w:spacing w:line="240" w:lineRule="auto"/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  <w:lang w:bidi="de-DE"/>
                        </w:rPr>
                      </w:pPr>
                      <w:r w:rsidRPr="001F2F19"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  <w:lang w:bidi="de-DE"/>
                        </w:rPr>
                        <w:t>Bußgeldbescheid</w:t>
                      </w:r>
                    </w:p>
                    <w:p w14:paraId="12436216" w14:textId="77777777" w:rsidR="0054123A" w:rsidRPr="001F2F19" w:rsidRDefault="0054123A" w:rsidP="008A7DC9">
                      <w:pPr>
                        <w:pStyle w:val="Adresse"/>
                        <w:spacing w:line="240" w:lineRule="auto"/>
                        <w:rPr>
                          <w:rFonts w:ascii="Arial" w:hAnsi="Arial" w:cs="Arial"/>
                          <w:lang w:bidi="de-DE"/>
                        </w:rPr>
                      </w:pPr>
                    </w:p>
                    <w:p w14:paraId="040289DA" w14:textId="018D44E4" w:rsidR="0054123A" w:rsidRPr="00E55749" w:rsidRDefault="0054123A" w:rsidP="00867C0D">
                      <w:pPr>
                        <w:pStyle w:val="Adresse"/>
                        <w:spacing w:line="240" w:lineRule="auto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E55749">
                        <w:rPr>
                          <w:rFonts w:ascii="Arial" w:hAnsi="Arial" w:cs="Arial"/>
                          <w:sz w:val="20"/>
                          <w:szCs w:val="20"/>
                          <w:lang w:bidi="de-DE"/>
                        </w:rPr>
                        <w:t xml:space="preserve">Sehr geehrter 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fldChar w:fldCharType="begin"/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instrText xml:space="preserve"> MERGEFIELD Anrede </w:instrTex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fldChar w:fldCharType="separate"/>
                      </w:r>
                      <w:r w:rsidRPr="0048616A">
                        <w:rPr>
                          <w:rFonts w:ascii="Arial" w:hAnsi="Arial" w:cs="Arial"/>
                          <w:noProof/>
                          <w:sz w:val="20"/>
                          <w:szCs w:val="20"/>
                        </w:rPr>
                        <w:t>Herr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fldChar w:fldCharType="end"/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fldChar w:fldCharType="begin"/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instrText xml:space="preserve"> MERGEFIELD Nachname </w:instrTex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fldChar w:fldCharType="separate"/>
                      </w:r>
                      <w:r w:rsidRPr="0048616A">
                        <w:rPr>
                          <w:rFonts w:ascii="Arial" w:hAnsi="Arial" w:cs="Arial"/>
                          <w:noProof/>
                          <w:sz w:val="20"/>
                          <w:szCs w:val="20"/>
                        </w:rPr>
                        <w:t>Hofmann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fldChar w:fldCharType="end"/>
                      </w:r>
                      <w:r w:rsidRPr="00E55749">
                        <w:rPr>
                          <w:rFonts w:ascii="Arial" w:hAnsi="Arial" w:cs="Arial"/>
                          <w:sz w:val="20"/>
                          <w:szCs w:val="20"/>
                        </w:rPr>
                        <w:t>,</w:t>
                      </w:r>
                      <w:r w:rsidRPr="00E55749"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</w:r>
                    </w:p>
                    <w:p w14:paraId="71E0B8DA" w14:textId="77777777" w:rsidR="0054123A" w:rsidRPr="00E55749" w:rsidRDefault="0054123A" w:rsidP="00867C0D">
                      <w:pPr>
                        <w:pStyle w:val="Adresse"/>
                        <w:spacing w:line="240" w:lineRule="auto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14:paraId="054C53C9" w14:textId="4DA49395" w:rsidR="0054123A" w:rsidRPr="00E55749" w:rsidRDefault="0054123A" w:rsidP="00867C0D">
                      <w:pPr>
                        <w:pStyle w:val="Adresse"/>
                        <w:spacing w:line="240" w:lineRule="auto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E55749">
                        <w:rPr>
                          <w:rFonts w:ascii="Arial" w:hAnsi="Arial" w:cs="Arial"/>
                          <w:sz w:val="20"/>
                          <w:szCs w:val="20"/>
                        </w:rPr>
                        <w:t>Ihnen wird zur Last gelegt,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am</w:t>
                      </w:r>
                      <w:r w:rsidRPr="00E55749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fldChar w:fldCharType="begin"/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instrText xml:space="preserve"> MERGEFIELD Tatdatum </w:instrTex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fldChar w:fldCharType="separate"/>
                      </w:r>
                      <w:r w:rsidR="002F36BF">
                        <w:rPr>
                          <w:rFonts w:ascii="Arial" w:hAnsi="Arial" w:cs="Arial"/>
                          <w:noProof/>
                          <w:sz w:val="20"/>
                          <w:szCs w:val="20"/>
                        </w:rPr>
                        <w:t>50</w:t>
                      </w:r>
                      <w:r w:rsidRPr="0048616A">
                        <w:rPr>
                          <w:rFonts w:ascii="Arial" w:hAnsi="Arial" w:cs="Arial"/>
                          <w:noProof/>
                          <w:sz w:val="20"/>
                          <w:szCs w:val="20"/>
                        </w:rPr>
                        <w:t>.</w:t>
                      </w:r>
                      <w:r w:rsidR="00BE34E4">
                        <w:rPr>
                          <w:rFonts w:ascii="Arial" w:hAnsi="Arial" w:cs="Arial"/>
                          <w:noProof/>
                          <w:sz w:val="20"/>
                          <w:szCs w:val="20"/>
                        </w:rPr>
                        <w:t>1</w:t>
                      </w:r>
                      <w:r w:rsidR="002F36BF">
                        <w:rPr>
                          <w:rFonts w:ascii="Arial" w:hAnsi="Arial" w:cs="Arial"/>
                          <w:noProof/>
                          <w:sz w:val="20"/>
                          <w:szCs w:val="20"/>
                        </w:rPr>
                        <w:t>6</w:t>
                      </w:r>
                      <w:r w:rsidRPr="0048616A">
                        <w:rPr>
                          <w:rFonts w:ascii="Arial" w:hAnsi="Arial" w:cs="Arial"/>
                          <w:noProof/>
                          <w:sz w:val="20"/>
                          <w:szCs w:val="20"/>
                        </w:rPr>
                        <w:t>.</w:t>
                      </w:r>
                      <w:r w:rsidR="002F36BF">
                        <w:rPr>
                          <w:rFonts w:ascii="Arial" w:hAnsi="Arial" w:cs="Arial"/>
                          <w:noProof/>
                          <w:sz w:val="20"/>
                          <w:szCs w:val="20"/>
                        </w:rPr>
                        <w:t>9</w:t>
                      </w:r>
                      <w:r w:rsidRPr="0048616A">
                        <w:rPr>
                          <w:rFonts w:ascii="Arial" w:hAnsi="Arial" w:cs="Arial"/>
                          <w:noProof/>
                          <w:sz w:val="20"/>
                          <w:szCs w:val="20"/>
                        </w:rPr>
                        <w:t>9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fldChar w:fldCharType="end"/>
                      </w:r>
                      <w:r w:rsidR="003D46D2">
                        <w:rPr>
                          <w:rFonts w:ascii="Arial" w:hAnsi="Arial" w:cs="Arial"/>
                          <w:sz w:val="20"/>
                          <w:szCs w:val="20"/>
                        </w:rPr>
                        <w:t>999</w:t>
                      </w:r>
                      <w:r w:rsidRPr="00E55749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um 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fldChar w:fldCharType="begin"/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instrText xml:space="preserve"> MERGEFIELD Uhrzeit </w:instrTex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fldChar w:fldCharType="separate"/>
                      </w:r>
                      <w:r>
                        <w:rPr>
                          <w:rFonts w:ascii="Arial" w:hAnsi="Arial" w:cs="Arial"/>
                          <w:noProof/>
                          <w:sz w:val="20"/>
                          <w:szCs w:val="20"/>
                        </w:rPr>
                        <w:t>2</w:t>
                      </w:r>
                      <w:r w:rsidR="005A54D5">
                        <w:rPr>
                          <w:rFonts w:ascii="Arial" w:hAnsi="Arial" w:cs="Arial"/>
                          <w:noProof/>
                          <w:sz w:val="20"/>
                          <w:szCs w:val="20"/>
                        </w:rPr>
                        <w:t>2</w:t>
                      </w:r>
                      <w:r w:rsidR="00E9386B">
                        <w:rPr>
                          <w:rFonts w:ascii="Arial" w:hAnsi="Arial" w:cs="Arial"/>
                          <w:noProof/>
                          <w:sz w:val="20"/>
                          <w:szCs w:val="20"/>
                        </w:rPr>
                        <w:t>-</w:t>
                      </w:r>
                      <w:r w:rsidRPr="0048616A">
                        <w:rPr>
                          <w:rFonts w:ascii="Arial" w:hAnsi="Arial" w:cs="Arial"/>
                          <w:noProof/>
                          <w:sz w:val="20"/>
                          <w:szCs w:val="20"/>
                        </w:rPr>
                        <w:t>10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fldChar w:fldCharType="end"/>
                      </w:r>
                      <w:r w:rsidRPr="00E55749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Uhr in 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fldChar w:fldCharType="begin"/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instrText xml:space="preserve"> MERGEFIELD Ort </w:instrTex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fldChar w:fldCharType="separate"/>
                      </w:r>
                      <w:r w:rsidRPr="0048616A">
                        <w:rPr>
                          <w:rFonts w:ascii="Arial" w:hAnsi="Arial" w:cs="Arial"/>
                          <w:noProof/>
                          <w:sz w:val="20"/>
                          <w:szCs w:val="20"/>
                        </w:rPr>
                        <w:t>Passau-Grubweg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fldChar w:fldCharType="end"/>
                      </w:r>
                      <w:r w:rsidRPr="00E55749">
                        <w:rPr>
                          <w:rFonts w:ascii="Arial" w:hAnsi="Arial" w:cs="Arial"/>
                          <w:sz w:val="20"/>
                          <w:szCs w:val="20"/>
                        </w:rPr>
                        <w:t>, 70569 Stuttgart, Böblinger Straße als</w:t>
                      </w:r>
                      <w:r w:rsidRPr="00E55749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 w:rsidRPr="00E55749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Führer des PKW FORD 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fldChar w:fldCharType="begin"/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instrText xml:space="preserve"> MERGEFIELD Kennzeichen </w:instrTex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fldChar w:fldCharType="separate"/>
                      </w:r>
                      <w:r w:rsidRPr="0048616A">
                        <w:rPr>
                          <w:rFonts w:ascii="Arial" w:hAnsi="Arial" w:cs="Arial"/>
                          <w:noProof/>
                          <w:sz w:val="20"/>
                          <w:szCs w:val="20"/>
                        </w:rPr>
                        <w:t>LDK</w:t>
                      </w:r>
                      <w:r w:rsidR="00DF0E6A">
                        <w:rPr>
                          <w:rFonts w:ascii="Arial" w:hAnsi="Arial" w:cs="Arial"/>
                          <w:noProof/>
                          <w:sz w:val="20"/>
                          <w:szCs w:val="20"/>
                        </w:rPr>
                        <w:t>;</w:t>
                      </w:r>
                      <w:r w:rsidRPr="0048616A">
                        <w:rPr>
                          <w:rFonts w:ascii="Arial" w:hAnsi="Arial" w:cs="Arial"/>
                          <w:noProof/>
                          <w:sz w:val="20"/>
                          <w:szCs w:val="20"/>
                        </w:rPr>
                        <w:t>XD</w:t>
                      </w:r>
                      <w:r w:rsidR="00DF0E6A">
                        <w:rPr>
                          <w:rFonts w:ascii="Arial" w:hAnsi="Arial" w:cs="Arial"/>
                          <w:noProof/>
                          <w:sz w:val="20"/>
                          <w:szCs w:val="20"/>
                        </w:rPr>
                        <w:t>;</w:t>
                      </w:r>
                      <w:r w:rsidRPr="0048616A">
                        <w:rPr>
                          <w:rFonts w:ascii="Arial" w:hAnsi="Arial" w:cs="Arial"/>
                          <w:noProof/>
                          <w:sz w:val="20"/>
                          <w:szCs w:val="20"/>
                        </w:rPr>
                        <w:t>5299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fldChar w:fldCharType="end"/>
                      </w:r>
                      <w:r w:rsidRPr="00E55749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folgende Ordnungswidrigkeit begangen zu haben:</w:t>
                      </w:r>
                    </w:p>
                    <w:p w14:paraId="3D326488" w14:textId="50D74CE7" w:rsidR="0054123A" w:rsidRDefault="0054123A" w:rsidP="00F75C13">
                      <w:pPr>
                        <w:spacing w:after="0"/>
                        <w:ind w:left="720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7150E3">
                        <w:rPr>
                          <w:rFonts w:ascii="Arial" w:hAnsi="Arial" w:cs="Arial"/>
                          <w:sz w:val="20"/>
                          <w:szCs w:val="20"/>
                        </w:rPr>
                        <w:t>Sie bogen ab, ohne auf Fußgänger besondere Rücksicht zu nehmen</w:t>
                      </w:r>
                      <w:r w:rsidR="00A653CA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- </w:t>
                      </w:r>
                      <w:r w:rsidRPr="007150E3">
                        <w:rPr>
                          <w:rFonts w:ascii="Arial" w:hAnsi="Arial" w:cs="Arial"/>
                          <w:sz w:val="20"/>
                          <w:szCs w:val="20"/>
                        </w:rPr>
                        <w:t>Es kam zum Unfall.</w:t>
                      </w:r>
                    </w:p>
                    <w:p w14:paraId="3C0A8315" w14:textId="77777777" w:rsidR="0054123A" w:rsidRDefault="0054123A" w:rsidP="007150E3">
                      <w:pPr>
                        <w:spacing w:after="0"/>
                        <w:ind w:left="720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14:paraId="0AFFDB7E" w14:textId="1419C796" w:rsidR="0054123A" w:rsidRPr="00E55749" w:rsidRDefault="0054123A" w:rsidP="007150E3">
                      <w:pPr>
                        <w:spacing w:after="0"/>
                        <w:ind w:left="720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E55749">
                        <w:rPr>
                          <w:rFonts w:ascii="Arial" w:hAnsi="Arial" w:cs="Arial"/>
                          <w:sz w:val="20"/>
                          <w:szCs w:val="20"/>
                        </w:rPr>
                        <w:t>Beweismittel: Atemalkoholmessung</w:t>
                      </w:r>
                    </w:p>
                    <w:p w14:paraId="2EAE3B47" w14:textId="1103A9E3" w:rsidR="0054123A" w:rsidRPr="00E55749" w:rsidRDefault="0054123A" w:rsidP="00F75C13">
                      <w:pPr>
                        <w:spacing w:after="0"/>
                        <w:ind w:left="720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E55749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Zeuge: 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Herr Kneip</w:t>
                      </w:r>
                    </w:p>
                    <w:p w14:paraId="6D24D075" w14:textId="77777777" w:rsidR="0054123A" w:rsidRPr="001F2F19" w:rsidRDefault="0054123A" w:rsidP="00867C0D">
                      <w:pPr>
                        <w:spacing w:after="0"/>
                        <w:rPr>
                          <w:rFonts w:ascii="Arial" w:hAnsi="Arial" w:cs="Arial"/>
                        </w:rPr>
                      </w:pPr>
                    </w:p>
                    <w:p w14:paraId="6DB0C831" w14:textId="49CE3E2D" w:rsidR="0054123A" w:rsidRPr="001F2F19" w:rsidRDefault="0054123A" w:rsidP="00996966">
                      <w:pPr>
                        <w:spacing w:after="0"/>
                        <w:ind w:left="7920" w:firstLine="720"/>
                        <w:jc w:val="center"/>
                        <w:rPr>
                          <w:rFonts w:ascii="Arial" w:hAnsi="Arial" w:cs="Arial"/>
                        </w:rPr>
                      </w:pPr>
                    </w:p>
                    <w:tbl>
                      <w:tblPr>
                        <w:tblStyle w:val="Tabellenraster"/>
                        <w:tblW w:w="0" w:type="auto"/>
                        <w:tblInd w:w="-147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4111"/>
                        <w:gridCol w:w="3828"/>
                        <w:gridCol w:w="1860"/>
                      </w:tblGrid>
                      <w:tr w:rsidR="0054123A" w:rsidRPr="001F2F19" w14:paraId="2F9ACC57" w14:textId="77777777" w:rsidTr="00D6421B">
                        <w:tc>
                          <w:tcPr>
                            <w:tcW w:w="7939" w:type="dxa"/>
                            <w:gridSpan w:val="2"/>
                          </w:tcPr>
                          <w:p w14:paraId="624269A6" w14:textId="77777777" w:rsidR="0054123A" w:rsidRPr="00D6421B" w:rsidRDefault="0054123A" w:rsidP="00D6421B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D6421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Deshalb wird gegen Sie gemäß § 17 des Gesetzes über Ordnungswidrigkeiten (OWiG)</w:t>
                            </w:r>
                          </w:p>
                          <w:p w14:paraId="28DBE3DE" w14:textId="77777777" w:rsidR="0054123A" w:rsidRPr="00D6421B" w:rsidRDefault="0054123A" w:rsidP="00D6421B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D6421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eine Geldbuße festgesetzt von: </w:t>
                            </w:r>
                          </w:p>
                          <w:p w14:paraId="2221D829" w14:textId="77777777" w:rsidR="0054123A" w:rsidRPr="00996966" w:rsidRDefault="0054123A" w:rsidP="00996966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1860" w:type="dxa"/>
                          </w:tcPr>
                          <w:p w14:paraId="076E5AB7" w14:textId="0F3B65A5" w:rsidR="0054123A" w:rsidRPr="001F2F19" w:rsidRDefault="00E60740" w:rsidP="00F75C13">
                            <w:pPr>
                              <w:jc w:val="right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2075</w:t>
                            </w:r>
                            <w:r w:rsidR="0054123A">
                              <w:rPr>
                                <w:rFonts w:ascii="Arial" w:hAnsi="Arial" w:cs="Arial"/>
                              </w:rPr>
                              <w:t>,00 €</w:t>
                            </w:r>
                          </w:p>
                        </w:tc>
                      </w:tr>
                      <w:tr w:rsidR="0054123A" w:rsidRPr="001F2F19" w14:paraId="66D08062" w14:textId="77777777" w:rsidTr="00D6421B">
                        <w:tc>
                          <w:tcPr>
                            <w:tcW w:w="7939" w:type="dxa"/>
                            <w:gridSpan w:val="2"/>
                          </w:tcPr>
                          <w:p w14:paraId="4ABFB088" w14:textId="6446873A" w:rsidR="0054123A" w:rsidRPr="00996966" w:rsidRDefault="0054123A" w:rsidP="00996966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996966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Außerdem haben Sie die Kosten des Verfahrens gemäß §§ 105 und 107 OWiG, 464 (1)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96966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und 465 Strafprozessordnung (StPO) zu tragen, und zwar</w:t>
                            </w:r>
                          </w:p>
                          <w:p w14:paraId="6FB6DE4B" w14:textId="77777777" w:rsidR="0054123A" w:rsidRPr="00D6421B" w:rsidRDefault="0054123A" w:rsidP="005155E7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1860" w:type="dxa"/>
                          </w:tcPr>
                          <w:p w14:paraId="557AE5D8" w14:textId="77777777" w:rsidR="0054123A" w:rsidRPr="001F2F19" w:rsidRDefault="0054123A" w:rsidP="00F75C13">
                            <w:pPr>
                              <w:jc w:val="right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</w:tr>
                      <w:tr w:rsidR="0054123A" w:rsidRPr="001F2F19" w14:paraId="1793600D" w14:textId="77777777" w:rsidTr="00D6421B">
                        <w:tc>
                          <w:tcPr>
                            <w:tcW w:w="4111" w:type="dxa"/>
                          </w:tcPr>
                          <w:p w14:paraId="59926655" w14:textId="77777777" w:rsidR="0054123A" w:rsidRPr="001F2F19" w:rsidRDefault="0054123A" w:rsidP="005155E7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3828" w:type="dxa"/>
                          </w:tcPr>
                          <w:p w14:paraId="702BF3AE" w14:textId="6C56D0BA" w:rsidR="0054123A" w:rsidRPr="001F2F19" w:rsidRDefault="0054123A" w:rsidP="005155E7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1F2F19">
                              <w:rPr>
                                <w:rFonts w:ascii="Arial" w:hAnsi="Arial" w:cs="Arial"/>
                              </w:rPr>
                              <w:t>Gebühr</w:t>
                            </w:r>
                          </w:p>
                        </w:tc>
                        <w:tc>
                          <w:tcPr>
                            <w:tcW w:w="1860" w:type="dxa"/>
                          </w:tcPr>
                          <w:p w14:paraId="61305E02" w14:textId="0B064ADF" w:rsidR="0054123A" w:rsidRPr="001F2F19" w:rsidRDefault="0054123A" w:rsidP="00F75C13">
                            <w:pPr>
                              <w:jc w:val="right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2</w:t>
                            </w:r>
                            <w:r w:rsidR="00E60740">
                              <w:rPr>
                                <w:rFonts w:ascii="Arial" w:hAnsi="Arial" w:cs="Arial"/>
                              </w:rPr>
                              <w:t>1</w:t>
                            </w:r>
                            <w:r>
                              <w:rPr>
                                <w:rFonts w:ascii="Arial" w:hAnsi="Arial" w:cs="Arial"/>
                              </w:rPr>
                              <w:t>,</w:t>
                            </w:r>
                            <w:r w:rsidR="00E60740">
                              <w:rPr>
                                <w:rFonts w:ascii="Arial" w:hAnsi="Arial" w:cs="Arial"/>
                              </w:rPr>
                              <w:t>5</w:t>
                            </w:r>
                            <w:r>
                              <w:rPr>
                                <w:rFonts w:ascii="Arial" w:hAnsi="Arial" w:cs="Arial"/>
                              </w:rPr>
                              <w:t>0 €</w:t>
                            </w:r>
                          </w:p>
                        </w:tc>
                      </w:tr>
                      <w:tr w:rsidR="0054123A" w:rsidRPr="001F2F19" w14:paraId="20E37727" w14:textId="77777777" w:rsidTr="00D6421B">
                        <w:tc>
                          <w:tcPr>
                            <w:tcW w:w="4111" w:type="dxa"/>
                          </w:tcPr>
                          <w:p w14:paraId="42683EFB" w14:textId="77777777" w:rsidR="0054123A" w:rsidRPr="001F2F19" w:rsidRDefault="0054123A" w:rsidP="005155E7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3828" w:type="dxa"/>
                          </w:tcPr>
                          <w:p w14:paraId="0BD886BA" w14:textId="20FB0C3C" w:rsidR="0054123A" w:rsidRPr="001F2F19" w:rsidRDefault="0054123A" w:rsidP="005155E7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1F2F19">
                              <w:rPr>
                                <w:rFonts w:ascii="Arial" w:hAnsi="Arial" w:cs="Arial"/>
                              </w:rPr>
                              <w:t>Auslagen</w:t>
                            </w:r>
                          </w:p>
                        </w:tc>
                        <w:tc>
                          <w:tcPr>
                            <w:tcW w:w="1860" w:type="dxa"/>
                            <w:tcBorders>
                              <w:bottom w:val="single" w:sz="4" w:space="0" w:color="auto"/>
                            </w:tcBorders>
                          </w:tcPr>
                          <w:p w14:paraId="0CB5434C" w14:textId="737122CA" w:rsidR="0054123A" w:rsidRPr="001F2F19" w:rsidRDefault="0054123A" w:rsidP="00F75C13">
                            <w:pPr>
                              <w:jc w:val="right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3,50 €</w:t>
                            </w:r>
                          </w:p>
                        </w:tc>
                      </w:tr>
                      <w:tr w:rsidR="0054123A" w:rsidRPr="001F2F19" w14:paraId="0FD18EA2" w14:textId="77777777" w:rsidTr="00D6421B">
                        <w:tc>
                          <w:tcPr>
                            <w:tcW w:w="4111" w:type="dxa"/>
                          </w:tcPr>
                          <w:p w14:paraId="6D3C5D78" w14:textId="77777777" w:rsidR="0054123A" w:rsidRPr="001F2F19" w:rsidRDefault="0054123A" w:rsidP="005155E7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3828" w:type="dxa"/>
                          </w:tcPr>
                          <w:p w14:paraId="3FDAA6C0" w14:textId="77777777" w:rsidR="0054123A" w:rsidRPr="001F2F19" w:rsidRDefault="0054123A" w:rsidP="005155E7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1860" w:type="dxa"/>
                            <w:tcBorders>
                              <w:top w:val="single" w:sz="4" w:space="0" w:color="auto"/>
                            </w:tcBorders>
                          </w:tcPr>
                          <w:p w14:paraId="423BEBCA" w14:textId="4266D60E" w:rsidR="0054123A" w:rsidRPr="00D6421B" w:rsidRDefault="0054123A" w:rsidP="00F75C13">
                            <w:pPr>
                              <w:jc w:val="right"/>
                              <w:rPr>
                                <w:rFonts w:ascii="Arial" w:hAnsi="Arial" w:cs="Arial"/>
                                <w:u w:val="single"/>
                              </w:rPr>
                            </w:pPr>
                          </w:p>
                        </w:tc>
                      </w:tr>
                      <w:tr w:rsidR="0054123A" w:rsidRPr="001F2F19" w14:paraId="7BD37A90" w14:textId="77777777" w:rsidTr="00D6421B">
                        <w:tc>
                          <w:tcPr>
                            <w:tcW w:w="4111" w:type="dxa"/>
                          </w:tcPr>
                          <w:p w14:paraId="57BC890E" w14:textId="77777777" w:rsidR="0054123A" w:rsidRPr="001F2F19" w:rsidRDefault="0054123A" w:rsidP="005155E7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3828" w:type="dxa"/>
                          </w:tcPr>
                          <w:p w14:paraId="515EE404" w14:textId="34450ACF" w:rsidR="0054123A" w:rsidRPr="001F2F19" w:rsidRDefault="0054123A" w:rsidP="005155E7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1F2F19">
                              <w:rPr>
                                <w:rFonts w:ascii="Arial" w:hAnsi="Arial" w:cs="Arial"/>
                              </w:rPr>
                              <w:t>Gesamtforderung</w:t>
                            </w:r>
                          </w:p>
                        </w:tc>
                        <w:tc>
                          <w:tcPr>
                            <w:tcW w:w="1860" w:type="dxa"/>
                          </w:tcPr>
                          <w:p w14:paraId="405E46EB" w14:textId="72646E3E" w:rsidR="0054123A" w:rsidRPr="001F2F19" w:rsidRDefault="0054123A" w:rsidP="00F75C13">
                            <w:pPr>
                              <w:jc w:val="right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fldChar w:fldCharType="begin"/>
                            </w:r>
                            <w:r>
                              <w:rPr>
                                <w:rFonts w:ascii="Arial" w:hAnsi="Arial" w:cs="Arial"/>
                              </w:rPr>
                              <w:instrText xml:space="preserve"> MERGEFIELD Verwarngeld </w:instrText>
                            </w:r>
                            <w:r>
                              <w:rPr>
                                <w:rFonts w:ascii="Arial" w:hAnsi="Arial" w:cs="Arial"/>
                              </w:rPr>
                              <w:fldChar w:fldCharType="separate"/>
                            </w:r>
                            <w:r w:rsidRPr="0048616A">
                              <w:rPr>
                                <w:rFonts w:ascii="Arial" w:hAnsi="Arial" w:cs="Arial"/>
                                <w:noProof/>
                              </w:rPr>
                              <w:t>2</w:t>
                            </w:r>
                            <w:r w:rsidR="00B62525">
                              <w:rPr>
                                <w:rFonts w:ascii="Arial" w:hAnsi="Arial" w:cs="Arial"/>
                                <w:noProof/>
                              </w:rPr>
                              <w:t>.</w:t>
                            </w:r>
                            <w:r w:rsidR="002B6C91">
                              <w:rPr>
                                <w:rFonts w:ascii="Arial" w:hAnsi="Arial" w:cs="Arial"/>
                                <w:noProof/>
                              </w:rPr>
                              <w:t>100</w:t>
                            </w:r>
                            <w:r w:rsidR="00B62525">
                              <w:rPr>
                                <w:rFonts w:ascii="Arial" w:hAnsi="Arial" w:cs="Arial"/>
                                <w:noProof/>
                              </w:rPr>
                              <w:t>;</w:t>
                            </w:r>
                            <w:r w:rsidRPr="0048616A">
                              <w:rPr>
                                <w:rFonts w:ascii="Arial" w:hAnsi="Arial" w:cs="Arial"/>
                                <w:noProof/>
                              </w:rPr>
                              <w:t>00</w:t>
                            </w:r>
                            <w:r>
                              <w:rPr>
                                <w:rFonts w:ascii="Arial" w:hAnsi="Arial" w:cs="Arial"/>
                              </w:rPr>
                              <w:fldChar w:fldCharType="end"/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€</w:t>
                            </w:r>
                          </w:p>
                        </w:tc>
                      </w:tr>
                    </w:tbl>
                    <w:p w14:paraId="1A21CB39" w14:textId="539DD31A" w:rsidR="0054123A" w:rsidRPr="001F2F19" w:rsidRDefault="0054123A" w:rsidP="00996966">
                      <w:pPr>
                        <w:spacing w:after="0"/>
                        <w:jc w:val="right"/>
                        <w:rPr>
                          <w:rFonts w:ascii="Arial" w:hAnsi="Arial" w:cs="Arial"/>
                        </w:rPr>
                      </w:pPr>
                      <w:r w:rsidRPr="001F2F19">
                        <w:rPr>
                          <w:rFonts w:ascii="Arial" w:hAnsi="Arial" w:cs="Arial"/>
                        </w:rPr>
                        <w:t xml:space="preserve"> 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bookmarkEnd w:id="0"/>
    </w:p>
    <w:sectPr w:rsidR="00302A2C" w:rsidRPr="008E12A6" w:rsidSect="001F65EF">
      <w:footerReference w:type="default" r:id="rId9"/>
      <w:headerReference w:type="first" r:id="rId10"/>
      <w:footerReference w:type="first" r:id="rId11"/>
      <w:pgSz w:w="11907" w:h="16839" w:code="9"/>
      <w:pgMar w:top="1008" w:right="1152" w:bottom="1152" w:left="1152" w:header="720" w:footer="91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C6459B" w14:textId="77777777" w:rsidR="0054123A" w:rsidRDefault="0054123A">
      <w:pPr>
        <w:spacing w:after="0"/>
      </w:pPr>
      <w:r>
        <w:separator/>
      </w:r>
    </w:p>
  </w:endnote>
  <w:endnote w:type="continuationSeparator" w:id="0">
    <w:p w14:paraId="053E637C" w14:textId="77777777" w:rsidR="0054123A" w:rsidRDefault="0054123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GMinchoB">
    <w:altName w:val="HG明朝B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08C9F2" w14:textId="77777777" w:rsidR="0054123A" w:rsidRDefault="0054123A">
    <w:pPr>
      <w:pStyle w:val="Fuzeile"/>
    </w:pPr>
    <w:r>
      <w:rPr>
        <w:lang w:bidi="de-DE"/>
      </w:rPr>
      <w:t xml:space="preserve">Seite </w:t>
    </w:r>
    <w:r>
      <w:rPr>
        <w:lang w:bidi="de-DE"/>
      </w:rPr>
      <w:fldChar w:fldCharType="begin"/>
    </w:r>
    <w:r>
      <w:rPr>
        <w:lang w:bidi="de-DE"/>
      </w:rPr>
      <w:instrText xml:space="preserve"> PAGE   \* MERGEFORMAT </w:instrText>
    </w:r>
    <w:r>
      <w:rPr>
        <w:lang w:bidi="de-DE"/>
      </w:rPr>
      <w:fldChar w:fldCharType="separate"/>
    </w:r>
    <w:r>
      <w:rPr>
        <w:noProof/>
        <w:lang w:bidi="de-DE"/>
      </w:rPr>
      <w:t>1</w:t>
    </w:r>
    <w:r>
      <w:rPr>
        <w:noProof/>
        <w:lang w:bidi="de-DE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A7046C" w14:textId="451EF1BC" w:rsidR="0054123A" w:rsidRPr="001F2F19" w:rsidRDefault="0054123A" w:rsidP="00184704">
    <w:pPr>
      <w:pStyle w:val="Fuzeile"/>
      <w:jc w:val="left"/>
      <w:rPr>
        <w:rFonts w:ascii="Arial" w:hAnsi="Arial" w:cs="Arial"/>
        <w:color w:val="auto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C734DC" w14:textId="77777777" w:rsidR="0054123A" w:rsidRDefault="0054123A">
      <w:pPr>
        <w:spacing w:after="0"/>
      </w:pPr>
      <w:r>
        <w:separator/>
      </w:r>
    </w:p>
  </w:footnote>
  <w:footnote w:type="continuationSeparator" w:id="0">
    <w:p w14:paraId="035F3105" w14:textId="77777777" w:rsidR="0054123A" w:rsidRDefault="0054123A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6C38D8" w14:textId="44CB11A2" w:rsidR="0054123A" w:rsidRPr="00406FE6" w:rsidRDefault="000423CE">
    <w:pPr>
      <w:pStyle w:val="Kopfzeile"/>
      <w:rPr>
        <w:b/>
        <w:bCs/>
      </w:rPr>
    </w:pPr>
    <w:r>
      <w:rPr>
        <w:b/>
        <w:bCs/>
      </w:rPr>
      <w:t>L</w:t>
    </w:r>
    <w:r w:rsidR="0054123A" w:rsidRPr="00406FE6">
      <w:rPr>
        <w:b/>
        <w:bCs/>
      </w:rPr>
      <w:t>andeshauptstadt</w:t>
    </w:r>
    <w:r w:rsidR="004020E8">
      <w:rPr>
        <w:b/>
        <w:bCs/>
      </w:rPr>
      <w:t xml:space="preserve"> </w:t>
    </w:r>
    <w:r w:rsidR="0054123A" w:rsidRPr="00406FE6">
      <w:rPr>
        <w:b/>
        <w:bCs/>
      </w:rPr>
      <w:t>Stuttgart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A021A2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058F67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0B68DE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084E0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B84D1A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92258F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CCADBA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3FC7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83221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842FF88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3435DE5"/>
    <w:multiLevelType w:val="multilevel"/>
    <w:tmpl w:val="04090023"/>
    <w:lvl w:ilvl="0">
      <w:start w:val="1"/>
      <w:numFmt w:val="upperRoman"/>
      <w:lvlText w:val="Artikel %1."/>
      <w:lvlJc w:val="left"/>
      <w:pPr>
        <w:ind w:left="0" w:firstLine="0"/>
      </w:pPr>
    </w:lvl>
    <w:lvl w:ilvl="1">
      <w:start w:val="1"/>
      <w:numFmt w:val="decimalZero"/>
      <w:isLgl/>
      <w:lvlText w:val="Abschnitt %1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1" w15:restartNumberingAfterBreak="0">
    <w:nsid w:val="05360A9D"/>
    <w:multiLevelType w:val="hybridMultilevel"/>
    <w:tmpl w:val="D2021A1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B327E1F"/>
    <w:multiLevelType w:val="hybridMultilevel"/>
    <w:tmpl w:val="7280336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4A56C4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76C52B42"/>
    <w:multiLevelType w:val="multilevel"/>
    <w:tmpl w:val="38101482"/>
    <w:lvl w:ilvl="0">
      <w:start w:val="1"/>
      <w:numFmt w:val="upperRoman"/>
      <w:lvlText w:val="Artikel %1."/>
      <w:lvlJc w:val="left"/>
      <w:pPr>
        <w:ind w:left="0" w:firstLine="0"/>
      </w:pPr>
    </w:lvl>
    <w:lvl w:ilvl="1">
      <w:start w:val="1"/>
      <w:numFmt w:val="decimalZero"/>
      <w:isLgl/>
      <w:lvlText w:val="Abschnitt %1 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78B21096"/>
    <w:multiLevelType w:val="hybridMultilevel"/>
    <w:tmpl w:val="0F2A268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C3B492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9"/>
  </w:num>
  <w:num w:numId="2">
    <w:abstractNumId w:val="9"/>
  </w:num>
  <w:num w:numId="3">
    <w:abstractNumId w:val="8"/>
  </w:num>
  <w:num w:numId="4">
    <w:abstractNumId w:val="8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3"/>
  </w:num>
  <w:num w:numId="14">
    <w:abstractNumId w:val="16"/>
  </w:num>
  <w:num w:numId="15">
    <w:abstractNumId w:val="14"/>
  </w:num>
  <w:num w:numId="16">
    <w:abstractNumId w:val="10"/>
  </w:num>
  <w:num w:numId="17">
    <w:abstractNumId w:val="12"/>
  </w:num>
  <w:num w:numId="18">
    <w:abstractNumId w:val="11"/>
  </w:num>
  <w:num w:numId="19">
    <w:abstractNumId w:val="15"/>
  </w:num>
</w:numbering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ne:recipientData>
    <wne:active wne:val="1"/>
    <wne:hash wne:val="1593522860"/>
  </wne:recipientData>
  <wne:recipientData>
    <wne:active wne:val="1"/>
    <wne:hash wne:val="-1594269662"/>
  </wne:recipientData>
  <wne:recipientData>
    <wne:active wne:val="1"/>
    <wne:hash wne:val="1368208534"/>
  </wne:recipientData>
  <wne:recipientData>
    <wne:active wne:val="1"/>
    <wne:hash wne:val="-1427811373"/>
  </wne:recipientData>
  <wne:recipientData>
    <wne:active wne:val="1"/>
    <wne:hash wne:val="713128208"/>
  </wne:recipientData>
  <wne:recipientData>
    <wne:active wne:val="1"/>
    <wne:hash wne:val="1012653388"/>
  </wne:recipientData>
  <wne:recipientData>
    <wne:active wne:val="1"/>
    <wne:hash wne:val="-1512698474"/>
  </wne:recipientData>
  <wne:recipientData>
    <wne:active wne:val="1"/>
    <wne:hash wne:val="1211996276"/>
  </wne:recipientData>
  <wne:recipientData>
    <wne:active wne:val="1"/>
    <wne:hash wne:val="-8621406"/>
  </wne:recipientData>
  <wne:recipientData>
    <wne:active wne:val="1"/>
    <wne:hash wne:val="-361539867"/>
  </wne:recipientData>
  <wne:recipientData>
    <wne:active wne:val="1"/>
    <wne:hash wne:val="-1743743637"/>
  </wne:recipientData>
  <wne:recipientData>
    <wne:active wne:val="1"/>
    <wne:hash wne:val="-1633125965"/>
  </wne:recipientData>
  <wne:recipientData>
    <wne:active wne:val="1"/>
    <wne:hash wne:val="-797084052"/>
  </wne:recipientData>
  <wne:recipientData>
    <wne:active wne:val="1"/>
    <wne:hash wne:val="1298050582"/>
  </wne:recipientData>
  <wne:recipientData>
    <wne:active wne:val="1"/>
    <wne:hash wne:val="-1565967466"/>
  </wne:recipientData>
  <wne:recipientData>
    <wne:active wne:val="1"/>
    <wne:hash wne:val="-551391412"/>
  </wne:recipientData>
  <wne:recipientData>
    <wne:active wne:val="1"/>
    <wne:hash wne:val="-28821114"/>
  </wne:recipientData>
  <wne:recipientData>
    <wne:active wne:val="1"/>
    <wne:hash wne:val="1509102078"/>
  </wne:recipientData>
  <wne:recipientData>
    <wne:active wne:val="1"/>
    <wne:hash wne:val="979142547"/>
  </wne:recipientData>
  <wne:recipientData>
    <wne:active wne:val="1"/>
    <wne:hash wne:val="-456206560"/>
  </wne:recipientData>
  <wne:recipientData>
    <wne:active wne:val="1"/>
    <wne:hash wne:val="2044666790"/>
  </wne:recipientData>
  <wne:recipientData>
    <wne:active wne:val="1"/>
    <wne:hash wne:val="-1007923237"/>
  </wne:recipientData>
  <wne:recipientData>
    <wne:active wne:val="1"/>
    <wne:hash wne:val="-871224741"/>
  </wne:recipientData>
  <wne:recipientData>
    <wne:active wne:val="1"/>
    <wne:hash wne:val="679641755"/>
  </wne:recipientData>
  <wne:recipientData>
    <wne:active wne:val="1"/>
    <wne:hash wne:val="-1850360519"/>
  </wne:recipientData>
  <wne:recipientData>
    <wne:active wne:val="1"/>
    <wne:hash wne:val="1078135369"/>
  </wne:recipientData>
  <wne:recipientData>
    <wne:active wne:val="1"/>
    <wne:hash wne:val="-1823735616"/>
  </wne:recipientData>
  <wne:recipientData>
    <wne:active wne:val="1"/>
    <wne:hash wne:val="-1488740981"/>
  </wne:recipientData>
  <wne:recipientData>
    <wne:active wne:val="1"/>
    <wne:hash wne:val="-215284007"/>
  </wne:recipientData>
  <wne:recipientData>
    <wne:active wne:val="1"/>
    <wne:hash wne:val="523324587"/>
  </wne:recipientData>
  <wne:recipientData>
    <wne:active wne:val="1"/>
    <wne:hash wne:val="1483430682"/>
  </wne:recipientData>
  <wne:recipientData>
    <wne:active wne:val="1"/>
    <wne:hash wne:val="2014562235"/>
  </wne:recipientData>
  <wne:recipientData>
    <wne:active wne:val="1"/>
    <wne:hash wne:val="1872743561"/>
  </wne:recipientData>
  <wne:recipientData>
    <wne:active wne:val="1"/>
    <wne:hash wne:val="-955369595"/>
  </wne:recipientData>
  <wne:recipientData>
    <wne:active wne:val="1"/>
    <wne:hash wne:val="-1224397482"/>
  </wne:recipientData>
  <wne:recipientData>
    <wne:active wne:val="1"/>
    <wne:hash wne:val="-506557963"/>
  </wne:recipientData>
  <wne:recipientData>
    <wne:active wne:val="1"/>
    <wne:hash wne:val="1971967139"/>
  </wne:recipientData>
  <wne:recipientData>
    <wne:active wne:val="1"/>
    <wne:hash wne:val="-338621491"/>
  </wne:recipientData>
  <wne:recipientData>
    <wne:active wne:val="1"/>
    <wne:hash wne:val="-1698393516"/>
  </wne:recipientData>
  <wne:recipientData>
    <wne:active wne:val="1"/>
    <wne:hash wne:val="1500752547"/>
  </wne:recipientData>
  <wne:recipientData>
    <wne:active wne:val="1"/>
    <wne:hash wne:val="-1160051269"/>
  </wne:recipientData>
  <wne:recipientData>
    <wne:active wne:val="1"/>
    <wne:hash wne:val="-1795702222"/>
  </wne:recipientData>
  <wne:recipientData>
    <wne:active wne:val="1"/>
    <wne:hash wne:val="116064952"/>
  </wne:recipientData>
  <wne:recipientData>
    <wne:active wne:val="1"/>
    <wne:hash wne:val="175563759"/>
  </wne:recipientData>
  <wne:recipientData>
    <wne:active wne:val="1"/>
    <wne:hash wne:val="-633142069"/>
  </wne:recipientData>
  <wne:recipientData>
    <wne:active wne:val="1"/>
    <wne:hash wne:val="-887387472"/>
  </wne:recipientData>
  <wne:recipientData>
    <wne:active wne:val="1"/>
    <wne:hash wne:val="298075351"/>
  </wne:recipientData>
  <wne:recipientData>
    <wne:active wne:val="1"/>
    <wne:hash wne:val="-188683095"/>
  </wne:recipientData>
  <wne:recipientData>
    <wne:active wne:val="1"/>
    <wne:hash wne:val="448557617"/>
  </wne:recipientData>
  <wne:recipientData>
    <wne:active wne:val="1"/>
    <wne:hash wne:val="-1091721414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mailMerge>
    <w:mainDocumentType w:val="formLetters"/>
    <w:linkToQuery/>
    <w:dataType w:val="native"/>
    <w:connectString w:val="Provider=Microsoft.ACE.OLEDB.12.0;User ID=Admin;Data Source=C:\Users\MO\Documents\Meine Datenquellen\DatenSerienbriefe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Tabelle2$` "/>
    <w:viewMergedData/>
    <w:activeRecord w:val="8"/>
    <w:odso>
      <w:udl w:val="Provider=Microsoft.ACE.OLEDB.12.0;User ID=Admin;Data Source=C:\Users\MO\Documents\Meine Datenquellen\DatenSerienbriefe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Tabelle2$"/>
      <w:src r:id="rId2"/>
      <w:colDelim w:val="9"/>
      <w:type w:val="text"/>
      <w:fHdr/>
      <w:fieldMapData>
        <w:column w:val="0"/>
        <w:lid w:val="de-DE"/>
      </w:fieldMapData>
      <w:fieldMapData>
        <w:type w:val="dbColumn"/>
        <w:name w:val="Anrede"/>
        <w:mappedName w:val="Anrede"/>
        <w:column w:val="6"/>
        <w:lid w:val="de-DE"/>
      </w:fieldMapData>
      <w:fieldMapData>
        <w:type w:val="dbColumn"/>
        <w:name w:val="Vorname"/>
        <w:mappedName w:val="Vorname"/>
        <w:column w:val="9"/>
        <w:lid w:val="de-DE"/>
      </w:fieldMapData>
      <w:fieldMapData>
        <w:column w:val="0"/>
        <w:lid w:val="de-DE"/>
      </w:fieldMapData>
      <w:fieldMapData>
        <w:type w:val="dbColumn"/>
        <w:name w:val="Nachname"/>
        <w:mappedName w:val="Nachname"/>
        <w:column w:val="1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type w:val="dbColumn"/>
        <w:name w:val="Ort"/>
        <w:mappedName w:val="Ort"/>
        <w:column w:val="11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type w:val="dbColumn"/>
        <w:name w:val="Telefon"/>
        <w:mappedName w:val="Telefon Büro"/>
        <w:column w:val="5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recipientData r:id="rId3"/>
    </w:odso>
  </w:mailMerge>
  <w:defaultTabStop w:val="720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EB9"/>
    <w:rsid w:val="00030BD4"/>
    <w:rsid w:val="00035F7E"/>
    <w:rsid w:val="000423CE"/>
    <w:rsid w:val="00046936"/>
    <w:rsid w:val="00047B60"/>
    <w:rsid w:val="000B236C"/>
    <w:rsid w:val="000D5AB1"/>
    <w:rsid w:val="000F0D59"/>
    <w:rsid w:val="00101AE3"/>
    <w:rsid w:val="001318D8"/>
    <w:rsid w:val="00150CC4"/>
    <w:rsid w:val="001711EA"/>
    <w:rsid w:val="00184704"/>
    <w:rsid w:val="001D55E5"/>
    <w:rsid w:val="001E3667"/>
    <w:rsid w:val="001F2F19"/>
    <w:rsid w:val="001F65EF"/>
    <w:rsid w:val="002045EB"/>
    <w:rsid w:val="002120DA"/>
    <w:rsid w:val="0023517F"/>
    <w:rsid w:val="00252C02"/>
    <w:rsid w:val="00260B98"/>
    <w:rsid w:val="002656C6"/>
    <w:rsid w:val="00293B83"/>
    <w:rsid w:val="002B6C91"/>
    <w:rsid w:val="002C15EC"/>
    <w:rsid w:val="002F36BF"/>
    <w:rsid w:val="002F3B66"/>
    <w:rsid w:val="00302A2C"/>
    <w:rsid w:val="00310F61"/>
    <w:rsid w:val="00341475"/>
    <w:rsid w:val="00347330"/>
    <w:rsid w:val="00373E21"/>
    <w:rsid w:val="00381669"/>
    <w:rsid w:val="003B0923"/>
    <w:rsid w:val="003D46D2"/>
    <w:rsid w:val="003D61AD"/>
    <w:rsid w:val="004020E8"/>
    <w:rsid w:val="00406FE6"/>
    <w:rsid w:val="004136A3"/>
    <w:rsid w:val="00423F71"/>
    <w:rsid w:val="00427FA3"/>
    <w:rsid w:val="00437201"/>
    <w:rsid w:val="004576BC"/>
    <w:rsid w:val="0046799A"/>
    <w:rsid w:val="00471F32"/>
    <w:rsid w:val="004722AE"/>
    <w:rsid w:val="00476CDE"/>
    <w:rsid w:val="0048339B"/>
    <w:rsid w:val="004A4368"/>
    <w:rsid w:val="004E509F"/>
    <w:rsid w:val="00500DCE"/>
    <w:rsid w:val="005155E7"/>
    <w:rsid w:val="0052105A"/>
    <w:rsid w:val="0054123A"/>
    <w:rsid w:val="0055089F"/>
    <w:rsid w:val="0059450A"/>
    <w:rsid w:val="005A0123"/>
    <w:rsid w:val="005A2EE5"/>
    <w:rsid w:val="005A54D5"/>
    <w:rsid w:val="005A76B7"/>
    <w:rsid w:val="005F6A8B"/>
    <w:rsid w:val="00654B4E"/>
    <w:rsid w:val="00673C35"/>
    <w:rsid w:val="00676140"/>
    <w:rsid w:val="00676D9A"/>
    <w:rsid w:val="006A3CE7"/>
    <w:rsid w:val="00707981"/>
    <w:rsid w:val="007150E3"/>
    <w:rsid w:val="0072066B"/>
    <w:rsid w:val="00724463"/>
    <w:rsid w:val="00731BBB"/>
    <w:rsid w:val="00745DDD"/>
    <w:rsid w:val="007561FB"/>
    <w:rsid w:val="0076387D"/>
    <w:rsid w:val="00791FB0"/>
    <w:rsid w:val="007D0621"/>
    <w:rsid w:val="007D19DD"/>
    <w:rsid w:val="00841031"/>
    <w:rsid w:val="00867C0D"/>
    <w:rsid w:val="008A4F75"/>
    <w:rsid w:val="008A7DC9"/>
    <w:rsid w:val="008C2A3D"/>
    <w:rsid w:val="008C7065"/>
    <w:rsid w:val="008E12A6"/>
    <w:rsid w:val="008F15C5"/>
    <w:rsid w:val="00920901"/>
    <w:rsid w:val="00926EE6"/>
    <w:rsid w:val="00936143"/>
    <w:rsid w:val="00940230"/>
    <w:rsid w:val="00965D17"/>
    <w:rsid w:val="00996966"/>
    <w:rsid w:val="009C01A9"/>
    <w:rsid w:val="009F15A5"/>
    <w:rsid w:val="00A01959"/>
    <w:rsid w:val="00A1026F"/>
    <w:rsid w:val="00A12573"/>
    <w:rsid w:val="00A27383"/>
    <w:rsid w:val="00A43F5B"/>
    <w:rsid w:val="00A451A7"/>
    <w:rsid w:val="00A53EA9"/>
    <w:rsid w:val="00A653CA"/>
    <w:rsid w:val="00A736B0"/>
    <w:rsid w:val="00AB48A2"/>
    <w:rsid w:val="00B20FE5"/>
    <w:rsid w:val="00B57D5C"/>
    <w:rsid w:val="00B62525"/>
    <w:rsid w:val="00B64720"/>
    <w:rsid w:val="00B66A05"/>
    <w:rsid w:val="00B90BEB"/>
    <w:rsid w:val="00B95BD4"/>
    <w:rsid w:val="00BB53B5"/>
    <w:rsid w:val="00BE34E4"/>
    <w:rsid w:val="00C27AA9"/>
    <w:rsid w:val="00C443ED"/>
    <w:rsid w:val="00C83E3C"/>
    <w:rsid w:val="00CC5100"/>
    <w:rsid w:val="00D02A74"/>
    <w:rsid w:val="00D559F9"/>
    <w:rsid w:val="00D6421B"/>
    <w:rsid w:val="00D905F1"/>
    <w:rsid w:val="00D9295F"/>
    <w:rsid w:val="00D96840"/>
    <w:rsid w:val="00DB393A"/>
    <w:rsid w:val="00DF0E6A"/>
    <w:rsid w:val="00DF56DD"/>
    <w:rsid w:val="00E24D7F"/>
    <w:rsid w:val="00E3464C"/>
    <w:rsid w:val="00E46AA3"/>
    <w:rsid w:val="00E51CD7"/>
    <w:rsid w:val="00E55749"/>
    <w:rsid w:val="00E60740"/>
    <w:rsid w:val="00E82DA7"/>
    <w:rsid w:val="00E9386B"/>
    <w:rsid w:val="00EB5EB9"/>
    <w:rsid w:val="00F02DDB"/>
    <w:rsid w:val="00F522A5"/>
    <w:rsid w:val="00F64C6B"/>
    <w:rsid w:val="00F75C13"/>
    <w:rsid w:val="00FA3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4:docId w14:val="75F56789"/>
  <w15:chartTrackingRefBased/>
  <w15:docId w15:val="{20EFF8D9-D8BD-43DC-A606-2710F0363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de-DE" w:eastAsia="en-US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iPriority="5" w:unhideWhenUsed="1" w:qFormat="1"/>
    <w:lsdException w:name="Signature" w:semiHidden="1" w:uiPriority="6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4" w:unhideWhenUsed="1" w:qFormat="1"/>
    <w:lsdException w:name="Date" w:semiHidden="1" w:uiPriority="3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A27383"/>
  </w:style>
  <w:style w:type="paragraph" w:styleId="berschrift1">
    <w:name w:val="heading 1"/>
    <w:basedOn w:val="Standard"/>
    <w:link w:val="berschrift1Zchn"/>
    <w:uiPriority w:val="9"/>
    <w:qFormat/>
    <w:rsid w:val="0076387D"/>
    <w:pPr>
      <w:keepNext/>
      <w:keepLines/>
      <w:spacing w:before="40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4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76387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A7B88" w:themeColor="accent1" w:themeShade="BF"/>
      <w:sz w:val="26"/>
      <w:szCs w:val="2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76387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76387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link w:val="TitelZchn"/>
    <w:uiPriority w:val="1"/>
    <w:qFormat/>
    <w:rsid w:val="00673C35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itelZchn">
    <w:name w:val="Titel Zchn"/>
    <w:basedOn w:val="Absatz-Standardschriftart"/>
    <w:link w:val="Titel"/>
    <w:uiPriority w:val="1"/>
    <w:rsid w:val="00673C35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paragraph" w:styleId="Datum">
    <w:name w:val="Date"/>
    <w:basedOn w:val="Standard"/>
    <w:next w:val="Adresse"/>
    <w:link w:val="DatumZchn"/>
    <w:uiPriority w:val="2"/>
    <w:unhideWhenUsed/>
    <w:qFormat/>
    <w:rsid w:val="00673C35"/>
    <w:pPr>
      <w:spacing w:before="720"/>
      <w:contextualSpacing/>
    </w:pPr>
    <w:rPr>
      <w:b/>
      <w:bCs/>
      <w:color w:val="0D0D0D" w:themeColor="text1" w:themeTint="F2"/>
    </w:rPr>
  </w:style>
  <w:style w:type="character" w:customStyle="1" w:styleId="DatumZchn">
    <w:name w:val="Datum Zchn"/>
    <w:basedOn w:val="Absatz-Standardschriftart"/>
    <w:link w:val="Datum"/>
    <w:uiPriority w:val="2"/>
    <w:rsid w:val="00673C35"/>
    <w:rPr>
      <w:b/>
      <w:bCs/>
      <w:color w:val="0D0D0D" w:themeColor="text1" w:themeTint="F2"/>
    </w:rPr>
  </w:style>
  <w:style w:type="paragraph" w:customStyle="1" w:styleId="Adresse">
    <w:name w:val="Adresse"/>
    <w:basedOn w:val="Standard"/>
    <w:next w:val="Anrede"/>
    <w:uiPriority w:val="3"/>
    <w:qFormat/>
    <w:rsid w:val="00965D17"/>
    <w:pPr>
      <w:spacing w:line="336" w:lineRule="auto"/>
      <w:contextualSpacing/>
    </w:pPr>
  </w:style>
  <w:style w:type="paragraph" w:styleId="Fuzeile">
    <w:name w:val="footer"/>
    <w:basedOn w:val="Standard"/>
    <w:link w:val="FuzeileZchn"/>
    <w:uiPriority w:val="99"/>
    <w:unhideWhenUsed/>
    <w:rsid w:val="000D5AB1"/>
    <w:pPr>
      <w:spacing w:after="0"/>
      <w:jc w:val="right"/>
    </w:pPr>
    <w:rPr>
      <w:rFonts w:eastAsiaTheme="minorEastAsia"/>
      <w:color w:val="2A7B88" w:themeColor="accent1" w:themeShade="BF"/>
    </w:rPr>
  </w:style>
  <w:style w:type="character" w:customStyle="1" w:styleId="FuzeileZchn">
    <w:name w:val="Fußzeile Zchn"/>
    <w:basedOn w:val="Absatz-Standardschriftart"/>
    <w:link w:val="Fuzeile"/>
    <w:uiPriority w:val="99"/>
    <w:rsid w:val="000D5AB1"/>
    <w:rPr>
      <w:rFonts w:eastAsiaTheme="minorEastAsia"/>
      <w:color w:val="2A7B88" w:themeColor="accent1" w:themeShade="BF"/>
    </w:rPr>
  </w:style>
  <w:style w:type="paragraph" w:styleId="Anrede">
    <w:name w:val="Salutation"/>
    <w:basedOn w:val="Standard"/>
    <w:next w:val="Standard"/>
    <w:link w:val="AnredeZchn"/>
    <w:uiPriority w:val="4"/>
    <w:unhideWhenUsed/>
    <w:qFormat/>
    <w:rsid w:val="00965D17"/>
    <w:pPr>
      <w:spacing w:before="800" w:after="180"/>
    </w:pPr>
    <w:rPr>
      <w:b/>
      <w:bCs/>
      <w:color w:val="0D0D0D" w:themeColor="text1" w:themeTint="F2"/>
    </w:rPr>
  </w:style>
  <w:style w:type="character" w:customStyle="1" w:styleId="AnredeZchn">
    <w:name w:val="Anrede Zchn"/>
    <w:basedOn w:val="Absatz-Standardschriftart"/>
    <w:link w:val="Anrede"/>
    <w:uiPriority w:val="4"/>
    <w:rsid w:val="00965D17"/>
    <w:rPr>
      <w:b/>
      <w:bCs/>
      <w:color w:val="0D0D0D" w:themeColor="text1" w:themeTint="F2"/>
      <w:sz w:val="18"/>
      <w:szCs w:val="18"/>
    </w:rPr>
  </w:style>
  <w:style w:type="paragraph" w:styleId="Gruformel">
    <w:name w:val="Closing"/>
    <w:basedOn w:val="Standard"/>
    <w:next w:val="Unterschrift"/>
    <w:link w:val="GruformelZchn"/>
    <w:uiPriority w:val="5"/>
    <w:unhideWhenUsed/>
    <w:qFormat/>
    <w:rsid w:val="00965D17"/>
    <w:pPr>
      <w:spacing w:before="720" w:after="0"/>
    </w:pPr>
    <w:rPr>
      <w:b/>
      <w:bCs/>
      <w:color w:val="0D0D0D" w:themeColor="text1" w:themeTint="F2"/>
    </w:rPr>
  </w:style>
  <w:style w:type="character" w:customStyle="1" w:styleId="GruformelZchn">
    <w:name w:val="Grußformel Zchn"/>
    <w:basedOn w:val="Absatz-Standardschriftart"/>
    <w:link w:val="Gruformel"/>
    <w:uiPriority w:val="5"/>
    <w:rsid w:val="00965D17"/>
    <w:rPr>
      <w:b/>
      <w:bCs/>
      <w:color w:val="0D0D0D" w:themeColor="text1" w:themeTint="F2"/>
      <w:sz w:val="18"/>
      <w:szCs w:val="18"/>
    </w:rPr>
  </w:style>
  <w:style w:type="paragraph" w:styleId="Unterschrift">
    <w:name w:val="Signature"/>
    <w:basedOn w:val="Standard"/>
    <w:next w:val="Standard"/>
    <w:link w:val="UnterschriftZchn"/>
    <w:uiPriority w:val="6"/>
    <w:unhideWhenUsed/>
    <w:qFormat/>
    <w:rsid w:val="00965D17"/>
    <w:pPr>
      <w:spacing w:before="1080"/>
      <w:contextualSpacing/>
    </w:pPr>
    <w:rPr>
      <w:b/>
      <w:bCs/>
      <w:color w:val="0D0D0D" w:themeColor="text1" w:themeTint="F2"/>
    </w:rPr>
  </w:style>
  <w:style w:type="character" w:customStyle="1" w:styleId="UnterschriftZchn">
    <w:name w:val="Unterschrift Zchn"/>
    <w:basedOn w:val="Absatz-Standardschriftart"/>
    <w:link w:val="Unterschrift"/>
    <w:uiPriority w:val="6"/>
    <w:rsid w:val="00965D17"/>
    <w:rPr>
      <w:b/>
      <w:bCs/>
      <w:color w:val="0D0D0D" w:themeColor="text1" w:themeTint="F2"/>
      <w:sz w:val="18"/>
      <w:szCs w:val="18"/>
    </w:rPr>
  </w:style>
  <w:style w:type="paragraph" w:styleId="Kopfzeile">
    <w:name w:val="header"/>
    <w:basedOn w:val="Standard"/>
    <w:link w:val="KopfzeileZchn"/>
    <w:uiPriority w:val="99"/>
    <w:unhideWhenUsed/>
    <w:rsid w:val="000D5AB1"/>
    <w:pPr>
      <w:spacing w:after="0"/>
    </w:pPr>
    <w:rPr>
      <w:rFonts w:eastAsiaTheme="minorEastAsia"/>
    </w:rPr>
  </w:style>
  <w:style w:type="character" w:customStyle="1" w:styleId="KopfzeileZchn">
    <w:name w:val="Kopfzeile Zchn"/>
    <w:basedOn w:val="Absatz-Standardschriftart"/>
    <w:link w:val="Kopfzeile"/>
    <w:uiPriority w:val="99"/>
    <w:rsid w:val="000D5AB1"/>
    <w:rPr>
      <w:rFonts w:eastAsiaTheme="minorEastAsia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965D17"/>
    <w:rPr>
      <w:rFonts w:asciiTheme="majorHAnsi" w:eastAsiaTheme="majorEastAsia" w:hAnsiTheme="majorHAnsi" w:cstheme="majorBidi"/>
      <w:b/>
      <w:color w:val="2A7B88" w:themeColor="accent1" w:themeShade="BF"/>
      <w:sz w:val="24"/>
      <w:szCs w:val="32"/>
    </w:rPr>
  </w:style>
  <w:style w:type="paragraph" w:styleId="Untertitel">
    <w:name w:val="Subtitle"/>
    <w:basedOn w:val="Standard"/>
    <w:link w:val="UntertitelZchn"/>
    <w:uiPriority w:val="11"/>
    <w:semiHidden/>
    <w:unhideWhenUsed/>
    <w:qFormat/>
    <w:rsid w:val="000D5AB1"/>
    <w:pPr>
      <w:numPr>
        <w:ilvl w:val="1"/>
      </w:numPr>
      <w:spacing w:after="160"/>
      <w:contextualSpacing/>
    </w:pPr>
    <w:rPr>
      <w:rFonts w:eastAsiaTheme="minorEastAsia"/>
      <w:color w:val="5A5A5A" w:themeColor="text1" w:themeTint="A5"/>
    </w:rPr>
  </w:style>
  <w:style w:type="character" w:styleId="Platzhaltertext">
    <w:name w:val="Placeholder Text"/>
    <w:basedOn w:val="Absatz-Standardschriftart"/>
    <w:uiPriority w:val="99"/>
    <w:semiHidden/>
    <w:rsid w:val="00DF56DD"/>
    <w:rPr>
      <w:color w:val="3A3836" w:themeColor="background2" w:themeShade="40"/>
    </w:rPr>
  </w:style>
  <w:style w:type="character" w:customStyle="1" w:styleId="UntertitelZchn">
    <w:name w:val="Untertitel Zchn"/>
    <w:basedOn w:val="Absatz-Standardschriftart"/>
    <w:link w:val="Untertitel"/>
    <w:uiPriority w:val="11"/>
    <w:semiHidden/>
    <w:rsid w:val="000D5AB1"/>
    <w:rPr>
      <w:rFonts w:eastAsiaTheme="minorEastAsia"/>
      <w:color w:val="5A5A5A" w:themeColor="text1" w:themeTint="A5"/>
      <w:sz w:val="22"/>
      <w:szCs w:val="22"/>
    </w:rPr>
  </w:style>
  <w:style w:type="paragraph" w:styleId="IntensivesZitat">
    <w:name w:val="Intense Quote"/>
    <w:basedOn w:val="Standard"/>
    <w:next w:val="Standard"/>
    <w:link w:val="IntensivesZitatZchn"/>
    <w:uiPriority w:val="30"/>
    <w:semiHidden/>
    <w:unhideWhenUsed/>
    <w:qFormat/>
    <w:rsid w:val="00DF56DD"/>
    <w:pPr>
      <w:pBdr>
        <w:top w:val="single" w:sz="4" w:space="10" w:color="39A5B7" w:themeColor="accent1"/>
        <w:bottom w:val="single" w:sz="4" w:space="10" w:color="39A5B7" w:themeColor="accent1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semiHidden/>
    <w:rsid w:val="00DF56DD"/>
    <w:rPr>
      <w:i/>
      <w:iCs/>
      <w:color w:val="2A7B88" w:themeColor="accent1" w:themeShade="BF"/>
    </w:rPr>
  </w:style>
  <w:style w:type="character" w:styleId="IntensiveHervorhebung">
    <w:name w:val="Intense Emphasis"/>
    <w:basedOn w:val="Absatz-Standardschriftart"/>
    <w:uiPriority w:val="21"/>
    <w:semiHidden/>
    <w:unhideWhenUsed/>
    <w:qFormat/>
    <w:rsid w:val="00DF56DD"/>
    <w:rPr>
      <w:i/>
      <w:iCs/>
      <w:color w:val="2A7B88" w:themeColor="accent1" w:themeShade="BF"/>
    </w:rPr>
  </w:style>
  <w:style w:type="character" w:styleId="IntensiverVerweis">
    <w:name w:val="Intense Reference"/>
    <w:basedOn w:val="Absatz-Standardschriftart"/>
    <w:uiPriority w:val="32"/>
    <w:semiHidden/>
    <w:unhideWhenUsed/>
    <w:qFormat/>
    <w:rsid w:val="00DF56DD"/>
    <w:rPr>
      <w:b/>
      <w:bCs/>
      <w:smallCaps/>
      <w:color w:val="2A7B88" w:themeColor="accent1" w:themeShade="BF"/>
      <w:spacing w:val="5"/>
    </w:rPr>
  </w:style>
  <w:style w:type="paragraph" w:styleId="Blocktext">
    <w:name w:val="Block Text"/>
    <w:basedOn w:val="Standard"/>
    <w:uiPriority w:val="99"/>
    <w:semiHidden/>
    <w:unhideWhenUsed/>
    <w:rsid w:val="00DF56DD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rFonts w:eastAsiaTheme="minorEastAsia"/>
      <w:i/>
      <w:iCs/>
      <w:color w:val="2A7B88" w:themeColor="accent1" w:themeShade="BF"/>
    </w:rPr>
  </w:style>
  <w:style w:type="character" w:styleId="Hyperlink">
    <w:name w:val="Hyperlink"/>
    <w:basedOn w:val="Absatz-Standardschriftart"/>
    <w:uiPriority w:val="99"/>
    <w:unhideWhenUsed/>
    <w:rsid w:val="00DF56DD"/>
    <w:rPr>
      <w:color w:val="2A7B88" w:themeColor="accent1" w:themeShade="BF"/>
      <w:u w:val="single"/>
    </w:rPr>
  </w:style>
  <w:style w:type="paragraph" w:styleId="Textkrper-Einzug3">
    <w:name w:val="Body Text Indent 3"/>
    <w:basedOn w:val="Standard"/>
    <w:link w:val="Textkrper-Einzug3Zchn"/>
    <w:uiPriority w:val="99"/>
    <w:semiHidden/>
    <w:unhideWhenUsed/>
    <w:rsid w:val="00DF56DD"/>
    <w:pPr>
      <w:spacing w:after="120"/>
      <w:ind w:left="360"/>
    </w:pPr>
    <w:rPr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uiPriority w:val="99"/>
    <w:semiHidden/>
    <w:rsid w:val="00DF56DD"/>
    <w:rPr>
      <w:szCs w:val="16"/>
    </w:rPr>
  </w:style>
  <w:style w:type="paragraph" w:styleId="Textkrper3">
    <w:name w:val="Body Text 3"/>
    <w:basedOn w:val="Standard"/>
    <w:link w:val="Textkrper3Zchn"/>
    <w:uiPriority w:val="99"/>
    <w:semiHidden/>
    <w:unhideWhenUsed/>
    <w:rsid w:val="00DF56DD"/>
    <w:pPr>
      <w:spacing w:after="120"/>
    </w:pPr>
    <w:rPr>
      <w:szCs w:val="16"/>
    </w:rPr>
  </w:style>
  <w:style w:type="character" w:customStyle="1" w:styleId="Textkrper3Zchn">
    <w:name w:val="Textkörper 3 Zchn"/>
    <w:basedOn w:val="Absatz-Standardschriftart"/>
    <w:link w:val="Textkrper3"/>
    <w:uiPriority w:val="99"/>
    <w:semiHidden/>
    <w:rsid w:val="00DF56DD"/>
    <w:rPr>
      <w:szCs w:val="16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A736B0"/>
    <w:rPr>
      <w:sz w:val="22"/>
      <w:szCs w:val="16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DF56DD"/>
    <w:pPr>
      <w:spacing w:after="0"/>
    </w:pPr>
    <w:rPr>
      <w:rFonts w:ascii="Segoe UI" w:hAnsi="Segoe UI" w:cs="Segoe UI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DF56DD"/>
    <w:rPr>
      <w:rFonts w:ascii="Segoe UI" w:hAnsi="Segoe UI" w:cs="Segoe UI"/>
      <w:szCs w:val="16"/>
    </w:rPr>
  </w:style>
  <w:style w:type="character" w:styleId="BesuchterLink">
    <w:name w:val="FollowedHyperlink"/>
    <w:basedOn w:val="Absatz-Standardschriftart"/>
    <w:uiPriority w:val="99"/>
    <w:semiHidden/>
    <w:unhideWhenUsed/>
    <w:rsid w:val="00DF56DD"/>
    <w:rPr>
      <w:color w:val="7B4968" w:themeColor="accent5" w:themeShade="BF"/>
      <w:u w:val="single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DF56DD"/>
    <w:rPr>
      <w:rFonts w:asciiTheme="majorHAnsi" w:eastAsiaTheme="majorEastAsia" w:hAnsiTheme="majorHAnsi" w:cstheme="majorBidi"/>
      <w:color w:val="2A7B88" w:themeColor="accent1" w:themeShade="BF"/>
      <w:sz w:val="26"/>
      <w:szCs w:val="2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A736B0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A736B0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A736B0"/>
    <w:pPr>
      <w:spacing w:after="200"/>
    </w:pPr>
    <w:rPr>
      <w:i/>
      <w:iCs/>
      <w:color w:val="4D4D4D" w:themeColor="text2"/>
      <w:szCs w:val="18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736B0"/>
    <w:pPr>
      <w:spacing w:after="0"/>
    </w:pPr>
    <w:rPr>
      <w:rFonts w:ascii="Segoe UI" w:hAnsi="Segoe UI" w:cs="Segoe UI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736B0"/>
    <w:rPr>
      <w:rFonts w:ascii="Segoe UI" w:hAnsi="Segoe UI" w:cs="Segoe UI"/>
      <w:szCs w:val="18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A736B0"/>
    <w:rPr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A736B0"/>
    <w:rPr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A736B0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A736B0"/>
    <w:rPr>
      <w:b/>
      <w:bCs/>
      <w:szCs w:val="20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A736B0"/>
    <w:pPr>
      <w:spacing w:after="0"/>
    </w:pPr>
    <w:rPr>
      <w:szCs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A736B0"/>
    <w:rPr>
      <w:szCs w:val="20"/>
    </w:rPr>
  </w:style>
  <w:style w:type="paragraph" w:styleId="Umschlagabsenderadresse">
    <w:name w:val="envelope return"/>
    <w:basedOn w:val="Standard"/>
    <w:uiPriority w:val="99"/>
    <w:semiHidden/>
    <w:unhideWhenUsed/>
    <w:rsid w:val="00A736B0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A736B0"/>
    <w:pPr>
      <w:spacing w:after="0"/>
    </w:pPr>
    <w:rPr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A736B0"/>
    <w:rPr>
      <w:szCs w:val="20"/>
    </w:rPr>
  </w:style>
  <w:style w:type="character" w:styleId="HTMLCode">
    <w:name w:val="HTML Code"/>
    <w:basedOn w:val="Absatz-Standardschriftart"/>
    <w:uiPriority w:val="99"/>
    <w:semiHidden/>
    <w:unhideWhenUsed/>
    <w:rsid w:val="00A736B0"/>
    <w:rPr>
      <w:rFonts w:ascii="Consolas" w:hAnsi="Consolas"/>
      <w:sz w:val="22"/>
      <w:szCs w:val="20"/>
    </w:rPr>
  </w:style>
  <w:style w:type="character" w:styleId="HTMLTastatur">
    <w:name w:val="HTML Keyboard"/>
    <w:basedOn w:val="Absatz-Standardschriftart"/>
    <w:uiPriority w:val="99"/>
    <w:semiHidden/>
    <w:unhideWhenUsed/>
    <w:rsid w:val="00A736B0"/>
    <w:rPr>
      <w:rFonts w:ascii="Consolas" w:hAnsi="Consolas"/>
      <w:sz w:val="22"/>
      <w:szCs w:val="20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A736B0"/>
    <w:pPr>
      <w:spacing w:after="0"/>
    </w:pPr>
    <w:rPr>
      <w:rFonts w:ascii="Consolas" w:hAnsi="Consolas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A736B0"/>
    <w:rPr>
      <w:rFonts w:ascii="Consolas" w:hAnsi="Consolas"/>
      <w:szCs w:val="20"/>
    </w:rPr>
  </w:style>
  <w:style w:type="character" w:styleId="HTMLSchreibmaschine">
    <w:name w:val="HTML Typewriter"/>
    <w:basedOn w:val="Absatz-Standardschriftart"/>
    <w:uiPriority w:val="99"/>
    <w:semiHidden/>
    <w:unhideWhenUsed/>
    <w:rsid w:val="00A736B0"/>
    <w:rPr>
      <w:rFonts w:ascii="Consolas" w:hAnsi="Consolas"/>
      <w:sz w:val="22"/>
      <w:szCs w:val="20"/>
    </w:rPr>
  </w:style>
  <w:style w:type="paragraph" w:styleId="Makrotext">
    <w:name w:val="macro"/>
    <w:link w:val="MakrotextZchn"/>
    <w:uiPriority w:val="99"/>
    <w:semiHidden/>
    <w:unhideWhenUsed/>
    <w:rsid w:val="00A736B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krotextZchn">
    <w:name w:val="Makrotext Zchn"/>
    <w:basedOn w:val="Absatz-Standardschriftart"/>
    <w:link w:val="Makrotext"/>
    <w:uiPriority w:val="99"/>
    <w:semiHidden/>
    <w:rsid w:val="00A736B0"/>
    <w:rPr>
      <w:rFonts w:ascii="Consolas" w:hAnsi="Consolas"/>
      <w:szCs w:val="20"/>
    </w:rPr>
  </w:style>
  <w:style w:type="paragraph" w:styleId="NurText">
    <w:name w:val="Plain Text"/>
    <w:basedOn w:val="Standard"/>
    <w:link w:val="NurTextZchn"/>
    <w:uiPriority w:val="99"/>
    <w:semiHidden/>
    <w:unhideWhenUsed/>
    <w:rsid w:val="00A736B0"/>
    <w:pPr>
      <w:spacing w:after="0"/>
    </w:pPr>
    <w:rPr>
      <w:rFonts w:ascii="Consolas" w:hAnsi="Consolas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semiHidden/>
    <w:rsid w:val="00A736B0"/>
    <w:rPr>
      <w:rFonts w:ascii="Consolas" w:hAnsi="Consolas"/>
      <w:szCs w:val="21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150CC4"/>
    <w:rPr>
      <w:color w:val="605E5C"/>
      <w:shd w:val="clear" w:color="auto" w:fill="E1DFDD"/>
    </w:rPr>
  </w:style>
  <w:style w:type="table" w:styleId="Tabellenraster">
    <w:name w:val="Table Grid"/>
    <w:basedOn w:val="NormaleTabelle"/>
    <w:uiPriority w:val="39"/>
    <w:rsid w:val="00E51CD7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unhideWhenUsed/>
    <w:qFormat/>
    <w:rsid w:val="00E82DA7"/>
    <w:pPr>
      <w:ind w:left="720"/>
      <w:contextualSpacing/>
    </w:pPr>
  </w:style>
  <w:style w:type="character" w:styleId="Endnotenzeichen">
    <w:name w:val="endnote reference"/>
    <w:basedOn w:val="Absatz-Standardschriftart"/>
    <w:uiPriority w:val="99"/>
    <w:semiHidden/>
    <w:unhideWhenUsed/>
    <w:rsid w:val="0018470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C:\Users\soc4real\TesseractData\GitRepo\ocr-bussgeld\data.csv" TargetMode="External"/><Relationship Id="rId1" Type="http://schemas.openxmlformats.org/officeDocument/2006/relationships/attachedTemplate" Target="file:///C:\Users\MO\AppData\Roaming\Microsoft\Templates\Anschreiben%20(blau).dotx" TargetMode="External"/></Relationships>
</file>

<file path=word/theme/theme1.xml><?xml version="1.0" encoding="utf-8"?>
<a:theme xmlns:a="http://schemas.openxmlformats.org/drawingml/2006/main" name="Theme1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402F14C-76E1-4A5B-BF83-FF6E9E2466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Anschreiben (blau).dotx</Template>
  <TotalTime>0</TotalTime>
  <Pages>1</Pages>
  <Words>0</Words>
  <Characters>5</Characters>
  <Application>Microsoft Office Word</Application>
  <DocSecurity>0</DocSecurity>
  <Lines>1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</dc:creator>
  <cp:keywords/>
  <dc:description/>
  <cp:lastModifiedBy>Ingo Speckens</cp:lastModifiedBy>
  <cp:revision>16</cp:revision>
  <cp:lastPrinted>2019-12-02T09:26:00Z</cp:lastPrinted>
  <dcterms:created xsi:type="dcterms:W3CDTF">2019-12-02T09:22:00Z</dcterms:created>
  <dcterms:modified xsi:type="dcterms:W3CDTF">2019-12-02T09:34:00Z</dcterms:modified>
</cp:coreProperties>
</file>