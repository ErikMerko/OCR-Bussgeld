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BCD2D" w14:textId="57197375" w:rsidR="00302A2C" w:rsidRPr="002757B6" w:rsidRDefault="00F5374F" w:rsidP="008E12A6">
      <w:pPr>
        <w:pStyle w:val="Datum"/>
        <w:rPr>
          <w:rFonts w:ascii="Arial" w:hAnsi="Arial" w:cs="Arial"/>
          <w:sz w:val="18"/>
          <w:szCs w:val="18"/>
        </w:rPr>
      </w:pPr>
      <w:r w:rsidRPr="002757B6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24D05873" wp14:editId="2177A056">
                <wp:simplePos x="0" y="0"/>
                <wp:positionH relativeFrom="column">
                  <wp:posOffset>4290060</wp:posOffset>
                </wp:positionH>
                <wp:positionV relativeFrom="page">
                  <wp:posOffset>701040</wp:posOffset>
                </wp:positionV>
                <wp:extent cx="2214245" cy="3688080"/>
                <wp:effectExtent l="0" t="0" r="14605" b="26670"/>
                <wp:wrapTopAndBottom/>
                <wp:docPr id="212" name="Auto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4245" cy="3688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302507A0" w14:textId="5BDF0589" w:rsidR="008B190B" w:rsidRPr="0006366D" w:rsidRDefault="008B190B" w:rsidP="005F6A8B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</w:p>
                          <w:p w14:paraId="560712BE" w14:textId="08428DE8" w:rsidR="008B190B" w:rsidRPr="0006366D" w:rsidRDefault="008B190B" w:rsidP="005F6A8B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t>Fachbereich Ordnung, Verkehr und Rettungswesen</w:t>
                            </w:r>
                          </w:p>
                          <w:p w14:paraId="084C6DAA" w14:textId="7717B97E" w:rsidR="008B190B" w:rsidRPr="0006366D" w:rsidRDefault="008B190B" w:rsidP="005F6A8B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</w:p>
                          <w:p w14:paraId="02310420" w14:textId="2874E7C1" w:rsidR="008B190B" w:rsidRDefault="008B190B" w:rsidP="00C300C6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6"/>
                                <w:szCs w:val="16"/>
                              </w:rPr>
                            </w:pPr>
                            <w:r w:rsidRPr="00F5374F">
                              <w:rPr>
                                <w:rFonts w:ascii="Arial" w:hAnsi="Arial" w:cs="Arial"/>
                                <w:color w:val="4D4D4D" w:themeColor="text2"/>
                                <w:sz w:val="16"/>
                                <w:szCs w:val="16"/>
                              </w:rPr>
                              <w:t>Ansprechpartnerin/Zimmer</w:t>
                            </w:r>
                          </w:p>
                          <w:p w14:paraId="27EB91C9" w14:textId="2871BAD9" w:rsidR="008B190B" w:rsidRDefault="008B190B" w:rsidP="00C300C6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 w:themeColor="text2"/>
                                <w:sz w:val="20"/>
                                <w:szCs w:val="20"/>
                              </w:rPr>
                              <w:t>Frau Konstantianos / 025</w:t>
                            </w:r>
                          </w:p>
                          <w:p w14:paraId="2E19E92E" w14:textId="33135517" w:rsidR="008B190B" w:rsidRDefault="008B190B" w:rsidP="00C300C6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20"/>
                                <w:szCs w:val="20"/>
                              </w:rPr>
                            </w:pPr>
                          </w:p>
                          <w:p w14:paraId="07B422DC" w14:textId="7873CA81" w:rsidR="008B190B" w:rsidRDefault="008B190B" w:rsidP="00C300C6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 w:themeColor="text2"/>
                                <w:sz w:val="16"/>
                                <w:szCs w:val="16"/>
                              </w:rPr>
                              <w:t>Durchwahl/Fax</w:t>
                            </w:r>
                          </w:p>
                          <w:p w14:paraId="0D2CAB61" w14:textId="6D02DF13" w:rsidR="008B190B" w:rsidRPr="00F5374F" w:rsidRDefault="008B190B" w:rsidP="00C300C6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20"/>
                                <w:szCs w:val="20"/>
                              </w:rPr>
                            </w:pPr>
                            <w:r w:rsidRPr="00F5374F">
                              <w:rPr>
                                <w:rFonts w:ascii="Arial" w:hAnsi="Arial" w:cs="Arial"/>
                                <w:color w:val="4D4D4D" w:themeColor="text2"/>
                                <w:sz w:val="20"/>
                                <w:szCs w:val="20"/>
                              </w:rPr>
                              <w:t>05231/75-357</w:t>
                            </w:r>
                          </w:p>
                          <w:p w14:paraId="61686411" w14:textId="0E87AB17" w:rsidR="008B190B" w:rsidRDefault="008B190B" w:rsidP="00F5374F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20"/>
                                <w:szCs w:val="20"/>
                              </w:rPr>
                            </w:pPr>
                            <w:r w:rsidRPr="00F5374F">
                              <w:rPr>
                                <w:rFonts w:ascii="Arial" w:hAnsi="Arial" w:cs="Arial"/>
                                <w:color w:val="4D4D4D" w:themeColor="text2"/>
                                <w:sz w:val="20"/>
                                <w:szCs w:val="20"/>
                              </w:rPr>
                              <w:t>05231/75-</w:t>
                            </w:r>
                            <w:r>
                              <w:rPr>
                                <w:rFonts w:ascii="Arial" w:hAnsi="Arial" w:cs="Arial"/>
                                <w:color w:val="4D4D4D" w:themeColor="text2"/>
                                <w:sz w:val="20"/>
                                <w:szCs w:val="20"/>
                              </w:rPr>
                              <w:t>99</w:t>
                            </w:r>
                            <w:r w:rsidRPr="00F5374F">
                              <w:rPr>
                                <w:rFonts w:ascii="Arial" w:hAnsi="Arial" w:cs="Arial"/>
                                <w:color w:val="4D4D4D" w:themeColor="text2"/>
                                <w:sz w:val="20"/>
                                <w:szCs w:val="20"/>
                              </w:rPr>
                              <w:t>357</w:t>
                            </w:r>
                          </w:p>
                          <w:p w14:paraId="05BB5997" w14:textId="77777777" w:rsidR="008B190B" w:rsidRPr="00F5374F" w:rsidRDefault="008B190B" w:rsidP="00F5374F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20"/>
                                <w:szCs w:val="20"/>
                              </w:rPr>
                            </w:pPr>
                          </w:p>
                          <w:p w14:paraId="2234DF54" w14:textId="1606FDC6" w:rsidR="008B190B" w:rsidRDefault="008B190B" w:rsidP="00C300C6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 w:themeColor="text2"/>
                                <w:sz w:val="16"/>
                                <w:szCs w:val="16"/>
                              </w:rPr>
                              <w:t>E-Mail</w:t>
                            </w:r>
                          </w:p>
                          <w:p w14:paraId="37E3C990" w14:textId="31515482" w:rsidR="008B190B" w:rsidRDefault="008B190B" w:rsidP="00C300C6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6"/>
                                <w:szCs w:val="16"/>
                              </w:rPr>
                            </w:pPr>
                            <w:r w:rsidRPr="00496852">
                              <w:rPr>
                                <w:rFonts w:ascii="Arial" w:hAnsi="Arial" w:cs="Arial"/>
                                <w:color w:val="4D4D4D" w:themeColor="text2"/>
                                <w:sz w:val="16"/>
                                <w:szCs w:val="16"/>
                              </w:rPr>
                              <w:t>Owi29@landkreis-goslar.de</w:t>
                            </w:r>
                          </w:p>
                          <w:p w14:paraId="5F81C8E9" w14:textId="7A371C83" w:rsidR="008B190B" w:rsidRDefault="008B190B" w:rsidP="00C300C6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6"/>
                                <w:szCs w:val="16"/>
                              </w:rPr>
                            </w:pPr>
                          </w:p>
                          <w:p w14:paraId="2F4DCACC" w14:textId="5C3B37D9" w:rsidR="008B190B" w:rsidRDefault="008B190B" w:rsidP="00C300C6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 w:themeColor="text2"/>
                                <w:sz w:val="16"/>
                                <w:szCs w:val="16"/>
                              </w:rPr>
                              <w:t>Aktenzeichen</w:t>
                            </w:r>
                          </w:p>
                          <w:p w14:paraId="66DA7A0A" w14:textId="16343D33" w:rsidR="008B190B" w:rsidRDefault="008B190B" w:rsidP="00C300C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D4D4D" w:themeColor="text2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D4D4D" w:themeColor="text2"/>
                                <w:sz w:val="18"/>
                                <w:szCs w:val="18"/>
                              </w:rPr>
                              <w:instrText xml:space="preserve"> MERGEFIELD Aktenzeichen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D4D4D" w:themeColor="text2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EB0858" w:rsidRPr="00D508FB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4D4D4D" w:themeColor="text2"/>
                                <w:sz w:val="18"/>
                                <w:szCs w:val="18"/>
                              </w:rPr>
                              <w:t>8.3Q/6-Y/HJ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D4D4D" w:themeColor="text2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14:paraId="4518C6CA" w14:textId="628F1E4E" w:rsidR="008B190B" w:rsidRDefault="008B190B" w:rsidP="00C300C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</w:p>
                          <w:p w14:paraId="278A77E5" w14:textId="12F238FA" w:rsidR="008B190B" w:rsidRPr="00496852" w:rsidRDefault="008B190B" w:rsidP="00C300C6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6"/>
                                <w:szCs w:val="16"/>
                              </w:rPr>
                            </w:pPr>
                            <w:r w:rsidRPr="00496852">
                              <w:rPr>
                                <w:rFonts w:ascii="Arial" w:hAnsi="Arial" w:cs="Arial"/>
                                <w:color w:val="4D4D4D" w:themeColor="text2"/>
                                <w:sz w:val="16"/>
                                <w:szCs w:val="16"/>
                              </w:rPr>
                              <w:t>Ihre Nachricht, Ihr Zeichen</w:t>
                            </w:r>
                          </w:p>
                          <w:p w14:paraId="718098D9" w14:textId="6D74A85A" w:rsidR="008B190B" w:rsidRPr="00496852" w:rsidRDefault="008B190B" w:rsidP="00C300C6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6"/>
                                <w:szCs w:val="16"/>
                              </w:rPr>
                            </w:pPr>
                          </w:p>
                          <w:p w14:paraId="11F31995" w14:textId="36291B1B" w:rsidR="008B190B" w:rsidRPr="00496852" w:rsidRDefault="008B190B" w:rsidP="00C300C6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6"/>
                                <w:szCs w:val="16"/>
                              </w:rPr>
                            </w:pPr>
                          </w:p>
                          <w:p w14:paraId="6201BA91" w14:textId="3E69D8A9" w:rsidR="008B190B" w:rsidRPr="00496852" w:rsidRDefault="008B190B" w:rsidP="00C300C6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6"/>
                                <w:szCs w:val="16"/>
                              </w:rPr>
                            </w:pPr>
                            <w:r w:rsidRPr="00496852">
                              <w:rPr>
                                <w:rFonts w:ascii="Arial" w:hAnsi="Arial" w:cs="Arial"/>
                                <w:color w:val="4D4D4D" w:themeColor="text2"/>
                                <w:sz w:val="16"/>
                                <w:szCs w:val="16"/>
                              </w:rPr>
                              <w:t>Datum</w:t>
                            </w:r>
                          </w:p>
                          <w:p w14:paraId="7DA995F2" w14:textId="2AC932A3" w:rsidR="008B190B" w:rsidRPr="00496852" w:rsidRDefault="008B190B" w:rsidP="008B190B">
                            <w:pPr>
                              <w:spacing w:after="0"/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instrText xml:space="preserve"> MERGEFIELD Briefdatum </w:instrText>
                            </w:r>
                            <w:r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EB0858" w:rsidRPr="00D508FB">
                              <w:rPr>
                                <w:rFonts w:ascii="Arial" w:hAnsi="Arial" w:cs="Arial"/>
                                <w:noProof/>
                                <w:color w:val="4D4D4D" w:themeColor="text2"/>
                                <w:sz w:val="18"/>
                                <w:szCs w:val="18"/>
                              </w:rPr>
                              <w:t>15.10.20</w:t>
                            </w:r>
                            <w:r w:rsidR="002F6E55">
                              <w:rPr>
                                <w:rFonts w:ascii="Arial" w:hAnsi="Arial" w:cs="Arial"/>
                                <w:noProof/>
                                <w:color w:val="4D4D4D" w:themeColor="text2"/>
                                <w:sz w:val="18"/>
                                <w:szCs w:val="18"/>
                              </w:rPr>
                              <w:t>2</w:t>
                            </w:r>
                            <w:r w:rsidR="00EB0858" w:rsidRPr="00D508FB">
                              <w:rPr>
                                <w:rFonts w:ascii="Arial" w:hAnsi="Arial" w:cs="Arial"/>
                                <w:noProof/>
                                <w:color w:val="4D4D4D" w:themeColor="text2"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color w:val="4D4D4D" w:themeColor="text2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82880" tIns="457200" rIns="182880" bIns="7315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05873" id="AutoForm 14" o:spid="_x0000_s1026" style="position:absolute;margin-left:337.8pt;margin-top:55.2pt;width:174.35pt;height:290.4pt;z-index:251662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" fillcolor="white [3212]" strokecolor="white [3212]" strokeweight="1.25pt">
                <v:textbox inset="14.4pt,36pt,14.4pt,5.76pt">
                  <w:txbxContent>
                    <w:p w14:paraId="302507A0" w14:textId="5BDF0589" w:rsidR="008B190B" w:rsidRPr="0006366D" w:rsidRDefault="008B190B" w:rsidP="005F6A8B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</w:p>
                    <w:p w14:paraId="560712BE" w14:textId="08428DE8" w:rsidR="008B190B" w:rsidRPr="0006366D" w:rsidRDefault="008B190B" w:rsidP="005F6A8B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t>Fachbereich Ordnung, Verkehr und Rettungswesen</w:t>
                      </w:r>
                    </w:p>
                    <w:p w14:paraId="084C6DAA" w14:textId="7717B97E" w:rsidR="008B190B" w:rsidRPr="0006366D" w:rsidRDefault="008B190B" w:rsidP="005F6A8B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</w:p>
                    <w:p w14:paraId="02310420" w14:textId="2874E7C1" w:rsidR="008B190B" w:rsidRDefault="008B190B" w:rsidP="00C300C6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6"/>
                          <w:szCs w:val="16"/>
                        </w:rPr>
                      </w:pPr>
                      <w:r w:rsidRPr="00F5374F">
                        <w:rPr>
                          <w:rFonts w:ascii="Arial" w:hAnsi="Arial" w:cs="Arial"/>
                          <w:color w:val="4D4D4D" w:themeColor="text2"/>
                          <w:sz w:val="16"/>
                          <w:szCs w:val="16"/>
                        </w:rPr>
                        <w:t>Ansprechpartnerin/Zimmer</w:t>
                      </w:r>
                    </w:p>
                    <w:p w14:paraId="27EB91C9" w14:textId="2871BAD9" w:rsidR="008B190B" w:rsidRDefault="008B190B" w:rsidP="00C300C6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D4D4D" w:themeColor="text2"/>
                          <w:sz w:val="20"/>
                          <w:szCs w:val="20"/>
                        </w:rPr>
                        <w:t>Frau Konstantianos / 025</w:t>
                      </w:r>
                    </w:p>
                    <w:p w14:paraId="2E19E92E" w14:textId="33135517" w:rsidR="008B190B" w:rsidRDefault="008B190B" w:rsidP="00C300C6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20"/>
                          <w:szCs w:val="20"/>
                        </w:rPr>
                      </w:pPr>
                    </w:p>
                    <w:p w14:paraId="07B422DC" w14:textId="7873CA81" w:rsidR="008B190B" w:rsidRDefault="008B190B" w:rsidP="00C300C6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4D4D4D" w:themeColor="text2"/>
                          <w:sz w:val="16"/>
                          <w:szCs w:val="16"/>
                        </w:rPr>
                        <w:t>Durchwahl/Fax</w:t>
                      </w:r>
                    </w:p>
                    <w:p w14:paraId="0D2CAB61" w14:textId="6D02DF13" w:rsidR="008B190B" w:rsidRPr="00F5374F" w:rsidRDefault="008B190B" w:rsidP="00C300C6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20"/>
                          <w:szCs w:val="20"/>
                        </w:rPr>
                      </w:pPr>
                      <w:r w:rsidRPr="00F5374F">
                        <w:rPr>
                          <w:rFonts w:ascii="Arial" w:hAnsi="Arial" w:cs="Arial"/>
                          <w:color w:val="4D4D4D" w:themeColor="text2"/>
                          <w:sz w:val="20"/>
                          <w:szCs w:val="20"/>
                        </w:rPr>
                        <w:t>05231/75-357</w:t>
                      </w:r>
                    </w:p>
                    <w:p w14:paraId="61686411" w14:textId="0E87AB17" w:rsidR="008B190B" w:rsidRDefault="008B190B" w:rsidP="00F5374F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20"/>
                          <w:szCs w:val="20"/>
                        </w:rPr>
                      </w:pPr>
                      <w:r w:rsidRPr="00F5374F">
                        <w:rPr>
                          <w:rFonts w:ascii="Arial" w:hAnsi="Arial" w:cs="Arial"/>
                          <w:color w:val="4D4D4D" w:themeColor="text2"/>
                          <w:sz w:val="20"/>
                          <w:szCs w:val="20"/>
                        </w:rPr>
                        <w:t>05231/75-</w:t>
                      </w:r>
                      <w:r>
                        <w:rPr>
                          <w:rFonts w:ascii="Arial" w:hAnsi="Arial" w:cs="Arial"/>
                          <w:color w:val="4D4D4D" w:themeColor="text2"/>
                          <w:sz w:val="20"/>
                          <w:szCs w:val="20"/>
                        </w:rPr>
                        <w:t>99</w:t>
                      </w:r>
                      <w:r w:rsidRPr="00F5374F">
                        <w:rPr>
                          <w:rFonts w:ascii="Arial" w:hAnsi="Arial" w:cs="Arial"/>
                          <w:color w:val="4D4D4D" w:themeColor="text2"/>
                          <w:sz w:val="20"/>
                          <w:szCs w:val="20"/>
                        </w:rPr>
                        <w:t>357</w:t>
                      </w:r>
                    </w:p>
                    <w:p w14:paraId="05BB5997" w14:textId="77777777" w:rsidR="008B190B" w:rsidRPr="00F5374F" w:rsidRDefault="008B190B" w:rsidP="00F5374F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20"/>
                          <w:szCs w:val="20"/>
                        </w:rPr>
                      </w:pPr>
                    </w:p>
                    <w:p w14:paraId="2234DF54" w14:textId="1606FDC6" w:rsidR="008B190B" w:rsidRDefault="008B190B" w:rsidP="00C300C6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4D4D4D" w:themeColor="text2"/>
                          <w:sz w:val="16"/>
                          <w:szCs w:val="16"/>
                        </w:rPr>
                        <w:t>E-Mail</w:t>
                      </w:r>
                    </w:p>
                    <w:p w14:paraId="37E3C990" w14:textId="31515482" w:rsidR="008B190B" w:rsidRDefault="008B190B" w:rsidP="00C300C6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6"/>
                          <w:szCs w:val="16"/>
                        </w:rPr>
                      </w:pPr>
                      <w:r w:rsidRPr="00496852">
                        <w:rPr>
                          <w:rFonts w:ascii="Arial" w:hAnsi="Arial" w:cs="Arial"/>
                          <w:color w:val="4D4D4D" w:themeColor="text2"/>
                          <w:sz w:val="16"/>
                          <w:szCs w:val="16"/>
                        </w:rPr>
                        <w:t>Owi29@landkreis-goslar.de</w:t>
                      </w:r>
                    </w:p>
                    <w:p w14:paraId="5F81C8E9" w14:textId="7A371C83" w:rsidR="008B190B" w:rsidRDefault="008B190B" w:rsidP="00C300C6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6"/>
                          <w:szCs w:val="16"/>
                        </w:rPr>
                      </w:pPr>
                    </w:p>
                    <w:p w14:paraId="2F4DCACC" w14:textId="5C3B37D9" w:rsidR="008B190B" w:rsidRDefault="008B190B" w:rsidP="00C300C6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4D4D4D" w:themeColor="text2"/>
                          <w:sz w:val="16"/>
                          <w:szCs w:val="16"/>
                        </w:rPr>
                        <w:t>Aktenzeichen</w:t>
                      </w:r>
                    </w:p>
                    <w:p w14:paraId="66DA7A0A" w14:textId="16343D33" w:rsidR="008B190B" w:rsidRDefault="008B190B" w:rsidP="00C300C6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D4D4D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D4D4D" w:themeColor="text2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D4D4D" w:themeColor="text2"/>
                          <w:sz w:val="18"/>
                          <w:szCs w:val="18"/>
                        </w:rPr>
                        <w:instrText xml:space="preserve"> MERGEFIELD Aktenzeichen </w:instrTex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D4D4D" w:themeColor="text2"/>
                          <w:sz w:val="18"/>
                          <w:szCs w:val="18"/>
                        </w:rPr>
                        <w:fldChar w:fldCharType="separate"/>
                      </w:r>
                      <w:r w:rsidR="00EB0858" w:rsidRPr="00D508FB">
                        <w:rPr>
                          <w:rFonts w:ascii="Arial" w:hAnsi="Arial" w:cs="Arial"/>
                          <w:b/>
                          <w:bCs/>
                          <w:noProof/>
                          <w:color w:val="4D4D4D" w:themeColor="text2"/>
                          <w:sz w:val="18"/>
                          <w:szCs w:val="18"/>
                        </w:rPr>
                        <w:t>8.3Q/6-Y/HJ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D4D4D" w:themeColor="text2"/>
                          <w:sz w:val="18"/>
                          <w:szCs w:val="18"/>
                        </w:rPr>
                        <w:fldChar w:fldCharType="end"/>
                      </w:r>
                    </w:p>
                    <w:p w14:paraId="4518C6CA" w14:textId="628F1E4E" w:rsidR="008B190B" w:rsidRDefault="008B190B" w:rsidP="00C300C6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D4D4D" w:themeColor="text2"/>
                          <w:sz w:val="18"/>
                          <w:szCs w:val="18"/>
                        </w:rPr>
                      </w:pPr>
                    </w:p>
                    <w:p w14:paraId="278A77E5" w14:textId="12F238FA" w:rsidR="008B190B" w:rsidRPr="00496852" w:rsidRDefault="008B190B" w:rsidP="00C300C6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6"/>
                          <w:szCs w:val="16"/>
                        </w:rPr>
                      </w:pPr>
                      <w:r w:rsidRPr="00496852">
                        <w:rPr>
                          <w:rFonts w:ascii="Arial" w:hAnsi="Arial" w:cs="Arial"/>
                          <w:color w:val="4D4D4D" w:themeColor="text2"/>
                          <w:sz w:val="16"/>
                          <w:szCs w:val="16"/>
                        </w:rPr>
                        <w:t>Ihre Nachricht, Ihr Zeichen</w:t>
                      </w:r>
                    </w:p>
                    <w:p w14:paraId="718098D9" w14:textId="6D74A85A" w:rsidR="008B190B" w:rsidRPr="00496852" w:rsidRDefault="008B190B" w:rsidP="00C300C6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6"/>
                          <w:szCs w:val="16"/>
                        </w:rPr>
                      </w:pPr>
                    </w:p>
                    <w:p w14:paraId="11F31995" w14:textId="36291B1B" w:rsidR="008B190B" w:rsidRPr="00496852" w:rsidRDefault="008B190B" w:rsidP="00C300C6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6"/>
                          <w:szCs w:val="16"/>
                        </w:rPr>
                      </w:pPr>
                    </w:p>
                    <w:p w14:paraId="6201BA91" w14:textId="3E69D8A9" w:rsidR="008B190B" w:rsidRPr="00496852" w:rsidRDefault="008B190B" w:rsidP="00C300C6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6"/>
                          <w:szCs w:val="16"/>
                        </w:rPr>
                      </w:pPr>
                      <w:r w:rsidRPr="00496852">
                        <w:rPr>
                          <w:rFonts w:ascii="Arial" w:hAnsi="Arial" w:cs="Arial"/>
                          <w:color w:val="4D4D4D" w:themeColor="text2"/>
                          <w:sz w:val="16"/>
                          <w:szCs w:val="16"/>
                        </w:rPr>
                        <w:t>Datum</w:t>
                      </w:r>
                    </w:p>
                    <w:p w14:paraId="7DA995F2" w14:textId="2AC932A3" w:rsidR="008B190B" w:rsidRPr="00496852" w:rsidRDefault="008B190B" w:rsidP="008B190B">
                      <w:pPr>
                        <w:spacing w:after="0"/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instrText xml:space="preserve"> MERGEFIELD Briefdatum </w:instrText>
                      </w:r>
                      <w:r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fldChar w:fldCharType="separate"/>
                      </w:r>
                      <w:r w:rsidR="00EB0858" w:rsidRPr="00D508FB">
                        <w:rPr>
                          <w:rFonts w:ascii="Arial" w:hAnsi="Arial" w:cs="Arial"/>
                          <w:noProof/>
                          <w:color w:val="4D4D4D" w:themeColor="text2"/>
                          <w:sz w:val="18"/>
                          <w:szCs w:val="18"/>
                        </w:rPr>
                        <w:t>15.10.20</w:t>
                      </w:r>
                      <w:r w:rsidR="002F6E55">
                        <w:rPr>
                          <w:rFonts w:ascii="Arial" w:hAnsi="Arial" w:cs="Arial"/>
                          <w:noProof/>
                          <w:color w:val="4D4D4D" w:themeColor="text2"/>
                          <w:sz w:val="18"/>
                          <w:szCs w:val="18"/>
                        </w:rPr>
                        <w:t>2</w:t>
                      </w:r>
                      <w:r w:rsidR="00EB0858" w:rsidRPr="00D508FB">
                        <w:rPr>
                          <w:rFonts w:ascii="Arial" w:hAnsi="Arial" w:cs="Arial"/>
                          <w:noProof/>
                          <w:color w:val="4D4D4D" w:themeColor="text2"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rFonts w:ascii="Arial" w:hAnsi="Arial" w:cs="Arial"/>
                          <w:color w:val="4D4D4D" w:themeColor="text2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 w:rsidRPr="002757B6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69B2356" wp14:editId="3292FA70">
                <wp:simplePos x="0" y="0"/>
                <wp:positionH relativeFrom="column">
                  <wp:posOffset>-228600</wp:posOffset>
                </wp:positionH>
                <wp:positionV relativeFrom="paragraph">
                  <wp:posOffset>476250</wp:posOffset>
                </wp:positionV>
                <wp:extent cx="2491740" cy="1303020"/>
                <wp:effectExtent l="0" t="0" r="3810" b="0"/>
                <wp:wrapTight wrapText="bothSides">
                  <wp:wrapPolygon edited="0">
                    <wp:start x="0" y="0"/>
                    <wp:lineTo x="0" y="21158"/>
                    <wp:lineTo x="21468" y="21158"/>
                    <wp:lineTo x="21468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740" cy="130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990A6" w14:textId="34180889" w:rsidR="008B190B" w:rsidRPr="0006366D" w:rsidRDefault="008B190B" w:rsidP="000A729B">
                            <w:pPr>
                              <w:pStyle w:val="Anrede"/>
                              <w:spacing w:before="0" w:line="276" w:lineRule="auto"/>
                              <w:rPr>
                                <w:rFonts w:ascii="Arial" w:hAnsi="Arial" w:cs="Arial"/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t>Landkreis Goslar</w:t>
                            </w:r>
                            <w:r w:rsidRPr="0006366D">
                              <w:rPr>
                                <w:rFonts w:ascii="Arial" w:hAnsi="Arial" w:cs="Arial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t xml:space="preserve"> - Postfach 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t>31 40</w:t>
                            </w:r>
                            <w:r w:rsidRPr="0006366D">
                              <w:rPr>
                                <w:rFonts w:ascii="Arial" w:hAnsi="Arial" w:cs="Arial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t xml:space="preserve"> - 3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t>8631</w:t>
                            </w:r>
                            <w:r w:rsidRPr="0006366D">
                              <w:rPr>
                                <w:rFonts w:ascii="Arial" w:hAnsi="Arial" w:cs="Arial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t>Goslar</w:t>
                            </w:r>
                          </w:p>
                          <w:p w14:paraId="189D5863" w14:textId="3EA2763A" w:rsidR="008B190B" w:rsidRDefault="008B190B" w:rsidP="000A729B">
                            <w:pPr>
                              <w:pStyle w:val="Adresse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Anrede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EB0858" w:rsidRPr="00D508F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Frau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3A9B3C23" w14:textId="22499E1E" w:rsidR="008B190B" w:rsidRPr="0006366D" w:rsidRDefault="008B190B" w:rsidP="000A729B">
                            <w:pPr>
                              <w:pStyle w:val="Adresse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Vorname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EB0858" w:rsidRPr="00D508F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Julia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Nachname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EB0858" w:rsidRPr="00D508F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Wagner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34CE544C" w14:textId="1060F5B5" w:rsidR="008B190B" w:rsidRPr="0006366D" w:rsidRDefault="008B190B" w:rsidP="000A729B">
                            <w:pPr>
                              <w:pStyle w:val="Adresse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Friedhofsweg 10</w:t>
                            </w:r>
                          </w:p>
                          <w:p w14:paraId="10C805A4" w14:textId="54A60260" w:rsidR="008B190B" w:rsidRPr="0006366D" w:rsidRDefault="008B190B" w:rsidP="000A729B">
                            <w:pPr>
                              <w:pStyle w:val="Adresse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33818 Leopoldshöhe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B235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-18pt;margin-top:37.5pt;width:196.2pt;height:102.6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" stroked="f">
                <v:textbox>
                  <w:txbxContent>
                    <w:p w14:paraId="13E990A6" w14:textId="34180889" w:rsidR="008B190B" w:rsidRPr="0006366D" w:rsidRDefault="008B190B" w:rsidP="000A729B">
                      <w:pPr>
                        <w:pStyle w:val="Anrede"/>
                        <w:spacing w:before="0" w:line="276" w:lineRule="auto"/>
                        <w:rPr>
                          <w:rFonts w:ascii="Arial" w:hAnsi="Arial" w:cs="Arial"/>
                          <w:b w:val="0"/>
                          <w:bCs w:val="0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bCs w:val="0"/>
                          <w:sz w:val="14"/>
                          <w:szCs w:val="14"/>
                        </w:rPr>
                        <w:t>Landkreis Goslar</w:t>
                      </w:r>
                      <w:r w:rsidRPr="0006366D">
                        <w:rPr>
                          <w:rFonts w:ascii="Arial" w:hAnsi="Arial" w:cs="Arial"/>
                          <w:b w:val="0"/>
                          <w:bCs w:val="0"/>
                          <w:sz w:val="14"/>
                          <w:szCs w:val="14"/>
                        </w:rPr>
                        <w:t xml:space="preserve"> - Postfach 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sz w:val="14"/>
                          <w:szCs w:val="14"/>
                        </w:rPr>
                        <w:t>31 40</w:t>
                      </w:r>
                      <w:r w:rsidRPr="0006366D">
                        <w:rPr>
                          <w:rFonts w:ascii="Arial" w:hAnsi="Arial" w:cs="Arial"/>
                          <w:b w:val="0"/>
                          <w:bCs w:val="0"/>
                          <w:sz w:val="14"/>
                          <w:szCs w:val="14"/>
                        </w:rPr>
                        <w:t xml:space="preserve"> - 3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sz w:val="14"/>
                          <w:szCs w:val="14"/>
                        </w:rPr>
                        <w:t>8631</w:t>
                      </w:r>
                      <w:r w:rsidRPr="0006366D">
                        <w:rPr>
                          <w:rFonts w:ascii="Arial" w:hAnsi="Arial" w:cs="Arial"/>
                          <w:b w:val="0"/>
                          <w:bCs w:val="0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sz w:val="14"/>
                          <w:szCs w:val="14"/>
                        </w:rPr>
                        <w:t>Goslar</w:t>
                      </w:r>
                    </w:p>
                    <w:p w14:paraId="189D5863" w14:textId="3EA2763A" w:rsidR="008B190B" w:rsidRDefault="008B190B" w:rsidP="000A729B">
                      <w:pPr>
                        <w:pStyle w:val="Adresse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Anrede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EB0858" w:rsidRPr="00D508FB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Frau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  <w:p w14:paraId="3A9B3C23" w14:textId="22499E1E" w:rsidR="008B190B" w:rsidRPr="0006366D" w:rsidRDefault="008B190B" w:rsidP="000A729B">
                      <w:pPr>
                        <w:pStyle w:val="Adresse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Vorname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EB0858" w:rsidRPr="00D508FB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Julia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Nachname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EB0858" w:rsidRPr="00D508FB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Wagner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  <w:p w14:paraId="34CE544C" w14:textId="1060F5B5" w:rsidR="008B190B" w:rsidRPr="0006366D" w:rsidRDefault="008B190B" w:rsidP="000A729B">
                      <w:pPr>
                        <w:pStyle w:val="Adresse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Friedhofsweg 10</w:t>
                      </w:r>
                    </w:p>
                    <w:p w14:paraId="10C805A4" w14:textId="54A60260" w:rsidR="008B190B" w:rsidRPr="0006366D" w:rsidRDefault="008B190B" w:rsidP="000A729B">
                      <w:pPr>
                        <w:pStyle w:val="Adresse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33818 Leopoldshöhe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265D3" w:rsidRPr="002757B6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80043B" wp14:editId="00D9A297">
                <wp:simplePos x="0" y="0"/>
                <wp:positionH relativeFrom="column">
                  <wp:posOffset>-182880</wp:posOffset>
                </wp:positionH>
                <wp:positionV relativeFrom="paragraph">
                  <wp:posOffset>3318510</wp:posOffset>
                </wp:positionV>
                <wp:extent cx="6842760" cy="4434840"/>
                <wp:effectExtent l="0" t="0" r="0" b="381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2760" cy="443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124F40" w14:textId="4B386FC9" w:rsidR="008B190B" w:rsidRPr="00AE3EDF" w:rsidRDefault="008B190B" w:rsidP="00926EE6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bidi="de-DE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bidi="de-DE"/>
                              </w:rPr>
                              <w:t>Bußgeldbescheid</w:t>
                            </w:r>
                          </w:p>
                          <w:p w14:paraId="43F659FC" w14:textId="77777777" w:rsidR="008B190B" w:rsidRPr="00AE3EDF" w:rsidRDefault="008B190B" w:rsidP="00926EE6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de-DE"/>
                              </w:rPr>
                            </w:pPr>
                          </w:p>
                          <w:p w14:paraId="7090ABA2" w14:textId="4219DEC5" w:rsidR="008B190B" w:rsidRPr="004265D3" w:rsidRDefault="008B190B" w:rsidP="004265D3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265D3">
                              <w:rPr>
                                <w:rFonts w:ascii="Arial" w:hAnsi="Arial" w:cs="Arial"/>
                                <w:sz w:val="18"/>
                                <w:szCs w:val="18"/>
                                <w:lang w:bidi="de-DE"/>
                              </w:rPr>
                              <w:t xml:space="preserve">Sehr geehrter </w:t>
                            </w:r>
                            <w:r w:rsidRPr="004265D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Herr Piech,</w:t>
                            </w:r>
                          </w:p>
                          <w:p w14:paraId="63ED7353" w14:textId="44E443CA" w:rsidR="008B190B" w:rsidRPr="004265D3" w:rsidRDefault="008B190B" w:rsidP="004265D3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265D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Ihnen wird vorgeworfen,</w:t>
                            </w:r>
                            <w:r w:rsidR="00BE7AF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am</w:t>
                            </w:r>
                            <w:r w:rsidRPr="004265D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instrText xml:space="preserve"> MERGEFIELD Tatdatum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EB0858" w:rsidRPr="00D508FB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10</w:t>
                            </w:r>
                            <w:r w:rsidR="00BC1857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0</w:t>
                            </w:r>
                            <w:r w:rsidR="00EB0858" w:rsidRPr="00D508FB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.08.19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4265D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 xml:space="preserve"> MERGEFIELD Uhrzeit </w:instrTex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EB0858" w:rsidRPr="00D508FB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  <w:r w:rsidR="004B3BF4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O</w:t>
                            </w:r>
                            <w:r w:rsidR="00EB0858" w:rsidRPr="00D508FB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:29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05467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Uhr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 xml:space="preserve"> MERGEFIELD Ort </w:instrTex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EB0858" w:rsidRPr="00D508FB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Gaggenau-Moosbronn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4265D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B 61, km 0,275, Rtg. Osnabrück als Führer und Halter des PKW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DaimlerChrysler, amtliches Kennzeichen</w:t>
                            </w:r>
                            <w:r w:rsidRPr="004265D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 xml:space="preserve"> MERGEFIELD Kennzeichen </w:instrTex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EB0858" w:rsidRPr="00D508FB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APXB 744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4265D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folgende Verkehrsordnungswidrigkeit(en) begangen zu haben:</w:t>
                            </w:r>
                          </w:p>
                          <w:p w14:paraId="554A16F5" w14:textId="0E6590F7" w:rsidR="008B190B" w:rsidRDefault="008B190B" w:rsidP="008B190B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 xml:space="preserve"> MERGEFIELD Vergehen </w:instrTex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EB0858" w:rsidRPr="00D508FB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 xml:space="preserve">Sie </w:t>
                            </w:r>
                            <w:r w:rsidR="00A7640D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ü</w:t>
                            </w:r>
                            <w:r w:rsidR="00EB0858" w:rsidRPr="00D508FB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berquerten mit einem Fahrzeug den Bahn</w:t>
                            </w:r>
                            <w:r w:rsidR="00AB021D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ii</w:t>
                            </w:r>
                            <w:r w:rsidR="00EB0858" w:rsidRPr="00D508FB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bergang unter Versto</w:t>
                            </w:r>
                            <w:r w:rsidR="007508E5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ß</w:t>
                            </w:r>
                            <w:r w:rsidR="00EB0858" w:rsidRPr="00D508FB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 xml:space="preserve"> gegen die Wartepflicht, obwohl die Schranken sich senkten oder ein Bahnbediensteter 'Halt' gebot oder ein h</w:t>
                            </w:r>
                            <w:r w:rsidR="00A7640D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ö</w:t>
                            </w:r>
                            <w:r w:rsidR="00EB0858" w:rsidRPr="00D508FB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rbares Signal, wie das Pfeifsignal des herannahenden Zuges, ert</w:t>
                            </w:r>
                            <w:r w:rsidR="00A7640D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ö</w:t>
                            </w:r>
                            <w:r w:rsidR="00EB0858" w:rsidRPr="00D508FB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nte.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14:paraId="413193E8" w14:textId="77777777" w:rsidR="008B190B" w:rsidRPr="00E93D4A" w:rsidRDefault="008B190B" w:rsidP="008B190B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929A6A1" w14:textId="77FBE585" w:rsidR="008B190B" w:rsidRPr="00E93D4A" w:rsidRDefault="008B190B" w:rsidP="00D96840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93D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Bemerkungen: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C37793A" w14:textId="77777777" w:rsidR="008B190B" w:rsidRPr="00E93D4A" w:rsidRDefault="008B190B" w:rsidP="00D96840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895E6F9" w14:textId="1F9ECFE3" w:rsidR="008B190B" w:rsidRDefault="008B190B" w:rsidP="00D96840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93D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Beweismittel: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86A4FF9" w14:textId="77777777" w:rsidR="008B190B" w:rsidRPr="00E93D4A" w:rsidRDefault="008B190B" w:rsidP="00D96840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67F83D9" w14:textId="4961F2A9" w:rsidR="008B190B" w:rsidRDefault="008B190B" w:rsidP="00D96840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93D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Zeugen: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PK Meier Polizeikommissariat Bad Harzburg</w:t>
                            </w:r>
                          </w:p>
                          <w:p w14:paraId="037A51FD" w14:textId="77777777" w:rsidR="008B190B" w:rsidRPr="00E93D4A" w:rsidRDefault="008B190B" w:rsidP="00D96840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tbl>
                            <w:tblPr>
                              <w:tblStyle w:val="Tabellenraster"/>
                              <w:tblW w:w="1059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BFBFBF" w:themeFill="background1" w:themeFillShade="BF"/>
                              <w:tblLook w:val="04A0" w:firstRow="1" w:lastRow="0" w:firstColumn="1" w:lastColumn="0" w:noHBand="0" w:noVBand="1"/>
                            </w:tblPr>
                            <w:tblGrid>
                              <w:gridCol w:w="491"/>
                              <w:gridCol w:w="5760"/>
                              <w:gridCol w:w="2431"/>
                              <w:gridCol w:w="1666"/>
                              <w:gridCol w:w="243"/>
                            </w:tblGrid>
                            <w:tr w:rsidR="008B190B" w:rsidRPr="00AE3EDF" w14:paraId="3C0C1A25" w14:textId="77777777" w:rsidTr="004265D3">
                              <w:trPr>
                                <w:trHeight w:val="241"/>
                              </w:trPr>
                              <w:tc>
                                <w:tcPr>
                                  <w:tcW w:w="6251" w:type="dxa"/>
                                  <w:gridSpan w:val="2"/>
                                  <w:shd w:val="clear" w:color="auto" w:fill="BFBFBF" w:themeFill="background1" w:themeFillShade="BF"/>
                                </w:tcPr>
                                <w:p w14:paraId="795D2B43" w14:textId="3F182C7B" w:rsidR="008B190B" w:rsidRPr="00AE3EDF" w:rsidRDefault="008B190B" w:rsidP="00D96840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AE3ED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Wegen dieser Ordnungswidrigkeit(en) wird gegen Sie</w:t>
                                  </w:r>
                                </w:p>
                              </w:tc>
                              <w:tc>
                                <w:tcPr>
                                  <w:tcW w:w="2431" w:type="dxa"/>
                                  <w:shd w:val="clear" w:color="auto" w:fill="BFBFBF" w:themeFill="background1" w:themeFillShade="BF"/>
                                </w:tcPr>
                                <w:p w14:paraId="0651A281" w14:textId="77777777" w:rsidR="008B190B" w:rsidRPr="00AE3EDF" w:rsidRDefault="008B190B" w:rsidP="00D96840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6" w:type="dxa"/>
                                  <w:shd w:val="clear" w:color="auto" w:fill="BFBFBF" w:themeFill="background1" w:themeFillShade="BF"/>
                                </w:tcPr>
                                <w:p w14:paraId="04D3D767" w14:textId="77777777" w:rsidR="008B190B" w:rsidRPr="00AE3EDF" w:rsidRDefault="008B190B" w:rsidP="00D96840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" w:type="dxa"/>
                                  <w:shd w:val="clear" w:color="auto" w:fill="BFBFBF" w:themeFill="background1" w:themeFillShade="BF"/>
                                </w:tcPr>
                                <w:p w14:paraId="4DFB4829" w14:textId="77777777" w:rsidR="008B190B" w:rsidRPr="00AE3EDF" w:rsidRDefault="008B190B" w:rsidP="00D96840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B190B" w:rsidRPr="00AE3EDF" w14:paraId="128976A9" w14:textId="77777777" w:rsidTr="004265D3">
                              <w:trPr>
                                <w:trHeight w:val="241"/>
                              </w:trPr>
                              <w:tc>
                                <w:tcPr>
                                  <w:tcW w:w="491" w:type="dxa"/>
                                  <w:shd w:val="clear" w:color="auto" w:fill="BFBFBF" w:themeFill="background1" w:themeFillShade="BF"/>
                                </w:tcPr>
                                <w:p w14:paraId="3753E1B2" w14:textId="77777777" w:rsidR="008B190B" w:rsidRPr="00AE3EDF" w:rsidRDefault="008B190B" w:rsidP="00D96840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0" w:type="dxa"/>
                                  <w:shd w:val="clear" w:color="auto" w:fill="BFBFBF" w:themeFill="background1" w:themeFillShade="BF"/>
                                </w:tcPr>
                                <w:p w14:paraId="280644DB" w14:textId="77777777" w:rsidR="008B190B" w:rsidRPr="00AE3EDF" w:rsidRDefault="008B190B" w:rsidP="00D96840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1" w:type="dxa"/>
                                  <w:shd w:val="clear" w:color="auto" w:fill="FFFFFF" w:themeFill="background1"/>
                                </w:tcPr>
                                <w:p w14:paraId="138C3B36" w14:textId="46E0DF53" w:rsidR="008B190B" w:rsidRPr="00AE3EDF" w:rsidRDefault="008B190B" w:rsidP="005D40CB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Geldbuße:</w:t>
                                  </w:r>
                                </w:p>
                              </w:tc>
                              <w:tc>
                                <w:tcPr>
                                  <w:tcW w:w="1666" w:type="dxa"/>
                                  <w:shd w:val="clear" w:color="auto" w:fill="FFFFFF" w:themeFill="background1"/>
                                </w:tcPr>
                                <w:p w14:paraId="05C83C32" w14:textId="0A7DBEC1" w:rsidR="008B190B" w:rsidRPr="00AE3EDF" w:rsidRDefault="008B190B" w:rsidP="005D40CB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160,00 EUR</w:t>
                                  </w:r>
                                </w:p>
                              </w:tc>
                              <w:tc>
                                <w:tcPr>
                                  <w:tcW w:w="243" w:type="dxa"/>
                                  <w:shd w:val="clear" w:color="auto" w:fill="BFBFBF" w:themeFill="background1" w:themeFillShade="BF"/>
                                </w:tcPr>
                                <w:p w14:paraId="6DB9F8C4" w14:textId="77777777" w:rsidR="008B190B" w:rsidRPr="00AE3EDF" w:rsidRDefault="008B190B" w:rsidP="00D96840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B190B" w:rsidRPr="00AE3EDF" w14:paraId="0EE2F2C4" w14:textId="77777777" w:rsidTr="004265D3">
                              <w:trPr>
                                <w:trHeight w:val="241"/>
                              </w:trPr>
                              <w:tc>
                                <w:tcPr>
                                  <w:tcW w:w="491" w:type="dxa"/>
                                  <w:shd w:val="clear" w:color="auto" w:fill="BFBFBF" w:themeFill="background1" w:themeFillShade="BF"/>
                                </w:tcPr>
                                <w:p w14:paraId="3E99E3D2" w14:textId="183067AB" w:rsidR="008B190B" w:rsidRPr="00AE3EDF" w:rsidRDefault="008B190B" w:rsidP="005D40C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  <w:shd w:val="clear" w:color="auto" w:fill="BFBFBF" w:themeFill="background1" w:themeFillShade="BF"/>
                                </w:tcPr>
                                <w:p w14:paraId="30C5D27F" w14:textId="0242194B" w:rsidR="008B190B" w:rsidRPr="00AE3EDF" w:rsidRDefault="008B190B" w:rsidP="005D40C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eine </w:t>
                                  </w:r>
                                  <w:r w:rsidRPr="0049685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Geldbuße </w:t>
                                  </w:r>
                                  <w:r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festgesetzt (§ 17 OWiG)</w:t>
                                  </w:r>
                                </w:p>
                              </w:tc>
                              <w:tc>
                                <w:tcPr>
                                  <w:tcW w:w="2431" w:type="dxa"/>
                                  <w:shd w:val="clear" w:color="auto" w:fill="FFFFFF" w:themeFill="background1"/>
                                </w:tcPr>
                                <w:p w14:paraId="3029187F" w14:textId="4A7483C3" w:rsidR="008B190B" w:rsidRPr="00AE3EDF" w:rsidRDefault="008B190B" w:rsidP="005D40CB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Gebühr:</w:t>
                                  </w:r>
                                </w:p>
                              </w:tc>
                              <w:tc>
                                <w:tcPr>
                                  <w:tcW w:w="1666" w:type="dxa"/>
                                  <w:shd w:val="clear" w:color="auto" w:fill="FFFFFF" w:themeFill="background1"/>
                                </w:tcPr>
                                <w:p w14:paraId="339D891E" w14:textId="1643C362" w:rsidR="008B190B" w:rsidRPr="00AE3EDF" w:rsidRDefault="008B190B" w:rsidP="005D40CB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20,00 EUR</w:t>
                                  </w:r>
                                </w:p>
                              </w:tc>
                              <w:tc>
                                <w:tcPr>
                                  <w:tcW w:w="243" w:type="dxa"/>
                                  <w:shd w:val="clear" w:color="auto" w:fill="BFBFBF" w:themeFill="background1" w:themeFillShade="BF"/>
                                </w:tcPr>
                                <w:p w14:paraId="3DA21A97" w14:textId="77777777" w:rsidR="008B190B" w:rsidRPr="00AE3EDF" w:rsidRDefault="008B190B" w:rsidP="005D40C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B190B" w:rsidRPr="00AE3EDF" w14:paraId="42579224" w14:textId="77777777" w:rsidTr="004265D3">
                              <w:trPr>
                                <w:trHeight w:val="192"/>
                              </w:trPr>
                              <w:tc>
                                <w:tcPr>
                                  <w:tcW w:w="491" w:type="dxa"/>
                                  <w:shd w:val="clear" w:color="auto" w:fill="BFBFBF" w:themeFill="background1" w:themeFillShade="BF"/>
                                </w:tcPr>
                                <w:p w14:paraId="33880FDD" w14:textId="3EAC7FE1" w:rsidR="008B190B" w:rsidRPr="00AE3EDF" w:rsidRDefault="008B190B" w:rsidP="005D40C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  <w:shd w:val="clear" w:color="auto" w:fill="BFBFBF" w:themeFill="background1" w:themeFillShade="BF"/>
                                </w:tcPr>
                                <w:p w14:paraId="05D54FC7" w14:textId="4364C58D" w:rsidR="008B190B" w:rsidRPr="00AE3EDF" w:rsidRDefault="008B190B" w:rsidP="005D40C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ein Fahrverbot auf die Dauer von </w:t>
                                  </w:r>
                                  <w:r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0 </w:t>
                                  </w:r>
                                  <w:r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Monat(en) unter </w:t>
                                  </w:r>
                                </w:p>
                              </w:tc>
                              <w:tc>
                                <w:tcPr>
                                  <w:tcW w:w="2431" w:type="dxa"/>
                                  <w:shd w:val="clear" w:color="auto" w:fill="FFFFFF" w:themeFill="background1"/>
                                </w:tcPr>
                                <w:p w14:paraId="63624B80" w14:textId="1C14FE2D" w:rsidR="008B190B" w:rsidRPr="00AE3EDF" w:rsidRDefault="008B190B" w:rsidP="005D40CB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Auslagen Verwaltung</w:t>
                                  </w:r>
                                </w:p>
                              </w:tc>
                              <w:tc>
                                <w:tcPr>
                                  <w:tcW w:w="1666" w:type="dxa"/>
                                  <w:shd w:val="clear" w:color="auto" w:fill="FFFFFF" w:themeFill="background1"/>
                                </w:tcPr>
                                <w:p w14:paraId="4CF74EE8" w14:textId="5B74FCC1" w:rsidR="008B190B" w:rsidRPr="00AE3EDF" w:rsidRDefault="008B190B" w:rsidP="005D40CB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2,50 EUR</w:t>
                                  </w:r>
                                </w:p>
                              </w:tc>
                              <w:tc>
                                <w:tcPr>
                                  <w:tcW w:w="243" w:type="dxa"/>
                                  <w:shd w:val="clear" w:color="auto" w:fill="BFBFBF" w:themeFill="background1" w:themeFillShade="BF"/>
                                </w:tcPr>
                                <w:p w14:paraId="469AF937" w14:textId="77777777" w:rsidR="008B190B" w:rsidRPr="00AE3EDF" w:rsidRDefault="008B190B" w:rsidP="005D40C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B190B" w:rsidRPr="00AE3EDF" w14:paraId="6CA5B3B8" w14:textId="77777777" w:rsidTr="004265D3">
                              <w:trPr>
                                <w:trHeight w:val="241"/>
                              </w:trPr>
                              <w:tc>
                                <w:tcPr>
                                  <w:tcW w:w="491" w:type="dxa"/>
                                  <w:shd w:val="clear" w:color="auto" w:fill="BFBFBF" w:themeFill="background1" w:themeFillShade="BF"/>
                                </w:tcPr>
                                <w:p w14:paraId="348E3CC8" w14:textId="4ADE760E" w:rsidR="008B190B" w:rsidRPr="00AE3EDF" w:rsidRDefault="008B190B" w:rsidP="005D40C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0" w:type="dxa"/>
                                  <w:shd w:val="clear" w:color="auto" w:fill="BFBFBF" w:themeFill="background1" w:themeFillShade="BF"/>
                                </w:tcPr>
                                <w:p w14:paraId="4FBE85FE" w14:textId="0BFB80AD" w:rsidR="008B190B" w:rsidRPr="00AE3EDF" w:rsidRDefault="008B190B" w:rsidP="005D40C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Zubilligung einer Abgabefrist von 4 Monaten</w:t>
                                  </w:r>
                                </w:p>
                              </w:tc>
                              <w:tc>
                                <w:tcPr>
                                  <w:tcW w:w="2431" w:type="dxa"/>
                                  <w:shd w:val="clear" w:color="auto" w:fill="FFFFFF" w:themeFill="background1"/>
                                </w:tcPr>
                                <w:p w14:paraId="5B274A19" w14:textId="4DF25D85" w:rsidR="008B190B" w:rsidRPr="00AE3EDF" w:rsidRDefault="008B190B" w:rsidP="005D40CB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Auslagen der Polizei:</w:t>
                                  </w:r>
                                </w:p>
                              </w:tc>
                              <w:tc>
                                <w:tcPr>
                                  <w:tcW w:w="1666" w:type="dxa"/>
                                  <w:shd w:val="clear" w:color="auto" w:fill="FFFFFF" w:themeFill="background1"/>
                                </w:tcPr>
                                <w:p w14:paraId="0D527F58" w14:textId="5167657F" w:rsidR="008B190B" w:rsidRPr="00AE3EDF" w:rsidRDefault="008B190B" w:rsidP="005D40CB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0,00 EUR</w:t>
                                  </w:r>
                                </w:p>
                              </w:tc>
                              <w:tc>
                                <w:tcPr>
                                  <w:tcW w:w="243" w:type="dxa"/>
                                  <w:shd w:val="clear" w:color="auto" w:fill="BFBFBF" w:themeFill="background1" w:themeFillShade="BF"/>
                                </w:tcPr>
                                <w:p w14:paraId="30EC19C7" w14:textId="77777777" w:rsidR="008B190B" w:rsidRPr="00AE3EDF" w:rsidRDefault="008B190B" w:rsidP="005D40C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B190B" w:rsidRPr="00AE3EDF" w14:paraId="5AB9E028" w14:textId="77777777" w:rsidTr="004265D3">
                              <w:trPr>
                                <w:trHeight w:val="431"/>
                              </w:trPr>
                              <w:tc>
                                <w:tcPr>
                                  <w:tcW w:w="491" w:type="dxa"/>
                                  <w:shd w:val="clear" w:color="auto" w:fill="BFBFBF" w:themeFill="background1" w:themeFillShade="BF"/>
                                </w:tcPr>
                                <w:p w14:paraId="2BEC7E2D" w14:textId="292E9E55" w:rsidR="008B190B" w:rsidRPr="00AE3EDF" w:rsidRDefault="008B190B" w:rsidP="005D40C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  <w:shd w:val="clear" w:color="auto" w:fill="BFBFBF" w:themeFill="background1" w:themeFillShade="BF"/>
                                </w:tcPr>
                                <w:p w14:paraId="2AB14038" w14:textId="3CE666B5" w:rsidR="008B190B" w:rsidRPr="00AE3EDF" w:rsidRDefault="008B190B" w:rsidP="005D40C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Außerdem haben sie die Kosten des Verfahrens zu tragen</w:t>
                                  </w:r>
                                </w:p>
                              </w:tc>
                              <w:tc>
                                <w:tcPr>
                                  <w:tcW w:w="2431" w:type="dxa"/>
                                  <w:shd w:val="clear" w:color="auto" w:fill="FFFFFF" w:themeFill="background1"/>
                                </w:tcPr>
                                <w:p w14:paraId="6CF95CD6" w14:textId="56928482" w:rsidR="008B190B" w:rsidRPr="00AE3EDF" w:rsidRDefault="008B190B" w:rsidP="005D40CB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Sonstige Auslagen:</w:t>
                                  </w:r>
                                </w:p>
                              </w:tc>
                              <w:tc>
                                <w:tcPr>
                                  <w:tcW w:w="1666" w:type="dxa"/>
                                  <w:shd w:val="clear" w:color="auto" w:fill="FFFFFF" w:themeFill="background1"/>
                                </w:tcPr>
                                <w:p w14:paraId="356B7C4C" w14:textId="69BA71CD" w:rsidR="008B190B" w:rsidRPr="00AE3EDF" w:rsidRDefault="008B190B" w:rsidP="005D40CB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0,00 EUR</w:t>
                                  </w:r>
                                </w:p>
                              </w:tc>
                              <w:tc>
                                <w:tcPr>
                                  <w:tcW w:w="243" w:type="dxa"/>
                                  <w:shd w:val="clear" w:color="auto" w:fill="BFBFBF" w:themeFill="background1" w:themeFillShade="BF"/>
                                </w:tcPr>
                                <w:p w14:paraId="778C4181" w14:textId="77777777" w:rsidR="008B190B" w:rsidRPr="00AE3EDF" w:rsidRDefault="008B190B" w:rsidP="005D40C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B190B" w:rsidRPr="00AE3EDF" w14:paraId="031F16FF" w14:textId="77777777" w:rsidTr="004265D3">
                              <w:trPr>
                                <w:trHeight w:val="241"/>
                              </w:trPr>
                              <w:tc>
                                <w:tcPr>
                                  <w:tcW w:w="491" w:type="dxa"/>
                                  <w:shd w:val="clear" w:color="auto" w:fill="BFBFBF" w:themeFill="background1" w:themeFillShade="BF"/>
                                </w:tcPr>
                                <w:p w14:paraId="27D946C2" w14:textId="77777777" w:rsidR="008B190B" w:rsidRPr="00AE3EDF" w:rsidRDefault="008B190B" w:rsidP="005D40C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0" w:type="dxa"/>
                                  <w:shd w:val="clear" w:color="auto" w:fill="BFBFBF" w:themeFill="background1" w:themeFillShade="BF"/>
                                </w:tcPr>
                                <w:p w14:paraId="557C4D5A" w14:textId="77777777" w:rsidR="008B190B" w:rsidRPr="00AE3EDF" w:rsidRDefault="008B190B" w:rsidP="005D40C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1" w:type="dxa"/>
                                  <w:shd w:val="clear" w:color="auto" w:fill="FFFFFF" w:themeFill="background1"/>
                                </w:tcPr>
                                <w:p w14:paraId="1CB05D79" w14:textId="5AC7645F" w:rsidR="008B190B" w:rsidRPr="00AE3EDF" w:rsidRDefault="008B190B" w:rsidP="00903C77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AE3ED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Zahlungseingang:</w:t>
                                  </w:r>
                                </w:p>
                              </w:tc>
                              <w:tc>
                                <w:tcPr>
                                  <w:tcW w:w="1666" w:type="dxa"/>
                                  <w:shd w:val="clear" w:color="auto" w:fill="FFFFFF" w:themeFill="background1"/>
                                </w:tcPr>
                                <w:p w14:paraId="34FEB463" w14:textId="30ACA23C" w:rsidR="008B190B" w:rsidRPr="00AE3EDF" w:rsidRDefault="008B190B" w:rsidP="005D40CB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0,00 EUR</w:t>
                                  </w:r>
                                </w:p>
                              </w:tc>
                              <w:tc>
                                <w:tcPr>
                                  <w:tcW w:w="243" w:type="dxa"/>
                                  <w:shd w:val="clear" w:color="auto" w:fill="BFBFBF" w:themeFill="background1" w:themeFillShade="BF"/>
                                </w:tcPr>
                                <w:p w14:paraId="2A5B141B" w14:textId="77777777" w:rsidR="008B190B" w:rsidRPr="00AE3EDF" w:rsidRDefault="008B190B" w:rsidP="005D40C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B190B" w:rsidRPr="00AE3EDF" w14:paraId="040C3AD0" w14:textId="77777777" w:rsidTr="004265D3">
                              <w:trPr>
                                <w:trHeight w:val="254"/>
                              </w:trPr>
                              <w:tc>
                                <w:tcPr>
                                  <w:tcW w:w="491" w:type="dxa"/>
                                  <w:shd w:val="clear" w:color="auto" w:fill="BFBFBF" w:themeFill="background1" w:themeFillShade="BF"/>
                                </w:tcPr>
                                <w:p w14:paraId="25FFA6A9" w14:textId="77777777" w:rsidR="008B190B" w:rsidRPr="00AE3EDF" w:rsidRDefault="008B190B" w:rsidP="005D40C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0" w:type="dxa"/>
                                  <w:shd w:val="clear" w:color="auto" w:fill="BFBFBF" w:themeFill="background1" w:themeFillShade="BF"/>
                                </w:tcPr>
                                <w:p w14:paraId="5BA9704B" w14:textId="54A23C75" w:rsidR="008B190B" w:rsidRPr="00CB1CF3" w:rsidRDefault="008B190B" w:rsidP="005D40CB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1" w:type="dxa"/>
                                  <w:shd w:val="clear" w:color="auto" w:fill="FFFFFF" w:themeFill="background1"/>
                                </w:tcPr>
                                <w:p w14:paraId="0E45D15B" w14:textId="65FA9F8A" w:rsidR="008B190B" w:rsidRPr="00AE3EDF" w:rsidRDefault="008B190B" w:rsidP="00903C77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AE3ED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Gesamtbetrag:</w:t>
                                  </w:r>
                                </w:p>
                              </w:tc>
                              <w:tc>
                                <w:tcPr>
                                  <w:tcW w:w="1666" w:type="dxa"/>
                                  <w:shd w:val="clear" w:color="auto" w:fill="FFFFFF" w:themeFill="background1"/>
                                </w:tcPr>
                                <w:p w14:paraId="277D36F3" w14:textId="440402C2" w:rsidR="008B190B" w:rsidRPr="00AE3EDF" w:rsidRDefault="00AB021D" w:rsidP="005D40CB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  <w:u w:val="single"/>
                                    </w:rPr>
                                    <w:t>0</w:t>
                                  </w:r>
                                  <w:r w:rsidR="008B190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  <w:u w:val="single"/>
                                    </w:rPr>
                                    <w:fldChar w:fldCharType="begin"/>
                                  </w:r>
                                  <w:r w:rsidR="008B190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  <w:u w:val="single"/>
                                    </w:rPr>
                                    <w:instrText xml:space="preserve"> MERGEFIELD Verwarngeld </w:instrText>
                                  </w:r>
                                  <w:r w:rsidR="008B190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  <w:u w:val="single"/>
                                    </w:rPr>
                                    <w:fldChar w:fldCharType="separate"/>
                                  </w:r>
                                  <w:r w:rsidR="00EB0858" w:rsidRPr="00D508FB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u w:val="single"/>
                                    </w:rPr>
                                    <w:t>3.554,00</w:t>
                                  </w:r>
                                  <w:r w:rsidR="008B190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  <w:u w:val="single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3" w:type="dxa"/>
                                  <w:shd w:val="clear" w:color="auto" w:fill="BFBFBF" w:themeFill="background1" w:themeFillShade="BF"/>
                                </w:tcPr>
                                <w:p w14:paraId="09B1C62C" w14:textId="77777777" w:rsidR="008B190B" w:rsidRPr="00AE3EDF" w:rsidRDefault="008B190B" w:rsidP="005D40C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B190B" w:rsidRPr="00AE3EDF" w14:paraId="7448413E" w14:textId="77777777" w:rsidTr="004265D3">
                              <w:trPr>
                                <w:trHeight w:val="241"/>
                              </w:trPr>
                              <w:tc>
                                <w:tcPr>
                                  <w:tcW w:w="491" w:type="dxa"/>
                                  <w:shd w:val="clear" w:color="auto" w:fill="BFBFBF" w:themeFill="background1" w:themeFillShade="BF"/>
                                </w:tcPr>
                                <w:p w14:paraId="5AC1D72D" w14:textId="77777777" w:rsidR="008B190B" w:rsidRPr="00AE3EDF" w:rsidRDefault="008B190B" w:rsidP="005D40C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0" w:type="dxa"/>
                                  <w:shd w:val="clear" w:color="auto" w:fill="BFBFBF" w:themeFill="background1" w:themeFillShade="BF"/>
                                </w:tcPr>
                                <w:p w14:paraId="5968CF70" w14:textId="77D73A8D" w:rsidR="008B190B" w:rsidRPr="00AE3EDF" w:rsidRDefault="008B190B" w:rsidP="005D40C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1" w:type="dxa"/>
                                  <w:shd w:val="clear" w:color="auto" w:fill="BFBFBF" w:themeFill="background1" w:themeFillShade="BF"/>
                                </w:tcPr>
                                <w:p w14:paraId="24EAD05C" w14:textId="77777777" w:rsidR="008B190B" w:rsidRPr="00AE3EDF" w:rsidRDefault="008B190B" w:rsidP="005D40C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6" w:type="dxa"/>
                                  <w:shd w:val="clear" w:color="auto" w:fill="BFBFBF" w:themeFill="background1" w:themeFillShade="BF"/>
                                </w:tcPr>
                                <w:p w14:paraId="5F4816A3" w14:textId="77777777" w:rsidR="008B190B" w:rsidRPr="00AE3EDF" w:rsidRDefault="008B190B" w:rsidP="005D40C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" w:type="dxa"/>
                                  <w:shd w:val="clear" w:color="auto" w:fill="BFBFBF" w:themeFill="background1" w:themeFillShade="BF"/>
                                </w:tcPr>
                                <w:p w14:paraId="6B995469" w14:textId="77777777" w:rsidR="008B190B" w:rsidRPr="00AE3EDF" w:rsidRDefault="008B190B" w:rsidP="005D40C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99AE17" w14:textId="6EF63C21" w:rsidR="008B190B" w:rsidRDefault="008B190B" w:rsidP="00E51CD7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im Auftrag</w:t>
                            </w:r>
                          </w:p>
                          <w:p w14:paraId="776D9FD7" w14:textId="77777777" w:rsidR="008B190B" w:rsidRPr="00AE3EDF" w:rsidRDefault="008B190B" w:rsidP="00E51CD7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A21CB39" w14:textId="1806A162" w:rsidR="008B190B" w:rsidRPr="00AE3EDF" w:rsidRDefault="008B190B" w:rsidP="00D9684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Konstantianos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0043B" id="Textfeld 1" o:spid="_x0000_s1028" type="#_x0000_t202" style="position:absolute;margin-left:-14.4pt;margin-top:261.3pt;width:538.8pt;height:34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" fillcolor="white [3201]" stroked="f" strokeweight=".5pt">
                <v:textbox>
                  <w:txbxContent>
                    <w:p w14:paraId="07124F40" w14:textId="4B386FC9" w:rsidR="008B190B" w:rsidRPr="00AE3EDF" w:rsidRDefault="008B190B" w:rsidP="00926EE6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bidi="de-DE"/>
                        </w:rPr>
                      </w:pPr>
                      <w:r w:rsidRPr="00AE3EDF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bidi="de-DE"/>
                        </w:rPr>
                        <w:t>Bußgeldbescheid</w:t>
                      </w:r>
                    </w:p>
                    <w:p w14:paraId="43F659FC" w14:textId="77777777" w:rsidR="008B190B" w:rsidRPr="00AE3EDF" w:rsidRDefault="008B190B" w:rsidP="00926EE6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  <w:lang w:bidi="de-DE"/>
                        </w:rPr>
                      </w:pPr>
                    </w:p>
                    <w:p w14:paraId="7090ABA2" w14:textId="4219DEC5" w:rsidR="008B190B" w:rsidRPr="004265D3" w:rsidRDefault="008B190B" w:rsidP="004265D3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265D3">
                        <w:rPr>
                          <w:rFonts w:ascii="Arial" w:hAnsi="Arial" w:cs="Arial"/>
                          <w:sz w:val="18"/>
                          <w:szCs w:val="18"/>
                          <w:lang w:bidi="de-DE"/>
                        </w:rPr>
                        <w:t xml:space="preserve">Sehr geehrter </w:t>
                      </w:r>
                      <w:r w:rsidRPr="004265D3">
                        <w:rPr>
                          <w:rFonts w:ascii="Arial" w:hAnsi="Arial" w:cs="Arial"/>
                          <w:sz w:val="18"/>
                          <w:szCs w:val="18"/>
                        </w:rPr>
                        <w:t>Herr Piech,</w:t>
                      </w:r>
                    </w:p>
                    <w:p w14:paraId="63ED7353" w14:textId="44E443CA" w:rsidR="008B190B" w:rsidRPr="004265D3" w:rsidRDefault="008B190B" w:rsidP="004265D3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265D3">
                        <w:rPr>
                          <w:rFonts w:ascii="Arial" w:hAnsi="Arial" w:cs="Arial"/>
                          <w:sz w:val="18"/>
                          <w:szCs w:val="18"/>
                        </w:rPr>
                        <w:t>Ihnen wird vorgeworfen,</w:t>
                      </w:r>
                      <w:r w:rsidR="00BE7AF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am</w:t>
                      </w:r>
                      <w:r w:rsidRPr="004265D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instrText xml:space="preserve"> MERGEFIELD Tatdatum </w:instrTex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fldChar w:fldCharType="separate"/>
                      </w:r>
                      <w:r w:rsidR="00EB0858" w:rsidRPr="00D508FB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10</w:t>
                      </w:r>
                      <w:r w:rsidR="00BC1857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0</w:t>
                      </w:r>
                      <w:r w:rsidR="00EB0858" w:rsidRPr="00D508FB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.08.19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fldChar w:fldCharType="end"/>
                      </w:r>
                      <w:r w:rsidRPr="004265D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instrText xml:space="preserve"> MERGEFIELD Uhrzeit </w:instrTex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separate"/>
                      </w:r>
                      <w:r w:rsidR="00EB0858" w:rsidRPr="00D508FB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1</w:t>
                      </w:r>
                      <w:r w:rsidR="004B3BF4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O</w:t>
                      </w:r>
                      <w:r w:rsidR="00EB0858" w:rsidRPr="00D508FB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:29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end"/>
                      </w:r>
                      <w:r w:rsidR="0005467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Uhr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instrText xml:space="preserve"> MERGEFIELD Ort </w:instrTex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separate"/>
                      </w:r>
                      <w:r w:rsidR="00EB0858" w:rsidRPr="00D508FB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Gaggenau-Moosbronn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end"/>
                      </w:r>
                      <w:r w:rsidRPr="004265D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B 61, km 0,275, Rtg. Osnabrück als Führer und Halter des PKW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DaimlerChrysler, amtliches Kennzeichen</w:t>
                      </w:r>
                      <w:r w:rsidRPr="004265D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instrText xml:space="preserve"> MERGEFIELD Kennzeichen </w:instrTex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separate"/>
                      </w:r>
                      <w:r w:rsidR="00EB0858" w:rsidRPr="00D508FB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APXB 744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end"/>
                      </w:r>
                      <w:r w:rsidRPr="004265D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folgende Verkehrsordnungswidrigkeit(en) begangen zu haben:</w:t>
                      </w:r>
                    </w:p>
                    <w:p w14:paraId="554A16F5" w14:textId="0E6590F7" w:rsidR="008B190B" w:rsidRDefault="008B190B" w:rsidP="008B190B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instrText xml:space="preserve"> MERGEFIELD Vergehen </w:instrTex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separate"/>
                      </w:r>
                      <w:r w:rsidR="00EB0858" w:rsidRPr="00D508FB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 xml:space="preserve">Sie </w:t>
                      </w:r>
                      <w:r w:rsidR="00A7640D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ü</w:t>
                      </w:r>
                      <w:r w:rsidR="00EB0858" w:rsidRPr="00D508FB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berquerten mit einem Fahrzeug den Bahn</w:t>
                      </w:r>
                      <w:r w:rsidR="00AB021D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ii</w:t>
                      </w:r>
                      <w:r w:rsidR="00EB0858" w:rsidRPr="00D508FB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bergang unter Versto</w:t>
                      </w:r>
                      <w:r w:rsidR="007508E5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ß</w:t>
                      </w:r>
                      <w:r w:rsidR="00EB0858" w:rsidRPr="00D508FB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 xml:space="preserve"> gegen die Wartepflicht, obwohl die Schranken sich senkten oder ein Bahnbediensteter 'Halt' gebot oder ein h</w:t>
                      </w:r>
                      <w:r w:rsidR="00A7640D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ö</w:t>
                      </w:r>
                      <w:r w:rsidR="00EB0858" w:rsidRPr="00D508FB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rbares Signal, wie das Pfeifsignal des herannahenden Zuges, ert</w:t>
                      </w:r>
                      <w:r w:rsidR="00A7640D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ö</w:t>
                      </w:r>
                      <w:r w:rsidR="00EB0858" w:rsidRPr="00D508FB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nte.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end"/>
                      </w:r>
                    </w:p>
                    <w:p w14:paraId="413193E8" w14:textId="77777777" w:rsidR="008B190B" w:rsidRPr="00E93D4A" w:rsidRDefault="008B190B" w:rsidP="008B190B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929A6A1" w14:textId="77FBE585" w:rsidR="008B190B" w:rsidRPr="00E93D4A" w:rsidRDefault="008B190B" w:rsidP="00D96840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93D4A">
                        <w:rPr>
                          <w:rFonts w:ascii="Arial" w:hAnsi="Arial" w:cs="Arial"/>
                          <w:sz w:val="18"/>
                          <w:szCs w:val="18"/>
                        </w:rPr>
                        <w:t>Bemerkungen: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</w:p>
                    <w:p w14:paraId="3C37793A" w14:textId="77777777" w:rsidR="008B190B" w:rsidRPr="00E93D4A" w:rsidRDefault="008B190B" w:rsidP="00D96840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2895E6F9" w14:textId="1F9ECFE3" w:rsidR="008B190B" w:rsidRDefault="008B190B" w:rsidP="00D96840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93D4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Beweismittel: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</w:p>
                    <w:p w14:paraId="186A4FF9" w14:textId="77777777" w:rsidR="008B190B" w:rsidRPr="00E93D4A" w:rsidRDefault="008B190B" w:rsidP="00D96840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67F83D9" w14:textId="4961F2A9" w:rsidR="008B190B" w:rsidRDefault="008B190B" w:rsidP="00D96840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93D4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Zeugen: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>PK Meier Polizeikommissariat Bad Harzburg</w:t>
                      </w:r>
                    </w:p>
                    <w:p w14:paraId="037A51FD" w14:textId="77777777" w:rsidR="008B190B" w:rsidRPr="00E93D4A" w:rsidRDefault="008B190B" w:rsidP="00D96840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tbl>
                      <w:tblPr>
                        <w:tblStyle w:val="Tabellenraster"/>
                        <w:tblW w:w="1059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shd w:val="clear" w:color="auto" w:fill="BFBFBF" w:themeFill="background1" w:themeFillShade="BF"/>
                        <w:tblLook w:val="04A0" w:firstRow="1" w:lastRow="0" w:firstColumn="1" w:lastColumn="0" w:noHBand="0" w:noVBand="1"/>
                      </w:tblPr>
                      <w:tblGrid>
                        <w:gridCol w:w="491"/>
                        <w:gridCol w:w="5760"/>
                        <w:gridCol w:w="2431"/>
                        <w:gridCol w:w="1666"/>
                        <w:gridCol w:w="243"/>
                      </w:tblGrid>
                      <w:tr w:rsidR="008B190B" w:rsidRPr="00AE3EDF" w14:paraId="3C0C1A25" w14:textId="77777777" w:rsidTr="004265D3">
                        <w:trPr>
                          <w:trHeight w:val="241"/>
                        </w:trPr>
                        <w:tc>
                          <w:tcPr>
                            <w:tcW w:w="6251" w:type="dxa"/>
                            <w:gridSpan w:val="2"/>
                            <w:shd w:val="clear" w:color="auto" w:fill="BFBFBF" w:themeFill="background1" w:themeFillShade="BF"/>
                          </w:tcPr>
                          <w:p w14:paraId="795D2B43" w14:textId="3F182C7B" w:rsidR="008B190B" w:rsidRPr="00AE3EDF" w:rsidRDefault="008B190B" w:rsidP="00D9684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Wegen dieser Ordnungswidrigkeit(en) wird gegen Sie</w:t>
                            </w:r>
                          </w:p>
                        </w:tc>
                        <w:tc>
                          <w:tcPr>
                            <w:tcW w:w="2431" w:type="dxa"/>
                            <w:shd w:val="clear" w:color="auto" w:fill="BFBFBF" w:themeFill="background1" w:themeFillShade="BF"/>
                          </w:tcPr>
                          <w:p w14:paraId="0651A281" w14:textId="77777777" w:rsidR="008B190B" w:rsidRPr="00AE3EDF" w:rsidRDefault="008B190B" w:rsidP="00D9684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666" w:type="dxa"/>
                            <w:shd w:val="clear" w:color="auto" w:fill="BFBFBF" w:themeFill="background1" w:themeFillShade="BF"/>
                          </w:tcPr>
                          <w:p w14:paraId="04D3D767" w14:textId="77777777" w:rsidR="008B190B" w:rsidRPr="00AE3EDF" w:rsidRDefault="008B190B" w:rsidP="00D9684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43" w:type="dxa"/>
                            <w:shd w:val="clear" w:color="auto" w:fill="BFBFBF" w:themeFill="background1" w:themeFillShade="BF"/>
                          </w:tcPr>
                          <w:p w14:paraId="4DFB4829" w14:textId="77777777" w:rsidR="008B190B" w:rsidRPr="00AE3EDF" w:rsidRDefault="008B190B" w:rsidP="00D9684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B190B" w:rsidRPr="00AE3EDF" w14:paraId="128976A9" w14:textId="77777777" w:rsidTr="004265D3">
                        <w:trPr>
                          <w:trHeight w:val="241"/>
                        </w:trPr>
                        <w:tc>
                          <w:tcPr>
                            <w:tcW w:w="491" w:type="dxa"/>
                            <w:shd w:val="clear" w:color="auto" w:fill="BFBFBF" w:themeFill="background1" w:themeFillShade="BF"/>
                          </w:tcPr>
                          <w:p w14:paraId="3753E1B2" w14:textId="77777777" w:rsidR="008B190B" w:rsidRPr="00AE3EDF" w:rsidRDefault="008B190B" w:rsidP="00D9684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760" w:type="dxa"/>
                            <w:shd w:val="clear" w:color="auto" w:fill="BFBFBF" w:themeFill="background1" w:themeFillShade="BF"/>
                          </w:tcPr>
                          <w:p w14:paraId="280644DB" w14:textId="77777777" w:rsidR="008B190B" w:rsidRPr="00AE3EDF" w:rsidRDefault="008B190B" w:rsidP="00D9684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431" w:type="dxa"/>
                            <w:shd w:val="clear" w:color="auto" w:fill="FFFFFF" w:themeFill="background1"/>
                          </w:tcPr>
                          <w:p w14:paraId="138C3B36" w14:textId="46E0DF53" w:rsidR="008B190B" w:rsidRPr="00AE3EDF" w:rsidRDefault="008B190B" w:rsidP="005D40CB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Geldbuße:</w:t>
                            </w:r>
                          </w:p>
                        </w:tc>
                        <w:tc>
                          <w:tcPr>
                            <w:tcW w:w="1666" w:type="dxa"/>
                            <w:shd w:val="clear" w:color="auto" w:fill="FFFFFF" w:themeFill="background1"/>
                          </w:tcPr>
                          <w:p w14:paraId="05C83C32" w14:textId="0A7DBEC1" w:rsidR="008B190B" w:rsidRPr="00AE3EDF" w:rsidRDefault="008B190B" w:rsidP="005D40CB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160,00 EUR</w:t>
                            </w:r>
                          </w:p>
                        </w:tc>
                        <w:tc>
                          <w:tcPr>
                            <w:tcW w:w="243" w:type="dxa"/>
                            <w:shd w:val="clear" w:color="auto" w:fill="BFBFBF" w:themeFill="background1" w:themeFillShade="BF"/>
                          </w:tcPr>
                          <w:p w14:paraId="6DB9F8C4" w14:textId="77777777" w:rsidR="008B190B" w:rsidRPr="00AE3EDF" w:rsidRDefault="008B190B" w:rsidP="00D9684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B190B" w:rsidRPr="00AE3EDF" w14:paraId="0EE2F2C4" w14:textId="77777777" w:rsidTr="004265D3">
                        <w:trPr>
                          <w:trHeight w:val="241"/>
                        </w:trPr>
                        <w:tc>
                          <w:tcPr>
                            <w:tcW w:w="491" w:type="dxa"/>
                            <w:shd w:val="clear" w:color="auto" w:fill="BFBFBF" w:themeFill="background1" w:themeFillShade="BF"/>
                          </w:tcPr>
                          <w:p w14:paraId="3E99E3D2" w14:textId="183067AB" w:rsidR="008B190B" w:rsidRPr="00AE3EDF" w:rsidRDefault="008B190B" w:rsidP="005D40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5760" w:type="dxa"/>
                            <w:shd w:val="clear" w:color="auto" w:fill="BFBFBF" w:themeFill="background1" w:themeFillShade="BF"/>
                          </w:tcPr>
                          <w:p w14:paraId="30C5D27F" w14:textId="0242194B" w:rsidR="008B190B" w:rsidRPr="00AE3EDF" w:rsidRDefault="008B190B" w:rsidP="005D40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eine </w:t>
                            </w:r>
                            <w:r w:rsidRPr="00496852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Geldbuße </w:t>
                            </w:r>
                            <w:r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festgesetzt (§ 17 OWiG)</w:t>
                            </w:r>
                          </w:p>
                        </w:tc>
                        <w:tc>
                          <w:tcPr>
                            <w:tcW w:w="2431" w:type="dxa"/>
                            <w:shd w:val="clear" w:color="auto" w:fill="FFFFFF" w:themeFill="background1"/>
                          </w:tcPr>
                          <w:p w14:paraId="3029187F" w14:textId="4A7483C3" w:rsidR="008B190B" w:rsidRPr="00AE3EDF" w:rsidRDefault="008B190B" w:rsidP="005D40CB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Gebühr:</w:t>
                            </w:r>
                          </w:p>
                        </w:tc>
                        <w:tc>
                          <w:tcPr>
                            <w:tcW w:w="1666" w:type="dxa"/>
                            <w:shd w:val="clear" w:color="auto" w:fill="FFFFFF" w:themeFill="background1"/>
                          </w:tcPr>
                          <w:p w14:paraId="339D891E" w14:textId="1643C362" w:rsidR="008B190B" w:rsidRPr="00AE3EDF" w:rsidRDefault="008B190B" w:rsidP="005D40CB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20,00 EUR</w:t>
                            </w:r>
                          </w:p>
                        </w:tc>
                        <w:tc>
                          <w:tcPr>
                            <w:tcW w:w="243" w:type="dxa"/>
                            <w:shd w:val="clear" w:color="auto" w:fill="BFBFBF" w:themeFill="background1" w:themeFillShade="BF"/>
                          </w:tcPr>
                          <w:p w14:paraId="3DA21A97" w14:textId="77777777" w:rsidR="008B190B" w:rsidRPr="00AE3EDF" w:rsidRDefault="008B190B" w:rsidP="005D40C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B190B" w:rsidRPr="00AE3EDF" w14:paraId="42579224" w14:textId="77777777" w:rsidTr="004265D3">
                        <w:trPr>
                          <w:trHeight w:val="192"/>
                        </w:trPr>
                        <w:tc>
                          <w:tcPr>
                            <w:tcW w:w="491" w:type="dxa"/>
                            <w:shd w:val="clear" w:color="auto" w:fill="BFBFBF" w:themeFill="background1" w:themeFillShade="BF"/>
                          </w:tcPr>
                          <w:p w14:paraId="33880FDD" w14:textId="3EAC7FE1" w:rsidR="008B190B" w:rsidRPr="00AE3EDF" w:rsidRDefault="008B190B" w:rsidP="005D40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5760" w:type="dxa"/>
                            <w:shd w:val="clear" w:color="auto" w:fill="BFBFBF" w:themeFill="background1" w:themeFillShade="BF"/>
                          </w:tcPr>
                          <w:p w14:paraId="05D54FC7" w14:textId="4364C58D" w:rsidR="008B190B" w:rsidRPr="00AE3EDF" w:rsidRDefault="008B190B" w:rsidP="005D40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ein Fahrverbot auf die Dauer von </w:t>
                            </w:r>
                            <w:r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 xml:space="preserve">0 </w:t>
                            </w:r>
                            <w:r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Monat(en) unter </w:t>
                            </w:r>
                          </w:p>
                        </w:tc>
                        <w:tc>
                          <w:tcPr>
                            <w:tcW w:w="2431" w:type="dxa"/>
                            <w:shd w:val="clear" w:color="auto" w:fill="FFFFFF" w:themeFill="background1"/>
                          </w:tcPr>
                          <w:p w14:paraId="63624B80" w14:textId="1C14FE2D" w:rsidR="008B190B" w:rsidRPr="00AE3EDF" w:rsidRDefault="008B190B" w:rsidP="005D40CB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Auslagen Verwaltung</w:t>
                            </w:r>
                          </w:p>
                        </w:tc>
                        <w:tc>
                          <w:tcPr>
                            <w:tcW w:w="1666" w:type="dxa"/>
                            <w:shd w:val="clear" w:color="auto" w:fill="FFFFFF" w:themeFill="background1"/>
                          </w:tcPr>
                          <w:p w14:paraId="4CF74EE8" w14:textId="5B74FCC1" w:rsidR="008B190B" w:rsidRPr="00AE3EDF" w:rsidRDefault="008B190B" w:rsidP="005D40CB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2,50 EUR</w:t>
                            </w:r>
                          </w:p>
                        </w:tc>
                        <w:tc>
                          <w:tcPr>
                            <w:tcW w:w="243" w:type="dxa"/>
                            <w:shd w:val="clear" w:color="auto" w:fill="BFBFBF" w:themeFill="background1" w:themeFillShade="BF"/>
                          </w:tcPr>
                          <w:p w14:paraId="469AF937" w14:textId="77777777" w:rsidR="008B190B" w:rsidRPr="00AE3EDF" w:rsidRDefault="008B190B" w:rsidP="005D40C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B190B" w:rsidRPr="00AE3EDF" w14:paraId="6CA5B3B8" w14:textId="77777777" w:rsidTr="004265D3">
                        <w:trPr>
                          <w:trHeight w:val="241"/>
                        </w:trPr>
                        <w:tc>
                          <w:tcPr>
                            <w:tcW w:w="491" w:type="dxa"/>
                            <w:shd w:val="clear" w:color="auto" w:fill="BFBFBF" w:themeFill="background1" w:themeFillShade="BF"/>
                          </w:tcPr>
                          <w:p w14:paraId="348E3CC8" w14:textId="4ADE760E" w:rsidR="008B190B" w:rsidRPr="00AE3EDF" w:rsidRDefault="008B190B" w:rsidP="005D40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760" w:type="dxa"/>
                            <w:shd w:val="clear" w:color="auto" w:fill="BFBFBF" w:themeFill="background1" w:themeFillShade="BF"/>
                          </w:tcPr>
                          <w:p w14:paraId="4FBE85FE" w14:textId="0BFB80AD" w:rsidR="008B190B" w:rsidRPr="00AE3EDF" w:rsidRDefault="008B190B" w:rsidP="005D40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Zubilligung einer Abgabefrist von 4 Monaten</w:t>
                            </w:r>
                          </w:p>
                        </w:tc>
                        <w:tc>
                          <w:tcPr>
                            <w:tcW w:w="2431" w:type="dxa"/>
                            <w:shd w:val="clear" w:color="auto" w:fill="FFFFFF" w:themeFill="background1"/>
                          </w:tcPr>
                          <w:p w14:paraId="5B274A19" w14:textId="4DF25D85" w:rsidR="008B190B" w:rsidRPr="00AE3EDF" w:rsidRDefault="008B190B" w:rsidP="005D40CB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Auslagen der Polizei:</w:t>
                            </w:r>
                          </w:p>
                        </w:tc>
                        <w:tc>
                          <w:tcPr>
                            <w:tcW w:w="1666" w:type="dxa"/>
                            <w:shd w:val="clear" w:color="auto" w:fill="FFFFFF" w:themeFill="background1"/>
                          </w:tcPr>
                          <w:p w14:paraId="0D527F58" w14:textId="5167657F" w:rsidR="008B190B" w:rsidRPr="00AE3EDF" w:rsidRDefault="008B190B" w:rsidP="005D40CB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0,00 EUR</w:t>
                            </w:r>
                          </w:p>
                        </w:tc>
                        <w:tc>
                          <w:tcPr>
                            <w:tcW w:w="243" w:type="dxa"/>
                            <w:shd w:val="clear" w:color="auto" w:fill="BFBFBF" w:themeFill="background1" w:themeFillShade="BF"/>
                          </w:tcPr>
                          <w:p w14:paraId="30EC19C7" w14:textId="77777777" w:rsidR="008B190B" w:rsidRPr="00AE3EDF" w:rsidRDefault="008B190B" w:rsidP="005D40C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B190B" w:rsidRPr="00AE3EDF" w14:paraId="5AB9E028" w14:textId="77777777" w:rsidTr="004265D3">
                        <w:trPr>
                          <w:trHeight w:val="431"/>
                        </w:trPr>
                        <w:tc>
                          <w:tcPr>
                            <w:tcW w:w="491" w:type="dxa"/>
                            <w:shd w:val="clear" w:color="auto" w:fill="BFBFBF" w:themeFill="background1" w:themeFillShade="BF"/>
                          </w:tcPr>
                          <w:p w14:paraId="2BEC7E2D" w14:textId="292E9E55" w:rsidR="008B190B" w:rsidRPr="00AE3EDF" w:rsidRDefault="008B190B" w:rsidP="005D40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5760" w:type="dxa"/>
                            <w:shd w:val="clear" w:color="auto" w:fill="BFBFBF" w:themeFill="background1" w:themeFillShade="BF"/>
                          </w:tcPr>
                          <w:p w14:paraId="2AB14038" w14:textId="3CE666B5" w:rsidR="008B190B" w:rsidRPr="00AE3EDF" w:rsidRDefault="008B190B" w:rsidP="005D40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Außerdem haben sie die Kosten des Verfahrens zu tragen</w:t>
                            </w:r>
                          </w:p>
                        </w:tc>
                        <w:tc>
                          <w:tcPr>
                            <w:tcW w:w="2431" w:type="dxa"/>
                            <w:shd w:val="clear" w:color="auto" w:fill="FFFFFF" w:themeFill="background1"/>
                          </w:tcPr>
                          <w:p w14:paraId="6CF95CD6" w14:textId="56928482" w:rsidR="008B190B" w:rsidRPr="00AE3EDF" w:rsidRDefault="008B190B" w:rsidP="005D40CB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Sonstige Auslagen:</w:t>
                            </w:r>
                          </w:p>
                        </w:tc>
                        <w:tc>
                          <w:tcPr>
                            <w:tcW w:w="1666" w:type="dxa"/>
                            <w:shd w:val="clear" w:color="auto" w:fill="FFFFFF" w:themeFill="background1"/>
                          </w:tcPr>
                          <w:p w14:paraId="356B7C4C" w14:textId="69BA71CD" w:rsidR="008B190B" w:rsidRPr="00AE3EDF" w:rsidRDefault="008B190B" w:rsidP="005D40CB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0,00 EUR</w:t>
                            </w:r>
                          </w:p>
                        </w:tc>
                        <w:tc>
                          <w:tcPr>
                            <w:tcW w:w="243" w:type="dxa"/>
                            <w:shd w:val="clear" w:color="auto" w:fill="BFBFBF" w:themeFill="background1" w:themeFillShade="BF"/>
                          </w:tcPr>
                          <w:p w14:paraId="778C4181" w14:textId="77777777" w:rsidR="008B190B" w:rsidRPr="00AE3EDF" w:rsidRDefault="008B190B" w:rsidP="005D40C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B190B" w:rsidRPr="00AE3EDF" w14:paraId="031F16FF" w14:textId="77777777" w:rsidTr="004265D3">
                        <w:trPr>
                          <w:trHeight w:val="241"/>
                        </w:trPr>
                        <w:tc>
                          <w:tcPr>
                            <w:tcW w:w="491" w:type="dxa"/>
                            <w:shd w:val="clear" w:color="auto" w:fill="BFBFBF" w:themeFill="background1" w:themeFillShade="BF"/>
                          </w:tcPr>
                          <w:p w14:paraId="27D946C2" w14:textId="77777777" w:rsidR="008B190B" w:rsidRPr="00AE3EDF" w:rsidRDefault="008B190B" w:rsidP="005D40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760" w:type="dxa"/>
                            <w:shd w:val="clear" w:color="auto" w:fill="BFBFBF" w:themeFill="background1" w:themeFillShade="BF"/>
                          </w:tcPr>
                          <w:p w14:paraId="557C4D5A" w14:textId="77777777" w:rsidR="008B190B" w:rsidRPr="00AE3EDF" w:rsidRDefault="008B190B" w:rsidP="005D40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431" w:type="dxa"/>
                            <w:shd w:val="clear" w:color="auto" w:fill="FFFFFF" w:themeFill="background1"/>
                          </w:tcPr>
                          <w:p w14:paraId="1CB05D79" w14:textId="5AC7645F" w:rsidR="008B190B" w:rsidRPr="00AE3EDF" w:rsidRDefault="008B190B" w:rsidP="00903C77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Zahlungseingang:</w:t>
                            </w:r>
                          </w:p>
                        </w:tc>
                        <w:tc>
                          <w:tcPr>
                            <w:tcW w:w="1666" w:type="dxa"/>
                            <w:shd w:val="clear" w:color="auto" w:fill="FFFFFF" w:themeFill="background1"/>
                          </w:tcPr>
                          <w:p w14:paraId="34FEB463" w14:textId="30ACA23C" w:rsidR="008B190B" w:rsidRPr="00AE3EDF" w:rsidRDefault="008B190B" w:rsidP="005D40CB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0,00 EUR</w:t>
                            </w:r>
                          </w:p>
                        </w:tc>
                        <w:tc>
                          <w:tcPr>
                            <w:tcW w:w="243" w:type="dxa"/>
                            <w:shd w:val="clear" w:color="auto" w:fill="BFBFBF" w:themeFill="background1" w:themeFillShade="BF"/>
                          </w:tcPr>
                          <w:p w14:paraId="2A5B141B" w14:textId="77777777" w:rsidR="008B190B" w:rsidRPr="00AE3EDF" w:rsidRDefault="008B190B" w:rsidP="005D40C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B190B" w:rsidRPr="00AE3EDF" w14:paraId="040C3AD0" w14:textId="77777777" w:rsidTr="004265D3">
                        <w:trPr>
                          <w:trHeight w:val="254"/>
                        </w:trPr>
                        <w:tc>
                          <w:tcPr>
                            <w:tcW w:w="491" w:type="dxa"/>
                            <w:shd w:val="clear" w:color="auto" w:fill="BFBFBF" w:themeFill="background1" w:themeFillShade="BF"/>
                          </w:tcPr>
                          <w:p w14:paraId="25FFA6A9" w14:textId="77777777" w:rsidR="008B190B" w:rsidRPr="00AE3EDF" w:rsidRDefault="008B190B" w:rsidP="005D40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760" w:type="dxa"/>
                            <w:shd w:val="clear" w:color="auto" w:fill="BFBFBF" w:themeFill="background1" w:themeFillShade="BF"/>
                          </w:tcPr>
                          <w:p w14:paraId="5BA9704B" w14:textId="54A23C75" w:rsidR="008B190B" w:rsidRPr="00CB1CF3" w:rsidRDefault="008B190B" w:rsidP="005D40CB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431" w:type="dxa"/>
                            <w:shd w:val="clear" w:color="auto" w:fill="FFFFFF" w:themeFill="background1"/>
                          </w:tcPr>
                          <w:p w14:paraId="0E45D15B" w14:textId="65FA9F8A" w:rsidR="008B190B" w:rsidRPr="00AE3EDF" w:rsidRDefault="008B190B" w:rsidP="00903C77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E3EDF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Gesamtbetrag:</w:t>
                            </w:r>
                          </w:p>
                        </w:tc>
                        <w:tc>
                          <w:tcPr>
                            <w:tcW w:w="1666" w:type="dxa"/>
                            <w:shd w:val="clear" w:color="auto" w:fill="FFFFFF" w:themeFill="background1"/>
                          </w:tcPr>
                          <w:p w14:paraId="277D36F3" w14:textId="440402C2" w:rsidR="008B190B" w:rsidRPr="00AE3EDF" w:rsidRDefault="00AB021D" w:rsidP="005D40CB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0</w:t>
                            </w:r>
                            <w:r w:rsidR="008B190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fldChar w:fldCharType="begin"/>
                            </w:r>
                            <w:r w:rsidR="008B190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instrText xml:space="preserve"> MERGEFIELD Verwarngeld </w:instrText>
                            </w:r>
                            <w:r w:rsidR="008B190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fldChar w:fldCharType="separate"/>
                            </w:r>
                            <w:r w:rsidR="00EB0858" w:rsidRPr="00D508FB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:u w:val="single"/>
                              </w:rPr>
                              <w:t>3.554,00</w:t>
                            </w:r>
                            <w:r w:rsidR="008B190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3" w:type="dxa"/>
                            <w:shd w:val="clear" w:color="auto" w:fill="BFBFBF" w:themeFill="background1" w:themeFillShade="BF"/>
                          </w:tcPr>
                          <w:p w14:paraId="09B1C62C" w14:textId="77777777" w:rsidR="008B190B" w:rsidRPr="00AE3EDF" w:rsidRDefault="008B190B" w:rsidP="005D40C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B190B" w:rsidRPr="00AE3EDF" w14:paraId="7448413E" w14:textId="77777777" w:rsidTr="004265D3">
                        <w:trPr>
                          <w:trHeight w:val="241"/>
                        </w:trPr>
                        <w:tc>
                          <w:tcPr>
                            <w:tcW w:w="491" w:type="dxa"/>
                            <w:shd w:val="clear" w:color="auto" w:fill="BFBFBF" w:themeFill="background1" w:themeFillShade="BF"/>
                          </w:tcPr>
                          <w:p w14:paraId="5AC1D72D" w14:textId="77777777" w:rsidR="008B190B" w:rsidRPr="00AE3EDF" w:rsidRDefault="008B190B" w:rsidP="005D40C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760" w:type="dxa"/>
                            <w:shd w:val="clear" w:color="auto" w:fill="BFBFBF" w:themeFill="background1" w:themeFillShade="BF"/>
                          </w:tcPr>
                          <w:p w14:paraId="5968CF70" w14:textId="77D73A8D" w:rsidR="008B190B" w:rsidRPr="00AE3EDF" w:rsidRDefault="008B190B" w:rsidP="005D40C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431" w:type="dxa"/>
                            <w:shd w:val="clear" w:color="auto" w:fill="BFBFBF" w:themeFill="background1" w:themeFillShade="BF"/>
                          </w:tcPr>
                          <w:p w14:paraId="24EAD05C" w14:textId="77777777" w:rsidR="008B190B" w:rsidRPr="00AE3EDF" w:rsidRDefault="008B190B" w:rsidP="005D40C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66" w:type="dxa"/>
                            <w:shd w:val="clear" w:color="auto" w:fill="BFBFBF" w:themeFill="background1" w:themeFillShade="BF"/>
                          </w:tcPr>
                          <w:p w14:paraId="5F4816A3" w14:textId="77777777" w:rsidR="008B190B" w:rsidRPr="00AE3EDF" w:rsidRDefault="008B190B" w:rsidP="005D40C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43" w:type="dxa"/>
                            <w:shd w:val="clear" w:color="auto" w:fill="BFBFBF" w:themeFill="background1" w:themeFillShade="BF"/>
                          </w:tcPr>
                          <w:p w14:paraId="6B995469" w14:textId="77777777" w:rsidR="008B190B" w:rsidRPr="00AE3EDF" w:rsidRDefault="008B190B" w:rsidP="005D40C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7999AE17" w14:textId="6EF63C21" w:rsidR="008B190B" w:rsidRDefault="008B190B" w:rsidP="00E51CD7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E3EDF">
                        <w:rPr>
                          <w:rFonts w:ascii="Arial" w:hAnsi="Arial" w:cs="Arial"/>
                          <w:sz w:val="20"/>
                          <w:szCs w:val="20"/>
                        </w:rPr>
                        <w:t>im Auftrag</w:t>
                      </w:r>
                    </w:p>
                    <w:p w14:paraId="776D9FD7" w14:textId="77777777" w:rsidR="008B190B" w:rsidRPr="00AE3EDF" w:rsidRDefault="008B190B" w:rsidP="00E51CD7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A21CB39" w14:textId="1806A162" w:rsidR="008B190B" w:rsidRPr="00AE3EDF" w:rsidRDefault="008B190B" w:rsidP="00D9684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Konstantianos</w:t>
                      </w:r>
                    </w:p>
                  </w:txbxContent>
                </v:textbox>
              </v:shape>
            </w:pict>
          </mc:Fallback>
        </mc:AlternateContent>
      </w:r>
      <w:r w:rsidR="004265D3" w:rsidRPr="002757B6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15EC16" wp14:editId="5BAFF237">
                <wp:simplePos x="0" y="0"/>
                <wp:positionH relativeFrom="column">
                  <wp:posOffset>-228600</wp:posOffset>
                </wp:positionH>
                <wp:positionV relativeFrom="paragraph">
                  <wp:posOffset>2693670</wp:posOffset>
                </wp:positionV>
                <wp:extent cx="2308860" cy="495300"/>
                <wp:effectExtent l="0" t="0" r="15240" b="1905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6D1B61" w14:textId="042DAE39" w:rsidR="008B190B" w:rsidRPr="00A50C18" w:rsidRDefault="008B190B" w:rsidP="00E137F3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50C1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Geburtsname: </w:t>
                            </w:r>
                          </w:p>
                          <w:p w14:paraId="03D7E2FF" w14:textId="6227CAB9" w:rsidR="008B190B" w:rsidRPr="00A50C18" w:rsidRDefault="008B190B" w:rsidP="00E137F3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50C1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Geburtstag: </w:t>
                            </w:r>
                            <w:r w:rsidRPr="00A50C1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A514F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 xml:space="preserve"> MERGEFIELD Geburtstag </w:instrTex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EB0858" w:rsidRPr="00D508FB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24.04.99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14:paraId="440A04C2" w14:textId="38E780C4" w:rsidR="008B190B" w:rsidRPr="00A50C18" w:rsidRDefault="008B190B" w:rsidP="00E137F3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50C1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Geburtsort: </w:t>
                            </w:r>
                            <w:r w:rsidRPr="00A50C1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Köln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5EC16" id="Textfeld 4" o:spid="_x0000_s1029" type="#_x0000_t202" style="position:absolute;margin-left:-18pt;margin-top:212.1pt;width:181.8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" fillcolor="white [3201]" strokecolor="white [3212]" strokeweight=".5pt">
                <v:textbox>
                  <w:txbxContent>
                    <w:p w14:paraId="516D1B61" w14:textId="042DAE39" w:rsidR="008B190B" w:rsidRPr="00A50C18" w:rsidRDefault="008B190B" w:rsidP="00E137F3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50C1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Geburtsname: </w:t>
                      </w:r>
                    </w:p>
                    <w:p w14:paraId="03D7E2FF" w14:textId="6227CAB9" w:rsidR="008B190B" w:rsidRPr="00A50C18" w:rsidRDefault="008B190B" w:rsidP="00E137F3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50C1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Geburtstag: </w:t>
                      </w:r>
                      <w:r w:rsidRPr="00A50C18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A514F1">
                        <w:rPr>
                          <w:rFonts w:ascii="Arial" w:hAnsi="Arial" w:cs="Arial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instrText xml:space="preserve"> MERGEFIELD Geburtstag </w:instrTex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separate"/>
                      </w:r>
                      <w:r w:rsidR="00EB0858" w:rsidRPr="00D508FB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24.04.99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end"/>
                      </w:r>
                    </w:p>
                    <w:p w14:paraId="440A04C2" w14:textId="38E780C4" w:rsidR="008B190B" w:rsidRPr="00A50C18" w:rsidRDefault="008B190B" w:rsidP="00E137F3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50C1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Geburtsort: </w:t>
                      </w:r>
                      <w:r w:rsidRPr="00A50C18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Köln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02A2C" w:rsidRPr="002757B6" w:rsidSect="008175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008" w:right="1152" w:bottom="1152" w:left="1152" w:header="720" w:footer="720" w:gutter="0"/>
      <w:cols w:num="2" w:space="720" w:equalWidth="0">
        <w:col w:w="6166" w:space="708"/>
        <w:col w:w="2729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67FB0" w14:textId="77777777" w:rsidR="008B190B" w:rsidRDefault="008B190B">
      <w:pPr>
        <w:spacing w:after="0"/>
      </w:pPr>
      <w:r>
        <w:separator/>
      </w:r>
    </w:p>
  </w:endnote>
  <w:endnote w:type="continuationSeparator" w:id="0">
    <w:p w14:paraId="6E11BBFD" w14:textId="77777777" w:rsidR="008B190B" w:rsidRDefault="008B19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7F485" w14:textId="77777777" w:rsidR="002213C9" w:rsidRDefault="002213C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8C9F2" w14:textId="77777777" w:rsidR="008B190B" w:rsidRDefault="008B190B">
    <w:pPr>
      <w:pStyle w:val="Fu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 \* MERGEFORMAT </w:instrText>
    </w:r>
    <w:r>
      <w:rPr>
        <w:lang w:bidi="de-DE"/>
      </w:rPr>
      <w:fldChar w:fldCharType="separate"/>
    </w:r>
    <w:r>
      <w:rPr>
        <w:noProof/>
        <w:lang w:bidi="de-DE"/>
      </w:rPr>
      <w:t>1</w:t>
    </w:r>
    <w:r>
      <w:rPr>
        <w:noProof/>
        <w:lang w:bidi="de-D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7"/>
      <w:gridCol w:w="3198"/>
      <w:gridCol w:w="3198"/>
    </w:tblGrid>
    <w:tr w:rsidR="008B190B" w:rsidRPr="00F5374F" w14:paraId="7823AE49" w14:textId="77777777" w:rsidTr="00F5374F">
      <w:tc>
        <w:tcPr>
          <w:tcW w:w="3197" w:type="dxa"/>
          <w:shd w:val="clear" w:color="auto" w:fill="E4E3E2" w:themeFill="background2"/>
        </w:tcPr>
        <w:p w14:paraId="144B85E7" w14:textId="77777777" w:rsidR="008B190B" w:rsidRPr="00F5374F" w:rsidRDefault="008B190B" w:rsidP="00F5374F">
          <w:pPr>
            <w:pStyle w:val="Fuzeile"/>
            <w:jc w:val="left"/>
            <w:rPr>
              <w:rFonts w:ascii="Arial" w:hAnsi="Arial" w:cs="Arial"/>
              <w:color w:val="auto"/>
              <w:sz w:val="16"/>
              <w:szCs w:val="16"/>
            </w:rPr>
          </w:pPr>
        </w:p>
      </w:tc>
      <w:tc>
        <w:tcPr>
          <w:tcW w:w="3198" w:type="dxa"/>
          <w:shd w:val="clear" w:color="auto" w:fill="E4E3E2" w:themeFill="background2"/>
        </w:tcPr>
        <w:p w14:paraId="305CA71E" w14:textId="77777777" w:rsidR="008B190B" w:rsidRPr="00F5374F" w:rsidRDefault="008B190B" w:rsidP="00F5374F">
          <w:pPr>
            <w:pStyle w:val="Fuzeile"/>
            <w:jc w:val="left"/>
            <w:rPr>
              <w:rFonts w:ascii="Arial" w:hAnsi="Arial" w:cs="Arial"/>
              <w:color w:val="auto"/>
              <w:sz w:val="16"/>
              <w:szCs w:val="16"/>
            </w:rPr>
          </w:pPr>
        </w:p>
      </w:tc>
      <w:tc>
        <w:tcPr>
          <w:tcW w:w="3198" w:type="dxa"/>
          <w:shd w:val="clear" w:color="auto" w:fill="E4E3E2" w:themeFill="background2"/>
        </w:tcPr>
        <w:p w14:paraId="6D83E637" w14:textId="77777777" w:rsidR="008B190B" w:rsidRPr="00F5374F" w:rsidRDefault="008B190B" w:rsidP="00F5374F">
          <w:pPr>
            <w:pStyle w:val="Fuzeile"/>
            <w:jc w:val="left"/>
            <w:rPr>
              <w:rFonts w:ascii="Arial" w:hAnsi="Arial" w:cs="Arial"/>
              <w:color w:val="auto"/>
              <w:sz w:val="16"/>
              <w:szCs w:val="16"/>
            </w:rPr>
          </w:pPr>
        </w:p>
      </w:tc>
    </w:tr>
    <w:tr w:rsidR="008B190B" w:rsidRPr="00F5374F" w14:paraId="3BABA7E1" w14:textId="77777777" w:rsidTr="00F5374F">
      <w:tc>
        <w:tcPr>
          <w:tcW w:w="3197" w:type="dxa"/>
        </w:tcPr>
        <w:p w14:paraId="45148EAE" w14:textId="274FEA95" w:rsidR="008B190B" w:rsidRPr="00F5374F" w:rsidRDefault="008B190B" w:rsidP="00F5374F">
          <w:pPr>
            <w:pStyle w:val="Fuzeile"/>
            <w:jc w:val="left"/>
            <w:rPr>
              <w:rFonts w:ascii="Arial" w:hAnsi="Arial" w:cs="Arial"/>
              <w:color w:val="auto"/>
              <w:sz w:val="14"/>
              <w:szCs w:val="14"/>
            </w:rPr>
          </w:pPr>
          <w:r w:rsidRPr="00F5374F">
            <w:rPr>
              <w:rFonts w:ascii="Arial" w:hAnsi="Arial" w:cs="Arial"/>
              <w:color w:val="auto"/>
              <w:sz w:val="14"/>
              <w:szCs w:val="14"/>
            </w:rPr>
            <w:t>Postanschrift: Postfach 31 14, 38631 Goslar</w:t>
          </w:r>
        </w:p>
        <w:p w14:paraId="4EA706EC" w14:textId="77777777" w:rsidR="008B190B" w:rsidRDefault="008B190B" w:rsidP="00F5374F">
          <w:pPr>
            <w:pStyle w:val="Fuzeile"/>
            <w:jc w:val="left"/>
            <w:rPr>
              <w:rFonts w:ascii="Arial" w:hAnsi="Arial" w:cs="Arial"/>
              <w:color w:val="auto"/>
              <w:sz w:val="14"/>
              <w:szCs w:val="14"/>
            </w:rPr>
          </w:pPr>
          <w:r w:rsidRPr="00F5374F">
            <w:rPr>
              <w:rFonts w:ascii="Arial" w:hAnsi="Arial" w:cs="Arial"/>
              <w:color w:val="auto"/>
              <w:sz w:val="14"/>
              <w:szCs w:val="14"/>
            </w:rPr>
            <w:t>Hausanschrift: Klubgartenstr. 11, 38640 Goslar</w:t>
          </w:r>
        </w:p>
        <w:p w14:paraId="0BE20C5A" w14:textId="59152A75" w:rsidR="008B190B" w:rsidRPr="00F5374F" w:rsidRDefault="008B190B" w:rsidP="00F5374F">
          <w:pPr>
            <w:pStyle w:val="Fuzeile"/>
            <w:jc w:val="left"/>
            <w:rPr>
              <w:rFonts w:ascii="Arial" w:hAnsi="Arial" w:cs="Arial"/>
              <w:color w:val="auto"/>
              <w:sz w:val="16"/>
              <w:szCs w:val="16"/>
            </w:rPr>
          </w:pPr>
          <w:r>
            <w:rPr>
              <w:rFonts w:ascii="Arial" w:hAnsi="Arial" w:cs="Arial"/>
              <w:color w:val="auto"/>
              <w:sz w:val="14"/>
              <w:szCs w:val="14"/>
            </w:rPr>
            <w:t>Telefon 05321 76-0  www-landkreis-goslar.de</w:t>
          </w:r>
        </w:p>
      </w:tc>
      <w:tc>
        <w:tcPr>
          <w:tcW w:w="3198" w:type="dxa"/>
        </w:tcPr>
        <w:p w14:paraId="5A5664BF" w14:textId="77777777" w:rsidR="008B190B" w:rsidRDefault="008B190B" w:rsidP="00F5374F">
          <w:pPr>
            <w:pStyle w:val="Fuzeile"/>
            <w:jc w:val="left"/>
            <w:rPr>
              <w:rFonts w:ascii="Arial" w:hAnsi="Arial" w:cs="Arial"/>
              <w:color w:val="auto"/>
              <w:sz w:val="14"/>
              <w:szCs w:val="14"/>
            </w:rPr>
          </w:pPr>
          <w:r w:rsidRPr="00F5374F">
            <w:rPr>
              <w:rFonts w:ascii="Arial" w:hAnsi="Arial" w:cs="Arial"/>
              <w:color w:val="auto"/>
              <w:sz w:val="14"/>
              <w:szCs w:val="14"/>
            </w:rPr>
            <w:t>Öffnungszeiten: Mo. Di. Do. und Fr. 9 – 12 Uhr</w:t>
          </w:r>
        </w:p>
        <w:p w14:paraId="7A008679" w14:textId="6B8AEA81" w:rsidR="008B190B" w:rsidRPr="00F5374F" w:rsidRDefault="008B190B" w:rsidP="00F5374F">
          <w:pPr>
            <w:pStyle w:val="Fuzeile"/>
            <w:jc w:val="left"/>
            <w:rPr>
              <w:rFonts w:ascii="Arial" w:hAnsi="Arial" w:cs="Arial"/>
              <w:color w:val="auto"/>
              <w:sz w:val="14"/>
              <w:szCs w:val="14"/>
            </w:rPr>
          </w:pPr>
          <w:r>
            <w:rPr>
              <w:rFonts w:ascii="Arial" w:hAnsi="Arial" w:cs="Arial"/>
              <w:color w:val="auto"/>
              <w:sz w:val="14"/>
              <w:szCs w:val="14"/>
            </w:rPr>
            <w:t>Donnerstag 14 – 17 Uhr und nach Vereinbarung</w:t>
          </w:r>
        </w:p>
      </w:tc>
      <w:tc>
        <w:tcPr>
          <w:tcW w:w="3198" w:type="dxa"/>
        </w:tcPr>
        <w:p w14:paraId="0133CF7D" w14:textId="77777777" w:rsidR="008B190B" w:rsidRPr="00F5374F" w:rsidRDefault="008B190B" w:rsidP="00F5374F">
          <w:pPr>
            <w:pStyle w:val="Fuzeile"/>
            <w:jc w:val="left"/>
            <w:rPr>
              <w:rFonts w:ascii="Arial" w:hAnsi="Arial" w:cs="Arial"/>
              <w:color w:val="auto"/>
              <w:sz w:val="16"/>
              <w:szCs w:val="16"/>
            </w:rPr>
          </w:pPr>
        </w:p>
      </w:tc>
    </w:tr>
  </w:tbl>
  <w:p w14:paraId="05A7046C" w14:textId="1D062542" w:rsidR="008B190B" w:rsidRPr="00F5374F" w:rsidRDefault="008B190B" w:rsidP="00F5374F">
    <w:pPr>
      <w:pStyle w:val="Fuzeile"/>
      <w:jc w:val="left"/>
      <w:rPr>
        <w:rFonts w:ascii="Arial" w:hAnsi="Arial" w:cs="Arial"/>
        <w:color w:val="auto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566BB" w14:textId="77777777" w:rsidR="008B190B" w:rsidRDefault="008B190B">
      <w:pPr>
        <w:spacing w:after="0"/>
      </w:pPr>
      <w:r>
        <w:separator/>
      </w:r>
    </w:p>
  </w:footnote>
  <w:footnote w:type="continuationSeparator" w:id="0">
    <w:p w14:paraId="7FE5D603" w14:textId="77777777" w:rsidR="008B190B" w:rsidRDefault="008B190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6EE6F" w14:textId="77777777" w:rsidR="002213C9" w:rsidRDefault="002213C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1D0F6" w14:textId="77777777" w:rsidR="002213C9" w:rsidRDefault="002213C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B6A37" w14:textId="5DF4BD1C" w:rsidR="008B190B" w:rsidRPr="004265D3" w:rsidRDefault="008B190B" w:rsidP="004265D3">
    <w:pPr>
      <w:pStyle w:val="Kopfzeile"/>
      <w:ind w:left="1440"/>
      <w:rPr>
        <w:rFonts w:ascii="Arial" w:hAnsi="Arial" w:cs="Arial"/>
        <w:sz w:val="32"/>
        <w:szCs w:val="32"/>
      </w:rPr>
    </w:pPr>
    <w:r w:rsidRPr="004265D3">
      <w:rPr>
        <w:rFonts w:ascii="Arial" w:hAnsi="Arial" w:cs="Arial"/>
        <w:sz w:val="32"/>
        <w:szCs w:val="32"/>
      </w:rPr>
      <w:t>LANDKREIS</w:t>
    </w:r>
  </w:p>
  <w:p w14:paraId="08699BE5" w14:textId="2F168DBD" w:rsidR="002213C9" w:rsidRPr="002213C9" w:rsidRDefault="008B190B" w:rsidP="002213C9">
    <w:pPr>
      <w:pStyle w:val="Kopfzeile"/>
      <w:ind w:left="720" w:firstLine="720"/>
      <w:rPr>
        <w:rFonts w:ascii="Arial" w:hAnsi="Arial" w:cs="Arial"/>
        <w:b/>
        <w:bCs/>
        <w:color w:val="75716D" w:themeColor="background2" w:themeShade="80"/>
        <w:sz w:val="8"/>
        <w:szCs w:val="8"/>
      </w:rPr>
    </w:pPr>
    <w:r w:rsidRPr="004265D3">
      <w:rPr>
        <w:rFonts w:ascii="Arial" w:hAnsi="Arial" w:cs="Arial"/>
        <w:b/>
        <w:bCs/>
        <w:sz w:val="52"/>
        <w:szCs w:val="52"/>
      </w:rPr>
      <w:t>G</w:t>
    </w:r>
    <w:r w:rsidR="002213C9">
      <w:rPr>
        <w:rFonts w:ascii="Arial" w:hAnsi="Arial" w:cs="Arial"/>
        <w:b/>
        <w:bCs/>
        <w:sz w:val="52"/>
        <w:szCs w:val="52"/>
      </w:rPr>
      <w:t>0</w:t>
    </w:r>
    <w:r w:rsidRPr="004265D3">
      <w:rPr>
        <w:rFonts w:ascii="Arial" w:hAnsi="Arial" w:cs="Arial"/>
        <w:b/>
        <w:bCs/>
        <w:sz w:val="52"/>
        <w:szCs w:val="52"/>
      </w:rPr>
      <w:t>SLA</w:t>
    </w:r>
    <w:bookmarkStart w:id="0" w:name="_GoBack"/>
    <w:bookmarkEnd w:id="0"/>
    <w:r w:rsidRPr="004265D3">
      <w:rPr>
        <w:rFonts w:ascii="Arial" w:hAnsi="Arial" w:cs="Arial"/>
        <w:b/>
        <w:bCs/>
        <w:sz w:val="52"/>
        <w:szCs w:val="52"/>
      </w:rPr>
      <w:t>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5360A9D"/>
    <w:multiLevelType w:val="hybridMultilevel"/>
    <w:tmpl w:val="D2021A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327E1F"/>
    <w:multiLevelType w:val="hybridMultilevel"/>
    <w:tmpl w:val="728033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6C52B42"/>
    <w:multiLevelType w:val="multilevel"/>
    <w:tmpl w:val="38101482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 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8B21096"/>
    <w:multiLevelType w:val="hybridMultilevel"/>
    <w:tmpl w:val="0F2A26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14"/>
  </w:num>
  <w:num w:numId="16">
    <w:abstractNumId w:val="10"/>
  </w:num>
  <w:num w:numId="17">
    <w:abstractNumId w:val="12"/>
  </w:num>
  <w:num w:numId="18">
    <w:abstractNumId w:val="11"/>
  </w:num>
  <w:num w:numId="19">
    <w:abstractNumId w:val="15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520213084"/>
  </wne:recipientData>
  <wne:recipientData>
    <wne:active wne:val="1"/>
    <wne:hash wne:val="-1375169419"/>
  </wne:recipientData>
  <wne:recipientData>
    <wne:active wne:val="1"/>
    <wne:hash wne:val="-1818892006"/>
  </wne:recipientData>
  <wne:recipientData>
    <wne:active wne:val="1"/>
    <wne:hash wne:val="437471404"/>
  </wne:recipientData>
  <wne:recipientData>
    <wne:active wne:val="1"/>
    <wne:hash wne:val="1150685364"/>
  </wne:recipientData>
  <wne:recipientData>
    <wne:active wne:val="1"/>
    <wne:hash wne:val="1067092413"/>
  </wne:recipientData>
  <wne:recipientData>
    <wne:active wne:val="1"/>
    <wne:hash wne:val="597795472"/>
  </wne:recipientData>
  <wne:recipientData>
    <wne:active wne:val="1"/>
    <wne:hash wne:val="-1841024846"/>
  </wne:recipientData>
  <wne:recipientData>
    <wne:active wne:val="1"/>
    <wne:hash wne:val="1196081071"/>
  </wne:recipientData>
  <wne:recipientData>
    <wne:active wne:val="1"/>
    <wne:hash wne:val="-1923523106"/>
  </wne:recipientData>
  <wne:recipientData>
    <wne:active wne:val="1"/>
    <wne:hash wne:val="-595787715"/>
  </wne:recipientData>
  <wne:recipientData>
    <wne:active wne:val="1"/>
    <wne:hash wne:val="-1978512728"/>
  </wne:recipientData>
  <wne:recipientData>
    <wne:active wne:val="1"/>
    <wne:hash wne:val="1370331986"/>
  </wne:recipientData>
  <wne:recipientData>
    <wne:active wne:val="1"/>
    <wne:hash wne:val="-2016639657"/>
  </wne:recipientData>
  <wne:recipientData>
    <wne:active wne:val="1"/>
    <wne:hash wne:val="1880567390"/>
  </wne:recipientData>
  <wne:recipientData>
    <wne:active wne:val="1"/>
    <wne:hash wne:val="-532237693"/>
  </wne:recipientData>
  <wne:recipientData>
    <wne:active wne:val="1"/>
    <wne:hash wne:val="282459344"/>
  </wne:recipientData>
  <wne:recipientData>
    <wne:active wne:val="1"/>
    <wne:hash wne:val="-2037447861"/>
  </wne:recipientData>
  <wne:recipientData>
    <wne:active wne:val="1"/>
    <wne:hash wne:val="2134419315"/>
  </wne:recipientData>
  <wne:recipientData>
    <wne:active wne:val="1"/>
    <wne:hash wne:val="607595323"/>
  </wne:recipientData>
  <wne:recipientData>
    <wne:active wne:val="1"/>
    <wne:hash wne:val="-555728613"/>
  </wne:recipientData>
  <wne:recipientData>
    <wne:active wne:val="1"/>
    <wne:hash wne:val="1126137373"/>
  </wne:recipientData>
  <wne:recipientData>
    <wne:active wne:val="1"/>
    <wne:hash wne:val="-1451450857"/>
  </wne:recipientData>
  <wne:recipientData>
    <wne:active wne:val="1"/>
    <wne:hash wne:val="-2059016304"/>
  </wne:recipientData>
  <wne:recipientData>
    <wne:active wne:val="1"/>
    <wne:hash wne:val="-1061324122"/>
  </wne:recipientData>
  <wne:recipientData>
    <wne:active wne:val="1"/>
    <wne:hash wne:val="1482889303"/>
  </wne:recipientData>
  <wne:recipientData>
    <wne:active wne:val="1"/>
    <wne:hash wne:val="1067971451"/>
  </wne:recipientData>
  <wne:recipientData>
    <wne:active wne:val="1"/>
    <wne:hash wne:val="697536718"/>
  </wne:recipientData>
  <wne:recipientData>
    <wne:active wne:val="1"/>
    <wne:hash wne:val="-2082377589"/>
  </wne:recipientData>
  <wne:recipientData>
    <wne:active wne:val="1"/>
    <wne:hash wne:val="-196710983"/>
  </wne:recipientData>
  <wne:recipientData>
    <wne:active wne:val="1"/>
    <wne:hash wne:val="1612692619"/>
  </wne:recipientData>
  <wne:recipientData>
    <wne:active wne:val="1"/>
    <wne:hash wne:val="1407072316"/>
  </wne:recipientData>
  <wne:recipientData>
    <wne:active wne:val="1"/>
    <wne:hash wne:val="294017491"/>
  </wne:recipientData>
  <wne:recipientData>
    <wne:active wne:val="1"/>
    <wne:hash wne:val="1151528113"/>
  </wne:recipientData>
  <wne:recipientData>
    <wne:active wne:val="1"/>
    <wne:hash wne:val="860151341"/>
  </wne:recipientData>
  <wne:recipientData>
    <wne:active wne:val="1"/>
    <wne:hash wne:val="2145726284"/>
  </wne:recipientData>
  <wne:recipientData>
    <wne:active wne:val="1"/>
    <wne:hash wne:val="659663894"/>
  </wne:recipientData>
  <wne:recipientData>
    <wne:active wne:val="1"/>
    <wne:hash wne:val="-218639779"/>
  </wne:recipientData>
  <wne:recipientData>
    <wne:active wne:val="1"/>
    <wne:hash wne:val="-828202707"/>
  </wne:recipientData>
  <wne:recipientData>
    <wne:active wne:val="1"/>
    <wne:hash wne:val="-451839098"/>
  </wne:recipientData>
  <wne:recipientData>
    <wne:active wne:val="1"/>
    <wne:hash wne:val="-1019831563"/>
  </wne:recipientData>
  <wne:recipientData>
    <wne:active wne:val="1"/>
    <wne:hash wne:val="1748161433"/>
  </wne:recipientData>
  <wne:recipientData>
    <wne:active wne:val="1"/>
    <wne:hash wne:val="-670454963"/>
  </wne:recipientData>
  <wne:recipientData>
    <wne:active wne:val="1"/>
    <wne:hash wne:val="2007949243"/>
  </wne:recipientData>
  <wne:recipientData>
    <wne:active wne:val="1"/>
    <wne:hash wne:val="-1372236738"/>
  </wne:recipientData>
  <wne:recipientData>
    <wne:active wne:val="1"/>
    <wne:hash wne:val="-1583483036"/>
  </wne:recipientData>
  <wne:recipientData>
    <wne:active wne:val="1"/>
    <wne:hash wne:val="2132503602"/>
  </wne:recipientData>
  <wne:recipientData>
    <wne:active wne:val="1"/>
    <wne:hash wne:val="-1410790586"/>
  </wne:recipientData>
  <wne:recipientData>
    <wne:active wne:val="1"/>
    <wne:hash wne:val="1415292421"/>
  </wne:recipientData>
  <wne:recipientData>
    <wne:active wne:val="1"/>
    <wne:hash wne:val="20803115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mailMerge>
    <w:mainDocumentType w:val="formLetters"/>
    <w:linkToQuery/>
    <w:dataType w:val="native"/>
    <w:connectString w:val="Provider=Microsoft.ACE.OLEDB.12.0;User ID=Admin;Data Source=C:\Users\MO\Desktop\WordSerienbriefe-20191118T183707Z-001\DatenSerienbrief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elle2$` "/>
    <w:viewMergedData/>
    <w:odso>
      <w:udl w:val="Provider=Microsoft.ACE.OLEDB.12.0;User ID=Admin;Data Source=C:\Users\soc4real\AppData\Local\Temp;Mode=Read;Extended Properties=&quot;HDR=YES;&quot;;Jet OLEDB:System database=&quot;&quot;;Jet OLEDB:Registry Path=&quot;&quot;;Jet OLEDB:Engine Type=9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elle2$"/>
      <w:src r:id="rId2"/>
      <w:colDelim w:val="9"/>
      <w:type w:val="text"/>
      <w:fHdr/>
      <w:fieldMapData>
        <w:column w:val="0"/>
        <w:lid w:val="de-DE"/>
      </w:fieldMapData>
      <w:fieldMapData>
        <w:type w:val="dbColumn"/>
        <w:name w:val="Anrede"/>
        <w:mappedName w:val="Anrede"/>
        <w:column w:val="6"/>
        <w:lid w:val="de-DE"/>
      </w:fieldMapData>
      <w:fieldMapData>
        <w:type w:val="dbColumn"/>
        <w:name w:val="Vorname"/>
        <w:mappedName w:val="Vorname"/>
        <w:column w:val="9"/>
        <w:lid w:val="de-DE"/>
      </w:fieldMapData>
      <w:fieldMapData>
        <w:column w:val="0"/>
        <w:lid w:val="de-DE"/>
      </w:fieldMapData>
      <w:fieldMapData>
        <w:type w:val="dbColumn"/>
        <w:name w:val="Nachname"/>
        <w:mappedName w:val="Nachname"/>
        <w:column w:val="1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11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Telefon"/>
        <w:mappedName w:val="Telefon Büro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3"/>
    </w:odso>
  </w:mailMerge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B9"/>
    <w:rsid w:val="00030BD4"/>
    <w:rsid w:val="00035F7E"/>
    <w:rsid w:val="00046936"/>
    <w:rsid w:val="00054675"/>
    <w:rsid w:val="0006023E"/>
    <w:rsid w:val="0006366D"/>
    <w:rsid w:val="00080C39"/>
    <w:rsid w:val="000A729B"/>
    <w:rsid w:val="000D516D"/>
    <w:rsid w:val="000D595D"/>
    <w:rsid w:val="000D5AB1"/>
    <w:rsid w:val="000F0B93"/>
    <w:rsid w:val="00116CED"/>
    <w:rsid w:val="00150CC4"/>
    <w:rsid w:val="001569FD"/>
    <w:rsid w:val="001711EA"/>
    <w:rsid w:val="001E3667"/>
    <w:rsid w:val="001F7C53"/>
    <w:rsid w:val="002045EB"/>
    <w:rsid w:val="002213C9"/>
    <w:rsid w:val="00246EB8"/>
    <w:rsid w:val="00252C02"/>
    <w:rsid w:val="002556B7"/>
    <w:rsid w:val="002757B6"/>
    <w:rsid w:val="00293B83"/>
    <w:rsid w:val="00293EFD"/>
    <w:rsid w:val="002C15EC"/>
    <w:rsid w:val="002C6C59"/>
    <w:rsid w:val="002F6E55"/>
    <w:rsid w:val="00302A2C"/>
    <w:rsid w:val="00310F61"/>
    <w:rsid w:val="0032378E"/>
    <w:rsid w:val="00347330"/>
    <w:rsid w:val="00381669"/>
    <w:rsid w:val="003A5B5E"/>
    <w:rsid w:val="003D61AD"/>
    <w:rsid w:val="00413726"/>
    <w:rsid w:val="004265D3"/>
    <w:rsid w:val="0045465B"/>
    <w:rsid w:val="004576BC"/>
    <w:rsid w:val="004722AE"/>
    <w:rsid w:val="00476CDE"/>
    <w:rsid w:val="00480A9C"/>
    <w:rsid w:val="0048339B"/>
    <w:rsid w:val="00496852"/>
    <w:rsid w:val="004B3BF4"/>
    <w:rsid w:val="00505CA1"/>
    <w:rsid w:val="0052105A"/>
    <w:rsid w:val="0055089F"/>
    <w:rsid w:val="0059450A"/>
    <w:rsid w:val="005A0123"/>
    <w:rsid w:val="005D40CB"/>
    <w:rsid w:val="005F6A8B"/>
    <w:rsid w:val="00647B11"/>
    <w:rsid w:val="00654B4E"/>
    <w:rsid w:val="00673C35"/>
    <w:rsid w:val="006A3CE7"/>
    <w:rsid w:val="006D5DF8"/>
    <w:rsid w:val="00707981"/>
    <w:rsid w:val="0072091D"/>
    <w:rsid w:val="00745DDD"/>
    <w:rsid w:val="007508E5"/>
    <w:rsid w:val="0076387D"/>
    <w:rsid w:val="0078150F"/>
    <w:rsid w:val="00791F6E"/>
    <w:rsid w:val="007A4599"/>
    <w:rsid w:val="00803844"/>
    <w:rsid w:val="00812BC9"/>
    <w:rsid w:val="00817572"/>
    <w:rsid w:val="00824B5B"/>
    <w:rsid w:val="00841031"/>
    <w:rsid w:val="00861C6D"/>
    <w:rsid w:val="0089732B"/>
    <w:rsid w:val="008A2847"/>
    <w:rsid w:val="008A4F75"/>
    <w:rsid w:val="008B190B"/>
    <w:rsid w:val="008B6DFF"/>
    <w:rsid w:val="008C2A3D"/>
    <w:rsid w:val="008E12A6"/>
    <w:rsid w:val="008F15C5"/>
    <w:rsid w:val="00903C77"/>
    <w:rsid w:val="00916E48"/>
    <w:rsid w:val="00920901"/>
    <w:rsid w:val="00926EE6"/>
    <w:rsid w:val="00965D17"/>
    <w:rsid w:val="009729D2"/>
    <w:rsid w:val="00A040BC"/>
    <w:rsid w:val="00A12573"/>
    <w:rsid w:val="00A27383"/>
    <w:rsid w:val="00A442E2"/>
    <w:rsid w:val="00A50C18"/>
    <w:rsid w:val="00A514F1"/>
    <w:rsid w:val="00A556B5"/>
    <w:rsid w:val="00A64503"/>
    <w:rsid w:val="00A736B0"/>
    <w:rsid w:val="00A7640D"/>
    <w:rsid w:val="00AB021D"/>
    <w:rsid w:val="00AB48A2"/>
    <w:rsid w:val="00AE3EDF"/>
    <w:rsid w:val="00AF1ACC"/>
    <w:rsid w:val="00B223AC"/>
    <w:rsid w:val="00B543B8"/>
    <w:rsid w:val="00B95BD4"/>
    <w:rsid w:val="00BB53B5"/>
    <w:rsid w:val="00BC1857"/>
    <w:rsid w:val="00BE7AF2"/>
    <w:rsid w:val="00C07CEA"/>
    <w:rsid w:val="00C13050"/>
    <w:rsid w:val="00C2433F"/>
    <w:rsid w:val="00C27AA9"/>
    <w:rsid w:val="00C300C6"/>
    <w:rsid w:val="00C53DF1"/>
    <w:rsid w:val="00C62A05"/>
    <w:rsid w:val="00C83E3C"/>
    <w:rsid w:val="00CB1CF3"/>
    <w:rsid w:val="00CC45C5"/>
    <w:rsid w:val="00D02A74"/>
    <w:rsid w:val="00D0512A"/>
    <w:rsid w:val="00D255FA"/>
    <w:rsid w:val="00D42CF8"/>
    <w:rsid w:val="00D668CA"/>
    <w:rsid w:val="00D87BD2"/>
    <w:rsid w:val="00D905F1"/>
    <w:rsid w:val="00D96840"/>
    <w:rsid w:val="00DB393A"/>
    <w:rsid w:val="00DF56DD"/>
    <w:rsid w:val="00E137F3"/>
    <w:rsid w:val="00E45709"/>
    <w:rsid w:val="00E51CD7"/>
    <w:rsid w:val="00E82DA7"/>
    <w:rsid w:val="00E93D4A"/>
    <w:rsid w:val="00EA24E8"/>
    <w:rsid w:val="00EB0858"/>
    <w:rsid w:val="00EB5EB9"/>
    <w:rsid w:val="00F02DDB"/>
    <w:rsid w:val="00F05401"/>
    <w:rsid w:val="00F259F2"/>
    <w:rsid w:val="00F522A5"/>
    <w:rsid w:val="00F5374F"/>
    <w:rsid w:val="00F64C6B"/>
    <w:rsid w:val="00F9095B"/>
    <w:rsid w:val="00FA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5F56789"/>
  <w15:chartTrackingRefBased/>
  <w15:docId w15:val="{20EFF8D9-D8BD-43DC-A606-2710F036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de-DE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27383"/>
  </w:style>
  <w:style w:type="paragraph" w:styleId="berschrift1">
    <w:name w:val="heading 1"/>
    <w:basedOn w:val="Standard"/>
    <w:link w:val="berschrift1Zchn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elZchn">
    <w:name w:val="Titel Zchn"/>
    <w:basedOn w:val="Absatz-Standardschriftart"/>
    <w:link w:val="Titel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um">
    <w:name w:val="Date"/>
    <w:basedOn w:val="Standard"/>
    <w:next w:val="Adresse"/>
    <w:link w:val="DatumZchn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umZchn">
    <w:name w:val="Datum Zchn"/>
    <w:basedOn w:val="Absatz-Standardschriftart"/>
    <w:link w:val="Datum"/>
    <w:uiPriority w:val="2"/>
    <w:rsid w:val="00673C35"/>
    <w:rPr>
      <w:b/>
      <w:bCs/>
      <w:color w:val="0D0D0D" w:themeColor="text1" w:themeTint="F2"/>
    </w:rPr>
  </w:style>
  <w:style w:type="paragraph" w:customStyle="1" w:styleId="Adresse">
    <w:name w:val="Adresse"/>
    <w:basedOn w:val="Standard"/>
    <w:next w:val="Anrede"/>
    <w:uiPriority w:val="3"/>
    <w:qFormat/>
    <w:rsid w:val="00965D17"/>
    <w:pPr>
      <w:spacing w:line="336" w:lineRule="auto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uzeileZchn">
    <w:name w:val="Fußzeile Zchn"/>
    <w:basedOn w:val="Absatz-Standardschriftart"/>
    <w:link w:val="Fuzeile"/>
    <w:uiPriority w:val="99"/>
    <w:rsid w:val="000D5AB1"/>
    <w:rPr>
      <w:rFonts w:eastAsiaTheme="minorEastAsia"/>
      <w:color w:val="2A7B88" w:themeColor="accent1" w:themeShade="BF"/>
    </w:rPr>
  </w:style>
  <w:style w:type="paragraph" w:styleId="Anrede">
    <w:name w:val="Salutation"/>
    <w:basedOn w:val="Standard"/>
    <w:next w:val="Standard"/>
    <w:link w:val="AnredeZchn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nredeZchn">
    <w:name w:val="Anrede Zchn"/>
    <w:basedOn w:val="Absatz-Standardschriftart"/>
    <w:link w:val="Anrede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Gruformel">
    <w:name w:val="Closing"/>
    <w:basedOn w:val="Standard"/>
    <w:next w:val="Unterschrift"/>
    <w:link w:val="GruformelZchn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GruformelZchn">
    <w:name w:val="Grußformel Zchn"/>
    <w:basedOn w:val="Absatz-Standardschriftart"/>
    <w:link w:val="Gruformel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Unterschrift">
    <w:name w:val="Signature"/>
    <w:basedOn w:val="Standard"/>
    <w:next w:val="Standard"/>
    <w:link w:val="UnterschriftZchn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UnterschriftZchn">
    <w:name w:val="Unterschrift Zchn"/>
    <w:basedOn w:val="Absatz-Standardschriftart"/>
    <w:link w:val="Unterschrift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KopfzeileZchn">
    <w:name w:val="Kopfzeile Zchn"/>
    <w:basedOn w:val="Absatz-Standardschriftart"/>
    <w:link w:val="Kopfzeile"/>
    <w:uiPriority w:val="99"/>
    <w:rsid w:val="000D5AB1"/>
    <w:rPr>
      <w:rFonts w:eastAsiaTheme="minorEastAsia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tzhaltertext">
    <w:name w:val="Placeholder Text"/>
    <w:basedOn w:val="Absatz-Standardschriftart"/>
    <w:uiPriority w:val="99"/>
    <w:semiHidden/>
    <w:rsid w:val="00DF56DD"/>
    <w:rPr>
      <w:color w:val="3A3836" w:themeColor="background2" w:themeShade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DF56DD"/>
    <w:rPr>
      <w:i/>
      <w:iCs/>
      <w:color w:val="2A7B88" w:themeColor="accent1" w:themeShade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Standard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DF56DD"/>
    <w:rPr>
      <w:color w:val="2A7B88" w:themeColor="accent1" w:themeShade="BF"/>
      <w:u w:val="single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F56DD"/>
    <w:rPr>
      <w:szCs w:val="16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F56DD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736B0"/>
    <w:rPr>
      <w:sz w:val="22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F56DD"/>
    <w:rPr>
      <w:rFonts w:ascii="Segoe UI" w:hAnsi="Segoe UI" w:cs="Segoe UI"/>
      <w:szCs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6B0"/>
    <w:rPr>
      <w:rFonts w:ascii="Segoe UI" w:hAnsi="Segoe UI" w:cs="Segoe UI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736B0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736B0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736B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736B0"/>
    <w:rPr>
      <w:b/>
      <w:bCs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736B0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736B0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736B0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736B0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736B0"/>
    <w:rPr>
      <w:rFonts w:ascii="Consolas" w:hAnsi="Consolas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50CC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E51CD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unhideWhenUsed/>
    <w:qFormat/>
    <w:rsid w:val="00E82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oc4real\TesseractData\GitRepo\ocr-bussgeld\data.csv" TargetMode="External"/><Relationship Id="rId1" Type="http://schemas.openxmlformats.org/officeDocument/2006/relationships/attachedTemplate" Target="file:///C:\Users\MO\AppData\Roaming\Microsoft\Templates\Anschreiben%20(blau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778EA4-F91F-4126-AFE6-745525D79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Anschreiben (blau).dotx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Ingo Speckens</cp:lastModifiedBy>
  <cp:revision>13</cp:revision>
  <cp:lastPrinted>2019-11-15T10:24:00Z</cp:lastPrinted>
  <dcterms:created xsi:type="dcterms:W3CDTF">2019-11-27T07:55:00Z</dcterms:created>
  <dcterms:modified xsi:type="dcterms:W3CDTF">2019-11-28T16:14:00Z</dcterms:modified>
</cp:coreProperties>
</file>