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161BEAE4" w:rsidR="00302A2C" w:rsidRPr="008E12A6" w:rsidRDefault="00F32712" w:rsidP="008E12A6">
      <w:pPr>
        <w:pStyle w:val="Datum"/>
        <w:rPr>
          <w:b w:val="0"/>
          <w:bCs w:val="0"/>
          <w:sz w:val="18"/>
          <w:szCs w:val="18"/>
          <w:u w:val="single"/>
        </w:rPr>
      </w:pP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A300B" wp14:editId="5A61D812">
                <wp:simplePos x="0" y="0"/>
                <wp:positionH relativeFrom="column">
                  <wp:posOffset>4732020</wp:posOffset>
                </wp:positionH>
                <wp:positionV relativeFrom="paragraph">
                  <wp:posOffset>-381000</wp:posOffset>
                </wp:positionV>
                <wp:extent cx="1866900" cy="251460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07853" w14:textId="5CC7DA4B" w:rsidR="007404E6" w:rsidRPr="004528BA" w:rsidRDefault="007404E6" w:rsidP="00F231B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28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STADT</w:t>
                            </w:r>
                            <w:r w:rsidR="00A30B2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28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WICKAU</w:t>
                            </w:r>
                          </w:p>
                          <w:p w14:paraId="4495FF1F" w14:textId="55990AFA" w:rsidR="007404E6" w:rsidRPr="004528BA" w:rsidRDefault="007404E6" w:rsidP="00F231B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528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ts</w:t>
                            </w:r>
                            <w:r w:rsidRPr="004528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amt</w:t>
                            </w:r>
                          </w:p>
                          <w:p w14:paraId="571167BF" w14:textId="2624CCF1" w:rsidR="007404E6" w:rsidRDefault="007404E6" w:rsidP="00F231B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CD70021" w14:textId="0F2CF63D" w:rsidR="007404E6" w:rsidRDefault="007404E6" w:rsidP="00F231B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3BB329A" w14:textId="3F90FF0F" w:rsidR="007404E6" w:rsidRDefault="007404E6" w:rsidP="00F231BE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895B65F" w14:textId="480EF3EF" w:rsidR="007404E6" w:rsidRDefault="007404E6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231B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Klemensstr. 10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Frau Mustermann Zi. 208</w:t>
                            </w:r>
                          </w:p>
                          <w:p w14:paraId="138D2D2A" w14:textId="2A0A5197" w:rsidR="007404E6" w:rsidRDefault="007404E6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6E21A5" w14:textId="720D96EC" w:rsidR="007404E6" w:rsidRDefault="007404E6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5C9362C" w14:textId="20F5E0CB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F334E">
                              <w:rPr>
                                <w:sz w:val="16"/>
                                <w:szCs w:val="16"/>
                              </w:rPr>
                              <w:t>E-Mail:</w:t>
                            </w:r>
                          </w:p>
                          <w:p w14:paraId="13BD8E10" w14:textId="27BF31FC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F334E">
                              <w:rPr>
                                <w:sz w:val="16"/>
                                <w:szCs w:val="16"/>
                              </w:rPr>
                              <w:t>Busgeldstelle@stadt-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zwickau</w:t>
                            </w:r>
                            <w:r w:rsidRPr="003F334E">
                              <w:rPr>
                                <w:sz w:val="16"/>
                                <w:szCs w:val="16"/>
                              </w:rPr>
                              <w:t>.de</w:t>
                            </w:r>
                          </w:p>
                          <w:p w14:paraId="0F876BFB" w14:textId="3A38392E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F334E">
                              <w:rPr>
                                <w:sz w:val="16"/>
                                <w:szCs w:val="16"/>
                              </w:rPr>
                              <w:t>Sprechzeiten</w:t>
                            </w:r>
                          </w:p>
                          <w:p w14:paraId="19F67C8B" w14:textId="639C75B9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F334E">
                              <w:rPr>
                                <w:sz w:val="16"/>
                                <w:szCs w:val="16"/>
                              </w:rPr>
                              <w:t>Mo.-Fr.</w:t>
                            </w:r>
                            <w:r w:rsidRPr="003F33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F334E">
                              <w:rPr>
                                <w:sz w:val="16"/>
                                <w:szCs w:val="16"/>
                              </w:rPr>
                              <w:tab/>
                              <w:t>08:00-12:00</w:t>
                            </w:r>
                          </w:p>
                          <w:p w14:paraId="04E75194" w14:textId="6490C192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F334E">
                              <w:rPr>
                                <w:sz w:val="16"/>
                                <w:szCs w:val="16"/>
                              </w:rPr>
                              <w:t>Do.</w:t>
                            </w:r>
                            <w:r w:rsidRPr="003F33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F334E">
                              <w:rPr>
                                <w:sz w:val="16"/>
                                <w:szCs w:val="16"/>
                              </w:rPr>
                              <w:tab/>
                              <w:t>15:00-18:00</w:t>
                            </w:r>
                          </w:p>
                          <w:p w14:paraId="205EED9C" w14:textId="479515DF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74ED45" w14:textId="77777777" w:rsidR="007404E6" w:rsidRPr="003F334E" w:rsidRDefault="007404E6" w:rsidP="00F231B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EC4181" w14:textId="1C1EE5D0" w:rsidR="007404E6" w:rsidRPr="00F664C5" w:rsidRDefault="007404E6" w:rsidP="00F231B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664C5">
                              <w:rPr>
                                <w:sz w:val="20"/>
                                <w:szCs w:val="20"/>
                              </w:rPr>
                              <w:t xml:space="preserve">Zwickau,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"Briefdatum"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28.10.2019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B0A1C0E" w14:textId="77777777" w:rsidR="007404E6" w:rsidRPr="00F231BE" w:rsidRDefault="007404E6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164498D" w14:textId="77777777" w:rsidR="007404E6" w:rsidRDefault="007404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A300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72.6pt;margin-top:-30pt;width:147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" fillcolor="white [3201]" stroked="f" strokeweight=".5pt">
                <v:textbox>
                  <w:txbxContent>
                    <w:p w14:paraId="2F807853" w14:textId="5CC7DA4B" w:rsidR="007404E6" w:rsidRPr="004528BA" w:rsidRDefault="007404E6" w:rsidP="00F231B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528BA">
                        <w:rPr>
                          <w:rFonts w:ascii="Arial" w:hAnsi="Arial" w:cs="Arial"/>
                          <w:sz w:val="24"/>
                          <w:szCs w:val="24"/>
                        </w:rPr>
                        <w:t>STADT</w:t>
                      </w:r>
                      <w:r w:rsidR="00A30B2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528B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WICKAU</w:t>
                      </w:r>
                    </w:p>
                    <w:p w14:paraId="4495FF1F" w14:textId="55990AFA" w:rsidR="007404E6" w:rsidRPr="004528BA" w:rsidRDefault="007404E6" w:rsidP="00F231B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528BA">
                        <w:rPr>
                          <w:rFonts w:ascii="Arial" w:hAnsi="Arial" w:cs="Arial"/>
                          <w:sz w:val="18"/>
                          <w:szCs w:val="18"/>
                        </w:rPr>
                        <w:t>Rech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ts</w:t>
                      </w:r>
                      <w:r w:rsidRPr="004528BA">
                        <w:rPr>
                          <w:rFonts w:ascii="Arial" w:hAnsi="Arial" w:cs="Arial"/>
                          <w:sz w:val="18"/>
                          <w:szCs w:val="18"/>
                        </w:rPr>
                        <w:t>amt</w:t>
                      </w:r>
                    </w:p>
                    <w:p w14:paraId="571167BF" w14:textId="2624CCF1" w:rsidR="007404E6" w:rsidRDefault="007404E6" w:rsidP="00F231B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CD70021" w14:textId="0F2CF63D" w:rsidR="007404E6" w:rsidRDefault="007404E6" w:rsidP="00F231B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3BB329A" w14:textId="3F90FF0F" w:rsidR="007404E6" w:rsidRDefault="007404E6" w:rsidP="00F231BE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895B65F" w14:textId="480EF3EF" w:rsidR="007404E6" w:rsidRDefault="007404E6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231BE">
                        <w:rPr>
                          <w:b/>
                          <w:bCs/>
                          <w:sz w:val="14"/>
                          <w:szCs w:val="14"/>
                        </w:rPr>
                        <w:t>Klemensstr. 10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Frau Mustermann Zi. 208</w:t>
                      </w:r>
                    </w:p>
                    <w:p w14:paraId="138D2D2A" w14:textId="2A0A5197" w:rsidR="007404E6" w:rsidRDefault="007404E6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6E21A5" w14:textId="720D96EC" w:rsidR="007404E6" w:rsidRDefault="007404E6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5C9362C" w14:textId="20F5E0CB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F334E">
                        <w:rPr>
                          <w:sz w:val="16"/>
                          <w:szCs w:val="16"/>
                        </w:rPr>
                        <w:t>E-Mail:</w:t>
                      </w:r>
                    </w:p>
                    <w:p w14:paraId="13BD8E10" w14:textId="27BF31FC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F334E">
                        <w:rPr>
                          <w:sz w:val="16"/>
                          <w:szCs w:val="16"/>
                        </w:rPr>
                        <w:t>Busgeldstelle@stadt-</w:t>
                      </w:r>
                      <w:r>
                        <w:rPr>
                          <w:sz w:val="16"/>
                          <w:szCs w:val="16"/>
                        </w:rPr>
                        <w:t>zwickau</w:t>
                      </w:r>
                      <w:r w:rsidRPr="003F334E">
                        <w:rPr>
                          <w:sz w:val="16"/>
                          <w:szCs w:val="16"/>
                        </w:rPr>
                        <w:t>.de</w:t>
                      </w:r>
                    </w:p>
                    <w:p w14:paraId="0F876BFB" w14:textId="3A38392E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F334E">
                        <w:rPr>
                          <w:sz w:val="16"/>
                          <w:szCs w:val="16"/>
                        </w:rPr>
                        <w:t>Sprechzeiten</w:t>
                      </w:r>
                    </w:p>
                    <w:p w14:paraId="19F67C8B" w14:textId="639C75B9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F334E">
                        <w:rPr>
                          <w:sz w:val="16"/>
                          <w:szCs w:val="16"/>
                        </w:rPr>
                        <w:t>Mo.-Fr.</w:t>
                      </w:r>
                      <w:r w:rsidRPr="003F334E">
                        <w:rPr>
                          <w:sz w:val="16"/>
                          <w:szCs w:val="16"/>
                        </w:rPr>
                        <w:tab/>
                      </w:r>
                      <w:r w:rsidRPr="003F334E">
                        <w:rPr>
                          <w:sz w:val="16"/>
                          <w:szCs w:val="16"/>
                        </w:rPr>
                        <w:tab/>
                        <w:t>08:00-12:00</w:t>
                      </w:r>
                    </w:p>
                    <w:p w14:paraId="04E75194" w14:textId="6490C192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F334E">
                        <w:rPr>
                          <w:sz w:val="16"/>
                          <w:szCs w:val="16"/>
                        </w:rPr>
                        <w:t>Do.</w:t>
                      </w:r>
                      <w:r w:rsidRPr="003F334E">
                        <w:rPr>
                          <w:sz w:val="16"/>
                          <w:szCs w:val="16"/>
                        </w:rPr>
                        <w:tab/>
                      </w:r>
                      <w:r w:rsidRPr="003F334E">
                        <w:rPr>
                          <w:sz w:val="16"/>
                          <w:szCs w:val="16"/>
                        </w:rPr>
                        <w:tab/>
                        <w:t>15:00-18:00</w:t>
                      </w:r>
                    </w:p>
                    <w:p w14:paraId="205EED9C" w14:textId="479515DF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D74ED45" w14:textId="77777777" w:rsidR="007404E6" w:rsidRPr="003F334E" w:rsidRDefault="007404E6" w:rsidP="00F231B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9EC4181" w14:textId="1C1EE5D0" w:rsidR="007404E6" w:rsidRPr="00F664C5" w:rsidRDefault="007404E6" w:rsidP="00F231B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664C5">
                        <w:rPr>
                          <w:sz w:val="20"/>
                          <w:szCs w:val="20"/>
                        </w:rPr>
                        <w:t xml:space="preserve">Zwickau,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"Briefdatum"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20"/>
                          <w:szCs w:val="20"/>
                        </w:rPr>
                        <w:t>28.10.2019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6B0A1C0E" w14:textId="77777777" w:rsidR="007404E6" w:rsidRPr="00F231BE" w:rsidRDefault="007404E6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164498D" w14:textId="77777777" w:rsidR="007404E6" w:rsidRDefault="007404E6"/>
                  </w:txbxContent>
                </v:textbox>
              </v:shape>
            </w:pict>
          </mc:Fallback>
        </mc:AlternateContent>
      </w:r>
      <w:r w:rsidR="009868FC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15EC16" wp14:editId="08504BAE">
                <wp:simplePos x="0" y="0"/>
                <wp:positionH relativeFrom="column">
                  <wp:posOffset>-53340</wp:posOffset>
                </wp:positionH>
                <wp:positionV relativeFrom="paragraph">
                  <wp:posOffset>2346960</wp:posOffset>
                </wp:positionV>
                <wp:extent cx="2956560" cy="5181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CC44B6" w14:textId="71085FFD" w:rsidR="007404E6" w:rsidRDefault="007404E6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Geburtsname: Merkel</w:t>
                            </w:r>
                          </w:p>
                          <w:p w14:paraId="70D893DA" w14:textId="54310059" w:rsidR="007404E6" w:rsidRDefault="007404E6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geboren am: </w:t>
                            </w:r>
                            <w:r w:rsidR="00582A51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582A51">
                              <w:rPr>
                                <w:sz w:val="18"/>
                                <w:szCs w:val="18"/>
                              </w:rPr>
                              <w:instrText xml:space="preserve"> MERGEFIELD Geburtstag </w:instrText>
                            </w:r>
                            <w:r w:rsidR="00582A51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18"/>
                                <w:szCs w:val="18"/>
                              </w:rPr>
                              <w:t>08.05.2000</w:t>
                            </w:r>
                            <w:r w:rsidR="00582A51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 Karl-Marx-Stadt jetzt Chem-</w:t>
                            </w:r>
                          </w:p>
                          <w:p w14:paraId="61E3375B" w14:textId="7E21D1C3" w:rsidR="007404E6" w:rsidRPr="00C73193" w:rsidRDefault="007404E6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nitz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C16" id="Textfeld 4" o:spid="_x0000_s1027" type="#_x0000_t202" style="position:absolute;margin-left:-4.2pt;margin-top:184.8pt;width:232.8pt;height:40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" fillcolor="white [3201]" strokecolor="white [3212]" strokeweight=".5pt">
                <v:textbox>
                  <w:txbxContent>
                    <w:p w14:paraId="2CCC44B6" w14:textId="71085FFD" w:rsidR="007404E6" w:rsidRDefault="007404E6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Geburtsname: Merkel</w:t>
                      </w:r>
                    </w:p>
                    <w:p w14:paraId="70D893DA" w14:textId="54310059" w:rsidR="007404E6" w:rsidRDefault="007404E6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geboren am: </w:t>
                      </w:r>
                      <w:r w:rsidR="00582A51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582A51">
                        <w:rPr>
                          <w:sz w:val="18"/>
                          <w:szCs w:val="18"/>
                        </w:rPr>
                        <w:instrText xml:space="preserve"> MERGEFIELD Geburtstag </w:instrText>
                      </w:r>
                      <w:r w:rsidR="00582A51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18"/>
                          <w:szCs w:val="18"/>
                        </w:rPr>
                        <w:t>08.05.2000</w:t>
                      </w:r>
                      <w:r w:rsidR="00582A51"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in Karl-Marx-Stadt jetzt Chem-</w:t>
                      </w:r>
                    </w:p>
                    <w:p w14:paraId="61E3375B" w14:textId="7E21D1C3" w:rsidR="007404E6" w:rsidRPr="00C73193" w:rsidRDefault="007404E6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nitz</w:t>
                      </w:r>
                    </w:p>
                  </w:txbxContent>
                </v:textbox>
              </v:shape>
            </w:pict>
          </mc:Fallback>
        </mc:AlternateContent>
      </w:r>
      <w:r w:rsidR="00F60F3A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BF60F" wp14:editId="47D66364">
                <wp:simplePos x="0" y="0"/>
                <wp:positionH relativeFrom="column">
                  <wp:posOffset>4328160</wp:posOffset>
                </wp:positionH>
                <wp:positionV relativeFrom="paragraph">
                  <wp:posOffset>2217420</wp:posOffset>
                </wp:positionV>
                <wp:extent cx="2029345" cy="8763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34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C6240" w14:textId="156A5F5C" w:rsidR="007404E6" w:rsidRPr="004C1FDA" w:rsidRDefault="007404E6" w:rsidP="00864A6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1F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Bußgeldbescheid</w:t>
                            </w:r>
                          </w:p>
                          <w:p w14:paraId="6ACDBC7F" w14:textId="29633119" w:rsidR="007404E6" w:rsidRPr="004C1FDA" w:rsidRDefault="007404E6" w:rsidP="00864A6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C1FDA">
                              <w:rPr>
                                <w:sz w:val="18"/>
                                <w:szCs w:val="18"/>
                              </w:rPr>
                              <w:t>(Ausfertigung)</w:t>
                            </w:r>
                          </w:p>
                          <w:p w14:paraId="2CD90645" w14:textId="5F8F2108" w:rsidR="007404E6" w:rsidRDefault="007404E6" w:rsidP="00864A6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C1FDA">
                              <w:rPr>
                                <w:sz w:val="18"/>
                                <w:szCs w:val="18"/>
                              </w:rPr>
                              <w:t>Aktenzeichen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18"/>
                                <w:szCs w:val="18"/>
                              </w:rPr>
                              <w:t>95/V.8SL/1-U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06A7A997" w14:textId="674B74A6" w:rsidR="007404E6" w:rsidRDefault="007404E6" w:rsidP="00864A6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F60F3A">
                              <w:rPr>
                                <w:sz w:val="14"/>
                                <w:szCs w:val="14"/>
                              </w:rPr>
                              <w:t>(Bei Schriftwechsel bitte unbedingt angeben)</w:t>
                            </w:r>
                          </w:p>
                          <w:p w14:paraId="54C6FA3E" w14:textId="53DDDA5E" w:rsidR="007404E6" w:rsidRDefault="007404E6" w:rsidP="00864A6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60F3A">
                              <w:rPr>
                                <w:sz w:val="18"/>
                                <w:szCs w:val="18"/>
                              </w:rPr>
                              <w:t>Kassenzeichen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97047479</w:t>
                            </w:r>
                          </w:p>
                          <w:p w14:paraId="2A2B1A84" w14:textId="7F472C04" w:rsidR="007404E6" w:rsidRDefault="007404E6" w:rsidP="00674DF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F60F3A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Bei Zahlung bitte unbedingt angeben</w:t>
                            </w:r>
                            <w:r w:rsidRPr="00F60F3A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9B8308A" w14:textId="77777777" w:rsidR="007404E6" w:rsidRPr="00F60F3A" w:rsidRDefault="007404E6" w:rsidP="00864A6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F60F" id="Textfeld 7" o:spid="_x0000_s1028" type="#_x0000_t202" style="position:absolute;margin-left:340.8pt;margin-top:174.6pt;width:159.8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" fillcolor="white [3201]" strokecolor="white [3212]" strokeweight=".5pt">
                <v:textbox>
                  <w:txbxContent>
                    <w:p w14:paraId="2D9C6240" w14:textId="156A5F5C" w:rsidR="007404E6" w:rsidRPr="004C1FDA" w:rsidRDefault="007404E6" w:rsidP="00864A6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C1FDA">
                        <w:rPr>
                          <w:b/>
                          <w:bCs/>
                          <w:sz w:val="20"/>
                          <w:szCs w:val="20"/>
                        </w:rPr>
                        <w:t>Bußgeldbescheid</w:t>
                      </w:r>
                    </w:p>
                    <w:p w14:paraId="6ACDBC7F" w14:textId="29633119" w:rsidR="007404E6" w:rsidRPr="004C1FDA" w:rsidRDefault="007404E6" w:rsidP="00864A6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C1FDA">
                        <w:rPr>
                          <w:sz w:val="18"/>
                          <w:szCs w:val="18"/>
                        </w:rPr>
                        <w:t>(Ausfertigung)</w:t>
                      </w:r>
                    </w:p>
                    <w:p w14:paraId="2CD90645" w14:textId="5F8F2108" w:rsidR="007404E6" w:rsidRDefault="007404E6" w:rsidP="00864A6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C1FDA">
                        <w:rPr>
                          <w:sz w:val="18"/>
                          <w:szCs w:val="18"/>
                        </w:rPr>
                        <w:t>Aktenzeichen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Aktenzeichen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18"/>
                          <w:szCs w:val="18"/>
                        </w:rPr>
                        <w:t>95/V.8SL/1-U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  <w:p w14:paraId="06A7A997" w14:textId="674B74A6" w:rsidR="007404E6" w:rsidRDefault="007404E6" w:rsidP="00864A6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F60F3A">
                        <w:rPr>
                          <w:sz w:val="14"/>
                          <w:szCs w:val="14"/>
                        </w:rPr>
                        <w:t>(Bei Schriftwechsel bitte unbedingt angeben)</w:t>
                      </w:r>
                    </w:p>
                    <w:p w14:paraId="54C6FA3E" w14:textId="53DDDA5E" w:rsidR="007404E6" w:rsidRDefault="007404E6" w:rsidP="00864A6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60F3A">
                        <w:rPr>
                          <w:sz w:val="18"/>
                          <w:szCs w:val="18"/>
                        </w:rPr>
                        <w:t>Kassenzeichen</w:t>
                      </w:r>
                      <w:r>
                        <w:rPr>
                          <w:sz w:val="18"/>
                          <w:szCs w:val="18"/>
                        </w:rPr>
                        <w:t>: 97047479</w:t>
                      </w:r>
                    </w:p>
                    <w:p w14:paraId="2A2B1A84" w14:textId="7F472C04" w:rsidR="007404E6" w:rsidRDefault="007404E6" w:rsidP="00674DF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F60F3A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Bei Zahlung bitte unbedingt angeben</w:t>
                      </w:r>
                      <w:r w:rsidRPr="00F60F3A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9B8308A" w14:textId="77777777" w:rsidR="007404E6" w:rsidRPr="00F60F3A" w:rsidRDefault="007404E6" w:rsidP="00864A6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A69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80043B" wp14:editId="394808C4">
                <wp:simplePos x="0" y="0"/>
                <wp:positionH relativeFrom="column">
                  <wp:posOffset>-253538</wp:posOffset>
                </wp:positionH>
                <wp:positionV relativeFrom="paragraph">
                  <wp:posOffset>3550921</wp:posOffset>
                </wp:positionV>
                <wp:extent cx="6743700" cy="5791200"/>
                <wp:effectExtent l="0" t="0" r="1905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79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46F61" w14:textId="491DDEA1" w:rsidR="007404E6" w:rsidRDefault="007404E6" w:rsidP="00CE6FEA">
                            <w:pPr>
                              <w:spacing w:after="0"/>
                            </w:pPr>
                            <w:r>
                              <w:t xml:space="preserve">Gesamtbetrag: </w:t>
                            </w:r>
                            <w:fldSimple w:instr=" MERGEFIELD Endbetrag ">
                              <w:r w:rsidR="004371D4">
                                <w:rPr>
                                  <w:noProof/>
                                </w:rPr>
                                <w:t>2.997,00</w:t>
                              </w:r>
                            </w:fldSimple>
                            <w:r w:rsidR="00004008">
                              <w:t xml:space="preserve"> </w:t>
                            </w:r>
                            <w:r w:rsidR="00970DD5">
                              <w:t>€</w:t>
                            </w:r>
                            <w:r>
                              <w:t>, Punkte: 1</w:t>
                            </w:r>
                          </w:p>
                          <w:p w14:paraId="4AAEF534" w14:textId="77777777" w:rsidR="007404E6" w:rsidRDefault="007404E6" w:rsidP="00CE6FEA">
                            <w:pPr>
                              <w:spacing w:after="0"/>
                            </w:pPr>
                          </w:p>
                          <w:p w14:paraId="44501331" w14:textId="5EC1C4FD" w:rsidR="007404E6" w:rsidRPr="00CE6FEA" w:rsidRDefault="007404E6" w:rsidP="00CE6FEA">
                            <w:pPr>
                              <w:spacing w:after="0"/>
                            </w:pPr>
                            <w:r w:rsidRPr="00CE6FEA">
                              <w:t xml:space="preserve">Sehr geehrter </w:t>
                            </w:r>
                            <w:r>
                              <w:t>Frau</w:t>
                            </w:r>
                            <w:r w:rsidRPr="00CE6FEA">
                              <w:t xml:space="preserve"> Kappen,</w:t>
                            </w:r>
                          </w:p>
                          <w:p w14:paraId="4EFD0921" w14:textId="77777777" w:rsidR="007404E6" w:rsidRPr="00CE6FEA" w:rsidRDefault="007404E6" w:rsidP="00CE6FEA">
                            <w:pPr>
                              <w:spacing w:after="0"/>
                            </w:pPr>
                          </w:p>
                          <w:p w14:paraId="0AA20CDB" w14:textId="15BFDE7D" w:rsidR="007404E6" w:rsidRDefault="007404E6" w:rsidP="00CE6FEA">
                            <w:pPr>
                              <w:spacing w:after="0"/>
                            </w:pPr>
                            <w:r w:rsidRPr="00CE6FEA">
                              <w:t xml:space="preserve">Ihnen wird zur Last gelegt, </w:t>
                            </w:r>
                            <w:r w:rsidR="009B4873">
                              <w:t xml:space="preserve">am </w:t>
                            </w:r>
                            <w:r w:rsidR="002B7630">
                              <w:t>Mittwoch</w:t>
                            </w:r>
                            <w:r w:rsidR="00030414">
                              <w:t xml:space="preserve"> den</w:t>
                            </w:r>
                            <w:r w:rsidR="002B7630">
                              <w:t xml:space="preserve"> </w:t>
                            </w:r>
                            <w:r w:rsidR="00DE7170">
                              <w:fldChar w:fldCharType="begin"/>
                            </w:r>
                            <w:r w:rsidR="00DE7170">
                              <w:instrText xml:space="preserve"> MERGEFIELD Tatdatum </w:instrText>
                            </w:r>
                            <w:r w:rsidR="00DE7170">
                              <w:fldChar w:fldCharType="separate"/>
                            </w:r>
                            <w:r w:rsidR="004371D4">
                              <w:rPr>
                                <w:noProof/>
                              </w:rPr>
                              <w:t>07</w:t>
                            </w:r>
                            <w:r w:rsidR="00B216A1">
                              <w:rPr>
                                <w:noProof/>
                              </w:rPr>
                              <w:t>-</w:t>
                            </w:r>
                            <w:r w:rsidR="002B7630">
                              <w:rPr>
                                <w:noProof/>
                              </w:rPr>
                              <w:t>08</w:t>
                            </w:r>
                            <w:r w:rsidR="00B216A1">
                              <w:rPr>
                                <w:noProof/>
                              </w:rPr>
                              <w:t>-</w:t>
                            </w:r>
                            <w:r w:rsidR="004371D4">
                              <w:rPr>
                                <w:noProof/>
                              </w:rPr>
                              <w:t>2019</w:t>
                            </w:r>
                            <w:r w:rsidR="00DE71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8633D9">
                              <w:t xml:space="preserve">um </w:t>
                            </w:r>
                            <w:r w:rsidR="00DE7170">
                              <w:fldChar w:fldCharType="begin"/>
                            </w:r>
                            <w:r w:rsidR="00DE7170">
                              <w:instrText xml:space="preserve"> MERGEFIELD Uhrzeit </w:instrText>
                            </w:r>
                            <w:r w:rsidR="00DE7170">
                              <w:fldChar w:fldCharType="separate"/>
                            </w:r>
                            <w:r w:rsidR="00D7301A">
                              <w:rPr>
                                <w:noProof/>
                              </w:rPr>
                              <w:t>1</w:t>
                            </w:r>
                            <w:r w:rsidR="004371D4">
                              <w:rPr>
                                <w:noProof/>
                              </w:rPr>
                              <w:t>:4</w:t>
                            </w:r>
                            <w:r w:rsidR="00D7301A">
                              <w:rPr>
                                <w:noProof/>
                              </w:rPr>
                              <w:t>2</w:t>
                            </w:r>
                            <w:r w:rsidR="004371D4">
                              <w:rPr>
                                <w:noProof/>
                              </w:rPr>
                              <w:t>1</w:t>
                            </w:r>
                            <w:r w:rsidR="00DE7170">
                              <w:rPr>
                                <w:noProof/>
                              </w:rPr>
                              <w:fldChar w:fldCharType="end"/>
                            </w:r>
                            <w:r w:rsidR="00983EC2">
                              <w:rPr>
                                <w:noProof/>
                              </w:rPr>
                              <w:t xml:space="preserve"> Uhr </w:t>
                            </w:r>
                            <w:r w:rsidRPr="00CE6FEA">
                              <w:t xml:space="preserve">in </w:t>
                            </w:r>
                            <w:r>
                              <w:t>Münster-</w:t>
                            </w:r>
                            <w:r w:rsidRPr="00CE6FEA">
                              <w:t>BAB 3, km 0,8</w:t>
                            </w:r>
                            <w:r>
                              <w:t xml:space="preserve"> </w:t>
                            </w:r>
                            <w:r w:rsidRPr="00CE6FEA">
                              <w:t>Köln</w:t>
                            </w:r>
                            <w:r>
                              <w:t>-</w:t>
                            </w:r>
                            <w:r w:rsidRPr="00CE6FEA">
                              <w:t>Ost, in Fahrtrichtung Oberhausen, als Führer des PKW mit dem Kennzeiche</w:t>
                            </w:r>
                            <w:r>
                              <w:t xml:space="preserve">n </w:t>
                            </w:r>
                            <w:r w:rsidR="00DE7170">
                              <w:fldChar w:fldCharType="begin"/>
                            </w:r>
                            <w:r w:rsidR="00DE7170">
                              <w:instrText xml:space="preserve"> MERGEFIELD Kennzeichen </w:instrText>
                            </w:r>
                            <w:r w:rsidR="00DE7170">
                              <w:fldChar w:fldCharType="separate"/>
                            </w:r>
                            <w:r w:rsidR="004371D4">
                              <w:rPr>
                                <w:noProof/>
                              </w:rPr>
                              <w:t>ROTLN</w:t>
                            </w:r>
                            <w:r w:rsidR="00D67569">
                              <w:rPr>
                                <w:noProof/>
                              </w:rPr>
                              <w:t xml:space="preserve"> -</w:t>
                            </w:r>
                            <w:r w:rsidR="004371D4">
                              <w:rPr>
                                <w:noProof/>
                              </w:rPr>
                              <w:t xml:space="preserve"> 5396</w:t>
                            </w:r>
                            <w:r w:rsidR="00DE7170">
                              <w:rPr>
                                <w:noProof/>
                              </w:rPr>
                              <w:fldChar w:fldCharType="end"/>
                            </w:r>
                            <w:r w:rsidRPr="00CE6FEA">
                              <w:t xml:space="preserve">, </w:t>
                            </w:r>
                          </w:p>
                          <w:p w14:paraId="4C5627F3" w14:textId="1D81763F" w:rsidR="007404E6" w:rsidRDefault="007404E6" w:rsidP="00CE6FEA">
                            <w:pPr>
                              <w:spacing w:after="0"/>
                            </w:pPr>
                            <w:r w:rsidRPr="00CE6FEA">
                              <w:t>folgende Ordnungswidrigkeit(en) begangen zu haben:</w:t>
                            </w:r>
                          </w:p>
                          <w:p w14:paraId="513F725A" w14:textId="0A12BA2B" w:rsidR="007404E6" w:rsidRDefault="007404E6" w:rsidP="00CE6FEA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ellenraster"/>
                              <w:tblW w:w="10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2"/>
                              <w:gridCol w:w="5073"/>
                              <w:gridCol w:w="2552"/>
                              <w:gridCol w:w="1396"/>
                              <w:gridCol w:w="762"/>
                            </w:tblGrid>
                            <w:tr w:rsidR="007404E6" w14:paraId="32FE105C" w14:textId="3C3785DD" w:rsidTr="006F15FA">
                              <w:trPr>
                                <w:trHeight w:val="178"/>
                              </w:trPr>
                              <w:tc>
                                <w:tcPr>
                                  <w:tcW w:w="592" w:type="dxa"/>
                                </w:tcPr>
                                <w:p w14:paraId="5EA7DB50" w14:textId="232645E7" w:rsidR="007404E6" w:rsidRPr="00864A69" w:rsidRDefault="007404E6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Tat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14:paraId="446D081E" w14:textId="06B4BC48" w:rsidR="007404E6" w:rsidRPr="00864A69" w:rsidRDefault="007404E6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Ordnungswidrigkeit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5DD39C5" w14:textId="2AC2783F" w:rsidR="007404E6" w:rsidRPr="00864A69" w:rsidRDefault="007404E6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Verletzte Vorschriften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19BBBB8" w14:textId="14B0AD89" w:rsidR="007404E6" w:rsidRPr="00864A69" w:rsidRDefault="007404E6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Buße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 w14:paraId="391754AA" w14:textId="6F773C26" w:rsidR="007404E6" w:rsidRPr="00864A69" w:rsidRDefault="007404E6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Punkte</w:t>
                                  </w:r>
                                </w:p>
                              </w:tc>
                            </w:tr>
                            <w:tr w:rsidR="007404E6" w14:paraId="54B3F6AE" w14:textId="4F17CE61" w:rsidTr="006F15FA">
                              <w:trPr>
                                <w:trHeight w:val="734"/>
                              </w:trPr>
                              <w:tc>
                                <w:tcPr>
                                  <w:tcW w:w="592" w:type="dxa"/>
                                </w:tcPr>
                                <w:p w14:paraId="4A361544" w14:textId="77777777" w:rsidR="007404E6" w:rsidRPr="00864A69" w:rsidRDefault="007404E6" w:rsidP="001054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14:paraId="57C67270" w14:textId="414E76E7" w:rsidR="007404E6" w:rsidRPr="00864A69" w:rsidRDefault="00582A51" w:rsidP="001054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instrText xml:space="preserve"> MERGEFIELD Vergehen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371D4" w:rsidRPr="00B810B4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Sie ordneten sich nach dem Ãœberholen wieder ein, ohne es rechtzeitig anzuk</w:t>
                                  </w:r>
                                  <w:r w:rsidR="006E7500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ü</w:t>
                                  </w:r>
                                  <w:r w:rsidR="004371D4" w:rsidRPr="00B810B4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ndigen.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321046E" w14:textId="0391A0DD" w:rsidR="007404E6" w:rsidRPr="00864A69" w:rsidRDefault="007404E6" w:rsidP="0013104A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 xml:space="preserve">§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18 Abs 10, § 49StVO; § 24 StVG; 87 BKat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5BB0DB8" w14:textId="3264D062" w:rsidR="007404E6" w:rsidRPr="00864A69" w:rsidRDefault="00267AAE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371D4" w:rsidRPr="00B810B4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2.989,00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44000">
                                    <w:rPr>
                                      <w:sz w:val="18"/>
                                      <w:szCs w:val="18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 w14:paraId="5F554A29" w14:textId="13F5A188" w:rsidR="007404E6" w:rsidRPr="00864A69" w:rsidRDefault="007404E6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B7CC470" w14:textId="008ABB90" w:rsidR="007404E6" w:rsidRDefault="007404E6" w:rsidP="00CE6FEA">
                            <w:pPr>
                              <w:spacing w:after="0"/>
                            </w:pPr>
                          </w:p>
                          <w:p w14:paraId="654A3F7A" w14:textId="5591823F" w:rsidR="007404E6" w:rsidRDefault="007404E6" w:rsidP="00CE6FEA">
                            <w:pPr>
                              <w:spacing w:after="0"/>
                            </w:pPr>
                            <w:r w:rsidRPr="0013104A">
                              <w:t>Beweismittel: Foto, Radarmessung, Film/Bildnummer 1862142/745, TraffiStar S 330 Stationär BAB.</w:t>
                            </w:r>
                          </w:p>
                          <w:p w14:paraId="722ABA41" w14:textId="2D05B842" w:rsidR="007404E6" w:rsidRDefault="007404E6" w:rsidP="00CE6FEA">
                            <w:pPr>
                              <w:spacing w:after="0"/>
                            </w:pPr>
                            <w:r>
                              <w:t>Zeuge(n):</w:t>
                            </w:r>
                          </w:p>
                          <w:p w14:paraId="4F7A961D" w14:textId="186CEB0E" w:rsidR="007404E6" w:rsidRPr="00CE6FEA" w:rsidRDefault="007404E6" w:rsidP="00CE6FEA">
                            <w:pPr>
                              <w:spacing w:after="0"/>
                            </w:pPr>
                            <w:r>
                              <w:t xml:space="preserve">Bemerkungen: </w:t>
                            </w:r>
                          </w:p>
                          <w:p w14:paraId="66F54B71" w14:textId="77777777" w:rsidR="007404E6" w:rsidRDefault="007404E6" w:rsidP="0013104A">
                            <w:pPr>
                              <w:spacing w:after="0"/>
                            </w:pPr>
                          </w:p>
                          <w:p w14:paraId="42485263" w14:textId="0746F4A6" w:rsidR="007404E6" w:rsidRDefault="007404E6" w:rsidP="00F76BDF">
                            <w:pPr>
                              <w:spacing w:after="0"/>
                            </w:pPr>
                            <w:r>
                              <w:t>Wegen dieser Ordnungswidrigkeit(en) wird gegen Sie</w:t>
                            </w:r>
                          </w:p>
                          <w:p w14:paraId="4824311D" w14:textId="2F7CF0D7" w:rsidR="007404E6" w:rsidRDefault="007404E6" w:rsidP="00F76BDF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8"/>
                              <w:gridCol w:w="5869"/>
                              <w:gridCol w:w="709"/>
                              <w:gridCol w:w="2126"/>
                              <w:gridCol w:w="1240"/>
                            </w:tblGrid>
                            <w:tr w:rsidR="007404E6" w14:paraId="2F401361" w14:textId="77777777" w:rsidTr="008F7455">
                              <w:tc>
                                <w:tcPr>
                                  <w:tcW w:w="368" w:type="dxa"/>
                                </w:tcPr>
                                <w:p w14:paraId="7C9FDA7C" w14:textId="7D9318D1" w:rsidR="007404E6" w:rsidRPr="001B6EA4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8704" w:type="dxa"/>
                                  <w:gridSpan w:val="3"/>
                                </w:tcPr>
                                <w:p w14:paraId="5495E9C4" w14:textId="2E3E2368" w:rsidR="007404E6" w:rsidRPr="001B6EA4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eine </w:t>
                                  </w:r>
                                  <w:r w:rsidRPr="001B6EA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Geldbuße festgesetzt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(§ 17 OWiG) in Höhe von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</w:tcPr>
                                <w:p w14:paraId="1635F68C" w14:textId="0755817E" w:rsidR="007404E6" w:rsidRPr="00C5122C" w:rsidRDefault="002C6F9B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371D4" w:rsidRPr="00B810B4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2.989,00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7404E6" w:rsidRPr="00C5122C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F0FF6">
                                    <w:rPr>
                                      <w:sz w:val="20"/>
                                      <w:szCs w:val="2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7404E6" w14:paraId="34F81C57" w14:textId="77777777" w:rsidTr="008F7455">
                              <w:tc>
                                <w:tcPr>
                                  <w:tcW w:w="368" w:type="dxa"/>
                                </w:tcPr>
                                <w:p w14:paraId="2EBF287D" w14:textId="2614D69B" w:rsidR="007404E6" w:rsidRPr="001B6EA4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8704" w:type="dxa"/>
                                  <w:gridSpan w:val="3"/>
                                </w:tcPr>
                                <w:p w14:paraId="10A54F1A" w14:textId="77777777" w:rsidR="007404E6" w:rsidRPr="001B6EA4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Außerdem haben Sie die </w:t>
                                  </w:r>
                                  <w:r w:rsidRPr="001B6EA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Kosten des Verfahrens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zu tragen</w:t>
                                  </w:r>
                                </w:p>
                                <w:p w14:paraId="483444C2" w14:textId="0CC6821D" w:rsidR="007404E6" w:rsidRPr="001B6EA4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(§§ 103, 107 OWiG i.V.m. §§ 464 Abs.1, 465 StPO)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die wie folgt festgesetzt werden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</w:tcPr>
                                <w:p w14:paraId="183E9C1F" w14:textId="77777777" w:rsidR="007404E6" w:rsidRPr="00C5122C" w:rsidRDefault="007404E6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404E6" w14:paraId="7566AB29" w14:textId="77777777" w:rsidTr="006A57CC">
                              <w:tc>
                                <w:tcPr>
                                  <w:tcW w:w="6946" w:type="dxa"/>
                                  <w:gridSpan w:val="3"/>
                                </w:tcPr>
                                <w:p w14:paraId="221B1E4B" w14:textId="77777777" w:rsidR="007404E6" w:rsidRDefault="007404E6" w:rsidP="00F76BDF"/>
                              </w:tc>
                              <w:tc>
                                <w:tcPr>
                                  <w:tcW w:w="2126" w:type="dxa"/>
                                </w:tcPr>
                                <w:p w14:paraId="2D640F99" w14:textId="48CC22B4" w:rsidR="007404E6" w:rsidRPr="00DF752F" w:rsidRDefault="007404E6" w:rsidP="00BE42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a) Gebühr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</w:tcPr>
                                <w:p w14:paraId="72B719D3" w14:textId="2D61D773" w:rsidR="007404E6" w:rsidRPr="00C5122C" w:rsidRDefault="009C5EF3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7404E6" w:rsidRPr="00C5122C">
                                    <w:rPr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7404E6" w:rsidRPr="00C5122C">
                                    <w:rPr>
                                      <w:sz w:val="20"/>
                                      <w:szCs w:val="20"/>
                                    </w:rPr>
                                    <w:t xml:space="preserve">0 </w:t>
                                  </w:r>
                                  <w:r w:rsidR="008F0FF6">
                                    <w:rPr>
                                      <w:sz w:val="20"/>
                                      <w:szCs w:val="2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7404E6" w14:paraId="4EE7C931" w14:textId="77777777" w:rsidTr="006A57CC">
                              <w:tc>
                                <w:tcPr>
                                  <w:tcW w:w="6946" w:type="dxa"/>
                                  <w:gridSpan w:val="3"/>
                                </w:tcPr>
                                <w:p w14:paraId="5EE7DFEA" w14:textId="77777777" w:rsidR="007404E6" w:rsidRDefault="007404E6" w:rsidP="00F76BDF"/>
                              </w:tc>
                              <w:tc>
                                <w:tcPr>
                                  <w:tcW w:w="2126" w:type="dxa"/>
                                </w:tcPr>
                                <w:p w14:paraId="7EC1394E" w14:textId="69F1C7AF" w:rsidR="007404E6" w:rsidRPr="00DF752F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b) Auslagen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</w:tcPr>
                                <w:p w14:paraId="55C05773" w14:textId="16302F18" w:rsidR="007404E6" w:rsidRPr="00C5122C" w:rsidRDefault="00483E9E" w:rsidP="00F7189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7404E6" w:rsidRPr="00C5122C">
                                    <w:rPr>
                                      <w:sz w:val="20"/>
                                      <w:szCs w:val="20"/>
                                    </w:rPr>
                                    <w:t xml:space="preserve">,50 </w:t>
                                  </w:r>
                                  <w:r w:rsidR="008F0FF6">
                                    <w:rPr>
                                      <w:sz w:val="20"/>
                                      <w:szCs w:val="2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7404E6" w14:paraId="49DAD068" w14:textId="77777777" w:rsidTr="006A57CC">
                              <w:tc>
                                <w:tcPr>
                                  <w:tcW w:w="6946" w:type="dxa"/>
                                  <w:gridSpan w:val="3"/>
                                </w:tcPr>
                                <w:p w14:paraId="1287ADD1" w14:textId="77777777" w:rsidR="007404E6" w:rsidRDefault="007404E6" w:rsidP="00F76BDF"/>
                              </w:tc>
                              <w:tc>
                                <w:tcPr>
                                  <w:tcW w:w="2126" w:type="dxa"/>
                                </w:tcPr>
                                <w:p w14:paraId="7A23F8C6" w14:textId="1B42FAD8" w:rsidR="007404E6" w:rsidRPr="00DF752F" w:rsidRDefault="007404E6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c)Sonstige Auslagen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10BB991" w14:textId="59F42642" w:rsidR="007404E6" w:rsidRPr="00C5122C" w:rsidRDefault="007404E6" w:rsidP="00F7189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5122C">
                                    <w:rPr>
                                      <w:sz w:val="20"/>
                                      <w:szCs w:val="20"/>
                                    </w:rPr>
                                    <w:t xml:space="preserve">0,00 </w:t>
                                  </w:r>
                                  <w:r w:rsidR="008F0FF6">
                                    <w:rPr>
                                      <w:sz w:val="20"/>
                                      <w:szCs w:val="2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7404E6" w14:paraId="4CB49629" w14:textId="77777777" w:rsidTr="006A57CC">
                              <w:tc>
                                <w:tcPr>
                                  <w:tcW w:w="6237" w:type="dxa"/>
                                  <w:gridSpan w:val="2"/>
                                </w:tcPr>
                                <w:p w14:paraId="2754556A" w14:textId="77777777" w:rsidR="007404E6" w:rsidRDefault="007404E6" w:rsidP="00F76BDF"/>
                              </w:tc>
                              <w:tc>
                                <w:tcPr>
                                  <w:tcW w:w="2835" w:type="dxa"/>
                                  <w:gridSpan w:val="2"/>
                                </w:tcPr>
                                <w:p w14:paraId="695D7F99" w14:textId="71DC444C" w:rsidR="007404E6" w:rsidRPr="00DF752F" w:rsidRDefault="007404E6" w:rsidP="00F76B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zu zahlender </w:t>
                                  </w:r>
                                  <w:r w:rsidRPr="00EB12A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Gesamtbetrag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2F50459" w14:textId="39A05270" w:rsidR="007404E6" w:rsidRPr="00C5122C" w:rsidRDefault="002C6F9B" w:rsidP="00F7189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Endbetrag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371D4" w:rsidRPr="00B810B4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2.997</w:t>
                                  </w:r>
                                  <w:r w:rsidR="008D59E6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4371D4" w:rsidRPr="00B810B4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8F0FF6">
                                    <w:rPr>
                                      <w:sz w:val="20"/>
                                      <w:szCs w:val="20"/>
                                    </w:rPr>
                                    <w:t xml:space="preserve"> €</w:t>
                                  </w:r>
                                </w:p>
                              </w:tc>
                            </w:tr>
                          </w:tbl>
                          <w:p w14:paraId="25E64BE2" w14:textId="1D508EDB" w:rsidR="007404E6" w:rsidRDefault="007404E6" w:rsidP="003A2943">
                            <w:pPr>
                              <w:spacing w:after="0"/>
                            </w:pPr>
                          </w:p>
                          <w:p w14:paraId="6A08BCF6" w14:textId="1250024D" w:rsidR="007404E6" w:rsidRPr="00593ED9" w:rsidRDefault="007404E6" w:rsidP="003A294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93ED9">
                              <w:rPr>
                                <w:sz w:val="20"/>
                                <w:szCs w:val="20"/>
                              </w:rPr>
                              <w:t>Hinweis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Dieser Bescheid wird mit 1 Punkt im Fahreignungsregister in Flensburg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9" type="#_x0000_t202" style="position:absolute;margin-left:-19.95pt;margin-top:279.6pt;width:531pt;height:45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" fillcolor="white [3201]" strokecolor="white [3212]" strokeweight=".5pt">
                <v:textbox>
                  <w:txbxContent>
                    <w:p w14:paraId="46D46F61" w14:textId="491DDEA1" w:rsidR="007404E6" w:rsidRDefault="007404E6" w:rsidP="00CE6FEA">
                      <w:pPr>
                        <w:spacing w:after="0"/>
                      </w:pPr>
                      <w:r>
                        <w:t xml:space="preserve">Gesamtbetrag: </w:t>
                      </w:r>
                      <w:fldSimple w:instr=" MERGEFIELD Endbetrag ">
                        <w:r w:rsidR="004371D4">
                          <w:rPr>
                            <w:noProof/>
                          </w:rPr>
                          <w:t>2.997,00</w:t>
                        </w:r>
                      </w:fldSimple>
                      <w:r w:rsidR="00004008">
                        <w:t xml:space="preserve"> </w:t>
                      </w:r>
                      <w:r w:rsidR="00970DD5">
                        <w:t>€</w:t>
                      </w:r>
                      <w:r>
                        <w:t>, Punkte: 1</w:t>
                      </w:r>
                    </w:p>
                    <w:p w14:paraId="4AAEF534" w14:textId="77777777" w:rsidR="007404E6" w:rsidRDefault="007404E6" w:rsidP="00CE6FEA">
                      <w:pPr>
                        <w:spacing w:after="0"/>
                      </w:pPr>
                    </w:p>
                    <w:p w14:paraId="44501331" w14:textId="5EC1C4FD" w:rsidR="007404E6" w:rsidRPr="00CE6FEA" w:rsidRDefault="007404E6" w:rsidP="00CE6FEA">
                      <w:pPr>
                        <w:spacing w:after="0"/>
                      </w:pPr>
                      <w:r w:rsidRPr="00CE6FEA">
                        <w:t xml:space="preserve">Sehr geehrter </w:t>
                      </w:r>
                      <w:r>
                        <w:t>Frau</w:t>
                      </w:r>
                      <w:r w:rsidRPr="00CE6FEA">
                        <w:t xml:space="preserve"> Kappen,</w:t>
                      </w:r>
                    </w:p>
                    <w:p w14:paraId="4EFD0921" w14:textId="77777777" w:rsidR="007404E6" w:rsidRPr="00CE6FEA" w:rsidRDefault="007404E6" w:rsidP="00CE6FEA">
                      <w:pPr>
                        <w:spacing w:after="0"/>
                      </w:pPr>
                    </w:p>
                    <w:p w14:paraId="0AA20CDB" w14:textId="15BFDE7D" w:rsidR="007404E6" w:rsidRDefault="007404E6" w:rsidP="00CE6FEA">
                      <w:pPr>
                        <w:spacing w:after="0"/>
                      </w:pPr>
                      <w:r w:rsidRPr="00CE6FEA">
                        <w:t xml:space="preserve">Ihnen wird zur Last gelegt, </w:t>
                      </w:r>
                      <w:r w:rsidR="009B4873">
                        <w:t xml:space="preserve">am </w:t>
                      </w:r>
                      <w:r w:rsidR="002B7630">
                        <w:t>Mittwoch</w:t>
                      </w:r>
                      <w:r w:rsidR="00030414">
                        <w:t xml:space="preserve"> den</w:t>
                      </w:r>
                      <w:r w:rsidR="002B7630">
                        <w:t xml:space="preserve"> </w:t>
                      </w:r>
                      <w:r w:rsidR="00DE7170">
                        <w:fldChar w:fldCharType="begin"/>
                      </w:r>
                      <w:r w:rsidR="00DE7170">
                        <w:instrText xml:space="preserve"> MERGEFIELD Tatdatum </w:instrText>
                      </w:r>
                      <w:r w:rsidR="00DE7170">
                        <w:fldChar w:fldCharType="separate"/>
                      </w:r>
                      <w:r w:rsidR="004371D4">
                        <w:rPr>
                          <w:noProof/>
                        </w:rPr>
                        <w:t>07</w:t>
                      </w:r>
                      <w:r w:rsidR="00B216A1">
                        <w:rPr>
                          <w:noProof/>
                        </w:rPr>
                        <w:t>-</w:t>
                      </w:r>
                      <w:r w:rsidR="002B7630">
                        <w:rPr>
                          <w:noProof/>
                        </w:rPr>
                        <w:t>08</w:t>
                      </w:r>
                      <w:r w:rsidR="00B216A1">
                        <w:rPr>
                          <w:noProof/>
                        </w:rPr>
                        <w:t>-</w:t>
                      </w:r>
                      <w:r w:rsidR="004371D4">
                        <w:rPr>
                          <w:noProof/>
                        </w:rPr>
                        <w:t>2019</w:t>
                      </w:r>
                      <w:r w:rsidR="00DE717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8633D9">
                        <w:t xml:space="preserve">um </w:t>
                      </w:r>
                      <w:r w:rsidR="00DE7170">
                        <w:fldChar w:fldCharType="begin"/>
                      </w:r>
                      <w:r w:rsidR="00DE7170">
                        <w:instrText xml:space="preserve"> MERGEFIELD Uhrzeit </w:instrText>
                      </w:r>
                      <w:r w:rsidR="00DE7170">
                        <w:fldChar w:fldCharType="separate"/>
                      </w:r>
                      <w:r w:rsidR="00D7301A">
                        <w:rPr>
                          <w:noProof/>
                        </w:rPr>
                        <w:t>1</w:t>
                      </w:r>
                      <w:r w:rsidR="004371D4">
                        <w:rPr>
                          <w:noProof/>
                        </w:rPr>
                        <w:t>:4</w:t>
                      </w:r>
                      <w:r w:rsidR="00D7301A">
                        <w:rPr>
                          <w:noProof/>
                        </w:rPr>
                        <w:t>2</w:t>
                      </w:r>
                      <w:r w:rsidR="004371D4">
                        <w:rPr>
                          <w:noProof/>
                        </w:rPr>
                        <w:t>1</w:t>
                      </w:r>
                      <w:r w:rsidR="00DE7170">
                        <w:rPr>
                          <w:noProof/>
                        </w:rPr>
                        <w:fldChar w:fldCharType="end"/>
                      </w:r>
                      <w:r w:rsidR="00983EC2">
                        <w:rPr>
                          <w:noProof/>
                        </w:rPr>
                        <w:t xml:space="preserve"> Uhr </w:t>
                      </w:r>
                      <w:r w:rsidRPr="00CE6FEA">
                        <w:t xml:space="preserve">in </w:t>
                      </w:r>
                      <w:r>
                        <w:t>Münster-</w:t>
                      </w:r>
                      <w:r w:rsidRPr="00CE6FEA">
                        <w:t>BAB 3, km 0,8</w:t>
                      </w:r>
                      <w:r>
                        <w:t xml:space="preserve"> </w:t>
                      </w:r>
                      <w:r w:rsidRPr="00CE6FEA">
                        <w:t>Köln</w:t>
                      </w:r>
                      <w:r>
                        <w:t>-</w:t>
                      </w:r>
                      <w:r w:rsidRPr="00CE6FEA">
                        <w:t>Ost, in Fahrtrichtung Oberhausen, als Führer des PKW mit dem Kennzeiche</w:t>
                      </w:r>
                      <w:r>
                        <w:t xml:space="preserve">n </w:t>
                      </w:r>
                      <w:r w:rsidR="00DE7170">
                        <w:fldChar w:fldCharType="begin"/>
                      </w:r>
                      <w:r w:rsidR="00DE7170">
                        <w:instrText xml:space="preserve"> MERGEFIELD Kennzeichen </w:instrText>
                      </w:r>
                      <w:r w:rsidR="00DE7170">
                        <w:fldChar w:fldCharType="separate"/>
                      </w:r>
                      <w:r w:rsidR="004371D4">
                        <w:rPr>
                          <w:noProof/>
                        </w:rPr>
                        <w:t>ROTLN</w:t>
                      </w:r>
                      <w:r w:rsidR="00D67569">
                        <w:rPr>
                          <w:noProof/>
                        </w:rPr>
                        <w:t xml:space="preserve"> -</w:t>
                      </w:r>
                      <w:r w:rsidR="004371D4">
                        <w:rPr>
                          <w:noProof/>
                        </w:rPr>
                        <w:t xml:space="preserve"> 5396</w:t>
                      </w:r>
                      <w:r w:rsidR="00DE7170">
                        <w:rPr>
                          <w:noProof/>
                        </w:rPr>
                        <w:fldChar w:fldCharType="end"/>
                      </w:r>
                      <w:r w:rsidRPr="00CE6FEA">
                        <w:t xml:space="preserve">, </w:t>
                      </w:r>
                    </w:p>
                    <w:p w14:paraId="4C5627F3" w14:textId="1D81763F" w:rsidR="007404E6" w:rsidRDefault="007404E6" w:rsidP="00CE6FEA">
                      <w:pPr>
                        <w:spacing w:after="0"/>
                      </w:pPr>
                      <w:r w:rsidRPr="00CE6FEA">
                        <w:t>folgende Ordnungswidrigkeit(en) begangen zu haben:</w:t>
                      </w:r>
                    </w:p>
                    <w:p w14:paraId="513F725A" w14:textId="0A12BA2B" w:rsidR="007404E6" w:rsidRDefault="007404E6" w:rsidP="00CE6FEA">
                      <w:pPr>
                        <w:spacing w:after="0"/>
                      </w:pPr>
                    </w:p>
                    <w:tbl>
                      <w:tblPr>
                        <w:tblStyle w:val="Tabellenraster"/>
                        <w:tblW w:w="10375" w:type="dxa"/>
                        <w:tblLook w:val="04A0" w:firstRow="1" w:lastRow="0" w:firstColumn="1" w:lastColumn="0" w:noHBand="0" w:noVBand="1"/>
                      </w:tblPr>
                      <w:tblGrid>
                        <w:gridCol w:w="592"/>
                        <w:gridCol w:w="5073"/>
                        <w:gridCol w:w="2552"/>
                        <w:gridCol w:w="1396"/>
                        <w:gridCol w:w="762"/>
                      </w:tblGrid>
                      <w:tr w:rsidR="007404E6" w14:paraId="32FE105C" w14:textId="3C3785DD" w:rsidTr="006F15FA">
                        <w:trPr>
                          <w:trHeight w:val="178"/>
                        </w:trPr>
                        <w:tc>
                          <w:tcPr>
                            <w:tcW w:w="592" w:type="dxa"/>
                          </w:tcPr>
                          <w:p w14:paraId="5EA7DB50" w14:textId="232645E7" w:rsidR="007404E6" w:rsidRPr="00864A69" w:rsidRDefault="007404E6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Tat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14:paraId="446D081E" w14:textId="06B4BC48" w:rsidR="007404E6" w:rsidRPr="00864A69" w:rsidRDefault="007404E6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Ordnungswidrigkeit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25DD39C5" w14:textId="2AC2783F" w:rsidR="007404E6" w:rsidRPr="00864A69" w:rsidRDefault="007404E6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Verletzte Vorschriften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19BBBB8" w14:textId="14B0AD89" w:rsidR="007404E6" w:rsidRPr="00864A69" w:rsidRDefault="007404E6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Buße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 w14:paraId="391754AA" w14:textId="6F773C26" w:rsidR="007404E6" w:rsidRPr="00864A69" w:rsidRDefault="007404E6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Punkte</w:t>
                            </w:r>
                          </w:p>
                        </w:tc>
                      </w:tr>
                      <w:tr w:rsidR="007404E6" w14:paraId="54B3F6AE" w14:textId="4F17CE61" w:rsidTr="006F15FA">
                        <w:trPr>
                          <w:trHeight w:val="734"/>
                        </w:trPr>
                        <w:tc>
                          <w:tcPr>
                            <w:tcW w:w="592" w:type="dxa"/>
                          </w:tcPr>
                          <w:p w14:paraId="4A361544" w14:textId="77777777" w:rsidR="007404E6" w:rsidRPr="00864A69" w:rsidRDefault="007404E6" w:rsidP="00105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073" w:type="dxa"/>
                          </w:tcPr>
                          <w:p w14:paraId="57C67270" w14:textId="414E76E7" w:rsidR="007404E6" w:rsidRPr="00864A69" w:rsidRDefault="00582A51" w:rsidP="00105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18"/>
                                <w:szCs w:val="18"/>
                              </w:rPr>
                              <w:t>Sie ordneten sich nach dem Ãœberholen wieder ein, ohne es rechtzeitig anzuk</w:t>
                            </w:r>
                            <w:r w:rsidR="006E7500">
                              <w:rPr>
                                <w:noProof/>
                                <w:sz w:val="18"/>
                                <w:szCs w:val="18"/>
                              </w:rPr>
                              <w:t>ü</w:t>
                            </w:r>
                            <w:r w:rsidR="004371D4" w:rsidRPr="00B810B4">
                              <w:rPr>
                                <w:noProof/>
                                <w:sz w:val="18"/>
                                <w:szCs w:val="18"/>
                              </w:rPr>
                              <w:t>ndigen.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7321046E" w14:textId="0391A0DD" w:rsidR="007404E6" w:rsidRPr="00864A69" w:rsidRDefault="007404E6" w:rsidP="0013104A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 xml:space="preserve">§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18 Abs 10, § 49StVO; § 24 StVG; 87 BKat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5BB0DB8" w14:textId="3264D062" w:rsidR="007404E6" w:rsidRPr="00864A69" w:rsidRDefault="00267AAE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18"/>
                                <w:szCs w:val="18"/>
                              </w:rPr>
                              <w:t>2.989,00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44000">
                              <w:rPr>
                                <w:sz w:val="18"/>
                                <w:szCs w:val="18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 w14:paraId="5F554A29" w14:textId="13F5A188" w:rsidR="007404E6" w:rsidRPr="00864A69" w:rsidRDefault="007404E6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B7CC470" w14:textId="008ABB90" w:rsidR="007404E6" w:rsidRDefault="007404E6" w:rsidP="00CE6FEA">
                      <w:pPr>
                        <w:spacing w:after="0"/>
                      </w:pPr>
                    </w:p>
                    <w:p w14:paraId="654A3F7A" w14:textId="5591823F" w:rsidR="007404E6" w:rsidRDefault="007404E6" w:rsidP="00CE6FEA">
                      <w:pPr>
                        <w:spacing w:after="0"/>
                      </w:pPr>
                      <w:r w:rsidRPr="0013104A">
                        <w:t>Beweismittel: Foto, Radarmessung, Film/Bildnummer 1862142/745, TraffiStar S 330 Stationär BAB.</w:t>
                      </w:r>
                    </w:p>
                    <w:p w14:paraId="722ABA41" w14:textId="2D05B842" w:rsidR="007404E6" w:rsidRDefault="007404E6" w:rsidP="00CE6FEA">
                      <w:pPr>
                        <w:spacing w:after="0"/>
                      </w:pPr>
                      <w:r>
                        <w:t>Zeuge(n):</w:t>
                      </w:r>
                    </w:p>
                    <w:p w14:paraId="4F7A961D" w14:textId="186CEB0E" w:rsidR="007404E6" w:rsidRPr="00CE6FEA" w:rsidRDefault="007404E6" w:rsidP="00CE6FEA">
                      <w:pPr>
                        <w:spacing w:after="0"/>
                      </w:pPr>
                      <w:r>
                        <w:t xml:space="preserve">Bemerkungen: </w:t>
                      </w:r>
                    </w:p>
                    <w:p w14:paraId="66F54B71" w14:textId="77777777" w:rsidR="007404E6" w:rsidRDefault="007404E6" w:rsidP="0013104A">
                      <w:pPr>
                        <w:spacing w:after="0"/>
                      </w:pPr>
                    </w:p>
                    <w:p w14:paraId="42485263" w14:textId="0746F4A6" w:rsidR="007404E6" w:rsidRDefault="007404E6" w:rsidP="00F76BDF">
                      <w:pPr>
                        <w:spacing w:after="0"/>
                      </w:pPr>
                      <w:r>
                        <w:t>Wegen dieser Ordnungswidrigkeit(en) wird gegen Sie</w:t>
                      </w:r>
                    </w:p>
                    <w:p w14:paraId="4824311D" w14:textId="2F7CF0D7" w:rsidR="007404E6" w:rsidRDefault="007404E6" w:rsidP="00F76BDF">
                      <w:pPr>
                        <w:spacing w:after="0"/>
                      </w:pP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8"/>
                        <w:gridCol w:w="5869"/>
                        <w:gridCol w:w="709"/>
                        <w:gridCol w:w="2126"/>
                        <w:gridCol w:w="1240"/>
                      </w:tblGrid>
                      <w:tr w:rsidR="007404E6" w14:paraId="2F401361" w14:textId="77777777" w:rsidTr="008F7455">
                        <w:tc>
                          <w:tcPr>
                            <w:tcW w:w="368" w:type="dxa"/>
                          </w:tcPr>
                          <w:p w14:paraId="7C9FDA7C" w14:textId="7D9318D1" w:rsidR="007404E6" w:rsidRPr="001B6EA4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8704" w:type="dxa"/>
                            <w:gridSpan w:val="3"/>
                          </w:tcPr>
                          <w:p w14:paraId="5495E9C4" w14:textId="2E3E2368" w:rsidR="007404E6" w:rsidRPr="001B6EA4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eine </w:t>
                            </w:r>
                            <w:r w:rsidRPr="001B6E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Geldbuße festgesetzt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(§ 17 OWiG) in Höhe von</w:t>
                            </w:r>
                          </w:p>
                        </w:tc>
                        <w:tc>
                          <w:tcPr>
                            <w:tcW w:w="1240" w:type="dxa"/>
                          </w:tcPr>
                          <w:p w14:paraId="1635F68C" w14:textId="0755817E" w:rsidR="007404E6" w:rsidRPr="00C5122C" w:rsidRDefault="002C6F9B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2.989,00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7404E6" w:rsidRPr="00C5122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0FF6">
                              <w:rPr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</w:tc>
                      </w:tr>
                      <w:tr w:rsidR="007404E6" w14:paraId="34F81C57" w14:textId="77777777" w:rsidTr="008F7455">
                        <w:tc>
                          <w:tcPr>
                            <w:tcW w:w="368" w:type="dxa"/>
                          </w:tcPr>
                          <w:p w14:paraId="2EBF287D" w14:textId="2614D69B" w:rsidR="007404E6" w:rsidRPr="001B6EA4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8704" w:type="dxa"/>
                            <w:gridSpan w:val="3"/>
                          </w:tcPr>
                          <w:p w14:paraId="10A54F1A" w14:textId="77777777" w:rsidR="007404E6" w:rsidRPr="001B6EA4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Außerdem haben Sie die </w:t>
                            </w:r>
                            <w:r w:rsidRPr="001B6E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Kosten des Verfahrens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zu tragen</w:t>
                            </w:r>
                          </w:p>
                          <w:p w14:paraId="483444C2" w14:textId="0CC6821D" w:rsidR="007404E6" w:rsidRPr="001B6EA4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(§§ 103, 107 OWiG i.V.m. §§ 464 Abs.1, 465 StPO)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die wie folgt festgesetzt werden</w:t>
                            </w:r>
                          </w:p>
                        </w:tc>
                        <w:tc>
                          <w:tcPr>
                            <w:tcW w:w="1240" w:type="dxa"/>
                          </w:tcPr>
                          <w:p w14:paraId="183E9C1F" w14:textId="77777777" w:rsidR="007404E6" w:rsidRPr="00C5122C" w:rsidRDefault="007404E6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404E6" w14:paraId="7566AB29" w14:textId="77777777" w:rsidTr="006A57CC">
                        <w:tc>
                          <w:tcPr>
                            <w:tcW w:w="6946" w:type="dxa"/>
                            <w:gridSpan w:val="3"/>
                          </w:tcPr>
                          <w:p w14:paraId="221B1E4B" w14:textId="77777777" w:rsidR="007404E6" w:rsidRDefault="007404E6" w:rsidP="00F76BDF"/>
                        </w:tc>
                        <w:tc>
                          <w:tcPr>
                            <w:tcW w:w="2126" w:type="dxa"/>
                          </w:tcPr>
                          <w:p w14:paraId="2D640F99" w14:textId="48CC22B4" w:rsidR="007404E6" w:rsidRPr="00DF752F" w:rsidRDefault="007404E6" w:rsidP="00BE42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a) Gebühr</w:t>
                            </w:r>
                          </w:p>
                        </w:tc>
                        <w:tc>
                          <w:tcPr>
                            <w:tcW w:w="1240" w:type="dxa"/>
                          </w:tcPr>
                          <w:p w14:paraId="72B719D3" w14:textId="2D61D773" w:rsidR="007404E6" w:rsidRPr="00C5122C" w:rsidRDefault="009C5EF3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7404E6" w:rsidRPr="00C5122C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7404E6" w:rsidRPr="00C5122C">
                              <w:rPr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8F0FF6">
                              <w:rPr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</w:tc>
                      </w:tr>
                      <w:tr w:rsidR="007404E6" w14:paraId="4EE7C931" w14:textId="77777777" w:rsidTr="006A57CC">
                        <w:tc>
                          <w:tcPr>
                            <w:tcW w:w="6946" w:type="dxa"/>
                            <w:gridSpan w:val="3"/>
                          </w:tcPr>
                          <w:p w14:paraId="5EE7DFEA" w14:textId="77777777" w:rsidR="007404E6" w:rsidRDefault="007404E6" w:rsidP="00F76BDF"/>
                        </w:tc>
                        <w:tc>
                          <w:tcPr>
                            <w:tcW w:w="2126" w:type="dxa"/>
                          </w:tcPr>
                          <w:p w14:paraId="7EC1394E" w14:textId="69F1C7AF" w:rsidR="007404E6" w:rsidRPr="00DF752F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b) Auslagen</w:t>
                            </w:r>
                          </w:p>
                        </w:tc>
                        <w:tc>
                          <w:tcPr>
                            <w:tcW w:w="1240" w:type="dxa"/>
                          </w:tcPr>
                          <w:p w14:paraId="55C05773" w14:textId="16302F18" w:rsidR="007404E6" w:rsidRPr="00C5122C" w:rsidRDefault="00483E9E" w:rsidP="00F7189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7404E6" w:rsidRPr="00C5122C">
                              <w:rPr>
                                <w:sz w:val="20"/>
                                <w:szCs w:val="20"/>
                              </w:rPr>
                              <w:t xml:space="preserve">,50 </w:t>
                            </w:r>
                            <w:r w:rsidR="008F0FF6">
                              <w:rPr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</w:tc>
                      </w:tr>
                      <w:tr w:rsidR="007404E6" w14:paraId="49DAD068" w14:textId="77777777" w:rsidTr="006A57CC">
                        <w:tc>
                          <w:tcPr>
                            <w:tcW w:w="6946" w:type="dxa"/>
                            <w:gridSpan w:val="3"/>
                          </w:tcPr>
                          <w:p w14:paraId="1287ADD1" w14:textId="77777777" w:rsidR="007404E6" w:rsidRDefault="007404E6" w:rsidP="00F76BDF"/>
                        </w:tc>
                        <w:tc>
                          <w:tcPr>
                            <w:tcW w:w="2126" w:type="dxa"/>
                          </w:tcPr>
                          <w:p w14:paraId="7A23F8C6" w14:textId="1B42FAD8" w:rsidR="007404E6" w:rsidRPr="00DF752F" w:rsidRDefault="007404E6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c)Sonstige Auslagen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bottom w:val="single" w:sz="4" w:space="0" w:color="auto"/>
                            </w:tcBorders>
                          </w:tcPr>
                          <w:p w14:paraId="510BB991" w14:textId="59F42642" w:rsidR="007404E6" w:rsidRPr="00C5122C" w:rsidRDefault="007404E6" w:rsidP="00F7189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122C">
                              <w:rPr>
                                <w:sz w:val="20"/>
                                <w:szCs w:val="20"/>
                              </w:rPr>
                              <w:t xml:space="preserve">0,00 </w:t>
                            </w:r>
                            <w:r w:rsidR="008F0FF6">
                              <w:rPr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</w:tc>
                      </w:tr>
                      <w:tr w:rsidR="007404E6" w14:paraId="4CB49629" w14:textId="77777777" w:rsidTr="006A57CC">
                        <w:tc>
                          <w:tcPr>
                            <w:tcW w:w="6237" w:type="dxa"/>
                            <w:gridSpan w:val="2"/>
                          </w:tcPr>
                          <w:p w14:paraId="2754556A" w14:textId="77777777" w:rsidR="007404E6" w:rsidRDefault="007404E6" w:rsidP="00F76BDF"/>
                        </w:tc>
                        <w:tc>
                          <w:tcPr>
                            <w:tcW w:w="2835" w:type="dxa"/>
                            <w:gridSpan w:val="2"/>
                          </w:tcPr>
                          <w:p w14:paraId="695D7F99" w14:textId="71DC444C" w:rsidR="007404E6" w:rsidRPr="00DF752F" w:rsidRDefault="007404E6" w:rsidP="00F76B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zu zahlender </w:t>
                            </w:r>
                            <w:r w:rsidRPr="00EB12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Gesamtbetrag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2F50459" w14:textId="39A05270" w:rsidR="007404E6" w:rsidRPr="00C5122C" w:rsidRDefault="002C6F9B" w:rsidP="00F7189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2.997</w:t>
                            </w:r>
                            <w:r w:rsidR="008D59E6">
                              <w:rPr>
                                <w:noProof/>
                                <w:sz w:val="20"/>
                                <w:szCs w:val="20"/>
                              </w:rPr>
                              <w:t>/</w:t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F0FF6">
                              <w:rPr>
                                <w:sz w:val="20"/>
                                <w:szCs w:val="20"/>
                              </w:rPr>
                              <w:t xml:space="preserve"> €</w:t>
                            </w:r>
                          </w:p>
                        </w:tc>
                      </w:tr>
                    </w:tbl>
                    <w:p w14:paraId="25E64BE2" w14:textId="1D508EDB" w:rsidR="007404E6" w:rsidRDefault="007404E6" w:rsidP="003A2943">
                      <w:pPr>
                        <w:spacing w:after="0"/>
                      </w:pPr>
                    </w:p>
                    <w:p w14:paraId="6A08BCF6" w14:textId="1250024D" w:rsidR="007404E6" w:rsidRPr="00593ED9" w:rsidRDefault="007404E6" w:rsidP="003A294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93ED9">
                        <w:rPr>
                          <w:sz w:val="20"/>
                          <w:szCs w:val="20"/>
                        </w:rPr>
                        <w:t>Hinweis</w:t>
                      </w:r>
                      <w:r>
                        <w:rPr>
                          <w:sz w:val="20"/>
                          <w:szCs w:val="20"/>
                        </w:rPr>
                        <w:t>: Dieser Bescheid wird mit 1 Punkt im Fahreignungsregister in Flensburg eingetragen</w:t>
                      </w:r>
                    </w:p>
                  </w:txbxContent>
                </v:textbox>
              </v:shape>
            </w:pict>
          </mc:Fallback>
        </mc:AlternateContent>
      </w:r>
      <w:r w:rsidR="00864A69"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169B2356" wp14:editId="715ABE38">
                <wp:simplePos x="0" y="0"/>
                <wp:positionH relativeFrom="column">
                  <wp:posOffset>-142875</wp:posOffset>
                </wp:positionH>
                <wp:positionV relativeFrom="paragraph">
                  <wp:posOffset>294640</wp:posOffset>
                </wp:positionV>
                <wp:extent cx="3291840" cy="1613535"/>
                <wp:effectExtent l="0" t="0" r="3810" b="5715"/>
                <wp:wrapTight wrapText="bothSides">
                  <wp:wrapPolygon edited="0">
                    <wp:start x="0" y="0"/>
                    <wp:lineTo x="0" y="21421"/>
                    <wp:lineTo x="21500" y="21421"/>
                    <wp:lineTo x="21500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61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B4CA7" w14:textId="5D8985D5" w:rsidR="007404E6" w:rsidRPr="00C20D8D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>Stadtverwaltung</w:t>
                            </w:r>
                            <w:r w:rsidR="00F7372A"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E7170"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>W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>ickau – StA 30/2 PF 20.09.33 -08009 Zwickau</w:t>
                            </w:r>
                          </w:p>
                          <w:p w14:paraId="316ED618" w14:textId="4817D3C0" w:rsidR="007404E6" w:rsidRDefault="007404E6" w:rsidP="00F231BE">
                            <w:pPr>
                              <w:pStyle w:val="Adresse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 w:rsidRPr="00F231BE">
                              <w:rPr>
                                <w:sz w:val="20"/>
                                <w:szCs w:val="20"/>
                              </w:rPr>
                              <w:t>Gegen Zustellungsurkunde</w:t>
                            </w:r>
                          </w:p>
                          <w:p w14:paraId="1971720B" w14:textId="77777777" w:rsidR="007404E6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46FA8E" w14:textId="48B158EF" w:rsidR="007404E6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Frau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A50A880" w14:textId="67C46C95" w:rsidR="007404E6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Ben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371D4" w:rsidRPr="00B810B4">
                              <w:rPr>
                                <w:noProof/>
                                <w:sz w:val="20"/>
                                <w:szCs w:val="20"/>
                              </w:rPr>
                              <w:t>MÃ¼ller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4CE544C" w14:textId="7FD99C5D" w:rsidR="007404E6" w:rsidRPr="00F231BE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31BE">
                              <w:rPr>
                                <w:sz w:val="20"/>
                                <w:szCs w:val="20"/>
                              </w:rPr>
                              <w:t>Münster Str. 3</w:t>
                            </w:r>
                          </w:p>
                          <w:p w14:paraId="1BEC4171" w14:textId="7CD64B6C" w:rsidR="007404E6" w:rsidRPr="00F231BE" w:rsidRDefault="007404E6" w:rsidP="00F231BE">
                            <w:pPr>
                              <w:pStyle w:val="Adress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31BE">
                              <w:rPr>
                                <w:sz w:val="20"/>
                                <w:szCs w:val="20"/>
                              </w:rPr>
                              <w:t>48143 Münster</w:t>
                            </w:r>
                          </w:p>
                          <w:p w14:paraId="7CEE982F" w14:textId="724D5614" w:rsidR="007404E6" w:rsidRPr="008E12A6" w:rsidRDefault="007404E6" w:rsidP="008E12A6">
                            <w:pPr>
                              <w:pStyle w:val="Adresse"/>
                            </w:pPr>
                          </w:p>
                          <w:p w14:paraId="06F8A987" w14:textId="77777777" w:rsidR="007404E6" w:rsidRPr="008E12A6" w:rsidRDefault="007404E6" w:rsidP="008E12A6">
                            <w:pPr>
                              <w:pStyle w:val="Anrede"/>
                            </w:pPr>
                          </w:p>
                          <w:p w14:paraId="199E744E" w14:textId="77777777" w:rsidR="007404E6" w:rsidRPr="004576BC" w:rsidRDefault="007404E6" w:rsidP="004576BC">
                            <w:pPr>
                              <w:pStyle w:val="Adresse"/>
                            </w:pPr>
                          </w:p>
                          <w:p w14:paraId="10C805A4" w14:textId="510C6041" w:rsidR="007404E6" w:rsidRDefault="007404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Textfeld 2" o:spid="_x0000_s1030" type="#_x0000_t202" style="position:absolute;margin-left:-11.25pt;margin-top:23.2pt;width:259.2pt;height:127.05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" stroked="f">
                <v:textbox>
                  <w:txbxContent>
                    <w:p w14:paraId="5C8B4CA7" w14:textId="5D8985D5" w:rsidR="007404E6" w:rsidRPr="00C20D8D" w:rsidRDefault="007404E6" w:rsidP="00F231BE">
                      <w:pPr>
                        <w:pStyle w:val="Adresse"/>
                        <w:spacing w:line="240" w:lineRule="auto"/>
                        <w:rPr>
                          <w:color w:val="0D0D0D" w:themeColor="text1" w:themeTint="F2"/>
                          <w:sz w:val="16"/>
                          <w:szCs w:val="16"/>
                        </w:rPr>
                      </w:pPr>
                      <w:r>
                        <w:rPr>
                          <w:color w:val="0D0D0D" w:themeColor="text1" w:themeTint="F2"/>
                          <w:sz w:val="16"/>
                          <w:szCs w:val="16"/>
                        </w:rPr>
                        <w:t>Stadtverwaltung</w:t>
                      </w:r>
                      <w:r w:rsidR="00F7372A">
                        <w:rPr>
                          <w:color w:val="0D0D0D" w:themeColor="text1" w:themeTint="F2"/>
                          <w:sz w:val="16"/>
                          <w:szCs w:val="16"/>
                        </w:rPr>
                        <w:t xml:space="preserve"> </w:t>
                      </w:r>
                      <w:r w:rsidR="00DE7170">
                        <w:rPr>
                          <w:color w:val="0D0D0D" w:themeColor="text1" w:themeTint="F2"/>
                          <w:sz w:val="16"/>
                          <w:szCs w:val="16"/>
                        </w:rPr>
                        <w:t>W</w:t>
                      </w:r>
                      <w:bookmarkStart w:id="1" w:name="_GoBack"/>
                      <w:bookmarkEnd w:id="1"/>
                      <w:r>
                        <w:rPr>
                          <w:color w:val="0D0D0D" w:themeColor="text1" w:themeTint="F2"/>
                          <w:sz w:val="16"/>
                          <w:szCs w:val="16"/>
                        </w:rPr>
                        <w:t>ickau – StA 30/2 PF 20.09.33 -08009 Zwickau</w:t>
                      </w:r>
                    </w:p>
                    <w:p w14:paraId="316ED618" w14:textId="4817D3C0" w:rsidR="007404E6" w:rsidRDefault="007404E6" w:rsidP="00F231BE">
                      <w:pPr>
                        <w:pStyle w:val="Adresse"/>
                        <w:spacing w:line="240" w:lineRule="auto"/>
                      </w:pPr>
                      <w:r>
                        <w:t xml:space="preserve"> </w:t>
                      </w:r>
                      <w:r w:rsidRPr="00F231BE">
                        <w:rPr>
                          <w:sz w:val="20"/>
                          <w:szCs w:val="20"/>
                        </w:rPr>
                        <w:t>Gegen Zustellungsurkunde</w:t>
                      </w:r>
                    </w:p>
                    <w:p w14:paraId="1971720B" w14:textId="77777777" w:rsidR="007404E6" w:rsidRDefault="007404E6" w:rsidP="00F231BE">
                      <w:pPr>
                        <w:pStyle w:val="Adress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0946FA8E" w14:textId="48B158EF" w:rsidR="007404E6" w:rsidRDefault="007404E6" w:rsidP="00F231BE">
                      <w:pPr>
                        <w:pStyle w:val="Adress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20"/>
                          <w:szCs w:val="20"/>
                        </w:rPr>
                        <w:t>Frau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5A50A880" w14:textId="67C46C95" w:rsidR="007404E6" w:rsidRDefault="007404E6" w:rsidP="00F231BE">
                      <w:pPr>
                        <w:pStyle w:val="Adress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Vorname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20"/>
                          <w:szCs w:val="20"/>
                        </w:rPr>
                        <w:t>Ben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371D4" w:rsidRPr="00B810B4">
                        <w:rPr>
                          <w:noProof/>
                          <w:sz w:val="20"/>
                          <w:szCs w:val="20"/>
                        </w:rPr>
                        <w:t>MÃ¼ller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34CE544C" w14:textId="7FD99C5D" w:rsidR="007404E6" w:rsidRPr="00F231BE" w:rsidRDefault="007404E6" w:rsidP="00F231BE">
                      <w:pPr>
                        <w:pStyle w:val="Adress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F231BE">
                        <w:rPr>
                          <w:sz w:val="20"/>
                          <w:szCs w:val="20"/>
                        </w:rPr>
                        <w:t>Münster Str. 3</w:t>
                      </w:r>
                    </w:p>
                    <w:p w14:paraId="1BEC4171" w14:textId="7CD64B6C" w:rsidR="007404E6" w:rsidRPr="00F231BE" w:rsidRDefault="007404E6" w:rsidP="00F231BE">
                      <w:pPr>
                        <w:pStyle w:val="Adress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F231BE">
                        <w:rPr>
                          <w:sz w:val="20"/>
                          <w:szCs w:val="20"/>
                        </w:rPr>
                        <w:t>48143 Münster</w:t>
                      </w:r>
                    </w:p>
                    <w:p w14:paraId="7CEE982F" w14:textId="724D5614" w:rsidR="007404E6" w:rsidRPr="008E12A6" w:rsidRDefault="007404E6" w:rsidP="008E12A6">
                      <w:pPr>
                        <w:pStyle w:val="Adresse"/>
                      </w:pPr>
                    </w:p>
                    <w:p w14:paraId="06F8A987" w14:textId="77777777" w:rsidR="007404E6" w:rsidRPr="008E12A6" w:rsidRDefault="007404E6" w:rsidP="008E12A6">
                      <w:pPr>
                        <w:pStyle w:val="Anrede"/>
                      </w:pPr>
                    </w:p>
                    <w:p w14:paraId="199E744E" w14:textId="77777777" w:rsidR="007404E6" w:rsidRPr="004576BC" w:rsidRDefault="007404E6" w:rsidP="004576BC">
                      <w:pPr>
                        <w:pStyle w:val="Adresse"/>
                      </w:pPr>
                    </w:p>
                    <w:p w14:paraId="10C805A4" w14:textId="510C6041" w:rsidR="007404E6" w:rsidRDefault="007404E6"/>
                  </w:txbxContent>
                </v:textbox>
                <w10:wrap type="tight"/>
              </v:shape>
            </w:pict>
          </mc:Fallback>
        </mc:AlternateContent>
      </w:r>
      <w:r w:rsidR="00647B11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CBD9AD" wp14:editId="07AEE409">
                <wp:simplePos x="0" y="0"/>
                <wp:positionH relativeFrom="column">
                  <wp:posOffset>5935980</wp:posOffset>
                </wp:positionH>
                <wp:positionV relativeFrom="paragraph">
                  <wp:posOffset>-845820</wp:posOffset>
                </wp:positionV>
                <wp:extent cx="845820" cy="1143000"/>
                <wp:effectExtent l="0" t="0" r="1143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F8EF5" w14:textId="55054E55" w:rsidR="007404E6" w:rsidRDefault="007404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D9AD" id="_x0000_s1031" type="#_x0000_t202" style="position:absolute;margin-left:467.4pt;margin-top:-66.6pt;width:66.6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" fillcolor="white [3201]" strokecolor="white [3212]" strokeweight=".5pt">
                <v:textbox>
                  <w:txbxContent>
                    <w:p w14:paraId="6BDF8EF5" w14:textId="55054E55" w:rsidR="007404E6" w:rsidRDefault="007404E6"/>
                  </w:txbxContent>
                </v:textbox>
              </v:shape>
            </w:pict>
          </mc:Fallback>
        </mc:AlternateContent>
      </w:r>
    </w:p>
    <w:sectPr w:rsidR="00302A2C" w:rsidRPr="008E12A6" w:rsidSect="00673C35">
      <w:footerReference w:type="default" r:id="rId9"/>
      <w:footerReference w:type="first" r:id="rId10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F14A4" w14:textId="77777777" w:rsidR="007404E6" w:rsidRDefault="007404E6">
      <w:pPr>
        <w:spacing w:after="0"/>
      </w:pPr>
      <w:r>
        <w:separator/>
      </w:r>
    </w:p>
  </w:endnote>
  <w:endnote w:type="continuationSeparator" w:id="0">
    <w:p w14:paraId="4CD884A9" w14:textId="77777777" w:rsidR="007404E6" w:rsidRDefault="007404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7404E6" w:rsidRDefault="007404E6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3A7A" w14:textId="68CF0F10" w:rsidR="007404E6" w:rsidRPr="00F664C5" w:rsidRDefault="007404E6" w:rsidP="00F664C5">
    <w:pPr>
      <w:spacing w:after="0"/>
      <w:rPr>
        <w:sz w:val="16"/>
        <w:szCs w:val="16"/>
      </w:rPr>
    </w:pPr>
    <w:r w:rsidRPr="00F664C5">
      <w:rPr>
        <w:color w:val="auto"/>
        <w:sz w:val="16"/>
        <w:szCs w:val="16"/>
      </w:rPr>
      <w:t>Stadtverwaltung Zwickau – Hauptmarkt 1 – 08055 –</w:t>
    </w:r>
    <w:r>
      <w:rPr>
        <w:color w:val="auto"/>
        <w:sz w:val="16"/>
        <w:szCs w:val="16"/>
      </w:rPr>
      <w:t xml:space="preserve"> </w:t>
    </w:r>
    <w:r w:rsidRPr="00F664C5">
      <w:rPr>
        <w:sz w:val="16"/>
        <w:szCs w:val="16"/>
      </w:rPr>
      <w:t xml:space="preserve">Telefon: 0251/492-324 </w:t>
    </w:r>
    <w:r>
      <w:rPr>
        <w:sz w:val="16"/>
        <w:szCs w:val="16"/>
      </w:rPr>
      <w:t xml:space="preserve">- </w:t>
    </w:r>
    <w:r w:rsidRPr="00F664C5">
      <w:rPr>
        <w:sz w:val="16"/>
        <w:szCs w:val="16"/>
      </w:rPr>
      <w:t>Telefax: 0251/492-776</w:t>
    </w:r>
    <w:r>
      <w:rPr>
        <w:sz w:val="16"/>
        <w:szCs w:val="16"/>
      </w:rPr>
      <w:t xml:space="preserve"> – www.zwickau.de</w:t>
    </w:r>
  </w:p>
  <w:p w14:paraId="05A7046C" w14:textId="4503B739" w:rsidR="007404E6" w:rsidRPr="00277AAE" w:rsidRDefault="007404E6" w:rsidP="00277AAE">
    <w:pPr>
      <w:pStyle w:val="Fuzeile"/>
      <w:jc w:val="left"/>
      <w:rPr>
        <w:color w:val="auto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FDB6B" w14:textId="77777777" w:rsidR="007404E6" w:rsidRDefault="007404E6">
      <w:pPr>
        <w:spacing w:after="0"/>
      </w:pPr>
      <w:r>
        <w:separator/>
      </w:r>
    </w:p>
  </w:footnote>
  <w:footnote w:type="continuationSeparator" w:id="0">
    <w:p w14:paraId="3C27B71A" w14:textId="77777777" w:rsidR="007404E6" w:rsidRDefault="007404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137DAC"/>
    <w:multiLevelType w:val="hybridMultilevel"/>
    <w:tmpl w:val="0CCEB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2725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11"/>
  </w:num>
  <w:num w:numId="19">
    <w:abstractNumId w:val="17"/>
  </w:num>
  <w:num w:numId="20">
    <w:abstractNumId w:val="14"/>
  </w:num>
  <w:num w:numId="21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8844494"/>
  </wne:recipientData>
  <wne:recipientData>
    <wne:active wne:val="1"/>
    <wne:hash wne:val="-916536046"/>
  </wne:recipientData>
  <wne:recipientData>
    <wne:active wne:val="1"/>
    <wne:hash wne:val="-2096043971"/>
  </wne:recipientData>
  <wne:recipientData>
    <wne:active wne:val="1"/>
    <wne:hash wne:val="-1571581290"/>
  </wne:recipientData>
  <wne:recipientData>
    <wne:active wne:val="1"/>
    <wne:hash wne:val="543640265"/>
  </wne:recipientData>
  <wne:recipientData>
    <wne:active wne:val="1"/>
    <wne:hash wne:val="1391049299"/>
  </wne:recipientData>
  <wne:recipientData>
    <wne:active wne:val="1"/>
    <wne:hash wne:val="-1907463334"/>
  </wne:recipientData>
  <wne:recipientData>
    <wne:active wne:val="1"/>
    <wne:hash wne:val="1230095584"/>
  </wne:recipientData>
  <wne:recipientData>
    <wne:active wne:val="1"/>
    <wne:hash wne:val="2025992920"/>
  </wne:recipientData>
  <wne:recipientData>
    <wne:active wne:val="1"/>
    <wne:hash wne:val="1793785610"/>
  </wne:recipientData>
  <wne:recipientData>
    <wne:active wne:val="1"/>
    <wne:hash wne:val="-2064750062"/>
  </wne:recipientData>
  <wne:recipientData>
    <wne:active wne:val="1"/>
    <wne:hash wne:val="-1434570239"/>
  </wne:recipientData>
  <wne:recipientData>
    <wne:active wne:val="1"/>
    <wne:hash wne:val="-704762321"/>
  </wne:recipientData>
  <wne:recipientData>
    <wne:active wne:val="1"/>
    <wne:hash wne:val="1836373549"/>
  </wne:recipientData>
  <wne:recipientData>
    <wne:active wne:val="1"/>
    <wne:hash wne:val="-738124037"/>
  </wne:recipientData>
  <wne:recipientData>
    <wne:active wne:val="1"/>
    <wne:hash wne:val="-1187378000"/>
  </wne:recipientData>
  <wne:recipientData>
    <wne:active wne:val="1"/>
    <wne:hash wne:val="-858188911"/>
  </wne:recipientData>
  <wne:recipientData>
    <wne:active wne:val="1"/>
    <wne:hash wne:val="-1777248856"/>
  </wne:recipientData>
  <wne:recipientData>
    <wne:active wne:val="1"/>
    <wne:hash wne:val="728779412"/>
  </wne:recipientData>
  <wne:recipientData>
    <wne:active wne:val="1"/>
    <wne:hash wne:val="-1149620874"/>
  </wne:recipientData>
  <wne:recipientData>
    <wne:active wne:val="1"/>
    <wne:hash wne:val="635703026"/>
  </wne:recipientData>
  <wne:recipientData>
    <wne:active wne:val="1"/>
    <wne:hash wne:val="645190950"/>
  </wne:recipientData>
  <wne:recipientData>
    <wne:active wne:val="1"/>
    <wne:hash wne:val="1668508684"/>
  </wne:recipientData>
  <wne:recipientData>
    <wne:active wne:val="1"/>
    <wne:hash wne:val="1420791259"/>
  </wne:recipientData>
  <wne:recipientData>
    <wne:active wne:val="1"/>
    <wne:hash wne:val="-1342931598"/>
  </wne:recipientData>
  <wne:recipientData>
    <wne:active wne:val="1"/>
    <wne:hash wne:val="-1303710995"/>
  </wne:recipientData>
  <wne:recipientData>
    <wne:active wne:val="1"/>
    <wne:hash wne:val="806669987"/>
  </wne:recipientData>
  <wne:recipientData>
    <wne:active wne:val="1"/>
    <wne:hash wne:val="-2019508707"/>
  </wne:recipientData>
  <wne:recipientData>
    <wne:active wne:val="1"/>
    <wne:hash wne:val="1526742761"/>
  </wne:recipientData>
  <wne:recipientData>
    <wne:active wne:val="1"/>
    <wne:hash wne:val="196966162"/>
  </wne:recipientData>
  <wne:recipientData>
    <wne:active wne:val="1"/>
    <wne:hash wne:val="-877937301"/>
  </wne:recipientData>
  <wne:recipientData>
    <wne:active wne:val="1"/>
    <wne:hash wne:val="-413004254"/>
  </wne:recipientData>
  <wne:recipientData>
    <wne:active wne:val="1"/>
    <wne:hash wne:val="529742611"/>
  </wne:recipientData>
  <wne:recipientData>
    <wne:active wne:val="1"/>
    <wne:hash wne:val="-1748101694"/>
  </wne:recipientData>
  <wne:recipientData>
    <wne:active wne:val="1"/>
    <wne:hash wne:val="-796792077"/>
  </wne:recipientData>
  <wne:recipientData>
    <wne:active wne:val="1"/>
    <wne:hash wne:val="-1895315640"/>
  </wne:recipientData>
  <wne:recipientData>
    <wne:active wne:val="1"/>
    <wne:hash wne:val="1927280690"/>
  </wne:recipientData>
  <wne:recipientData>
    <wne:active wne:val="1"/>
    <wne:hash wne:val="260789632"/>
  </wne:recipientData>
  <wne:recipientData>
    <wne:active wne:val="1"/>
    <wne:hash wne:val="244520226"/>
  </wne:recipientData>
  <wne:recipientData>
    <wne:active wne:val="1"/>
    <wne:hash wne:val="1020992081"/>
  </wne:recipientData>
  <wne:recipientData>
    <wne:active wne:val="1"/>
    <wne:hash wne:val="-233396189"/>
  </wne:recipientData>
  <wne:recipientData>
    <wne:active wne:val="1"/>
    <wne:hash wne:val="1933717738"/>
  </wne:recipientData>
  <wne:recipientData>
    <wne:active wne:val="1"/>
    <wne:hash wne:val="1200320916"/>
  </wne:recipientData>
  <wne:recipientData>
    <wne:active wne:val="1"/>
    <wne:hash wne:val="-1184322560"/>
  </wne:recipientData>
  <wne:recipientData>
    <wne:active wne:val="1"/>
    <wne:hash wne:val="1825390824"/>
  </wne:recipientData>
  <wne:recipientData>
    <wne:active wne:val="1"/>
    <wne:hash wne:val="-290718019"/>
  </wne:recipientData>
  <wne:recipientData>
    <wne:active wne:val="1"/>
    <wne:hash wne:val="-1151427217"/>
  </wne:recipientData>
  <wne:recipientData>
    <wne:active wne:val="1"/>
    <wne:hash wne:val="1853738387"/>
  </wne:recipientData>
  <wne:recipientData>
    <wne:active wne:val="1"/>
    <wne:hash wne:val="752430155"/>
  </wne:recipientData>
  <wne:recipientData>
    <wne:active wne:val="1"/>
    <wne:hash wne:val="137925155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esktop\WordSerienbriefe-20191118T183707Z-001\DatenSerienbrief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43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04008"/>
    <w:rsid w:val="00017371"/>
    <w:rsid w:val="00027A6C"/>
    <w:rsid w:val="00030414"/>
    <w:rsid w:val="00030BD4"/>
    <w:rsid w:val="0003477C"/>
    <w:rsid w:val="00035F7E"/>
    <w:rsid w:val="00046936"/>
    <w:rsid w:val="000B1BE5"/>
    <w:rsid w:val="000D516D"/>
    <w:rsid w:val="000D5AB1"/>
    <w:rsid w:val="000E7759"/>
    <w:rsid w:val="000F747E"/>
    <w:rsid w:val="000F7E3C"/>
    <w:rsid w:val="00102CD4"/>
    <w:rsid w:val="00105436"/>
    <w:rsid w:val="001261E9"/>
    <w:rsid w:val="0013104A"/>
    <w:rsid w:val="00150CC4"/>
    <w:rsid w:val="001711EA"/>
    <w:rsid w:val="00180069"/>
    <w:rsid w:val="00195C9A"/>
    <w:rsid w:val="001B16D5"/>
    <w:rsid w:val="001B6EA4"/>
    <w:rsid w:val="001C4069"/>
    <w:rsid w:val="001D1430"/>
    <w:rsid w:val="001E3667"/>
    <w:rsid w:val="001E743A"/>
    <w:rsid w:val="001F7C53"/>
    <w:rsid w:val="00200C81"/>
    <w:rsid w:val="002045EB"/>
    <w:rsid w:val="00216370"/>
    <w:rsid w:val="00216979"/>
    <w:rsid w:val="0023707D"/>
    <w:rsid w:val="002468F4"/>
    <w:rsid w:val="00252C02"/>
    <w:rsid w:val="00267AAE"/>
    <w:rsid w:val="00272AB3"/>
    <w:rsid w:val="00277AAE"/>
    <w:rsid w:val="00281891"/>
    <w:rsid w:val="00293B83"/>
    <w:rsid w:val="002A15BA"/>
    <w:rsid w:val="002A50F1"/>
    <w:rsid w:val="002B7630"/>
    <w:rsid w:val="002C15EC"/>
    <w:rsid w:val="002C6F9B"/>
    <w:rsid w:val="00302A2C"/>
    <w:rsid w:val="003059E5"/>
    <w:rsid w:val="00310F61"/>
    <w:rsid w:val="00347330"/>
    <w:rsid w:val="003557C0"/>
    <w:rsid w:val="00381669"/>
    <w:rsid w:val="003A10CB"/>
    <w:rsid w:val="003A2943"/>
    <w:rsid w:val="003A5B5E"/>
    <w:rsid w:val="003B42E2"/>
    <w:rsid w:val="003C211F"/>
    <w:rsid w:val="003D61AD"/>
    <w:rsid w:val="003F334E"/>
    <w:rsid w:val="00410F10"/>
    <w:rsid w:val="004371D4"/>
    <w:rsid w:val="004528BA"/>
    <w:rsid w:val="004576BC"/>
    <w:rsid w:val="004722AE"/>
    <w:rsid w:val="00476CDE"/>
    <w:rsid w:val="0048339B"/>
    <w:rsid w:val="00483E9E"/>
    <w:rsid w:val="004C1FDA"/>
    <w:rsid w:val="004C5E16"/>
    <w:rsid w:val="0052105A"/>
    <w:rsid w:val="005341ED"/>
    <w:rsid w:val="00547BBD"/>
    <w:rsid w:val="0055089F"/>
    <w:rsid w:val="0056485A"/>
    <w:rsid w:val="00582A51"/>
    <w:rsid w:val="00593ED9"/>
    <w:rsid w:val="0059450A"/>
    <w:rsid w:val="005A0123"/>
    <w:rsid w:val="005F6A8B"/>
    <w:rsid w:val="00633515"/>
    <w:rsid w:val="00646DCE"/>
    <w:rsid w:val="00647B11"/>
    <w:rsid w:val="00654B4E"/>
    <w:rsid w:val="00673C35"/>
    <w:rsid w:val="00674DFF"/>
    <w:rsid w:val="00675905"/>
    <w:rsid w:val="006A3CE7"/>
    <w:rsid w:val="006A57CC"/>
    <w:rsid w:val="006B650C"/>
    <w:rsid w:val="006E7500"/>
    <w:rsid w:val="006F15FA"/>
    <w:rsid w:val="00707981"/>
    <w:rsid w:val="007404E6"/>
    <w:rsid w:val="00745DDD"/>
    <w:rsid w:val="0076387D"/>
    <w:rsid w:val="00796A5F"/>
    <w:rsid w:val="007A4599"/>
    <w:rsid w:val="00841031"/>
    <w:rsid w:val="00845859"/>
    <w:rsid w:val="008613F6"/>
    <w:rsid w:val="008633D9"/>
    <w:rsid w:val="00864A69"/>
    <w:rsid w:val="0089732B"/>
    <w:rsid w:val="00897A61"/>
    <w:rsid w:val="008A2847"/>
    <w:rsid w:val="008A2BD3"/>
    <w:rsid w:val="008A4F75"/>
    <w:rsid w:val="008B2162"/>
    <w:rsid w:val="008C2A3D"/>
    <w:rsid w:val="008D59E6"/>
    <w:rsid w:val="008E12A6"/>
    <w:rsid w:val="008E50AA"/>
    <w:rsid w:val="008F0FF6"/>
    <w:rsid w:val="008F15C5"/>
    <w:rsid w:val="008F7455"/>
    <w:rsid w:val="00916E48"/>
    <w:rsid w:val="00920901"/>
    <w:rsid w:val="00920C93"/>
    <w:rsid w:val="00923B25"/>
    <w:rsid w:val="00924FA3"/>
    <w:rsid w:val="00926EE6"/>
    <w:rsid w:val="00953BF9"/>
    <w:rsid w:val="00965D17"/>
    <w:rsid w:val="00970DD5"/>
    <w:rsid w:val="00983EC2"/>
    <w:rsid w:val="009868FC"/>
    <w:rsid w:val="009A3D35"/>
    <w:rsid w:val="009B4873"/>
    <w:rsid w:val="009C5EF3"/>
    <w:rsid w:val="009D18EA"/>
    <w:rsid w:val="009E4B61"/>
    <w:rsid w:val="009F0C19"/>
    <w:rsid w:val="00A017AA"/>
    <w:rsid w:val="00A12573"/>
    <w:rsid w:val="00A27383"/>
    <w:rsid w:val="00A30B25"/>
    <w:rsid w:val="00A46C1E"/>
    <w:rsid w:val="00A556B5"/>
    <w:rsid w:val="00A64503"/>
    <w:rsid w:val="00A736B0"/>
    <w:rsid w:val="00A75EEE"/>
    <w:rsid w:val="00AB48A2"/>
    <w:rsid w:val="00B031B7"/>
    <w:rsid w:val="00B216A1"/>
    <w:rsid w:val="00B27F44"/>
    <w:rsid w:val="00B44000"/>
    <w:rsid w:val="00B92696"/>
    <w:rsid w:val="00B95BD4"/>
    <w:rsid w:val="00BB53B5"/>
    <w:rsid w:val="00BD1A89"/>
    <w:rsid w:val="00BE4240"/>
    <w:rsid w:val="00BF05EA"/>
    <w:rsid w:val="00BF55B8"/>
    <w:rsid w:val="00C20D8D"/>
    <w:rsid w:val="00C27AA9"/>
    <w:rsid w:val="00C50D96"/>
    <w:rsid w:val="00C5122C"/>
    <w:rsid w:val="00C62A05"/>
    <w:rsid w:val="00C64705"/>
    <w:rsid w:val="00C73193"/>
    <w:rsid w:val="00C83E3C"/>
    <w:rsid w:val="00C86E14"/>
    <w:rsid w:val="00CC082A"/>
    <w:rsid w:val="00CC3A54"/>
    <w:rsid w:val="00CE1641"/>
    <w:rsid w:val="00CE6FEA"/>
    <w:rsid w:val="00D02A74"/>
    <w:rsid w:val="00D0512A"/>
    <w:rsid w:val="00D42CF8"/>
    <w:rsid w:val="00D67569"/>
    <w:rsid w:val="00D7301A"/>
    <w:rsid w:val="00D74D73"/>
    <w:rsid w:val="00D87BD2"/>
    <w:rsid w:val="00D905F1"/>
    <w:rsid w:val="00D96840"/>
    <w:rsid w:val="00DB2464"/>
    <w:rsid w:val="00DB393A"/>
    <w:rsid w:val="00DC57C3"/>
    <w:rsid w:val="00DC5B8E"/>
    <w:rsid w:val="00DE7170"/>
    <w:rsid w:val="00DF56DD"/>
    <w:rsid w:val="00DF752F"/>
    <w:rsid w:val="00E25C04"/>
    <w:rsid w:val="00E45709"/>
    <w:rsid w:val="00E51CD7"/>
    <w:rsid w:val="00E66CFC"/>
    <w:rsid w:val="00E82DA7"/>
    <w:rsid w:val="00EA24E8"/>
    <w:rsid w:val="00EB12A2"/>
    <w:rsid w:val="00EB2941"/>
    <w:rsid w:val="00EB5EB9"/>
    <w:rsid w:val="00F02DDB"/>
    <w:rsid w:val="00F03BA5"/>
    <w:rsid w:val="00F231BE"/>
    <w:rsid w:val="00F253D0"/>
    <w:rsid w:val="00F32712"/>
    <w:rsid w:val="00F4570E"/>
    <w:rsid w:val="00F522A5"/>
    <w:rsid w:val="00F55731"/>
    <w:rsid w:val="00F60F3A"/>
    <w:rsid w:val="00F64C6B"/>
    <w:rsid w:val="00F664C5"/>
    <w:rsid w:val="00F7189C"/>
    <w:rsid w:val="00F7372A"/>
    <w:rsid w:val="00F76BDF"/>
    <w:rsid w:val="00FA371C"/>
    <w:rsid w:val="00FC189B"/>
    <w:rsid w:val="00F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4A69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EABEA-B159-47B9-9045-27EB4674D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12</cp:revision>
  <cp:lastPrinted>2019-12-01T14:27:00Z</cp:lastPrinted>
  <dcterms:created xsi:type="dcterms:W3CDTF">2019-12-01T14:27:00Z</dcterms:created>
  <dcterms:modified xsi:type="dcterms:W3CDTF">2019-12-01T14:32:00Z</dcterms:modified>
</cp:coreProperties>
</file>