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752E948C" w:rsidR="00302A2C" w:rsidRPr="008E12A6" w:rsidRDefault="000A3ED9" w:rsidP="008E12A6">
      <w:pPr>
        <w:pStyle w:val="Datum"/>
        <w:rPr>
          <w:b w:val="0"/>
          <w:bCs w:val="0"/>
          <w:sz w:val="18"/>
          <w:szCs w:val="18"/>
          <w:u w:val="single"/>
        </w:rPr>
      </w:pPr>
      <w:r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415E9284">
                <wp:simplePos x="0" y="0"/>
                <wp:positionH relativeFrom="column">
                  <wp:posOffset>-228600</wp:posOffset>
                </wp:positionH>
                <wp:positionV relativeFrom="paragraph">
                  <wp:posOffset>190500</wp:posOffset>
                </wp:positionV>
                <wp:extent cx="3124200" cy="2278380"/>
                <wp:effectExtent l="0" t="0" r="0" b="7620"/>
                <wp:wrapTight wrapText="bothSides">
                  <wp:wrapPolygon edited="0">
                    <wp:start x="0" y="0"/>
                    <wp:lineTo x="0" y="21492"/>
                    <wp:lineTo x="21468" y="21492"/>
                    <wp:lineTo x="2146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F41B0" w14:textId="14F895C9" w:rsidR="00B57D5C" w:rsidRPr="001F2F19" w:rsidRDefault="000A3ED9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>Stadtverwaltung, Postfach 111731, 60052 Frankfurt a.M.</w:t>
                            </w:r>
                          </w:p>
                          <w:p w14:paraId="2F0922E0" w14:textId="6BE8A595" w:rsidR="008600B5" w:rsidRDefault="008600B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Anrede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</w:rPr>
                              <w:t>Frau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3A9B3C23" w14:textId="0EE3AEB0" w:rsidR="00B57D5C" w:rsidRPr="001F2F19" w:rsidRDefault="008600B5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</w:rPr>
                              <w:t>Julia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="00406FE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Nachname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</w:rPr>
                              <w:t>Fischer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  <w:p w14:paraId="1A7C504D" w14:textId="385DBF37" w:rsidR="00B57D5C" w:rsidRPr="001F2F19" w:rsidRDefault="00406FE6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Hellbusch 22</w:t>
                            </w:r>
                          </w:p>
                          <w:p w14:paraId="1BEC4171" w14:textId="044046F9" w:rsidR="00B57D5C" w:rsidRPr="001F2F19" w:rsidRDefault="00FB6AD8" w:rsidP="007D19DD">
                            <w:pPr>
                              <w:pStyle w:val="Adresse"/>
                              <w:spacing w:before="24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49232</w:t>
                            </w:r>
                            <w:r w:rsidR="00406FE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Hamburg</w:t>
                            </w:r>
                          </w:p>
                          <w:p w14:paraId="7CEE982F" w14:textId="43DDC9FE" w:rsidR="00B57D5C" w:rsidRPr="001F2F19" w:rsidRDefault="00B57D5C" w:rsidP="008E12A6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9AE0BA" w14:textId="77777777" w:rsidR="00B57D5C" w:rsidRPr="001F2F19" w:rsidRDefault="00B57D5C" w:rsidP="008A7DC9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F8A987" w14:textId="77777777" w:rsidR="00B57D5C" w:rsidRPr="001F2F19" w:rsidRDefault="00B57D5C" w:rsidP="008E12A6">
                            <w:pPr>
                              <w:pStyle w:val="Anred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9E744E" w14:textId="77777777" w:rsidR="00B57D5C" w:rsidRPr="001F2F19" w:rsidRDefault="00B57D5C" w:rsidP="004576BC">
                            <w:pPr>
                              <w:pStyle w:val="Adresse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C805A4" w14:textId="510C6041" w:rsidR="00B57D5C" w:rsidRPr="001F2F19" w:rsidRDefault="00B57D5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B235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pt;margin-top:15pt;width:246pt;height:179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" stroked="f">
                <v:textbox>
                  <w:txbxContent>
                    <w:p w14:paraId="413F41B0" w14:textId="14F895C9" w:rsidR="00B57D5C" w:rsidRPr="001F2F19" w:rsidRDefault="000A3ED9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  <w:t>Stadtverwaltung, Postfach 111731, 60052 Frankfurt a.M.</w:t>
                      </w:r>
                    </w:p>
                    <w:p w14:paraId="2F0922E0" w14:textId="6BE8A595" w:rsidR="008600B5" w:rsidRDefault="008600B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Anrede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</w:rPr>
                        <w:t>Frau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3A9B3C23" w14:textId="0EE3AEB0" w:rsidR="00B57D5C" w:rsidRPr="001F2F19" w:rsidRDefault="008600B5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Vorname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</w:rPr>
                        <w:t>Julia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  <w:r w:rsidR="00406FE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</w:rPr>
                        <w:instrText xml:space="preserve"> MERGEFIELD Nachname </w:instrText>
                      </w:r>
                      <w:r>
                        <w:rPr>
                          <w:rFonts w:ascii="Arial" w:hAnsi="Arial" w:cs="Arial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</w:rPr>
                        <w:t>Fischer</w:t>
                      </w:r>
                      <w:r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  <w:p w14:paraId="1A7C504D" w14:textId="385DBF37" w:rsidR="00B57D5C" w:rsidRPr="001F2F19" w:rsidRDefault="00406FE6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Hellbusch 22</w:t>
                      </w:r>
                    </w:p>
                    <w:p w14:paraId="1BEC4171" w14:textId="044046F9" w:rsidR="00B57D5C" w:rsidRPr="001F2F19" w:rsidRDefault="00FB6AD8" w:rsidP="007D19DD">
                      <w:pPr>
                        <w:pStyle w:val="Adresse"/>
                        <w:spacing w:before="24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49232</w:t>
                      </w:r>
                      <w:r w:rsidR="00406FE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Hamburg</w:t>
                      </w:r>
                    </w:p>
                    <w:p w14:paraId="7CEE982F" w14:textId="43DDC9FE" w:rsidR="00B57D5C" w:rsidRPr="001F2F19" w:rsidRDefault="00B57D5C" w:rsidP="008E12A6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2E9AE0BA" w14:textId="77777777" w:rsidR="00B57D5C" w:rsidRPr="001F2F19" w:rsidRDefault="00B57D5C" w:rsidP="008A7DC9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06F8A987" w14:textId="77777777" w:rsidR="00B57D5C" w:rsidRPr="001F2F19" w:rsidRDefault="00B57D5C" w:rsidP="008E12A6">
                      <w:pPr>
                        <w:pStyle w:val="Anrede"/>
                        <w:rPr>
                          <w:rFonts w:ascii="Arial" w:hAnsi="Arial" w:cs="Arial"/>
                        </w:rPr>
                      </w:pPr>
                    </w:p>
                    <w:p w14:paraId="199E744E" w14:textId="77777777" w:rsidR="00B57D5C" w:rsidRPr="001F2F19" w:rsidRDefault="00B57D5C" w:rsidP="004576BC">
                      <w:pPr>
                        <w:pStyle w:val="Adresse"/>
                        <w:rPr>
                          <w:rFonts w:ascii="Arial" w:hAnsi="Arial" w:cs="Arial"/>
                        </w:rPr>
                      </w:pPr>
                    </w:p>
                    <w:p w14:paraId="10C805A4" w14:textId="510C6041" w:rsidR="00B57D5C" w:rsidRPr="001F2F19" w:rsidRDefault="00B57D5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BF0428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4F0E6" wp14:editId="22E50988">
                <wp:simplePos x="0" y="0"/>
                <wp:positionH relativeFrom="column">
                  <wp:posOffset>-251460</wp:posOffset>
                </wp:positionH>
                <wp:positionV relativeFrom="paragraph">
                  <wp:posOffset>2644140</wp:posOffset>
                </wp:positionV>
                <wp:extent cx="2676525" cy="281940"/>
                <wp:effectExtent l="0" t="0" r="28575" b="2286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6558A" w14:textId="77CF5775" w:rsidR="00B57D5C" w:rsidRDefault="00B57D5C">
                            <w:r w:rsidRPr="008600B5">
                              <w:rPr>
                                <w:rFonts w:ascii="Arial" w:hAnsi="Arial" w:cs="Arial"/>
                              </w:rPr>
                              <w:t>Geboren</w:t>
                            </w:r>
                            <w:r>
                              <w:t xml:space="preserve"> am </w:t>
                            </w:r>
                            <w:r w:rsidR="00CA754B">
                              <w:fldChar w:fldCharType="begin"/>
                            </w:r>
                            <w:r w:rsidR="00CA754B">
                              <w:instrText xml:space="preserve"> MERGEFIELD Geburtstag </w:instrText>
                            </w:r>
                            <w:r w:rsidR="00CA754B">
                              <w:fldChar w:fldCharType="separate"/>
                            </w:r>
                            <w:r w:rsidR="00B6234E">
                              <w:rPr>
                                <w:noProof/>
                              </w:rPr>
                              <w:t>07.04.19</w:t>
                            </w:r>
                            <w:r w:rsidR="004F38BD">
                              <w:rPr>
                                <w:noProof/>
                              </w:rPr>
                              <w:t>.</w:t>
                            </w:r>
                            <w:r w:rsidR="00B6234E">
                              <w:rPr>
                                <w:noProof/>
                              </w:rPr>
                              <w:t>99</w:t>
                            </w:r>
                            <w:r w:rsidR="00CA754B">
                              <w:rPr>
                                <w:noProof/>
                              </w:rPr>
                              <w:fldChar w:fldCharType="end"/>
                            </w:r>
                            <w:r w:rsidR="008600B5">
                              <w:t xml:space="preserve"> </w:t>
                            </w:r>
                            <w:r>
                              <w:t xml:space="preserve">in </w:t>
                            </w:r>
                            <w:r w:rsidR="00AB1564">
                              <w:t>Darmstadt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F0E6" id="Textfeld 9" o:spid="_x0000_s1027" type="#_x0000_t202" style="position:absolute;margin-left:-19.8pt;margin-top:208.2pt;width:210.75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" fillcolor="white [3201]" strokecolor="white [3212]" strokeweight=".5pt">
                <v:textbox>
                  <w:txbxContent>
                    <w:p w14:paraId="6CE6558A" w14:textId="77CF5775" w:rsidR="00B57D5C" w:rsidRDefault="00B57D5C">
                      <w:r w:rsidRPr="008600B5">
                        <w:rPr>
                          <w:rFonts w:ascii="Arial" w:hAnsi="Arial" w:cs="Arial"/>
                        </w:rPr>
                        <w:t>Geboren</w:t>
                      </w:r>
                      <w:r>
                        <w:t xml:space="preserve"> am </w:t>
                      </w:r>
                      <w:r w:rsidR="00CA754B">
                        <w:fldChar w:fldCharType="begin"/>
                      </w:r>
                      <w:r w:rsidR="00CA754B">
                        <w:instrText xml:space="preserve"> MERGEFIELD Geburtstag </w:instrText>
                      </w:r>
                      <w:r w:rsidR="00CA754B">
                        <w:fldChar w:fldCharType="separate"/>
                      </w:r>
                      <w:r w:rsidR="00B6234E">
                        <w:rPr>
                          <w:noProof/>
                        </w:rPr>
                        <w:t>07.04.19</w:t>
                      </w:r>
                      <w:r w:rsidR="004F38BD">
                        <w:rPr>
                          <w:noProof/>
                        </w:rPr>
                        <w:t>.</w:t>
                      </w:r>
                      <w:r w:rsidR="00B6234E">
                        <w:rPr>
                          <w:noProof/>
                        </w:rPr>
                        <w:t>99</w:t>
                      </w:r>
                      <w:r w:rsidR="00CA754B">
                        <w:rPr>
                          <w:noProof/>
                        </w:rPr>
                        <w:fldChar w:fldCharType="end"/>
                      </w:r>
                      <w:r w:rsidR="008600B5">
                        <w:t xml:space="preserve"> </w:t>
                      </w:r>
                      <w:r>
                        <w:t xml:space="preserve">in </w:t>
                      </w:r>
                      <w:r w:rsidR="00AB1564">
                        <w:t>Darmstadt</w:t>
                      </w:r>
                    </w:p>
                  </w:txbxContent>
                </v:textbox>
              </v:shape>
            </w:pict>
          </mc:Fallback>
        </mc:AlternateContent>
      </w:r>
      <w:r w:rsidR="00AB1564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487A2" wp14:editId="04B19AFD">
                <wp:simplePos x="0" y="0"/>
                <wp:positionH relativeFrom="column">
                  <wp:posOffset>3086100</wp:posOffset>
                </wp:positionH>
                <wp:positionV relativeFrom="paragraph">
                  <wp:posOffset>1836420</wp:posOffset>
                </wp:positionV>
                <wp:extent cx="2857500" cy="327660"/>
                <wp:effectExtent l="0" t="0" r="19050" b="1524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3E49D6" w14:textId="58BF9119" w:rsidR="00B57D5C" w:rsidRPr="00AB1564" w:rsidRDefault="00B57D5C" w:rsidP="007D19D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Aktenzeichen: 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Aktenzeichen </w:instrTex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F.V6|13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87A2" id="Textfeld 8" o:spid="_x0000_s1028" type="#_x0000_t202" style="position:absolute;margin-left:243pt;margin-top:144.6pt;width:22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" fillcolor="#d8d8d8 [2732]" strokecolor="white [3212]" strokeweight=".5pt">
                <v:textbox>
                  <w:txbxContent>
                    <w:p w14:paraId="5F3E49D6" w14:textId="58BF9119" w:rsidR="00B57D5C" w:rsidRPr="00AB1564" w:rsidRDefault="00B57D5C" w:rsidP="007D19D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Aktenzeichen: 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Aktenzeichen </w:instrTex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F.V6|13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B1564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57C72B0D">
                <wp:simplePos x="0" y="0"/>
                <wp:positionH relativeFrom="column">
                  <wp:posOffset>-251460</wp:posOffset>
                </wp:positionH>
                <wp:positionV relativeFrom="paragraph">
                  <wp:posOffset>2979420</wp:posOffset>
                </wp:positionV>
                <wp:extent cx="6446520" cy="6143625"/>
                <wp:effectExtent l="0" t="0" r="1143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614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80E7A4" w14:textId="663F9266" w:rsidR="00B57D5C" w:rsidRPr="00AB1564" w:rsidRDefault="00B57D5C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de-DE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de-DE"/>
                              </w:rPr>
                              <w:t>Bußgeldbescheid</w:t>
                            </w:r>
                            <w:r w:rsidR="00AB156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bidi="de-DE"/>
                              </w:rPr>
                              <w:t xml:space="preserve"> mit Fahrverbot</w:t>
                            </w:r>
                          </w:p>
                          <w:p w14:paraId="12436216" w14:textId="77777777" w:rsidR="00B57D5C" w:rsidRPr="00AB1564" w:rsidRDefault="00B57D5C" w:rsidP="008A7DC9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</w:pPr>
                          </w:p>
                          <w:p w14:paraId="040289DA" w14:textId="7149933C" w:rsidR="00B57D5C" w:rsidRPr="00AB1564" w:rsidRDefault="00B57D5C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  <w:t>Sehr geehrte</w:t>
                            </w:r>
                            <w:r w:rsidR="008F545B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de-DE"/>
                              </w:rPr>
                              <w:t xml:space="preserve"> Frau Fischer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E0B8DA" w14:textId="77777777" w:rsidR="00B57D5C" w:rsidRPr="00AB1564" w:rsidRDefault="00B57D5C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87586AC" w14:textId="77777777" w:rsidR="00CA754B" w:rsidRDefault="00B57D5C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Ihnen wird zur Last gelegt,</w:t>
                            </w:r>
                            <w:r w:rsidR="00F458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am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Tatdatum </w:instrTex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15.</w:t>
                            </w:r>
                            <w:r w:rsidR="00A4300D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09.19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F458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um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Uhrzeit </w:instrTex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  <w:r w:rsidR="004B2937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:I</w:t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F458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Uhr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1564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Ort </w:instrTex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Michelau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Böblinger Straße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als</w:t>
                            </w:r>
                            <w:r w:rsidRPr="00AB15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Führer des </w:t>
                            </w:r>
                          </w:p>
                          <w:p w14:paraId="054C53C9" w14:textId="08AE0EAC" w:rsidR="00B57D5C" w:rsidRPr="00AB1564" w:rsidRDefault="00B57D5C" w:rsidP="00867C0D">
                            <w:pPr>
                              <w:pStyle w:val="Adresse"/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PKW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1564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1564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754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folgende Ordnungswidrigkeit begangen zu haben:</w:t>
                            </w:r>
                          </w:p>
                          <w:p w14:paraId="652F439C" w14:textId="613A2CBE" w:rsidR="00B57D5C" w:rsidRDefault="008600B5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Vergehen 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Sie verursachten aufgrund nicht angepasster Geschwinigkeit einen Unfal.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D606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AAF8DA" w14:textId="77777777" w:rsidR="008600B5" w:rsidRPr="00AB1564" w:rsidRDefault="008600B5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141A6F0" w14:textId="1F2A7F95" w:rsidR="00B57D5C" w:rsidRPr="00AB1564" w:rsidRDefault="00B57D5C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Beweismittel: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1564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Gutachten</w:t>
                            </w:r>
                          </w:p>
                          <w:p w14:paraId="2EAE3B47" w14:textId="5F5E04FC" w:rsidR="00B57D5C" w:rsidRPr="00AB1564" w:rsidRDefault="00B57D5C" w:rsidP="00F75C13">
                            <w:pPr>
                              <w:spacing w:after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Zeuge: </w:t>
                            </w:r>
                            <w:r w:rsidR="00996966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POM</w:t>
                            </w:r>
                            <w:r w:rsidR="00AB1564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Seehofer</w:t>
                            </w:r>
                          </w:p>
                          <w:p w14:paraId="6D24D075" w14:textId="77777777" w:rsidR="00B57D5C" w:rsidRPr="00AB1564" w:rsidRDefault="00B57D5C" w:rsidP="00867C0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B0C831" w14:textId="49CE3E2D" w:rsidR="00B57D5C" w:rsidRPr="00AB1564" w:rsidRDefault="00B57D5C" w:rsidP="00996966">
                            <w:pPr>
                              <w:spacing w:after="0"/>
                              <w:ind w:left="7920" w:firstLine="72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1"/>
                              <w:gridCol w:w="3828"/>
                              <w:gridCol w:w="1860"/>
                            </w:tblGrid>
                            <w:tr w:rsidR="00D6421B" w:rsidRPr="00AB1564" w14:paraId="2F9ACC57" w14:textId="77777777" w:rsidTr="00D6421B">
                              <w:tc>
                                <w:tcPr>
                                  <w:tcW w:w="7939" w:type="dxa"/>
                                  <w:gridSpan w:val="2"/>
                                </w:tcPr>
                                <w:p w14:paraId="624269A6" w14:textId="77777777" w:rsidR="00D6421B" w:rsidRPr="00AB1564" w:rsidRDefault="00D6421B" w:rsidP="00D6421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Deshalb wird gegen Sie gemäß § 17 des Gesetzes über Ordnungswidrigkeiten (OWiG)</w:t>
                                  </w:r>
                                </w:p>
                                <w:p w14:paraId="28DBE3DE" w14:textId="77777777" w:rsidR="00D6421B" w:rsidRPr="00AB1564" w:rsidRDefault="00D6421B" w:rsidP="00D6421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eine Geldbuße festgesetzt von: </w:t>
                                  </w:r>
                                </w:p>
                                <w:p w14:paraId="2221D829" w14:textId="77777777" w:rsidR="00D6421B" w:rsidRPr="00AB1564" w:rsidRDefault="00D6421B" w:rsidP="0099696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06BB4A22" w14:textId="77777777" w:rsidR="000A3ED9" w:rsidRDefault="000A3ED9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76E5AB7" w14:textId="55004747" w:rsidR="00D6421B" w:rsidRPr="00AB1564" w:rsidRDefault="00AB1564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260</w:t>
                                  </w:r>
                                  <w:r w:rsidR="00D6421B"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,00 €</w:t>
                                  </w:r>
                                </w:p>
                              </w:tc>
                            </w:tr>
                            <w:tr w:rsidR="00996966" w:rsidRPr="00AB1564" w14:paraId="66D08062" w14:textId="77777777" w:rsidTr="00D6421B">
                              <w:tc>
                                <w:tcPr>
                                  <w:tcW w:w="7939" w:type="dxa"/>
                                  <w:gridSpan w:val="2"/>
                                </w:tcPr>
                                <w:p w14:paraId="4ABFB088" w14:textId="6446873A" w:rsidR="00996966" w:rsidRPr="00AB1564" w:rsidRDefault="00996966" w:rsidP="0099696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Außerdem haben Sie die Kosten des Verfahrens gemäß §§ 105 und 107 OWiG, 464 (1)</w:t>
                                  </w:r>
                                  <w:r w:rsidR="00D6421B"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und 465 Strafprozessordnung (StPO) zu tragen, und zwar</w:t>
                                  </w:r>
                                </w:p>
                                <w:p w14:paraId="6FB6DE4B" w14:textId="77777777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557AE5D8" w14:textId="77777777" w:rsidR="00996966" w:rsidRPr="00AB1564" w:rsidRDefault="00996966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96966" w:rsidRPr="00AB1564" w14:paraId="1793600D" w14:textId="77777777" w:rsidTr="00D6421B">
                              <w:tc>
                                <w:tcPr>
                                  <w:tcW w:w="4111" w:type="dxa"/>
                                </w:tcPr>
                                <w:p w14:paraId="59926655" w14:textId="77777777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702BF3AE" w14:textId="6C56D0BA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Gebühr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61305E02" w14:textId="08F3FB9B" w:rsidR="00996966" w:rsidRPr="00AB1564" w:rsidRDefault="00D6421B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25,00 €</w:t>
                                  </w:r>
                                </w:p>
                              </w:tc>
                            </w:tr>
                            <w:tr w:rsidR="00996966" w:rsidRPr="00AB1564" w14:paraId="20E37727" w14:textId="77777777" w:rsidTr="00AB1564">
                              <w:tc>
                                <w:tcPr>
                                  <w:tcW w:w="4111" w:type="dxa"/>
                                </w:tcPr>
                                <w:p w14:paraId="42683EFB" w14:textId="77777777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0BD886BA" w14:textId="20FB0C3C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Auslagen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0CB5434C" w14:textId="737122CA" w:rsidR="00996966" w:rsidRPr="00AB1564" w:rsidRDefault="00D6421B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3,50 €</w:t>
                                  </w:r>
                                </w:p>
                              </w:tc>
                            </w:tr>
                            <w:tr w:rsidR="00D6421B" w:rsidRPr="00AB1564" w14:paraId="0FD18EA2" w14:textId="77777777" w:rsidTr="00AB1564">
                              <w:tc>
                                <w:tcPr>
                                  <w:tcW w:w="4111" w:type="dxa"/>
                                </w:tcPr>
                                <w:p w14:paraId="6D3C5D78" w14:textId="77777777" w:rsidR="00D6421B" w:rsidRPr="00AB1564" w:rsidRDefault="00D6421B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3FDAA6C0" w14:textId="77777777" w:rsidR="00D6421B" w:rsidRPr="00AB1564" w:rsidRDefault="00D6421B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23BEBCA" w14:textId="4266D60E" w:rsidR="00D6421B" w:rsidRPr="00AB1564" w:rsidRDefault="00D6421B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996966" w:rsidRPr="00AB1564" w14:paraId="7BD37A90" w14:textId="77777777" w:rsidTr="00AB1564">
                              <w:tc>
                                <w:tcPr>
                                  <w:tcW w:w="4111" w:type="dxa"/>
                                </w:tcPr>
                                <w:p w14:paraId="57BC890E" w14:textId="77777777" w:rsidR="00996966" w:rsidRPr="00AB1564" w:rsidRDefault="00996966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28" w:type="dxa"/>
                                </w:tcPr>
                                <w:p w14:paraId="515EE404" w14:textId="2802162A" w:rsidR="00996966" w:rsidRPr="00AB1564" w:rsidRDefault="00AB1564" w:rsidP="005155E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Die </w:t>
                                  </w:r>
                                  <w:r w:rsidR="00996966" w:rsidRPr="00AB156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Gesamtforderung</w:t>
                                  </w:r>
                                  <w:r w:rsidRPr="00AB15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beträgt somit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05E46EB" w14:textId="6816073F" w:rsidR="00996966" w:rsidRPr="00AB1564" w:rsidRDefault="008600B5" w:rsidP="00F75C13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instrText xml:space="preserve"> MERGEFIELD Verwarngeld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B6234E" w:rsidRPr="00D508FB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779,0</w:t>
                                  </w:r>
                                  <w:r w:rsidR="00952BF6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B6234E" w:rsidRPr="00D508FB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="00952BF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€</w:t>
                                  </w:r>
                                </w:p>
                              </w:tc>
                            </w:tr>
                          </w:tbl>
                          <w:p w14:paraId="1A21CB39" w14:textId="539DD31A" w:rsidR="00B57D5C" w:rsidRPr="00AB1564" w:rsidRDefault="00B57D5C" w:rsidP="00996966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29" type="#_x0000_t202" style="position:absolute;margin-left:-19.8pt;margin-top:234.6pt;width:507.6pt;height:48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" fillcolor="white [3201]" strokecolor="white [3212]" strokeweight=".5pt">
                <v:textbox>
                  <w:txbxContent>
                    <w:p w14:paraId="5E80E7A4" w14:textId="663F9266" w:rsidR="00B57D5C" w:rsidRPr="00AB1564" w:rsidRDefault="00B57D5C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bidi="de-DE"/>
                        </w:rPr>
                      </w:pPr>
                      <w:r w:rsidRPr="00AB156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bidi="de-DE"/>
                        </w:rPr>
                        <w:t>Bußgeldbescheid</w:t>
                      </w:r>
                      <w:r w:rsidR="00AB1564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bidi="de-DE"/>
                        </w:rPr>
                        <w:t xml:space="preserve"> mit Fahrverbot</w:t>
                      </w:r>
                    </w:p>
                    <w:p w14:paraId="12436216" w14:textId="77777777" w:rsidR="00B57D5C" w:rsidRPr="00AB1564" w:rsidRDefault="00B57D5C" w:rsidP="008A7DC9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</w:pPr>
                    </w:p>
                    <w:p w14:paraId="040289DA" w14:textId="7149933C" w:rsidR="00B57D5C" w:rsidRPr="00AB1564" w:rsidRDefault="00B57D5C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  <w:t>Sehr geehrte</w:t>
                      </w:r>
                      <w:r w:rsidR="008F545B">
                        <w:rPr>
                          <w:rFonts w:ascii="Arial" w:hAnsi="Arial" w:cs="Arial"/>
                          <w:sz w:val="20"/>
                          <w:szCs w:val="20"/>
                          <w:lang w:bidi="de-DE"/>
                        </w:rPr>
                        <w:t xml:space="preserve"> Frau Fischer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1E0B8DA" w14:textId="77777777" w:rsidR="00B57D5C" w:rsidRPr="00AB1564" w:rsidRDefault="00B57D5C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87586AC" w14:textId="77777777" w:rsidR="00CA754B" w:rsidRDefault="00B57D5C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Ihnen wird zur Last gelegt,</w:t>
                      </w:r>
                      <w:r w:rsidR="00F4584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am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Tatdatum </w:instrTex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15.</w:t>
                      </w:r>
                      <w:r w:rsidR="00A4300D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09.19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F4584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um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Uhrzeit </w:instrTex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15</w:t>
                      </w:r>
                      <w:r w:rsidR="004B2937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:I</w:t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4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F4584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Uhr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AB1564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in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Ort </w:instrTex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Michelau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Böblinger Straße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als</w:t>
                      </w:r>
                      <w:r w:rsidRPr="00AB1564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Führer des </w:t>
                      </w:r>
                    </w:p>
                    <w:p w14:paraId="054C53C9" w14:textId="08AE0EAC" w:rsidR="00B57D5C" w:rsidRPr="00AB1564" w:rsidRDefault="00B57D5C" w:rsidP="00867C0D">
                      <w:pPr>
                        <w:pStyle w:val="Adresse"/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PKW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AB1564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F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AB1564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I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CA754B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9</w:t>
                      </w: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folgende Ordnungswidrigkeit begangen zu haben:</w:t>
                      </w:r>
                    </w:p>
                    <w:p w14:paraId="652F439C" w14:textId="613A2CBE" w:rsidR="00B57D5C" w:rsidRDefault="008600B5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Vergehen </w:instrTex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Sie verursachten aufgrund nicht angepasster Geschwinigkeit einen Unfal.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  <w:r w:rsidR="00D60600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4CAAF8DA" w14:textId="77777777" w:rsidR="008600B5" w:rsidRPr="00AB1564" w:rsidRDefault="008600B5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141A6F0" w14:textId="1F2A7F95" w:rsidR="00B57D5C" w:rsidRPr="00AB1564" w:rsidRDefault="00B57D5C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Beweismittel: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AB1564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Gutachten</w:t>
                      </w:r>
                    </w:p>
                    <w:p w14:paraId="2EAE3B47" w14:textId="5F5E04FC" w:rsidR="00B57D5C" w:rsidRPr="00AB1564" w:rsidRDefault="00B57D5C" w:rsidP="00F75C13">
                      <w:pPr>
                        <w:spacing w:after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Zeuge: </w:t>
                      </w:r>
                      <w:r w:rsidR="00996966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>POM</w:t>
                      </w:r>
                      <w:r w:rsidR="00AB1564"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Seehofer</w:t>
                      </w:r>
                    </w:p>
                    <w:p w14:paraId="6D24D075" w14:textId="77777777" w:rsidR="00B57D5C" w:rsidRPr="00AB1564" w:rsidRDefault="00B57D5C" w:rsidP="00867C0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B0C831" w14:textId="49CE3E2D" w:rsidR="00B57D5C" w:rsidRPr="00AB1564" w:rsidRDefault="00B57D5C" w:rsidP="00996966">
                      <w:pPr>
                        <w:spacing w:after="0"/>
                        <w:ind w:left="7920" w:firstLine="72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11"/>
                        <w:gridCol w:w="3828"/>
                        <w:gridCol w:w="1860"/>
                      </w:tblGrid>
                      <w:tr w:rsidR="00D6421B" w:rsidRPr="00AB1564" w14:paraId="2F9ACC57" w14:textId="77777777" w:rsidTr="00D6421B">
                        <w:tc>
                          <w:tcPr>
                            <w:tcW w:w="7939" w:type="dxa"/>
                            <w:gridSpan w:val="2"/>
                          </w:tcPr>
                          <w:p w14:paraId="624269A6" w14:textId="77777777" w:rsidR="00D6421B" w:rsidRPr="00AB1564" w:rsidRDefault="00D6421B" w:rsidP="00D642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Deshalb wird gegen Sie gemäß § 17 des Gesetzes über Ordnungswidrigkeiten (OWiG)</w:t>
                            </w:r>
                          </w:p>
                          <w:p w14:paraId="28DBE3DE" w14:textId="77777777" w:rsidR="00D6421B" w:rsidRPr="00AB1564" w:rsidRDefault="00D6421B" w:rsidP="00D6421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eine Geldbuße festgesetzt von: </w:t>
                            </w:r>
                          </w:p>
                          <w:p w14:paraId="2221D829" w14:textId="77777777" w:rsidR="00D6421B" w:rsidRPr="00AB1564" w:rsidRDefault="00D6421B" w:rsidP="0099696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</w:tcPr>
                          <w:p w14:paraId="06BB4A22" w14:textId="77777777" w:rsidR="000A3ED9" w:rsidRDefault="000A3ED9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76E5AB7" w14:textId="55004747" w:rsidR="00D6421B" w:rsidRPr="00AB1564" w:rsidRDefault="00AB1564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260</w:t>
                            </w:r>
                            <w:r w:rsidR="00D6421B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,00 €</w:t>
                            </w:r>
                          </w:p>
                        </w:tc>
                      </w:tr>
                      <w:tr w:rsidR="00996966" w:rsidRPr="00AB1564" w14:paraId="66D08062" w14:textId="77777777" w:rsidTr="00D6421B">
                        <w:tc>
                          <w:tcPr>
                            <w:tcW w:w="7939" w:type="dxa"/>
                            <w:gridSpan w:val="2"/>
                          </w:tcPr>
                          <w:p w14:paraId="4ABFB088" w14:textId="6446873A" w:rsidR="00996966" w:rsidRPr="00AB1564" w:rsidRDefault="00996966" w:rsidP="0099696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Außerdem haben Sie die Kosten des Verfahrens gemäß §§ 105 und 107 OWiG, 464 (1)</w:t>
                            </w:r>
                            <w:r w:rsidR="00D6421B"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und 465 Strafprozessordnung (StPO) zu tragen, und zwar</w:t>
                            </w:r>
                          </w:p>
                          <w:p w14:paraId="6FB6DE4B" w14:textId="77777777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</w:tcPr>
                          <w:p w14:paraId="557AE5D8" w14:textId="77777777" w:rsidR="00996966" w:rsidRPr="00AB1564" w:rsidRDefault="00996966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96966" w:rsidRPr="00AB1564" w14:paraId="1793600D" w14:textId="77777777" w:rsidTr="00D6421B">
                        <w:tc>
                          <w:tcPr>
                            <w:tcW w:w="4111" w:type="dxa"/>
                          </w:tcPr>
                          <w:p w14:paraId="59926655" w14:textId="77777777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702BF3AE" w14:textId="6C56D0BA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Gebühr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61305E02" w14:textId="08F3FB9B" w:rsidR="00996966" w:rsidRPr="00AB1564" w:rsidRDefault="00D6421B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25,00 €</w:t>
                            </w:r>
                          </w:p>
                        </w:tc>
                      </w:tr>
                      <w:tr w:rsidR="00996966" w:rsidRPr="00AB1564" w14:paraId="20E37727" w14:textId="77777777" w:rsidTr="00AB1564">
                        <w:tc>
                          <w:tcPr>
                            <w:tcW w:w="4111" w:type="dxa"/>
                          </w:tcPr>
                          <w:p w14:paraId="42683EFB" w14:textId="77777777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0BD886BA" w14:textId="20FB0C3C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Auslagen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0CB5434C" w14:textId="737122CA" w:rsidR="00996966" w:rsidRPr="00AB1564" w:rsidRDefault="00D6421B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3,50 €</w:t>
                            </w:r>
                          </w:p>
                        </w:tc>
                      </w:tr>
                      <w:tr w:rsidR="00D6421B" w:rsidRPr="00AB1564" w14:paraId="0FD18EA2" w14:textId="77777777" w:rsidTr="00AB1564">
                        <w:tc>
                          <w:tcPr>
                            <w:tcW w:w="4111" w:type="dxa"/>
                          </w:tcPr>
                          <w:p w14:paraId="6D3C5D78" w14:textId="77777777" w:rsidR="00D6421B" w:rsidRPr="00AB1564" w:rsidRDefault="00D6421B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3FDAA6C0" w14:textId="77777777" w:rsidR="00D6421B" w:rsidRPr="00AB1564" w:rsidRDefault="00D6421B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bottom w:val="single" w:sz="4" w:space="0" w:color="auto"/>
                            </w:tcBorders>
                          </w:tcPr>
                          <w:p w14:paraId="423BEBCA" w14:textId="4266D60E" w:rsidR="00D6421B" w:rsidRPr="00AB1564" w:rsidRDefault="00D6421B" w:rsidP="00F75C13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c>
                      </w:tr>
                      <w:tr w:rsidR="00996966" w:rsidRPr="00AB1564" w14:paraId="7BD37A90" w14:textId="77777777" w:rsidTr="00AB1564">
                        <w:tc>
                          <w:tcPr>
                            <w:tcW w:w="4111" w:type="dxa"/>
                          </w:tcPr>
                          <w:p w14:paraId="57BC890E" w14:textId="77777777" w:rsidR="00996966" w:rsidRPr="00AB1564" w:rsidRDefault="00996966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828" w:type="dxa"/>
                          </w:tcPr>
                          <w:p w14:paraId="515EE404" w14:textId="2802162A" w:rsidR="00996966" w:rsidRPr="00AB1564" w:rsidRDefault="00AB1564" w:rsidP="005155E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Die </w:t>
                            </w:r>
                            <w:r w:rsidR="00996966" w:rsidRPr="00AB1564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Gesamtforderung</w:t>
                            </w:r>
                            <w:r w:rsidRPr="00AB15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beträgt somit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4" w:space="0" w:color="auto"/>
                            </w:tcBorders>
                          </w:tcPr>
                          <w:p w14:paraId="405E46EB" w14:textId="6816073F" w:rsidR="00996966" w:rsidRPr="00AB1564" w:rsidRDefault="008600B5" w:rsidP="00F75C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MERGEFIELD Verwarngeld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6234E" w:rsidRPr="00D508F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779,0</w:t>
                            </w:r>
                            <w:r w:rsidR="00952BF6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0</w:t>
                            </w:r>
                            <w:r w:rsidR="00B6234E" w:rsidRPr="00D508FB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952BF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€</w:t>
                            </w:r>
                          </w:p>
                        </w:tc>
                      </w:tr>
                    </w:tbl>
                    <w:p w14:paraId="1A21CB39" w14:textId="539DD31A" w:rsidR="00B57D5C" w:rsidRPr="00AB1564" w:rsidRDefault="00B57D5C" w:rsidP="00996966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B15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06FE6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BE304" wp14:editId="08D65B0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3560445" cy="1813560"/>
                <wp:effectExtent l="0" t="0" r="20955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DBD3A7" w14:textId="24BBDDA3" w:rsidR="00406FE6" w:rsidRPr="001A7774" w:rsidRDefault="001A7774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777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Die Oberbürgermeisterin</w:t>
                            </w:r>
                          </w:p>
                          <w:p w14:paraId="56327B4C" w14:textId="51C3E2B1" w:rsidR="001A7774" w:rsidRPr="001A7774" w:rsidRDefault="001A7774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A777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Ordnungsamt</w:t>
                            </w:r>
                          </w:p>
                          <w:p w14:paraId="384047F7" w14:textId="5A46CD94" w:rsidR="00B57D5C" w:rsidRPr="00406FE6" w:rsidRDefault="00B57D5C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Auskunft erteilt: Herr </w:t>
                            </w:r>
                            <w:r w:rsidR="00FB6A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Öztürk</w:t>
                            </w:r>
                          </w:p>
                          <w:p w14:paraId="6924E3B9" w14:textId="668F8965" w:rsidR="008600B5" w:rsidRDefault="00B57D5C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Telefon: </w:t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="008600B5" w:rsidRP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231 5026073</w:t>
                            </w:r>
                          </w:p>
                          <w:p w14:paraId="19FA147A" w14:textId="1DC696AF" w:rsidR="00406FE6" w:rsidRPr="00406FE6" w:rsidRDefault="00406FE6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Telefax: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600B5" w:rsidRP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0231 50-24919</w:t>
                            </w:r>
                          </w:p>
                          <w:p w14:paraId="0B2254F3" w14:textId="77C685C1" w:rsidR="00B57D5C" w:rsidRPr="00406FE6" w:rsidRDefault="00B57D5C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B6A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owi.</w:t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bussgeld@</w:t>
                            </w:r>
                            <w:r w:rsidR="00FB6A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stadt-Frankfurt</w:t>
                            </w: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.de</w:t>
                            </w:r>
                          </w:p>
                          <w:p w14:paraId="4B2C82FB" w14:textId="5303D49C" w:rsidR="00406FE6" w:rsidRDefault="00B57D5C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Internet: </w:t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B6AD8" w:rsidRPr="000A3E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www.ordnungsamt.frankfurt.de</w:t>
                            </w:r>
                          </w:p>
                          <w:p w14:paraId="32752BB5" w14:textId="77777777" w:rsidR="00AB1564" w:rsidRPr="00406FE6" w:rsidRDefault="00AB1564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8A1936B" w14:textId="687782F7" w:rsidR="00B57D5C" w:rsidRPr="00406FE6" w:rsidRDefault="00B57D5C" w:rsidP="00047B60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Datum: </w:t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06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MERGEFIELD Briefdatum </w:instrTex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863F1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="00B6234E" w:rsidRPr="00D508FB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8.10.2019</w:t>
                            </w:r>
                            <w:r w:rsidR="008600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E304" id="Textfeld 7" o:spid="_x0000_s1030" type="#_x0000_t202" style="position:absolute;margin-left:243pt;margin-top:1.8pt;width:280.35pt;height:14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" fillcolor="white [3201]" strokecolor="white [3212]" strokeweight=".5pt">
                <v:textbox>
                  <w:txbxContent>
                    <w:p w14:paraId="34DBD3A7" w14:textId="24BBDDA3" w:rsidR="00406FE6" w:rsidRPr="001A7774" w:rsidRDefault="001A7774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A777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Die Oberbürgermeisterin</w:t>
                      </w:r>
                    </w:p>
                    <w:p w14:paraId="56327B4C" w14:textId="51C3E2B1" w:rsidR="001A7774" w:rsidRPr="001A7774" w:rsidRDefault="001A7774" w:rsidP="00047B60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A7774">
                        <w:rPr>
                          <w:rFonts w:ascii="Arial" w:hAnsi="Arial" w:cs="Arial"/>
                          <w:b/>
                          <w:bCs/>
                        </w:rPr>
                        <w:t>Ordnungsamt</w:t>
                      </w:r>
                    </w:p>
                    <w:p w14:paraId="384047F7" w14:textId="5A46CD94" w:rsidR="00B57D5C" w:rsidRPr="00406FE6" w:rsidRDefault="00B57D5C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Auskunft erteilt: Herr </w:t>
                      </w:r>
                      <w:r w:rsidR="00FB6AD8">
                        <w:rPr>
                          <w:rFonts w:ascii="Arial" w:hAnsi="Arial" w:cs="Arial"/>
                          <w:sz w:val="20"/>
                          <w:szCs w:val="20"/>
                        </w:rPr>
                        <w:t>Öztürk</w:t>
                      </w:r>
                    </w:p>
                    <w:p w14:paraId="6924E3B9" w14:textId="668F8965" w:rsidR="008600B5" w:rsidRDefault="00B57D5C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Telefon: </w:t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 w:rsidR="008600B5" w:rsidRP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t>231 5026073</w:t>
                      </w:r>
                    </w:p>
                    <w:p w14:paraId="19FA147A" w14:textId="1DC696AF" w:rsidR="00406FE6" w:rsidRPr="00406FE6" w:rsidRDefault="00406FE6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Telefax: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600B5" w:rsidRP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t>0231 50-24919</w:t>
                      </w:r>
                    </w:p>
                    <w:p w14:paraId="0B2254F3" w14:textId="77C685C1" w:rsidR="00B57D5C" w:rsidRPr="00406FE6" w:rsidRDefault="00B57D5C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E-Mail: </w:t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B6AD8">
                        <w:rPr>
                          <w:rFonts w:ascii="Arial" w:hAnsi="Arial" w:cs="Arial"/>
                          <w:sz w:val="20"/>
                          <w:szCs w:val="20"/>
                        </w:rPr>
                        <w:t>owi.</w:t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bussgeld@</w:t>
                      </w:r>
                      <w:r w:rsidR="00FB6AD8">
                        <w:rPr>
                          <w:rFonts w:ascii="Arial" w:hAnsi="Arial" w:cs="Arial"/>
                          <w:sz w:val="20"/>
                          <w:szCs w:val="20"/>
                        </w:rPr>
                        <w:t>stadt-Frankfurt</w:t>
                      </w: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>.de</w:t>
                      </w:r>
                    </w:p>
                    <w:p w14:paraId="4B2C82FB" w14:textId="5303D49C" w:rsidR="00406FE6" w:rsidRDefault="00B57D5C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Internet: </w:t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B6AD8" w:rsidRPr="000A3ED9">
                        <w:rPr>
                          <w:rFonts w:ascii="Arial" w:hAnsi="Arial" w:cs="Arial"/>
                          <w:sz w:val="20"/>
                          <w:szCs w:val="20"/>
                        </w:rPr>
                        <w:t>www.ordnungsamt.frankfurt.de</w:t>
                      </w:r>
                    </w:p>
                    <w:p w14:paraId="32752BB5" w14:textId="77777777" w:rsidR="00AB1564" w:rsidRPr="00406FE6" w:rsidRDefault="00AB1564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8A1936B" w14:textId="687782F7" w:rsidR="00B57D5C" w:rsidRPr="00406FE6" w:rsidRDefault="00B57D5C" w:rsidP="00047B60">
                      <w:pPr>
                        <w:spacing w:after="0"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Datum: </w:t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06FE6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instrText xml:space="preserve"> MERGEFIELD Briefdatum </w:instrTex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 w:rsidR="00D863F1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5</w:t>
                      </w:r>
                      <w:r w:rsidR="00B6234E" w:rsidRPr="00D508FB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8.10.2019</w:t>
                      </w:r>
                      <w:r w:rsidR="008600B5">
                        <w:rPr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302A2C" w:rsidRPr="008E12A6" w:rsidSect="00FB6AD8">
      <w:footerReference w:type="default" r:id="rId9"/>
      <w:headerReference w:type="first" r:id="rId10"/>
      <w:footerReference w:type="first" r:id="rId11"/>
      <w:pgSz w:w="11907" w:h="16839" w:code="9"/>
      <w:pgMar w:top="1008" w:right="1152" w:bottom="1152" w:left="1152" w:header="720" w:footer="41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491A4" w14:textId="77777777" w:rsidR="005773EB" w:rsidRDefault="005773EB">
      <w:pPr>
        <w:spacing w:after="0"/>
      </w:pPr>
      <w:r>
        <w:separator/>
      </w:r>
    </w:p>
  </w:endnote>
  <w:endnote w:type="continuationSeparator" w:id="0">
    <w:p w14:paraId="00F1CC08" w14:textId="77777777" w:rsidR="005773EB" w:rsidRDefault="005773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B57D5C" w:rsidRDefault="00B57D5C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48FF2" w14:textId="77777777" w:rsidR="00FB6AD8" w:rsidRDefault="00FB6AD8" w:rsidP="00FB6AD8">
    <w:pPr>
      <w:pStyle w:val="Fuzeile"/>
      <w:pBdr>
        <w:top w:val="single" w:sz="4" w:space="1" w:color="auto"/>
      </w:pBdr>
      <w:jc w:val="center"/>
      <w:rPr>
        <w:rFonts w:ascii="Arial" w:hAnsi="Arial" w:cs="Arial"/>
        <w:color w:val="auto"/>
        <w:sz w:val="16"/>
        <w:szCs w:val="16"/>
      </w:rPr>
    </w:pPr>
  </w:p>
  <w:p w14:paraId="05A7046C" w14:textId="52B30E6E" w:rsidR="00B57D5C" w:rsidRDefault="00AB1564" w:rsidP="00AB1564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Bankverbindung der Bußgeldstelle</w:t>
    </w:r>
  </w:p>
  <w:p w14:paraId="4764486F" w14:textId="2A3A3C6A" w:rsidR="00AB1564" w:rsidRDefault="00AB1564" w:rsidP="00AB1564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Hausanschrift: Mainzer Landstraße 315-323, 60326 Frankfurt am Main</w:t>
    </w:r>
  </w:p>
  <w:p w14:paraId="172C6F53" w14:textId="3D4887D9" w:rsidR="00AB1564" w:rsidRPr="001F2F19" w:rsidRDefault="00AB1564" w:rsidP="00AB1564">
    <w:pPr>
      <w:pStyle w:val="Fuzeile"/>
      <w:jc w:val="center"/>
      <w:rPr>
        <w:rFonts w:ascii="Arial" w:hAnsi="Arial" w:cs="Arial"/>
        <w:color w:val="auto"/>
        <w:sz w:val="16"/>
        <w:szCs w:val="16"/>
      </w:rPr>
    </w:pPr>
    <w:r>
      <w:rPr>
        <w:rFonts w:ascii="Arial" w:hAnsi="Arial" w:cs="Arial"/>
        <w:color w:val="auto"/>
        <w:sz w:val="16"/>
        <w:szCs w:val="16"/>
      </w:rPr>
      <w:t>Sprechzeiten: Montag, Mittwoch und Freitag 7.30 bis 12.30 Uhr, Donnerstag 13.00 bis 18.00 Uhr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DCA99" w14:textId="77777777" w:rsidR="005773EB" w:rsidRDefault="005773EB">
      <w:pPr>
        <w:spacing w:after="0"/>
      </w:pPr>
      <w:r>
        <w:separator/>
      </w:r>
    </w:p>
  </w:footnote>
  <w:footnote w:type="continuationSeparator" w:id="0">
    <w:p w14:paraId="3E33CD13" w14:textId="77777777" w:rsidR="005773EB" w:rsidRDefault="005773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C38D8" w14:textId="6CCB5DC1" w:rsidR="00406FE6" w:rsidRPr="00406FE6" w:rsidRDefault="001A7774">
    <w:pPr>
      <w:pStyle w:val="Kopfzeile"/>
      <w:rPr>
        <w:b/>
        <w:bCs/>
      </w:rPr>
    </w:pPr>
    <w:r w:rsidRPr="001A7774">
      <w:rPr>
        <w:noProof/>
      </w:rPr>
      <w:drawing>
        <wp:anchor distT="0" distB="0" distL="114300" distR="114300" simplePos="0" relativeHeight="251658240" behindDoc="0" locked="0" layoutInCell="1" allowOverlap="1" wp14:anchorId="50D8A2E2" wp14:editId="74B77166">
          <wp:simplePos x="0" y="0"/>
          <wp:positionH relativeFrom="column">
            <wp:posOffset>-228600</wp:posOffset>
          </wp:positionH>
          <wp:positionV relativeFrom="paragraph">
            <wp:posOffset>-1165860</wp:posOffset>
          </wp:positionV>
          <wp:extent cx="2689860" cy="2550386"/>
          <wp:effectExtent l="0" t="0" r="0" b="254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9860" cy="2550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593522860"/>
  </wne:recipientData>
  <wne:recipientData>
    <wne:active wne:val="1"/>
    <wne:hash wne:val="-1594269662"/>
  </wne:recipientData>
  <wne:recipientData>
    <wne:active wne:val="1"/>
    <wne:hash wne:val="1368208534"/>
  </wne:recipientData>
  <wne:recipientData>
    <wne:active wne:val="1"/>
    <wne:hash wne:val="-1427811373"/>
  </wne:recipientData>
  <wne:recipientData>
    <wne:active wne:val="1"/>
    <wne:hash wne:val="713128208"/>
  </wne:recipientData>
  <wne:recipientData>
    <wne:active wne:val="1"/>
    <wne:hash wne:val="1012653388"/>
  </wne:recipientData>
  <wne:recipientData>
    <wne:active wne:val="1"/>
    <wne:hash wne:val="-1512698474"/>
  </wne:recipientData>
  <wne:recipientData>
    <wne:active wne:val="1"/>
    <wne:hash wne:val="1211996276"/>
  </wne:recipientData>
  <wne:recipientData>
    <wne:active wne:val="1"/>
    <wne:hash wne:val="-8621406"/>
  </wne:recipientData>
  <wne:recipientData>
    <wne:active wne:val="1"/>
    <wne:hash wne:val="-361539867"/>
  </wne:recipientData>
  <wne:recipientData>
    <wne:active wne:val="1"/>
    <wne:hash wne:val="-1743743637"/>
  </wne:recipientData>
  <wne:recipientData>
    <wne:active wne:val="1"/>
    <wne:hash wne:val="-1633125965"/>
  </wne:recipientData>
  <wne:recipientData>
    <wne:active wne:val="1"/>
    <wne:hash wne:val="-797084052"/>
  </wne:recipientData>
  <wne:recipientData>
    <wne:active wne:val="1"/>
    <wne:hash wne:val="1298050582"/>
  </wne:recipientData>
  <wne:recipientData>
    <wne:active wne:val="1"/>
    <wne:hash wne:val="-1565967466"/>
  </wne:recipientData>
  <wne:recipientData>
    <wne:active wne:val="1"/>
    <wne:hash wne:val="-551391412"/>
  </wne:recipientData>
  <wne:recipientData>
    <wne:active wne:val="1"/>
    <wne:hash wne:val="-28821114"/>
  </wne:recipientData>
  <wne:recipientData>
    <wne:active wne:val="1"/>
    <wne:hash wne:val="1509102078"/>
  </wne:recipientData>
  <wne:recipientData>
    <wne:active wne:val="1"/>
    <wne:hash wne:val="979142547"/>
  </wne:recipientData>
  <wne:recipientData>
    <wne:active wne:val="1"/>
    <wne:hash wne:val="-456206560"/>
  </wne:recipientData>
  <wne:recipientData>
    <wne:active wne:val="1"/>
    <wne:hash wne:val="2044666790"/>
  </wne:recipientData>
  <wne:recipientData>
    <wne:active wne:val="1"/>
    <wne:hash wne:val="-1007923237"/>
  </wne:recipientData>
  <wne:recipientData>
    <wne:active wne:val="1"/>
    <wne:hash wne:val="-871224741"/>
  </wne:recipientData>
  <wne:recipientData>
    <wne:active wne:val="1"/>
    <wne:hash wne:val="679641755"/>
  </wne:recipientData>
  <wne:recipientData>
    <wne:active wne:val="1"/>
    <wne:hash wne:val="-1850360519"/>
  </wne:recipientData>
  <wne:recipientData>
    <wne:active wne:val="1"/>
    <wne:hash wne:val="1078135369"/>
  </wne:recipientData>
  <wne:recipientData>
    <wne:active wne:val="1"/>
    <wne:hash wne:val="-1823735616"/>
  </wne:recipientData>
  <wne:recipientData>
    <wne:active wne:val="1"/>
    <wne:hash wne:val="-1488740981"/>
  </wne:recipientData>
  <wne:recipientData>
    <wne:active wne:val="1"/>
    <wne:hash wne:val="-215284007"/>
  </wne:recipientData>
  <wne:recipientData>
    <wne:active wne:val="1"/>
    <wne:hash wne:val="523324587"/>
  </wne:recipientData>
  <wne:recipientData>
    <wne:active wne:val="1"/>
    <wne:hash wne:val="1483430682"/>
  </wne:recipientData>
  <wne:recipientData>
    <wne:active wne:val="1"/>
    <wne:hash wne:val="2014562235"/>
  </wne:recipientData>
  <wne:recipientData>
    <wne:active wne:val="1"/>
    <wne:hash wne:val="1872743561"/>
  </wne:recipientData>
  <wne:recipientData>
    <wne:active wne:val="1"/>
    <wne:hash wne:val="-955369595"/>
  </wne:recipientData>
  <wne:recipientData>
    <wne:active wne:val="1"/>
    <wne:hash wne:val="-1224397482"/>
  </wne:recipientData>
  <wne:recipientData>
    <wne:active wne:val="1"/>
    <wne:hash wne:val="-506557963"/>
  </wne:recipientData>
  <wne:recipientData>
    <wne:active wne:val="1"/>
    <wne:hash wne:val="1971967139"/>
  </wne:recipientData>
  <wne:recipientData>
    <wne:active wne:val="1"/>
    <wne:hash wne:val="-338621491"/>
  </wne:recipientData>
  <wne:recipientData>
    <wne:active wne:val="1"/>
    <wne:hash wne:val="-1698393516"/>
  </wne:recipientData>
  <wne:recipientData>
    <wne:active wne:val="1"/>
    <wne:hash wne:val="1500752547"/>
  </wne:recipientData>
  <wne:recipientData>
    <wne:active wne:val="1"/>
    <wne:hash wne:val="-1160051269"/>
  </wne:recipientData>
  <wne:recipientData>
    <wne:active wne:val="1"/>
    <wne:hash wne:val="-1795702222"/>
  </wne:recipientData>
  <wne:recipientData>
    <wne:active wne:val="1"/>
    <wne:hash wne:val="116064952"/>
  </wne:recipientData>
  <wne:recipientData>
    <wne:active wne:val="1"/>
    <wne:hash wne:val="175563759"/>
  </wne:recipientData>
  <wne:recipientData>
    <wne:active wne:val="1"/>
    <wne:hash wne:val="-633142069"/>
  </wne:recipientData>
  <wne:recipientData>
    <wne:active wne:val="1"/>
    <wne:hash wne:val="-887387472"/>
  </wne:recipientData>
  <wne:recipientData>
    <wne:active wne:val="1"/>
    <wne:hash wne:val="298075351"/>
  </wne:recipientData>
  <wne:recipientData>
    <wne:active wne:val="1"/>
    <wne:hash wne:val="-188683095"/>
  </wne:recipientData>
  <wne:recipientData>
    <wne:active wne:val="1"/>
    <wne:hash wne:val="448557617"/>
  </wne:recipientData>
  <wne:recipientData>
    <wne:active wne:val="1"/>
    <wne:hash wne:val="-109172141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MO\Desktop\WordSerienbriefe-20191118T183707Z-001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ExterneDaten_1` "/>
    <w:viewMergedData/>
    <w:activeRecord w:val="2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ExterneDaten_1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30BD4"/>
    <w:rsid w:val="00035F7E"/>
    <w:rsid w:val="00046936"/>
    <w:rsid w:val="00047B60"/>
    <w:rsid w:val="000A3ED9"/>
    <w:rsid w:val="000D5AB1"/>
    <w:rsid w:val="000F0D59"/>
    <w:rsid w:val="00101AE3"/>
    <w:rsid w:val="001318D8"/>
    <w:rsid w:val="00150CC4"/>
    <w:rsid w:val="001711EA"/>
    <w:rsid w:val="00184704"/>
    <w:rsid w:val="00197030"/>
    <w:rsid w:val="001A7774"/>
    <w:rsid w:val="001E3667"/>
    <w:rsid w:val="001F2F19"/>
    <w:rsid w:val="001F65EF"/>
    <w:rsid w:val="002045EB"/>
    <w:rsid w:val="0023517F"/>
    <w:rsid w:val="00252C02"/>
    <w:rsid w:val="002656C6"/>
    <w:rsid w:val="00293B83"/>
    <w:rsid w:val="002C15EC"/>
    <w:rsid w:val="00302A2C"/>
    <w:rsid w:val="00310F61"/>
    <w:rsid w:val="00347330"/>
    <w:rsid w:val="00381669"/>
    <w:rsid w:val="003B0923"/>
    <w:rsid w:val="003D61AD"/>
    <w:rsid w:val="00406FE6"/>
    <w:rsid w:val="00423F71"/>
    <w:rsid w:val="00427FA3"/>
    <w:rsid w:val="00437201"/>
    <w:rsid w:val="004576BC"/>
    <w:rsid w:val="0046799A"/>
    <w:rsid w:val="00471F32"/>
    <w:rsid w:val="004722AE"/>
    <w:rsid w:val="00476CDE"/>
    <w:rsid w:val="0048339B"/>
    <w:rsid w:val="004A4368"/>
    <w:rsid w:val="004B2937"/>
    <w:rsid w:val="004E509F"/>
    <w:rsid w:val="004F38BD"/>
    <w:rsid w:val="005155E7"/>
    <w:rsid w:val="0052105A"/>
    <w:rsid w:val="0055089F"/>
    <w:rsid w:val="00557780"/>
    <w:rsid w:val="005773EB"/>
    <w:rsid w:val="0059450A"/>
    <w:rsid w:val="005A0123"/>
    <w:rsid w:val="005F6A8B"/>
    <w:rsid w:val="00654B4E"/>
    <w:rsid w:val="00673C35"/>
    <w:rsid w:val="00676140"/>
    <w:rsid w:val="006A3CE7"/>
    <w:rsid w:val="00707981"/>
    <w:rsid w:val="00724463"/>
    <w:rsid w:val="00731BBB"/>
    <w:rsid w:val="00745DDD"/>
    <w:rsid w:val="0076387D"/>
    <w:rsid w:val="00791FB0"/>
    <w:rsid w:val="007D19DD"/>
    <w:rsid w:val="00841031"/>
    <w:rsid w:val="008600B5"/>
    <w:rsid w:val="00867C0D"/>
    <w:rsid w:val="008A4F75"/>
    <w:rsid w:val="008A7DC9"/>
    <w:rsid w:val="008C2A3D"/>
    <w:rsid w:val="008E12A6"/>
    <w:rsid w:val="008F15C5"/>
    <w:rsid w:val="008F545B"/>
    <w:rsid w:val="00920901"/>
    <w:rsid w:val="00926EE6"/>
    <w:rsid w:val="00936143"/>
    <w:rsid w:val="00940230"/>
    <w:rsid w:val="00952BF6"/>
    <w:rsid w:val="00965D17"/>
    <w:rsid w:val="00996966"/>
    <w:rsid w:val="009C01A9"/>
    <w:rsid w:val="009F15A5"/>
    <w:rsid w:val="00A1026F"/>
    <w:rsid w:val="00A12573"/>
    <w:rsid w:val="00A27383"/>
    <w:rsid w:val="00A4300D"/>
    <w:rsid w:val="00A451A7"/>
    <w:rsid w:val="00A736B0"/>
    <w:rsid w:val="00AB1564"/>
    <w:rsid w:val="00AB48A2"/>
    <w:rsid w:val="00B20FE5"/>
    <w:rsid w:val="00B50E78"/>
    <w:rsid w:val="00B57D5C"/>
    <w:rsid w:val="00B6234E"/>
    <w:rsid w:val="00B64720"/>
    <w:rsid w:val="00B66A05"/>
    <w:rsid w:val="00B90BEB"/>
    <w:rsid w:val="00B95BD4"/>
    <w:rsid w:val="00BB53B5"/>
    <w:rsid w:val="00BF0428"/>
    <w:rsid w:val="00C27AA9"/>
    <w:rsid w:val="00C443ED"/>
    <w:rsid w:val="00C83E3C"/>
    <w:rsid w:val="00CA754B"/>
    <w:rsid w:val="00D02A74"/>
    <w:rsid w:val="00D559F9"/>
    <w:rsid w:val="00D60600"/>
    <w:rsid w:val="00D6421B"/>
    <w:rsid w:val="00D863F1"/>
    <w:rsid w:val="00D905F1"/>
    <w:rsid w:val="00D96840"/>
    <w:rsid w:val="00DB393A"/>
    <w:rsid w:val="00DE20EE"/>
    <w:rsid w:val="00DF56DD"/>
    <w:rsid w:val="00E51CD7"/>
    <w:rsid w:val="00E82DA7"/>
    <w:rsid w:val="00EB5EB9"/>
    <w:rsid w:val="00F02DDB"/>
    <w:rsid w:val="00F4584C"/>
    <w:rsid w:val="00F522A5"/>
    <w:rsid w:val="00F64C6B"/>
    <w:rsid w:val="00F75C13"/>
    <w:rsid w:val="00FA371C"/>
    <w:rsid w:val="00FB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  <w:style w:type="character" w:styleId="Endnotenzeichen">
    <w:name w:val="endnote reference"/>
    <w:basedOn w:val="Absatz-Standardschriftart"/>
    <w:uiPriority w:val="99"/>
    <w:semiHidden/>
    <w:unhideWhenUsed/>
    <w:rsid w:val="001847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9B6AE6-C265-4B5F-BA37-5C9C7197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13</cp:revision>
  <cp:lastPrinted>2019-11-27T08:22:00Z</cp:lastPrinted>
  <dcterms:created xsi:type="dcterms:W3CDTF">2019-11-27T08:23:00Z</dcterms:created>
  <dcterms:modified xsi:type="dcterms:W3CDTF">2019-11-28T17:03:00Z</dcterms:modified>
</cp:coreProperties>
</file>